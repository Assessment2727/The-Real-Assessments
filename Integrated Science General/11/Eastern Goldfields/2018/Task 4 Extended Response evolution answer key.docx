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1AA" w:rsidRPr="00BE32A7" w:rsidRDefault="00FF209C" w:rsidP="00E051AA">
      <w:pPr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32A7">
        <w:rPr>
          <w:rFonts w:ascii="Times New Roman" w:hAnsi="Times New Roman" w:cs="Times New Roman"/>
          <w:b/>
          <w:sz w:val="24"/>
          <w:szCs w:val="24"/>
        </w:rPr>
        <w:t xml:space="preserve">Answer Key: </w:t>
      </w:r>
      <w:r w:rsidR="00E051AA" w:rsidRPr="00BE32A7">
        <w:rPr>
          <w:rFonts w:ascii="Times New Roman" w:hAnsi="Times New Roman" w:cs="Times New Roman"/>
          <w:b/>
          <w:sz w:val="24"/>
          <w:szCs w:val="24"/>
        </w:rPr>
        <w:t>General Integrated Science</w:t>
      </w:r>
    </w:p>
    <w:p w:rsidR="00E051AA" w:rsidRPr="00BE32A7" w:rsidRDefault="00E051AA" w:rsidP="00E051AA">
      <w:pPr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32A7">
        <w:rPr>
          <w:rFonts w:ascii="Times New Roman" w:hAnsi="Times New Roman" w:cs="Times New Roman"/>
          <w:b/>
          <w:sz w:val="24"/>
          <w:szCs w:val="24"/>
        </w:rPr>
        <w:t>Task 4: Body Systems and Reproduction</w:t>
      </w:r>
    </w:p>
    <w:p w:rsidR="00E051AA" w:rsidRPr="00BE32A7" w:rsidRDefault="00E051AA" w:rsidP="00E051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51AA" w:rsidRPr="00BE32A7" w:rsidRDefault="00FF209C" w:rsidP="00FF209C">
      <w:pPr>
        <w:rPr>
          <w:rFonts w:ascii="Times New Roman" w:hAnsi="Times New Roman" w:cs="Times New Roman"/>
          <w:b/>
          <w:sz w:val="24"/>
          <w:szCs w:val="24"/>
        </w:rPr>
      </w:pPr>
      <w:r w:rsidRPr="00BE32A7">
        <w:rPr>
          <w:rFonts w:ascii="Times New Roman" w:hAnsi="Times New Roman" w:cs="Times New Roman"/>
          <w:b/>
          <w:sz w:val="24"/>
          <w:szCs w:val="24"/>
        </w:rPr>
        <w:t>Part A</w:t>
      </w:r>
      <w:r w:rsidR="008B6300" w:rsidRPr="00BE32A7">
        <w:rPr>
          <w:rFonts w:ascii="Times New Roman" w:hAnsi="Times New Roman" w:cs="Times New Roman"/>
          <w:b/>
          <w:sz w:val="24"/>
          <w:szCs w:val="24"/>
        </w:rPr>
        <w:t>/B</w:t>
      </w:r>
    </w:p>
    <w:tbl>
      <w:tblPr>
        <w:tblpPr w:leftFromText="180" w:rightFromText="180" w:vertAnchor="page" w:horzAnchor="margin" w:tblpXSpec="center" w:tblpY="92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3"/>
        <w:gridCol w:w="2669"/>
        <w:gridCol w:w="2834"/>
        <w:gridCol w:w="2837"/>
      </w:tblGrid>
      <w:tr w:rsidR="00F9036E" w:rsidRPr="00BE32A7" w:rsidTr="00F9036E">
        <w:tc>
          <w:tcPr>
            <w:tcW w:w="3003" w:type="dxa"/>
          </w:tcPr>
          <w:p w:rsidR="00F9036E" w:rsidRPr="00F9036E" w:rsidRDefault="00F9036E" w:rsidP="00F903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69" w:type="dxa"/>
          </w:tcPr>
          <w:p w:rsidR="00F9036E" w:rsidRPr="00F9036E" w:rsidRDefault="00F9036E" w:rsidP="00F9036E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9036E">
              <w:rPr>
                <w:rFonts w:ascii="Times New Roman" w:hAnsi="Times New Roman"/>
                <w:b/>
                <w:sz w:val="24"/>
                <w:szCs w:val="24"/>
              </w:rPr>
              <w:t>Marks Allocation</w:t>
            </w:r>
          </w:p>
        </w:tc>
        <w:tc>
          <w:tcPr>
            <w:tcW w:w="2834" w:type="dxa"/>
          </w:tcPr>
          <w:p w:rsidR="00F9036E" w:rsidRPr="00F9036E" w:rsidRDefault="00F9036E" w:rsidP="00F9036E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9036E">
              <w:rPr>
                <w:rFonts w:ascii="Times New Roman" w:hAnsi="Times New Roman"/>
                <w:b/>
                <w:sz w:val="24"/>
                <w:szCs w:val="24"/>
              </w:rPr>
              <w:t>Your Mark</w:t>
            </w:r>
          </w:p>
        </w:tc>
        <w:tc>
          <w:tcPr>
            <w:tcW w:w="2837" w:type="dxa"/>
          </w:tcPr>
          <w:p w:rsidR="00F9036E" w:rsidRPr="00F9036E" w:rsidRDefault="00F9036E" w:rsidP="00F9036E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9036E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</w:tr>
      <w:tr w:rsidR="00F9036E" w:rsidRPr="00BE32A7" w:rsidTr="00F9036E">
        <w:tc>
          <w:tcPr>
            <w:tcW w:w="3003" w:type="dxa"/>
            <w:tcBorders>
              <w:bottom w:val="single" w:sz="4" w:space="0" w:color="auto"/>
            </w:tcBorders>
          </w:tcPr>
          <w:p w:rsidR="00F9036E" w:rsidRPr="00F9036E" w:rsidRDefault="00F9036E" w:rsidP="00F9036E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9036E">
              <w:rPr>
                <w:rFonts w:ascii="Times New Roman" w:hAnsi="Times New Roman"/>
                <w:b/>
                <w:sz w:val="24"/>
                <w:szCs w:val="24"/>
              </w:rPr>
              <w:t>Part A/B</w:t>
            </w:r>
          </w:p>
        </w:tc>
        <w:tc>
          <w:tcPr>
            <w:tcW w:w="2669" w:type="dxa"/>
            <w:tcBorders>
              <w:bottom w:val="single" w:sz="4" w:space="0" w:color="auto"/>
            </w:tcBorders>
          </w:tcPr>
          <w:p w:rsidR="00F9036E" w:rsidRPr="00F9036E" w:rsidRDefault="00F9036E" w:rsidP="00F90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36E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834" w:type="dxa"/>
          </w:tcPr>
          <w:p w:rsidR="00F9036E" w:rsidRPr="00F9036E" w:rsidRDefault="00F9036E" w:rsidP="00F9036E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37" w:type="dxa"/>
          </w:tcPr>
          <w:p w:rsidR="00F9036E" w:rsidRPr="00F9036E" w:rsidRDefault="00F9036E" w:rsidP="00F9036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036E" w:rsidRPr="00BE32A7" w:rsidTr="00F9036E">
        <w:tc>
          <w:tcPr>
            <w:tcW w:w="3003" w:type="dxa"/>
            <w:tcBorders>
              <w:bottom w:val="single" w:sz="4" w:space="0" w:color="auto"/>
            </w:tcBorders>
          </w:tcPr>
          <w:p w:rsidR="00F9036E" w:rsidRPr="00F9036E" w:rsidRDefault="00F9036E" w:rsidP="00F9036E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F9036E">
              <w:rPr>
                <w:rFonts w:ascii="Times New Roman" w:hAnsi="Times New Roman"/>
                <w:b/>
                <w:sz w:val="24"/>
                <w:szCs w:val="24"/>
              </w:rPr>
              <w:t>Part C</w:t>
            </w:r>
          </w:p>
        </w:tc>
        <w:tc>
          <w:tcPr>
            <w:tcW w:w="2669" w:type="dxa"/>
            <w:tcBorders>
              <w:bottom w:val="single" w:sz="4" w:space="0" w:color="auto"/>
            </w:tcBorders>
          </w:tcPr>
          <w:p w:rsidR="00F9036E" w:rsidRPr="00F9036E" w:rsidRDefault="00F9036E" w:rsidP="00F9036E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036E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:rsidR="00F9036E" w:rsidRPr="00F9036E" w:rsidRDefault="00F9036E" w:rsidP="00F9036E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7" w:type="dxa"/>
          </w:tcPr>
          <w:p w:rsidR="00F9036E" w:rsidRPr="00F9036E" w:rsidRDefault="00F9036E" w:rsidP="00F9036E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036E" w:rsidRPr="00F9036E" w:rsidTr="00F9036E">
        <w:tc>
          <w:tcPr>
            <w:tcW w:w="30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036E" w:rsidRPr="00BE32A7" w:rsidRDefault="00F9036E" w:rsidP="00F9036E">
            <w:pPr>
              <w:pStyle w:val="NoSpacing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9036E" w:rsidRPr="00BE32A7" w:rsidRDefault="00F9036E" w:rsidP="00F9036E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834" w:type="dxa"/>
            <w:tcBorders>
              <w:left w:val="single" w:sz="4" w:space="0" w:color="auto"/>
            </w:tcBorders>
          </w:tcPr>
          <w:p w:rsidR="00F9036E" w:rsidRPr="00F9036E" w:rsidRDefault="00F9036E" w:rsidP="00F9036E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036E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2837" w:type="dxa"/>
          </w:tcPr>
          <w:p w:rsidR="00F9036E" w:rsidRPr="00F9036E" w:rsidRDefault="00F9036E" w:rsidP="00F9036E">
            <w:pPr>
              <w:pStyle w:val="NoSpacing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9036E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</w:tbl>
    <w:p w:rsidR="00E051AA" w:rsidRPr="00F9036E" w:rsidRDefault="00E051AA" w:rsidP="00F9036E">
      <w:pPr>
        <w:ind w:left="360"/>
        <w:rPr>
          <w:rFonts w:ascii="Times New Roman" w:hAnsi="Times New Roman" w:cs="Times New Roman"/>
          <w:sz w:val="24"/>
          <w:szCs w:val="24"/>
        </w:rPr>
      </w:pPr>
      <w:r w:rsidRPr="00F9036E">
        <w:rPr>
          <w:rFonts w:ascii="Times New Roman" w:hAnsi="Times New Roman" w:cs="Times New Roman"/>
          <w:sz w:val="24"/>
          <w:szCs w:val="24"/>
        </w:rPr>
        <w:t>Research each organism to find out the following information:</w:t>
      </w:r>
    </w:p>
    <w:tbl>
      <w:tblPr>
        <w:tblStyle w:val="TableGrid"/>
        <w:tblpPr w:leftFromText="180" w:rightFromText="180" w:vertAnchor="page" w:horzAnchor="margin" w:tblpX="-459" w:tblpY="1921"/>
        <w:tblW w:w="15120" w:type="dxa"/>
        <w:tblLayout w:type="fixed"/>
        <w:tblLook w:val="04A0" w:firstRow="1" w:lastRow="0" w:firstColumn="1" w:lastColumn="0" w:noHBand="0" w:noVBand="1"/>
      </w:tblPr>
      <w:tblGrid>
        <w:gridCol w:w="2802"/>
        <w:gridCol w:w="6737"/>
        <w:gridCol w:w="1059"/>
        <w:gridCol w:w="1516"/>
        <w:gridCol w:w="1503"/>
        <w:gridCol w:w="1503"/>
      </w:tblGrid>
      <w:tr w:rsidR="00F9036E" w:rsidRPr="00BE32A7" w:rsidTr="00F9036E">
        <w:tc>
          <w:tcPr>
            <w:tcW w:w="2802" w:type="dxa"/>
            <w:vMerge w:val="restart"/>
          </w:tcPr>
          <w:p w:rsidR="00F9036E" w:rsidRPr="00BE32A7" w:rsidRDefault="00F9036E" w:rsidP="00F90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6737" w:type="dxa"/>
            <w:vMerge w:val="restart"/>
          </w:tcPr>
          <w:p w:rsidR="00F9036E" w:rsidRPr="00BE32A7" w:rsidRDefault="00F9036E" w:rsidP="00F90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Marking criteria</w:t>
            </w:r>
          </w:p>
        </w:tc>
        <w:tc>
          <w:tcPr>
            <w:tcW w:w="1059" w:type="dxa"/>
            <w:vMerge w:val="restart"/>
          </w:tcPr>
          <w:p w:rsidR="00F9036E" w:rsidRPr="00BE32A7" w:rsidRDefault="00F9036E" w:rsidP="00F90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Possible mark</w:t>
            </w:r>
          </w:p>
        </w:tc>
        <w:tc>
          <w:tcPr>
            <w:tcW w:w="4522" w:type="dxa"/>
            <w:gridSpan w:val="3"/>
          </w:tcPr>
          <w:p w:rsidR="00F9036E" w:rsidRPr="00BE32A7" w:rsidRDefault="00F9036E" w:rsidP="00F90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</w:tr>
      <w:tr w:rsidR="00F9036E" w:rsidRPr="00BE32A7" w:rsidTr="00F9036E">
        <w:tc>
          <w:tcPr>
            <w:tcW w:w="2802" w:type="dxa"/>
            <w:vMerge/>
          </w:tcPr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7" w:type="dxa"/>
            <w:vMerge/>
          </w:tcPr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  <w:vMerge/>
          </w:tcPr>
          <w:p w:rsidR="00F9036E" w:rsidRPr="00BE32A7" w:rsidRDefault="00F9036E" w:rsidP="00F90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</w:tcPr>
          <w:p w:rsidR="00F9036E" w:rsidRPr="00BE32A7" w:rsidRDefault="00F9036E" w:rsidP="00F90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Organism A</w:t>
            </w:r>
          </w:p>
        </w:tc>
        <w:tc>
          <w:tcPr>
            <w:tcW w:w="1503" w:type="dxa"/>
          </w:tcPr>
          <w:p w:rsidR="00F9036E" w:rsidRPr="00BE32A7" w:rsidRDefault="00F9036E" w:rsidP="00F90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Organism B</w:t>
            </w:r>
          </w:p>
        </w:tc>
        <w:tc>
          <w:tcPr>
            <w:tcW w:w="1503" w:type="dxa"/>
          </w:tcPr>
          <w:p w:rsidR="00F9036E" w:rsidRPr="00BE32A7" w:rsidRDefault="00F9036E" w:rsidP="00F90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Organism C</w:t>
            </w:r>
          </w:p>
        </w:tc>
      </w:tr>
      <w:tr w:rsidR="00F9036E" w:rsidRPr="00BE32A7" w:rsidTr="00F9036E">
        <w:tc>
          <w:tcPr>
            <w:tcW w:w="2802" w:type="dxa"/>
          </w:tcPr>
          <w:p w:rsidR="00F9036E" w:rsidRPr="00F9036E" w:rsidRDefault="00F9036E" w:rsidP="00F9036E">
            <w:pPr>
              <w:rPr>
                <w:rFonts w:ascii="Times New Roman" w:hAnsi="Times New Roman" w:cs="Times New Roman"/>
              </w:rPr>
            </w:pPr>
            <w:r w:rsidRPr="00F9036E">
              <w:rPr>
                <w:rFonts w:ascii="Times New Roman" w:hAnsi="Times New Roman" w:cs="Times New Roman"/>
              </w:rPr>
              <w:t>A description of the organism.</w:t>
            </w:r>
          </w:p>
        </w:tc>
        <w:tc>
          <w:tcPr>
            <w:tcW w:w="6737" w:type="dxa"/>
          </w:tcPr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Organism is described in detail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</w:t>
            </w:r>
          </w:p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Organism is described, but only briefly</w:t>
            </w:r>
          </w:p>
        </w:tc>
        <w:tc>
          <w:tcPr>
            <w:tcW w:w="1059" w:type="dxa"/>
          </w:tcPr>
          <w:p w:rsidR="00F9036E" w:rsidRPr="00BE32A7" w:rsidRDefault="00F9036E" w:rsidP="00F90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F9036E" w:rsidRPr="00BE32A7" w:rsidRDefault="00F9036E" w:rsidP="00F90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6" w:type="dxa"/>
          </w:tcPr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36E" w:rsidRPr="00BE32A7" w:rsidTr="00F9036E">
        <w:tc>
          <w:tcPr>
            <w:tcW w:w="2802" w:type="dxa"/>
          </w:tcPr>
          <w:p w:rsidR="00F9036E" w:rsidRPr="00F9036E" w:rsidRDefault="00F9036E" w:rsidP="00F9036E">
            <w:pPr>
              <w:rPr>
                <w:rFonts w:ascii="Times New Roman" w:hAnsi="Times New Roman" w:cs="Times New Roman"/>
              </w:rPr>
            </w:pPr>
            <w:r w:rsidRPr="00F9036E">
              <w:rPr>
                <w:rFonts w:ascii="Times New Roman" w:hAnsi="Times New Roman" w:cs="Times New Roman"/>
              </w:rPr>
              <w:t>Description of the organisms habitat, include location, climate, food etc.</w:t>
            </w:r>
          </w:p>
        </w:tc>
        <w:tc>
          <w:tcPr>
            <w:tcW w:w="6737" w:type="dxa"/>
          </w:tcPr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Organism’s habitat is described, including:</w:t>
            </w:r>
          </w:p>
          <w:p w:rsidR="00F9036E" w:rsidRPr="00BE32A7" w:rsidRDefault="00F9036E" w:rsidP="00F903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  <w:p w:rsidR="00F9036E" w:rsidRPr="00BE32A7" w:rsidRDefault="00F9036E" w:rsidP="00F903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Climate</w:t>
            </w:r>
          </w:p>
          <w:p w:rsidR="00F9036E" w:rsidRPr="00BE32A7" w:rsidRDefault="00F9036E" w:rsidP="00F903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  <w:p w:rsidR="00F9036E" w:rsidRPr="00F9036E" w:rsidRDefault="00F9036E" w:rsidP="00F903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Any other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(1 mark for each aspect described)</w:t>
            </w:r>
          </w:p>
        </w:tc>
        <w:tc>
          <w:tcPr>
            <w:tcW w:w="1059" w:type="dxa"/>
          </w:tcPr>
          <w:p w:rsidR="00F9036E" w:rsidRPr="00BE32A7" w:rsidRDefault="00F9036E" w:rsidP="00F90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6" w:type="dxa"/>
          </w:tcPr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36E" w:rsidRPr="00BE32A7" w:rsidTr="00F9036E">
        <w:tc>
          <w:tcPr>
            <w:tcW w:w="2802" w:type="dxa"/>
          </w:tcPr>
          <w:p w:rsidR="00F9036E" w:rsidRPr="00F9036E" w:rsidRDefault="00F9036E" w:rsidP="00F9036E">
            <w:pPr>
              <w:rPr>
                <w:rFonts w:ascii="Times New Roman" w:hAnsi="Times New Roman" w:cs="Times New Roman"/>
              </w:rPr>
            </w:pPr>
            <w:r w:rsidRPr="00F9036E">
              <w:rPr>
                <w:rFonts w:ascii="Times New Roman" w:hAnsi="Times New Roman" w:cs="Times New Roman"/>
              </w:rPr>
              <w:t>Describe the main things that the organism needs to survive.</w:t>
            </w:r>
          </w:p>
        </w:tc>
        <w:tc>
          <w:tcPr>
            <w:tcW w:w="6737" w:type="dxa"/>
          </w:tcPr>
          <w:p w:rsidR="00F9036E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environmental factors necessary for survival described or</w:t>
            </w:r>
          </w:p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key  environmental factor necessary for survival described</w:t>
            </w:r>
          </w:p>
        </w:tc>
        <w:tc>
          <w:tcPr>
            <w:tcW w:w="1059" w:type="dxa"/>
          </w:tcPr>
          <w:p w:rsidR="00F9036E" w:rsidRPr="00BE32A7" w:rsidRDefault="00F9036E" w:rsidP="00F90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6" w:type="dxa"/>
          </w:tcPr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36E" w:rsidRPr="00BE32A7" w:rsidTr="00F9036E">
        <w:tc>
          <w:tcPr>
            <w:tcW w:w="2802" w:type="dxa"/>
          </w:tcPr>
          <w:p w:rsidR="00F9036E" w:rsidRPr="00F9036E" w:rsidRDefault="00F9036E" w:rsidP="00F9036E">
            <w:pPr>
              <w:rPr>
                <w:rFonts w:ascii="Times New Roman" w:hAnsi="Times New Roman" w:cs="Times New Roman"/>
              </w:rPr>
            </w:pPr>
            <w:r w:rsidRPr="00F9036E">
              <w:rPr>
                <w:rFonts w:ascii="Times New Roman" w:hAnsi="Times New Roman" w:cs="Times New Roman"/>
              </w:rPr>
              <w:t>Explanation of how the organism reproduces.</w:t>
            </w:r>
          </w:p>
        </w:tc>
        <w:tc>
          <w:tcPr>
            <w:tcW w:w="6737" w:type="dxa"/>
          </w:tcPr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Reproductive cycle is explained in detail, correct use of scientific terms (e.g. sperm, ova)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</w:t>
            </w:r>
          </w:p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Reproductive cycle is explained briefly, correct use of scientific terms (e.g. sperm, ova)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Reproductive cycle is explained briefly, without use of scientific terms</w:t>
            </w:r>
          </w:p>
        </w:tc>
        <w:tc>
          <w:tcPr>
            <w:tcW w:w="1059" w:type="dxa"/>
          </w:tcPr>
          <w:p w:rsidR="00F9036E" w:rsidRPr="00BE32A7" w:rsidRDefault="00F9036E" w:rsidP="00F90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F9036E" w:rsidRPr="00BE32A7" w:rsidRDefault="00F9036E" w:rsidP="00F90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036E" w:rsidRPr="00BE32A7" w:rsidRDefault="00F9036E" w:rsidP="00F90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F9036E" w:rsidRPr="00BE32A7" w:rsidRDefault="00F9036E" w:rsidP="00F90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036E" w:rsidRPr="00BE32A7" w:rsidRDefault="00F9036E" w:rsidP="00F90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6" w:type="dxa"/>
          </w:tcPr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36E" w:rsidRPr="00BE32A7" w:rsidTr="00F9036E">
        <w:tc>
          <w:tcPr>
            <w:tcW w:w="2802" w:type="dxa"/>
          </w:tcPr>
          <w:p w:rsidR="00F9036E" w:rsidRPr="00F9036E" w:rsidRDefault="00F9036E" w:rsidP="00F9036E">
            <w:pPr>
              <w:rPr>
                <w:rFonts w:ascii="Times New Roman" w:hAnsi="Times New Roman" w:cs="Times New Roman"/>
              </w:rPr>
            </w:pPr>
            <w:r w:rsidRPr="00F9036E">
              <w:rPr>
                <w:rFonts w:ascii="Times New Roman" w:hAnsi="Times New Roman" w:cs="Times New Roman"/>
              </w:rPr>
              <w:t xml:space="preserve">Description of the adaptations the organism has that enable it to survive in its habitat. </w:t>
            </w:r>
          </w:p>
        </w:tc>
        <w:tc>
          <w:tcPr>
            <w:tcW w:w="6737" w:type="dxa"/>
          </w:tcPr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Multiple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daptations described in detail or</w:t>
            </w:r>
          </w:p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 xml:space="preserve">Multiple adaptations described briefly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Less than two adaptations described</w:t>
            </w:r>
          </w:p>
        </w:tc>
        <w:tc>
          <w:tcPr>
            <w:tcW w:w="1059" w:type="dxa"/>
          </w:tcPr>
          <w:p w:rsidR="00F9036E" w:rsidRPr="00BE32A7" w:rsidRDefault="00F9036E" w:rsidP="00F90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F9036E" w:rsidRPr="00BE32A7" w:rsidRDefault="00F9036E" w:rsidP="00F90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F9036E" w:rsidRPr="00BE32A7" w:rsidRDefault="00F9036E" w:rsidP="00F90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6" w:type="dxa"/>
          </w:tcPr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36E" w:rsidRPr="00BE32A7" w:rsidTr="00F9036E">
        <w:tc>
          <w:tcPr>
            <w:tcW w:w="2802" w:type="dxa"/>
          </w:tcPr>
          <w:p w:rsidR="00F9036E" w:rsidRPr="00F9036E" w:rsidRDefault="00F9036E" w:rsidP="00F9036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Organis</w:t>
            </w:r>
            <w:r w:rsidRPr="00F9036E">
              <w:rPr>
                <w:rFonts w:ascii="Times New Roman" w:hAnsi="Times New Roman" w:cs="Times New Roman"/>
              </w:rPr>
              <w:t>ation</w:t>
            </w:r>
            <w:proofErr w:type="spellEnd"/>
            <w:r w:rsidRPr="00F9036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737" w:type="dxa"/>
          </w:tcPr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Notes are neat and tidy</w:t>
            </w:r>
          </w:p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 xml:space="preserve">Notes are </w:t>
            </w:r>
            <w:r w:rsidRPr="00BE32A7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organised</w:t>
            </w: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 xml:space="preserve"> and easy to follow</w:t>
            </w:r>
          </w:p>
        </w:tc>
        <w:tc>
          <w:tcPr>
            <w:tcW w:w="1059" w:type="dxa"/>
          </w:tcPr>
          <w:p w:rsidR="00F9036E" w:rsidRPr="00BE32A7" w:rsidRDefault="00F9036E" w:rsidP="00F90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22" w:type="dxa"/>
            <w:gridSpan w:val="3"/>
          </w:tcPr>
          <w:p w:rsidR="00F9036E" w:rsidRPr="00BE32A7" w:rsidRDefault="00F9036E" w:rsidP="00F90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9036E" w:rsidRPr="00BE32A7" w:rsidTr="00F9036E">
        <w:tc>
          <w:tcPr>
            <w:tcW w:w="2802" w:type="dxa"/>
          </w:tcPr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2A7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6737" w:type="dxa"/>
          </w:tcPr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F9036E" w:rsidRPr="00BE32A7" w:rsidRDefault="00F9036E" w:rsidP="00F90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16" w:type="dxa"/>
          </w:tcPr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:rsidR="00F9036E" w:rsidRPr="00BE32A7" w:rsidRDefault="00F9036E" w:rsidP="00F903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51AA" w:rsidRPr="00BE32A7" w:rsidRDefault="00E051AA" w:rsidP="00E051AA">
      <w:pPr>
        <w:rPr>
          <w:rFonts w:ascii="Times New Roman" w:hAnsi="Times New Roman" w:cs="Times New Roman"/>
          <w:sz w:val="24"/>
          <w:szCs w:val="24"/>
        </w:rPr>
      </w:pPr>
    </w:p>
    <w:p w:rsidR="00E051AA" w:rsidRDefault="00E051AA" w:rsidP="00E051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36E" w:rsidRDefault="00F9036E" w:rsidP="00E051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36E" w:rsidRDefault="00F9036E" w:rsidP="00E051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36E" w:rsidRDefault="00F9036E" w:rsidP="00E051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36E" w:rsidRDefault="00F9036E" w:rsidP="00E051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36E" w:rsidRDefault="00F9036E" w:rsidP="00E051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36E" w:rsidRDefault="00F9036E" w:rsidP="00E051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036E" w:rsidRPr="00BE32A7" w:rsidRDefault="00F9036E" w:rsidP="00E051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51AA" w:rsidRPr="00BE32A7" w:rsidRDefault="00E051AA" w:rsidP="00E051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32A7">
        <w:rPr>
          <w:rFonts w:ascii="Times New Roman" w:hAnsi="Times New Roman" w:cs="Times New Roman"/>
          <w:sz w:val="24"/>
          <w:szCs w:val="24"/>
        </w:rPr>
        <w:lastRenderedPageBreak/>
        <w:t>Research and then explain the circumstances that resulted in:</w:t>
      </w:r>
    </w:p>
    <w:p w:rsidR="00E051AA" w:rsidRPr="00BE32A7" w:rsidRDefault="00E051AA" w:rsidP="00E051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32A7">
        <w:rPr>
          <w:rFonts w:ascii="Times New Roman" w:hAnsi="Times New Roman" w:cs="Times New Roman"/>
          <w:sz w:val="24"/>
          <w:szCs w:val="24"/>
        </w:rPr>
        <w:t xml:space="preserve">the animal from </w:t>
      </w:r>
      <w:r w:rsidRPr="00BE32A7">
        <w:rPr>
          <w:rFonts w:ascii="Times New Roman" w:hAnsi="Times New Roman" w:cs="Times New Roman"/>
          <w:b/>
          <w:sz w:val="24"/>
          <w:szCs w:val="24"/>
        </w:rPr>
        <w:t>group A</w:t>
      </w:r>
      <w:r w:rsidRPr="00BE32A7">
        <w:rPr>
          <w:rFonts w:ascii="Times New Roman" w:hAnsi="Times New Roman" w:cs="Times New Roman"/>
          <w:sz w:val="24"/>
          <w:szCs w:val="24"/>
        </w:rPr>
        <w:t xml:space="preserve"> becoming extinct.</w:t>
      </w:r>
    </w:p>
    <w:p w:rsidR="00587E16" w:rsidRDefault="00587E16" w:rsidP="00E051AA">
      <w:pPr>
        <w:pStyle w:val="ListParagraph"/>
        <w:ind w:left="144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2 marks</w:t>
      </w:r>
    </w:p>
    <w:p w:rsidR="00175A05" w:rsidRPr="00BE32A7" w:rsidRDefault="00175A05" w:rsidP="00E051AA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BE32A7">
        <w:rPr>
          <w:rFonts w:ascii="Times New Roman" w:hAnsi="Times New Roman" w:cs="Times New Roman"/>
          <w:color w:val="FF0000"/>
          <w:sz w:val="24"/>
          <w:szCs w:val="24"/>
        </w:rPr>
        <w:t>More than one reason given for extinction, explained in some detail</w:t>
      </w:r>
    </w:p>
    <w:p w:rsidR="00175A05" w:rsidRPr="00BE32A7" w:rsidRDefault="00175A05" w:rsidP="00E051AA">
      <w:pPr>
        <w:pStyle w:val="ListParagraph"/>
        <w:ind w:left="144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E32A7">
        <w:rPr>
          <w:rFonts w:ascii="Times New Roman" w:hAnsi="Times New Roman" w:cs="Times New Roman"/>
          <w:b/>
          <w:color w:val="FF0000"/>
          <w:sz w:val="24"/>
          <w:szCs w:val="24"/>
        </w:rPr>
        <w:t>1 mark</w:t>
      </w:r>
    </w:p>
    <w:p w:rsidR="00175A05" w:rsidRPr="00BE32A7" w:rsidRDefault="00175A05" w:rsidP="00175A05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BE32A7">
        <w:rPr>
          <w:rFonts w:ascii="Times New Roman" w:hAnsi="Times New Roman" w:cs="Times New Roman"/>
          <w:color w:val="FF0000"/>
          <w:sz w:val="24"/>
          <w:szCs w:val="24"/>
        </w:rPr>
        <w:t>One reason given for extinction, little detail in explanation</w:t>
      </w:r>
    </w:p>
    <w:p w:rsidR="00E051AA" w:rsidRPr="00BE32A7" w:rsidRDefault="00E051AA" w:rsidP="00E051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32A7">
        <w:rPr>
          <w:rFonts w:ascii="Times New Roman" w:hAnsi="Times New Roman" w:cs="Times New Roman"/>
          <w:sz w:val="24"/>
          <w:szCs w:val="24"/>
        </w:rPr>
        <w:t xml:space="preserve">the organism from </w:t>
      </w:r>
      <w:r w:rsidRPr="00BE32A7">
        <w:rPr>
          <w:rFonts w:ascii="Times New Roman" w:hAnsi="Times New Roman" w:cs="Times New Roman"/>
          <w:b/>
          <w:sz w:val="24"/>
          <w:szCs w:val="24"/>
        </w:rPr>
        <w:t>group B</w:t>
      </w:r>
      <w:r w:rsidRPr="00BE32A7">
        <w:rPr>
          <w:rFonts w:ascii="Times New Roman" w:hAnsi="Times New Roman" w:cs="Times New Roman"/>
          <w:sz w:val="24"/>
          <w:szCs w:val="24"/>
        </w:rPr>
        <w:t xml:space="preserve"> remaining unchanged for millions of years.</w:t>
      </w:r>
    </w:p>
    <w:p w:rsidR="00587E16" w:rsidRDefault="00587E16" w:rsidP="00587E16">
      <w:pPr>
        <w:pStyle w:val="ListParagraph"/>
        <w:ind w:left="144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2 marks</w:t>
      </w:r>
    </w:p>
    <w:p w:rsidR="00175A05" w:rsidRPr="00587E16" w:rsidRDefault="00587E16" w:rsidP="00587E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32A7">
        <w:rPr>
          <w:rFonts w:ascii="Times New Roman" w:hAnsi="Times New Roman" w:cs="Times New Roman"/>
          <w:color w:val="FF0000"/>
          <w:sz w:val="24"/>
          <w:szCs w:val="24"/>
        </w:rPr>
        <w:t>More than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one reason given for unchanged</w:t>
      </w:r>
      <w:r w:rsidRPr="00BE32A7">
        <w:rPr>
          <w:rFonts w:ascii="Times New Roman" w:hAnsi="Times New Roman" w:cs="Times New Roman"/>
          <w:color w:val="FF0000"/>
          <w:sz w:val="24"/>
          <w:szCs w:val="24"/>
        </w:rPr>
        <w:t>, explained in some detail</w:t>
      </w:r>
      <w:bookmarkStart w:id="0" w:name="_GoBack"/>
      <w:bookmarkEnd w:id="0"/>
    </w:p>
    <w:p w:rsidR="00175A05" w:rsidRPr="00BE32A7" w:rsidRDefault="00175A05" w:rsidP="00175A05">
      <w:pPr>
        <w:pStyle w:val="ListParagraph"/>
        <w:ind w:left="144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E32A7">
        <w:rPr>
          <w:rFonts w:ascii="Times New Roman" w:hAnsi="Times New Roman" w:cs="Times New Roman"/>
          <w:b/>
          <w:color w:val="FF0000"/>
          <w:sz w:val="24"/>
          <w:szCs w:val="24"/>
        </w:rPr>
        <w:t>1 mark</w:t>
      </w:r>
    </w:p>
    <w:p w:rsidR="00175A05" w:rsidRPr="00BE32A7" w:rsidRDefault="00175A05" w:rsidP="00175A05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BE32A7">
        <w:rPr>
          <w:rFonts w:ascii="Times New Roman" w:hAnsi="Times New Roman" w:cs="Times New Roman"/>
          <w:color w:val="FF0000"/>
          <w:sz w:val="24"/>
          <w:szCs w:val="24"/>
        </w:rPr>
        <w:t>One reason given for the organism remaining unchanged, little detail in explanation</w:t>
      </w:r>
    </w:p>
    <w:p w:rsidR="00E051AA" w:rsidRPr="00BE32A7" w:rsidRDefault="00E051AA" w:rsidP="00175A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32A7">
        <w:rPr>
          <w:rFonts w:ascii="Times New Roman" w:hAnsi="Times New Roman" w:cs="Times New Roman"/>
          <w:sz w:val="24"/>
          <w:szCs w:val="24"/>
        </w:rPr>
        <w:t xml:space="preserve">the organism from </w:t>
      </w:r>
      <w:r w:rsidRPr="00BE32A7">
        <w:rPr>
          <w:rFonts w:ascii="Times New Roman" w:hAnsi="Times New Roman" w:cs="Times New Roman"/>
          <w:b/>
          <w:sz w:val="24"/>
          <w:szCs w:val="24"/>
        </w:rPr>
        <w:t xml:space="preserve">group C </w:t>
      </w:r>
      <w:r w:rsidRPr="00BE32A7">
        <w:rPr>
          <w:rFonts w:ascii="Times New Roman" w:hAnsi="Times New Roman" w:cs="Times New Roman"/>
          <w:sz w:val="24"/>
          <w:szCs w:val="24"/>
        </w:rPr>
        <w:t>evolving.</w:t>
      </w:r>
    </w:p>
    <w:p w:rsidR="00587E16" w:rsidRDefault="00587E16" w:rsidP="00587E16">
      <w:pPr>
        <w:pStyle w:val="ListParagraph"/>
        <w:ind w:left="144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2 marks</w:t>
      </w:r>
    </w:p>
    <w:p w:rsidR="00587E16" w:rsidRPr="00587E16" w:rsidRDefault="00587E16" w:rsidP="00587E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32A7">
        <w:rPr>
          <w:rFonts w:ascii="Times New Roman" w:hAnsi="Times New Roman" w:cs="Times New Roman"/>
          <w:color w:val="FF0000"/>
          <w:sz w:val="24"/>
          <w:szCs w:val="24"/>
        </w:rPr>
        <w:t>More than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one reason given for evolution</w:t>
      </w:r>
      <w:r w:rsidRPr="00BE32A7">
        <w:rPr>
          <w:rFonts w:ascii="Times New Roman" w:hAnsi="Times New Roman" w:cs="Times New Roman"/>
          <w:color w:val="FF0000"/>
          <w:sz w:val="24"/>
          <w:szCs w:val="24"/>
        </w:rPr>
        <w:t>, explained in some detail</w:t>
      </w:r>
    </w:p>
    <w:p w:rsidR="00175A05" w:rsidRPr="00BE32A7" w:rsidRDefault="00175A05" w:rsidP="00175A05">
      <w:pPr>
        <w:pStyle w:val="ListParagraph"/>
        <w:ind w:left="144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E32A7">
        <w:rPr>
          <w:rFonts w:ascii="Times New Roman" w:hAnsi="Times New Roman" w:cs="Times New Roman"/>
          <w:b/>
          <w:color w:val="FF0000"/>
          <w:sz w:val="24"/>
          <w:szCs w:val="24"/>
        </w:rPr>
        <w:t>1 mark</w:t>
      </w:r>
    </w:p>
    <w:p w:rsidR="00E051AA" w:rsidRPr="00BE32A7" w:rsidRDefault="00175A05" w:rsidP="00175A05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BE32A7">
        <w:rPr>
          <w:rFonts w:ascii="Times New Roman" w:hAnsi="Times New Roman" w:cs="Times New Roman"/>
          <w:color w:val="FF0000"/>
          <w:sz w:val="24"/>
          <w:szCs w:val="24"/>
        </w:rPr>
        <w:t>One reason given for the evolving, little detail in explanation.</w:t>
      </w:r>
    </w:p>
    <w:p w:rsidR="00175A05" w:rsidRPr="00BE32A7" w:rsidRDefault="00175A05" w:rsidP="00175A0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175A05" w:rsidRPr="00BE32A7" w:rsidRDefault="00175A05" w:rsidP="00175A05">
      <w:pPr>
        <w:rPr>
          <w:rFonts w:ascii="Times New Roman" w:hAnsi="Times New Roman" w:cs="Times New Roman"/>
          <w:b/>
          <w:sz w:val="24"/>
          <w:szCs w:val="28"/>
        </w:rPr>
      </w:pPr>
      <w:r w:rsidRPr="00BE32A7">
        <w:rPr>
          <w:rFonts w:ascii="Times New Roman" w:hAnsi="Times New Roman" w:cs="Times New Roman"/>
          <w:b/>
          <w:sz w:val="24"/>
          <w:szCs w:val="28"/>
        </w:rPr>
        <w:t>Part C</w:t>
      </w:r>
    </w:p>
    <w:p w:rsidR="00175A05" w:rsidRPr="00BE32A7" w:rsidRDefault="00175A05" w:rsidP="00175A05">
      <w:pPr>
        <w:rPr>
          <w:rFonts w:ascii="Times New Roman" w:hAnsi="Times New Roman" w:cs="Times New Roman"/>
          <w:b/>
          <w:sz w:val="24"/>
          <w:szCs w:val="28"/>
        </w:rPr>
      </w:pPr>
      <w:r w:rsidRPr="00BE32A7">
        <w:rPr>
          <w:rFonts w:ascii="Times New Roman" w:hAnsi="Times New Roman" w:cs="Times New Roman"/>
          <w:b/>
          <w:sz w:val="24"/>
          <w:szCs w:val="28"/>
        </w:rPr>
        <w:t>Validation Questions</w:t>
      </w:r>
    </w:p>
    <w:p w:rsidR="00175A05" w:rsidRPr="00BE32A7" w:rsidRDefault="00175A05" w:rsidP="00175A05">
      <w:pPr>
        <w:rPr>
          <w:rFonts w:ascii="Times New Roman" w:hAnsi="Times New Roman" w:cs="Times New Roman"/>
          <w:b/>
          <w:sz w:val="28"/>
          <w:szCs w:val="28"/>
        </w:rPr>
      </w:pPr>
    </w:p>
    <w:p w:rsidR="00175A05" w:rsidRPr="00BE32A7" w:rsidRDefault="00175A05" w:rsidP="00175A05">
      <w:pPr>
        <w:pStyle w:val="ListParagraph"/>
        <w:numPr>
          <w:ilvl w:val="0"/>
          <w:numId w:val="6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BE32A7">
        <w:rPr>
          <w:rFonts w:ascii="Times New Roman" w:hAnsi="Times New Roman" w:cs="Times New Roman"/>
          <w:sz w:val="24"/>
          <w:szCs w:val="24"/>
        </w:rPr>
        <w:t>Explain whether humans had an impact for why your chosen organism from group A became extinct. Describe the impact that caused the organisms extinction.</w:t>
      </w:r>
      <w:r w:rsidRPr="00BE32A7">
        <w:rPr>
          <w:rFonts w:ascii="Times New Roman" w:hAnsi="Times New Roman" w:cs="Times New Roman"/>
          <w:sz w:val="24"/>
          <w:szCs w:val="24"/>
        </w:rPr>
        <w:tab/>
      </w:r>
      <w:r w:rsidRPr="00BE32A7">
        <w:rPr>
          <w:rFonts w:ascii="Times New Roman" w:hAnsi="Times New Roman" w:cs="Times New Roman"/>
          <w:sz w:val="24"/>
          <w:szCs w:val="24"/>
        </w:rPr>
        <w:tab/>
        <w:t>(</w:t>
      </w:r>
      <w:r w:rsidRPr="00BE32A7">
        <w:rPr>
          <w:rFonts w:ascii="Times New Roman" w:hAnsi="Times New Roman" w:cs="Times New Roman"/>
          <w:color w:val="FF0000"/>
          <w:sz w:val="24"/>
          <w:szCs w:val="24"/>
        </w:rPr>
        <w:t>5 marks</w:t>
      </w:r>
      <w:r w:rsidRPr="00BE32A7">
        <w:rPr>
          <w:rFonts w:ascii="Times New Roman" w:hAnsi="Times New Roman" w:cs="Times New Roman"/>
          <w:sz w:val="24"/>
          <w:szCs w:val="24"/>
        </w:rPr>
        <w:t>)</w:t>
      </w:r>
    </w:p>
    <w:p w:rsidR="00175A05" w:rsidRPr="00BE32A7" w:rsidRDefault="00175A05" w:rsidP="00175A0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E32A7">
        <w:rPr>
          <w:rFonts w:ascii="Times New Roman" w:hAnsi="Times New Roman" w:cs="Times New Roman"/>
          <w:color w:val="FF0000"/>
          <w:sz w:val="24"/>
          <w:szCs w:val="24"/>
        </w:rPr>
        <w:t>1 mark – yes or no statement</w:t>
      </w:r>
    </w:p>
    <w:p w:rsidR="00175A05" w:rsidRPr="00BE32A7" w:rsidRDefault="00175A05" w:rsidP="00175A0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175A05" w:rsidRPr="00BE32A7" w:rsidRDefault="00175A05" w:rsidP="00175A0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E32A7">
        <w:rPr>
          <w:rFonts w:ascii="Times New Roman" w:hAnsi="Times New Roman" w:cs="Times New Roman"/>
          <w:color w:val="FF0000"/>
          <w:sz w:val="24"/>
          <w:szCs w:val="24"/>
        </w:rPr>
        <w:t>3-4 marks - human impact described in detail</w:t>
      </w:r>
    </w:p>
    <w:p w:rsidR="00175A05" w:rsidRPr="00BE32A7" w:rsidRDefault="00175A05" w:rsidP="00175A0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E32A7">
        <w:rPr>
          <w:rFonts w:ascii="Times New Roman" w:hAnsi="Times New Roman" w:cs="Times New Roman"/>
          <w:color w:val="FF0000"/>
          <w:sz w:val="24"/>
          <w:szCs w:val="24"/>
        </w:rPr>
        <w:t xml:space="preserve">1-2 marks – human impact described briefly </w:t>
      </w:r>
    </w:p>
    <w:p w:rsidR="00175A05" w:rsidRPr="00BE32A7" w:rsidRDefault="00175A05" w:rsidP="00175A0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175A05" w:rsidRPr="00BE32A7" w:rsidRDefault="00BE32A7" w:rsidP="00175A05">
      <w:pPr>
        <w:pStyle w:val="ListParagraph"/>
        <w:numPr>
          <w:ilvl w:val="0"/>
          <w:numId w:val="6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BE32A7">
        <w:rPr>
          <w:rFonts w:ascii="Times New Roman" w:hAnsi="Times New Roman" w:cs="Times New Roman"/>
          <w:sz w:val="24"/>
          <w:szCs w:val="24"/>
        </w:rPr>
        <w:t>D</w:t>
      </w:r>
      <w:r w:rsidR="00175A05" w:rsidRPr="00BE32A7">
        <w:rPr>
          <w:rFonts w:ascii="Times New Roman" w:hAnsi="Times New Roman" w:cs="Times New Roman"/>
          <w:sz w:val="24"/>
          <w:szCs w:val="24"/>
        </w:rPr>
        <w:t>escribe one adaptation that has helped your chosen organism from group B survive unchanged for so long.</w:t>
      </w:r>
      <w:r w:rsidR="00175A05" w:rsidRPr="00BE32A7">
        <w:rPr>
          <w:rFonts w:ascii="Times New Roman" w:hAnsi="Times New Roman" w:cs="Times New Roman"/>
          <w:sz w:val="24"/>
          <w:szCs w:val="24"/>
        </w:rPr>
        <w:tab/>
        <w:t>(</w:t>
      </w:r>
      <w:r w:rsidR="00175A05" w:rsidRPr="00BE32A7">
        <w:rPr>
          <w:rFonts w:ascii="Times New Roman" w:hAnsi="Times New Roman" w:cs="Times New Roman"/>
          <w:color w:val="FF0000"/>
          <w:sz w:val="24"/>
          <w:szCs w:val="24"/>
        </w:rPr>
        <w:t>3 marks</w:t>
      </w:r>
      <w:r w:rsidR="00175A05" w:rsidRPr="00BE32A7">
        <w:rPr>
          <w:rFonts w:ascii="Times New Roman" w:hAnsi="Times New Roman" w:cs="Times New Roman"/>
          <w:sz w:val="24"/>
          <w:szCs w:val="24"/>
        </w:rPr>
        <w:t>)</w:t>
      </w:r>
    </w:p>
    <w:p w:rsidR="00175A05" w:rsidRPr="00BE32A7" w:rsidRDefault="00175A05" w:rsidP="00175A0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E32A7">
        <w:rPr>
          <w:rFonts w:ascii="Times New Roman" w:hAnsi="Times New Roman" w:cs="Times New Roman"/>
          <w:color w:val="FF0000"/>
          <w:sz w:val="24"/>
          <w:szCs w:val="24"/>
        </w:rPr>
        <w:t>1 mark – describes adaptation</w:t>
      </w:r>
    </w:p>
    <w:p w:rsidR="00175A05" w:rsidRPr="00BE32A7" w:rsidRDefault="00175A05" w:rsidP="00175A0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BE32A7" w:rsidRDefault="00175A05" w:rsidP="00175A05">
      <w:pPr>
        <w:ind w:left="7200" w:hanging="7200"/>
        <w:rPr>
          <w:rFonts w:ascii="Times New Roman" w:hAnsi="Times New Roman" w:cs="Times New Roman"/>
          <w:color w:val="FF0000"/>
          <w:sz w:val="24"/>
          <w:szCs w:val="24"/>
        </w:rPr>
      </w:pPr>
      <w:r w:rsidRPr="00BE32A7">
        <w:rPr>
          <w:rFonts w:ascii="Times New Roman" w:hAnsi="Times New Roman" w:cs="Times New Roman"/>
          <w:color w:val="FF0000"/>
          <w:sz w:val="24"/>
          <w:szCs w:val="24"/>
        </w:rPr>
        <w:t>2 marks – explains how adaptation has helped organism in detail</w:t>
      </w:r>
      <w:r w:rsidRPr="00BE32A7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175A05" w:rsidRPr="00BE32A7" w:rsidRDefault="00175A05" w:rsidP="00175A05">
      <w:pPr>
        <w:ind w:left="7200" w:hanging="7200"/>
        <w:rPr>
          <w:rFonts w:ascii="Times New Roman" w:hAnsi="Times New Roman" w:cs="Times New Roman"/>
          <w:color w:val="FF0000"/>
          <w:sz w:val="24"/>
          <w:szCs w:val="24"/>
        </w:rPr>
      </w:pPr>
      <w:r w:rsidRPr="00BE32A7">
        <w:rPr>
          <w:rFonts w:ascii="Times New Roman" w:hAnsi="Times New Roman" w:cs="Times New Roman"/>
          <w:color w:val="FF0000"/>
          <w:sz w:val="24"/>
          <w:szCs w:val="24"/>
        </w:rPr>
        <w:t>1 mark – attempts to explain how adaptation has helped, but gives no detail</w:t>
      </w:r>
      <w:r w:rsidR="00BE32A7">
        <w:rPr>
          <w:rFonts w:ascii="Times New Roman" w:hAnsi="Times New Roman" w:cs="Times New Roman"/>
          <w:color w:val="FF0000"/>
          <w:sz w:val="24"/>
          <w:szCs w:val="24"/>
        </w:rPr>
        <w:t>s</w:t>
      </w:r>
    </w:p>
    <w:p w:rsidR="00BE32A7" w:rsidRPr="00BE32A7" w:rsidRDefault="00BE32A7" w:rsidP="00BE32A7">
      <w:pPr>
        <w:pStyle w:val="ListParagraph"/>
        <w:numPr>
          <w:ilvl w:val="0"/>
          <w:numId w:val="6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BE32A7">
        <w:rPr>
          <w:rFonts w:ascii="Times New Roman" w:hAnsi="Times New Roman" w:cs="Times New Roman"/>
          <w:sz w:val="24"/>
          <w:szCs w:val="24"/>
        </w:rPr>
        <w:t>Give one example of a change that your chosen organism from group C underwent that helped the species continue. Explain how it helped your organism survive.</w:t>
      </w:r>
      <w:r w:rsidRPr="00BE32A7">
        <w:rPr>
          <w:rFonts w:ascii="Times New Roman" w:hAnsi="Times New Roman" w:cs="Times New Roman"/>
          <w:sz w:val="24"/>
          <w:szCs w:val="24"/>
        </w:rPr>
        <w:tab/>
      </w:r>
      <w:r w:rsidRPr="00BE32A7">
        <w:rPr>
          <w:rFonts w:ascii="Times New Roman" w:hAnsi="Times New Roman" w:cs="Times New Roman"/>
          <w:sz w:val="24"/>
          <w:szCs w:val="24"/>
        </w:rPr>
        <w:tab/>
        <w:t>(</w:t>
      </w:r>
      <w:r w:rsidRPr="00BE32A7">
        <w:rPr>
          <w:rFonts w:ascii="Times New Roman" w:hAnsi="Times New Roman" w:cs="Times New Roman"/>
          <w:color w:val="FF0000"/>
          <w:sz w:val="24"/>
          <w:szCs w:val="24"/>
        </w:rPr>
        <w:t>4 marks</w:t>
      </w:r>
      <w:r w:rsidRPr="00BE32A7">
        <w:rPr>
          <w:rFonts w:ascii="Times New Roman" w:hAnsi="Times New Roman" w:cs="Times New Roman"/>
          <w:sz w:val="24"/>
          <w:szCs w:val="24"/>
        </w:rPr>
        <w:t>)</w:t>
      </w:r>
    </w:p>
    <w:p w:rsidR="00175A05" w:rsidRDefault="00BE32A7" w:rsidP="00175A05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 marks – gives example of a change. For both marks, need to describe the feature was before and after the change</w:t>
      </w:r>
    </w:p>
    <w:p w:rsidR="00BE32A7" w:rsidRDefault="00BE32A7" w:rsidP="00175A0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BE32A7" w:rsidRDefault="00BE32A7" w:rsidP="00BE32A7">
      <w:pPr>
        <w:ind w:left="7200" w:hanging="7200"/>
        <w:rPr>
          <w:rFonts w:ascii="Times New Roman" w:hAnsi="Times New Roman" w:cs="Times New Roman"/>
          <w:color w:val="FF0000"/>
          <w:sz w:val="24"/>
          <w:szCs w:val="24"/>
        </w:rPr>
      </w:pPr>
      <w:r w:rsidRPr="00BE32A7">
        <w:rPr>
          <w:rFonts w:ascii="Times New Roman" w:hAnsi="Times New Roman" w:cs="Times New Roman"/>
          <w:color w:val="FF0000"/>
          <w:sz w:val="24"/>
          <w:szCs w:val="24"/>
        </w:rPr>
        <w:t xml:space="preserve">2 marks – explains how </w:t>
      </w:r>
      <w:r>
        <w:rPr>
          <w:rFonts w:ascii="Times New Roman" w:hAnsi="Times New Roman" w:cs="Times New Roman"/>
          <w:color w:val="FF0000"/>
          <w:sz w:val="24"/>
          <w:szCs w:val="24"/>
        </w:rPr>
        <w:t>change</w:t>
      </w:r>
      <w:r w:rsidRPr="00BE32A7">
        <w:rPr>
          <w:rFonts w:ascii="Times New Roman" w:hAnsi="Times New Roman" w:cs="Times New Roman"/>
          <w:color w:val="FF0000"/>
          <w:sz w:val="24"/>
          <w:szCs w:val="24"/>
        </w:rPr>
        <w:t xml:space="preserve"> has helped organism in detail</w:t>
      </w:r>
      <w:r w:rsidRPr="00BE32A7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BE32A7" w:rsidRPr="00BE32A7" w:rsidRDefault="00BE32A7" w:rsidP="00BE32A7">
      <w:pPr>
        <w:ind w:left="7200" w:hanging="7200"/>
        <w:rPr>
          <w:rFonts w:ascii="Times New Roman" w:hAnsi="Times New Roman" w:cs="Times New Roman"/>
          <w:color w:val="FF0000"/>
          <w:sz w:val="24"/>
          <w:szCs w:val="24"/>
        </w:rPr>
      </w:pPr>
      <w:r w:rsidRPr="00BE32A7">
        <w:rPr>
          <w:rFonts w:ascii="Times New Roman" w:hAnsi="Times New Roman" w:cs="Times New Roman"/>
          <w:color w:val="FF0000"/>
          <w:sz w:val="24"/>
          <w:szCs w:val="24"/>
        </w:rPr>
        <w:t xml:space="preserve">1 mark – attempts to explain how </w:t>
      </w:r>
      <w:r>
        <w:rPr>
          <w:rFonts w:ascii="Times New Roman" w:hAnsi="Times New Roman" w:cs="Times New Roman"/>
          <w:color w:val="FF0000"/>
          <w:sz w:val="24"/>
          <w:szCs w:val="24"/>
        </w:rPr>
        <w:t>change</w:t>
      </w:r>
      <w:r w:rsidRPr="00BE32A7">
        <w:rPr>
          <w:rFonts w:ascii="Times New Roman" w:hAnsi="Times New Roman" w:cs="Times New Roman"/>
          <w:color w:val="FF0000"/>
          <w:sz w:val="24"/>
          <w:szCs w:val="24"/>
        </w:rPr>
        <w:t xml:space="preserve"> has helped, but gives no detail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</w:p>
    <w:p w:rsidR="00BE32A7" w:rsidRDefault="00BE32A7" w:rsidP="00175A0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BE32A7" w:rsidRDefault="00BE32A7" w:rsidP="00175A0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BE32A7" w:rsidRPr="00BE32A7" w:rsidRDefault="00BE32A7" w:rsidP="00175A0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E051AA" w:rsidRPr="00BE32A7" w:rsidRDefault="00E051AA" w:rsidP="00E051A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3"/>
        <w:gridCol w:w="2669"/>
        <w:gridCol w:w="2834"/>
        <w:gridCol w:w="2837"/>
      </w:tblGrid>
      <w:tr w:rsidR="003B2458" w:rsidRPr="00BE32A7" w:rsidTr="008B6300">
        <w:trPr>
          <w:jc w:val="center"/>
        </w:trPr>
        <w:tc>
          <w:tcPr>
            <w:tcW w:w="3003" w:type="dxa"/>
          </w:tcPr>
          <w:p w:rsidR="003B2458" w:rsidRPr="00BE32A7" w:rsidRDefault="003B2458" w:rsidP="00062C89">
            <w:pPr>
              <w:pStyle w:val="NoSpacing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669" w:type="dxa"/>
          </w:tcPr>
          <w:p w:rsidR="003B2458" w:rsidRPr="00BE32A7" w:rsidRDefault="003B2458" w:rsidP="00062C89">
            <w:pPr>
              <w:pStyle w:val="NoSpacing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BE32A7">
              <w:rPr>
                <w:rFonts w:ascii="Times New Roman" w:hAnsi="Times New Roman"/>
                <w:b/>
                <w:sz w:val="36"/>
                <w:szCs w:val="36"/>
              </w:rPr>
              <w:t>Marks Allocation</w:t>
            </w:r>
          </w:p>
        </w:tc>
        <w:tc>
          <w:tcPr>
            <w:tcW w:w="2834" w:type="dxa"/>
          </w:tcPr>
          <w:p w:rsidR="003B2458" w:rsidRPr="00BE32A7" w:rsidRDefault="003B2458" w:rsidP="00FF209C">
            <w:pPr>
              <w:pStyle w:val="NoSpacing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BE32A7">
              <w:rPr>
                <w:rFonts w:ascii="Times New Roman" w:hAnsi="Times New Roman"/>
                <w:b/>
                <w:sz w:val="36"/>
                <w:szCs w:val="36"/>
              </w:rPr>
              <w:t>Your Mark</w:t>
            </w:r>
          </w:p>
        </w:tc>
        <w:tc>
          <w:tcPr>
            <w:tcW w:w="2837" w:type="dxa"/>
          </w:tcPr>
          <w:p w:rsidR="003B2458" w:rsidRPr="00BE32A7" w:rsidRDefault="003B2458" w:rsidP="00062C89">
            <w:pPr>
              <w:pStyle w:val="NoSpacing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36"/>
                <w:szCs w:val="36"/>
              </w:rPr>
              <w:t>%</w:t>
            </w:r>
          </w:p>
        </w:tc>
      </w:tr>
      <w:tr w:rsidR="003B2458" w:rsidRPr="00BE32A7" w:rsidTr="003B2458">
        <w:trPr>
          <w:jc w:val="center"/>
        </w:trPr>
        <w:tc>
          <w:tcPr>
            <w:tcW w:w="3003" w:type="dxa"/>
            <w:tcBorders>
              <w:bottom w:val="single" w:sz="4" w:space="0" w:color="auto"/>
            </w:tcBorders>
          </w:tcPr>
          <w:p w:rsidR="003B2458" w:rsidRPr="00BE32A7" w:rsidRDefault="003B2458" w:rsidP="00062C89">
            <w:pPr>
              <w:pStyle w:val="NoSpacing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3B2458" w:rsidRPr="00BE32A7" w:rsidRDefault="003B2458" w:rsidP="00062C89">
            <w:pPr>
              <w:pStyle w:val="NoSpacing"/>
              <w:rPr>
                <w:rFonts w:ascii="Times New Roman" w:hAnsi="Times New Roman"/>
                <w:b/>
                <w:sz w:val="36"/>
                <w:szCs w:val="36"/>
              </w:rPr>
            </w:pPr>
            <w:r w:rsidRPr="00BE32A7">
              <w:rPr>
                <w:rFonts w:ascii="Times New Roman" w:hAnsi="Times New Roman"/>
                <w:b/>
                <w:sz w:val="36"/>
                <w:szCs w:val="36"/>
              </w:rPr>
              <w:t>Part A/B</w:t>
            </w:r>
          </w:p>
        </w:tc>
        <w:tc>
          <w:tcPr>
            <w:tcW w:w="2669" w:type="dxa"/>
            <w:tcBorders>
              <w:bottom w:val="single" w:sz="4" w:space="0" w:color="auto"/>
            </w:tcBorders>
          </w:tcPr>
          <w:p w:rsidR="003B2458" w:rsidRPr="00BE32A7" w:rsidRDefault="003B2458" w:rsidP="00062C89">
            <w:pPr>
              <w:pStyle w:val="NoSpacing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3B2458" w:rsidRPr="00BE32A7" w:rsidRDefault="00587E16" w:rsidP="00062C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46</w:t>
            </w:r>
          </w:p>
        </w:tc>
        <w:tc>
          <w:tcPr>
            <w:tcW w:w="2834" w:type="dxa"/>
          </w:tcPr>
          <w:p w:rsidR="003B2458" w:rsidRPr="00BE32A7" w:rsidRDefault="003B2458" w:rsidP="00175A05">
            <w:pPr>
              <w:pStyle w:val="NoSpacing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  <w:tc>
          <w:tcPr>
            <w:tcW w:w="2837" w:type="dxa"/>
          </w:tcPr>
          <w:p w:rsidR="003B2458" w:rsidRPr="00BE32A7" w:rsidRDefault="003B2458" w:rsidP="00062C89">
            <w:pPr>
              <w:pStyle w:val="NoSpacing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3B2458" w:rsidRPr="00BE32A7" w:rsidRDefault="003B2458" w:rsidP="00062C89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3B2458" w:rsidRPr="00BE32A7" w:rsidTr="003B2458">
        <w:trPr>
          <w:jc w:val="center"/>
        </w:trPr>
        <w:tc>
          <w:tcPr>
            <w:tcW w:w="3003" w:type="dxa"/>
            <w:tcBorders>
              <w:bottom w:val="single" w:sz="4" w:space="0" w:color="auto"/>
            </w:tcBorders>
          </w:tcPr>
          <w:p w:rsidR="003B2458" w:rsidRPr="00BE32A7" w:rsidRDefault="003B2458" w:rsidP="00062C89">
            <w:pPr>
              <w:pStyle w:val="NoSpacing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3B2458" w:rsidRPr="00BE32A7" w:rsidRDefault="003B2458" w:rsidP="00062C89">
            <w:pPr>
              <w:pStyle w:val="NoSpacing"/>
              <w:rPr>
                <w:rFonts w:ascii="Times New Roman" w:hAnsi="Times New Roman"/>
                <w:b/>
                <w:sz w:val="36"/>
                <w:szCs w:val="36"/>
              </w:rPr>
            </w:pPr>
            <w:r w:rsidRPr="00BE32A7">
              <w:rPr>
                <w:rFonts w:ascii="Times New Roman" w:hAnsi="Times New Roman"/>
                <w:b/>
                <w:sz w:val="36"/>
                <w:szCs w:val="36"/>
              </w:rPr>
              <w:t>Part C</w:t>
            </w:r>
          </w:p>
        </w:tc>
        <w:tc>
          <w:tcPr>
            <w:tcW w:w="2669" w:type="dxa"/>
            <w:tcBorders>
              <w:bottom w:val="single" w:sz="4" w:space="0" w:color="auto"/>
            </w:tcBorders>
          </w:tcPr>
          <w:p w:rsidR="003B2458" w:rsidRPr="00BE32A7" w:rsidRDefault="003B2458" w:rsidP="00062C89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3B2458" w:rsidRPr="00BE32A7" w:rsidRDefault="003B2458" w:rsidP="00062C89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E32A7">
              <w:rPr>
                <w:rFonts w:ascii="Times New Roman" w:hAnsi="Times New Roman"/>
                <w:sz w:val="36"/>
                <w:szCs w:val="36"/>
              </w:rPr>
              <w:t>12</w:t>
            </w:r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:rsidR="003B2458" w:rsidRPr="00BE32A7" w:rsidRDefault="003B2458" w:rsidP="00062C89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837" w:type="dxa"/>
          </w:tcPr>
          <w:p w:rsidR="003B2458" w:rsidRPr="00BE32A7" w:rsidRDefault="003B2458" w:rsidP="00062C89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3B2458" w:rsidRPr="00BE32A7" w:rsidRDefault="003B2458" w:rsidP="00062C89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3B2458" w:rsidRPr="00BE32A7" w:rsidTr="003B2458">
        <w:trPr>
          <w:jc w:val="center"/>
        </w:trPr>
        <w:tc>
          <w:tcPr>
            <w:tcW w:w="30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B2458" w:rsidRPr="00BE32A7" w:rsidRDefault="003B2458" w:rsidP="00062C89">
            <w:pPr>
              <w:pStyle w:val="NoSpacing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B2458" w:rsidRPr="00BE32A7" w:rsidRDefault="003B2458" w:rsidP="00062C89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834" w:type="dxa"/>
            <w:tcBorders>
              <w:left w:val="single" w:sz="4" w:space="0" w:color="auto"/>
            </w:tcBorders>
          </w:tcPr>
          <w:p w:rsidR="003B2458" w:rsidRPr="00BE32A7" w:rsidRDefault="003B2458" w:rsidP="00062C89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Total</w:t>
            </w:r>
          </w:p>
        </w:tc>
        <w:tc>
          <w:tcPr>
            <w:tcW w:w="2837" w:type="dxa"/>
          </w:tcPr>
          <w:p w:rsidR="003B2458" w:rsidRPr="00BE32A7" w:rsidRDefault="003B2458" w:rsidP="003B2458">
            <w:pPr>
              <w:pStyle w:val="NoSpacing"/>
              <w:jc w:val="right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%</w:t>
            </w:r>
          </w:p>
        </w:tc>
      </w:tr>
    </w:tbl>
    <w:p w:rsidR="001D4A0D" w:rsidRPr="00BE32A7" w:rsidRDefault="001D4A0D">
      <w:pPr>
        <w:rPr>
          <w:rFonts w:ascii="Times New Roman" w:hAnsi="Times New Roman" w:cs="Times New Roman"/>
        </w:rPr>
      </w:pPr>
    </w:p>
    <w:sectPr w:rsidR="001D4A0D" w:rsidRPr="00BE32A7" w:rsidSect="008B6300">
      <w:pgSz w:w="16838" w:h="11906" w:orient="landscape"/>
      <w:pgMar w:top="42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53C27"/>
    <w:multiLevelType w:val="hybridMultilevel"/>
    <w:tmpl w:val="D3027C6A"/>
    <w:lvl w:ilvl="0" w:tplc="D70EA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0300D"/>
    <w:multiLevelType w:val="hybridMultilevel"/>
    <w:tmpl w:val="C29C7B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44D3F"/>
    <w:multiLevelType w:val="hybridMultilevel"/>
    <w:tmpl w:val="742A0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99678E"/>
    <w:multiLevelType w:val="hybridMultilevel"/>
    <w:tmpl w:val="4CC69F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E215F6"/>
    <w:multiLevelType w:val="hybridMultilevel"/>
    <w:tmpl w:val="8188A71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177E80"/>
    <w:multiLevelType w:val="hybridMultilevel"/>
    <w:tmpl w:val="B60C8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7901EA7"/>
    <w:multiLevelType w:val="hybridMultilevel"/>
    <w:tmpl w:val="DFC2BE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6E5FD2"/>
    <w:multiLevelType w:val="hybridMultilevel"/>
    <w:tmpl w:val="C9FC7590"/>
    <w:lvl w:ilvl="0" w:tplc="8E4449A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1AA"/>
    <w:rsid w:val="0000174D"/>
    <w:rsid w:val="0003236B"/>
    <w:rsid w:val="00035DE2"/>
    <w:rsid w:val="00057229"/>
    <w:rsid w:val="0007227F"/>
    <w:rsid w:val="00096878"/>
    <w:rsid w:val="000A4878"/>
    <w:rsid w:val="000B2DFE"/>
    <w:rsid w:val="000C7FA5"/>
    <w:rsid w:val="000D6A5F"/>
    <w:rsid w:val="000E20D2"/>
    <w:rsid w:val="00111E90"/>
    <w:rsid w:val="001155DD"/>
    <w:rsid w:val="00117C2F"/>
    <w:rsid w:val="001353E8"/>
    <w:rsid w:val="0015350D"/>
    <w:rsid w:val="00172CD7"/>
    <w:rsid w:val="00175A05"/>
    <w:rsid w:val="00194C7A"/>
    <w:rsid w:val="001A687E"/>
    <w:rsid w:val="001B056D"/>
    <w:rsid w:val="001B254B"/>
    <w:rsid w:val="001B49AC"/>
    <w:rsid w:val="001D0918"/>
    <w:rsid w:val="001D1C41"/>
    <w:rsid w:val="001D4A0D"/>
    <w:rsid w:val="001E2C5E"/>
    <w:rsid w:val="001E5124"/>
    <w:rsid w:val="001F2D15"/>
    <w:rsid w:val="001F3FA4"/>
    <w:rsid w:val="001F6F6A"/>
    <w:rsid w:val="0021796D"/>
    <w:rsid w:val="00236822"/>
    <w:rsid w:val="00283EA1"/>
    <w:rsid w:val="002953F9"/>
    <w:rsid w:val="002A0ADD"/>
    <w:rsid w:val="002B7D3F"/>
    <w:rsid w:val="002C5384"/>
    <w:rsid w:val="002D0C02"/>
    <w:rsid w:val="002D5A1F"/>
    <w:rsid w:val="002D6AA7"/>
    <w:rsid w:val="002F759B"/>
    <w:rsid w:val="00305215"/>
    <w:rsid w:val="00330637"/>
    <w:rsid w:val="00372DA3"/>
    <w:rsid w:val="00375C1D"/>
    <w:rsid w:val="00381401"/>
    <w:rsid w:val="003B1552"/>
    <w:rsid w:val="003B2458"/>
    <w:rsid w:val="003B7864"/>
    <w:rsid w:val="003C2787"/>
    <w:rsid w:val="003D0C60"/>
    <w:rsid w:val="00401EAE"/>
    <w:rsid w:val="00403201"/>
    <w:rsid w:val="00427314"/>
    <w:rsid w:val="00430ADA"/>
    <w:rsid w:val="00446AFF"/>
    <w:rsid w:val="00451967"/>
    <w:rsid w:val="0045252C"/>
    <w:rsid w:val="004535A2"/>
    <w:rsid w:val="00460D10"/>
    <w:rsid w:val="00463331"/>
    <w:rsid w:val="004906EA"/>
    <w:rsid w:val="004A4C0E"/>
    <w:rsid w:val="004B303E"/>
    <w:rsid w:val="004C0F09"/>
    <w:rsid w:val="004D37F8"/>
    <w:rsid w:val="004E6592"/>
    <w:rsid w:val="004E69D0"/>
    <w:rsid w:val="004F24F1"/>
    <w:rsid w:val="004F2EB2"/>
    <w:rsid w:val="004F6D26"/>
    <w:rsid w:val="00507A4E"/>
    <w:rsid w:val="0052484C"/>
    <w:rsid w:val="00533A96"/>
    <w:rsid w:val="00561C6B"/>
    <w:rsid w:val="005647D2"/>
    <w:rsid w:val="005651EA"/>
    <w:rsid w:val="0057713A"/>
    <w:rsid w:val="00586489"/>
    <w:rsid w:val="00587E16"/>
    <w:rsid w:val="00591083"/>
    <w:rsid w:val="00591C57"/>
    <w:rsid w:val="005A48A3"/>
    <w:rsid w:val="005A781B"/>
    <w:rsid w:val="005C0BF8"/>
    <w:rsid w:val="005C3EC5"/>
    <w:rsid w:val="005C4B99"/>
    <w:rsid w:val="005D144D"/>
    <w:rsid w:val="005F48B7"/>
    <w:rsid w:val="00601C4C"/>
    <w:rsid w:val="006033DF"/>
    <w:rsid w:val="0061599A"/>
    <w:rsid w:val="00625BB1"/>
    <w:rsid w:val="006303E4"/>
    <w:rsid w:val="00633F76"/>
    <w:rsid w:val="00647D84"/>
    <w:rsid w:val="0068648F"/>
    <w:rsid w:val="00691EA7"/>
    <w:rsid w:val="00692FC3"/>
    <w:rsid w:val="006A4FD2"/>
    <w:rsid w:val="006A57EC"/>
    <w:rsid w:val="006A77D1"/>
    <w:rsid w:val="006D32E9"/>
    <w:rsid w:val="006E0896"/>
    <w:rsid w:val="007157DC"/>
    <w:rsid w:val="00723377"/>
    <w:rsid w:val="00743983"/>
    <w:rsid w:val="00747A03"/>
    <w:rsid w:val="0075284D"/>
    <w:rsid w:val="00755407"/>
    <w:rsid w:val="00777AE4"/>
    <w:rsid w:val="00783C78"/>
    <w:rsid w:val="00794496"/>
    <w:rsid w:val="007D1679"/>
    <w:rsid w:val="007D571E"/>
    <w:rsid w:val="007F02C0"/>
    <w:rsid w:val="007F6838"/>
    <w:rsid w:val="008219BB"/>
    <w:rsid w:val="00846E93"/>
    <w:rsid w:val="008615FF"/>
    <w:rsid w:val="00872614"/>
    <w:rsid w:val="00876AC4"/>
    <w:rsid w:val="00880876"/>
    <w:rsid w:val="008819F8"/>
    <w:rsid w:val="00881F89"/>
    <w:rsid w:val="00884BF9"/>
    <w:rsid w:val="008976C8"/>
    <w:rsid w:val="008A6C9C"/>
    <w:rsid w:val="008B1CA7"/>
    <w:rsid w:val="008B6300"/>
    <w:rsid w:val="008C0979"/>
    <w:rsid w:val="008D06B0"/>
    <w:rsid w:val="008F3AFB"/>
    <w:rsid w:val="008F6A97"/>
    <w:rsid w:val="0090136B"/>
    <w:rsid w:val="00911580"/>
    <w:rsid w:val="00914500"/>
    <w:rsid w:val="00917EBA"/>
    <w:rsid w:val="0092183E"/>
    <w:rsid w:val="0093262F"/>
    <w:rsid w:val="009629DC"/>
    <w:rsid w:val="00972987"/>
    <w:rsid w:val="00974B1F"/>
    <w:rsid w:val="00984BC6"/>
    <w:rsid w:val="009A69FE"/>
    <w:rsid w:val="009B7722"/>
    <w:rsid w:val="009D2918"/>
    <w:rsid w:val="00A01B89"/>
    <w:rsid w:val="00A17AF0"/>
    <w:rsid w:val="00A21C97"/>
    <w:rsid w:val="00A23888"/>
    <w:rsid w:val="00A35DBE"/>
    <w:rsid w:val="00A72DC5"/>
    <w:rsid w:val="00A910A6"/>
    <w:rsid w:val="00AA23E9"/>
    <w:rsid w:val="00AC0872"/>
    <w:rsid w:val="00AC1A1C"/>
    <w:rsid w:val="00AC21E6"/>
    <w:rsid w:val="00B137C3"/>
    <w:rsid w:val="00B2146E"/>
    <w:rsid w:val="00B3069B"/>
    <w:rsid w:val="00B34075"/>
    <w:rsid w:val="00B54B18"/>
    <w:rsid w:val="00BA1E52"/>
    <w:rsid w:val="00BA589F"/>
    <w:rsid w:val="00BB1E41"/>
    <w:rsid w:val="00BE0A3D"/>
    <w:rsid w:val="00BE32A7"/>
    <w:rsid w:val="00BE7BD4"/>
    <w:rsid w:val="00BF19F9"/>
    <w:rsid w:val="00C02B9E"/>
    <w:rsid w:val="00C04984"/>
    <w:rsid w:val="00C24AED"/>
    <w:rsid w:val="00C25553"/>
    <w:rsid w:val="00C354F4"/>
    <w:rsid w:val="00C44A6C"/>
    <w:rsid w:val="00C619AF"/>
    <w:rsid w:val="00C62B95"/>
    <w:rsid w:val="00C6363B"/>
    <w:rsid w:val="00C80DC3"/>
    <w:rsid w:val="00CD36C5"/>
    <w:rsid w:val="00CD59A8"/>
    <w:rsid w:val="00CF1021"/>
    <w:rsid w:val="00CF3AC2"/>
    <w:rsid w:val="00D06B3A"/>
    <w:rsid w:val="00D534F3"/>
    <w:rsid w:val="00D70270"/>
    <w:rsid w:val="00D76E91"/>
    <w:rsid w:val="00D8035F"/>
    <w:rsid w:val="00D84AF3"/>
    <w:rsid w:val="00D84C88"/>
    <w:rsid w:val="00D87A23"/>
    <w:rsid w:val="00D96308"/>
    <w:rsid w:val="00DA20F5"/>
    <w:rsid w:val="00DA4B6F"/>
    <w:rsid w:val="00DA7D3F"/>
    <w:rsid w:val="00DE10E8"/>
    <w:rsid w:val="00E051AA"/>
    <w:rsid w:val="00E10F3D"/>
    <w:rsid w:val="00E16835"/>
    <w:rsid w:val="00E20F7D"/>
    <w:rsid w:val="00E37707"/>
    <w:rsid w:val="00E4016B"/>
    <w:rsid w:val="00E4218B"/>
    <w:rsid w:val="00E54EC1"/>
    <w:rsid w:val="00E675F0"/>
    <w:rsid w:val="00E70800"/>
    <w:rsid w:val="00E70EC8"/>
    <w:rsid w:val="00E80317"/>
    <w:rsid w:val="00EA7CD2"/>
    <w:rsid w:val="00EB57A4"/>
    <w:rsid w:val="00EF7C23"/>
    <w:rsid w:val="00F048E6"/>
    <w:rsid w:val="00F104E7"/>
    <w:rsid w:val="00F10CA8"/>
    <w:rsid w:val="00F22278"/>
    <w:rsid w:val="00F34C8B"/>
    <w:rsid w:val="00F4353D"/>
    <w:rsid w:val="00F51D03"/>
    <w:rsid w:val="00F613CE"/>
    <w:rsid w:val="00F902FC"/>
    <w:rsid w:val="00F9036E"/>
    <w:rsid w:val="00FA3B57"/>
    <w:rsid w:val="00FB0D82"/>
    <w:rsid w:val="00FD6493"/>
    <w:rsid w:val="00FE6116"/>
    <w:rsid w:val="00FF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1AA"/>
    <w:pPr>
      <w:spacing w:after="0" w:line="240" w:lineRule="auto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E051AA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E051A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51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36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1AA"/>
    <w:pPr>
      <w:spacing w:after="0" w:line="240" w:lineRule="auto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E051AA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E051A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51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36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C3AB463E</Template>
  <TotalTime>72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VANDERDONK Emerson</dc:creator>
  <cp:lastModifiedBy>COOPER Sandra</cp:lastModifiedBy>
  <cp:revision>6</cp:revision>
  <cp:lastPrinted>2018-05-04T08:41:00Z</cp:lastPrinted>
  <dcterms:created xsi:type="dcterms:W3CDTF">2018-05-02T01:27:00Z</dcterms:created>
  <dcterms:modified xsi:type="dcterms:W3CDTF">2018-05-07T06:30:00Z</dcterms:modified>
</cp:coreProperties>
</file>