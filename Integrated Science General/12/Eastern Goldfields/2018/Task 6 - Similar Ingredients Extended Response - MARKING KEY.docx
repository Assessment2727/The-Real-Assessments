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577" w:rsidRPr="0093251E" w:rsidRDefault="009B7577" w:rsidP="009B7577">
      <w:pPr>
        <w:spacing w:line="240" w:lineRule="auto"/>
        <w:rPr>
          <w:b/>
          <w:sz w:val="26"/>
          <w:szCs w:val="26"/>
        </w:rPr>
      </w:pPr>
      <w:r w:rsidRPr="0093251E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9264" behindDoc="1" locked="0" layoutInCell="1" allowOverlap="1" wp14:anchorId="2C8FAB45" wp14:editId="1EAA2DF7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6"/>
          <w:szCs w:val="26"/>
        </w:rPr>
        <w:t>GENERAL INTEGRATED SCIENCE – UNIT 4</w:t>
      </w:r>
    </w:p>
    <w:p w:rsidR="009B7577" w:rsidRDefault="009B7577" w:rsidP="009B7577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TASK </w:t>
      </w:r>
      <w:r w:rsidR="00CB02DF">
        <w:rPr>
          <w:b/>
          <w:sz w:val="26"/>
          <w:szCs w:val="26"/>
        </w:rPr>
        <w:t>6</w:t>
      </w:r>
      <w:r>
        <w:rPr>
          <w:b/>
          <w:sz w:val="26"/>
          <w:szCs w:val="26"/>
        </w:rPr>
        <w:t xml:space="preserve"> – SIMILAR INGREDIENTS EXTENDED RESPONSE</w:t>
      </w:r>
    </w:p>
    <w:p w:rsidR="009B7577" w:rsidRDefault="009B7577" w:rsidP="009B7577">
      <w:pPr>
        <w:spacing w:line="240" w:lineRule="auto"/>
        <w:rPr>
          <w:b/>
          <w:sz w:val="26"/>
          <w:szCs w:val="26"/>
        </w:rPr>
      </w:pPr>
    </w:p>
    <w:p w:rsidR="009B7577" w:rsidRDefault="009B7577" w:rsidP="009B7577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</w:rPr>
        <w:tab/>
        <w:t>_________________________________</w:t>
      </w:r>
      <w:r>
        <w:rPr>
          <w:b/>
          <w:sz w:val="26"/>
          <w:szCs w:val="26"/>
        </w:rPr>
        <w:tab/>
        <w:t xml:space="preserve">           </w:t>
      </w:r>
      <w:r w:rsidR="00CB02DF">
        <w:rPr>
          <w:b/>
          <w:sz w:val="26"/>
          <w:szCs w:val="26"/>
        </w:rPr>
        <w:t xml:space="preserve">                   WEIGHTING: 15</w:t>
      </w:r>
      <w:r>
        <w:rPr>
          <w:b/>
          <w:sz w:val="26"/>
          <w:szCs w:val="26"/>
        </w:rPr>
        <w:t>%</w:t>
      </w:r>
    </w:p>
    <w:p w:rsidR="009B7577" w:rsidRPr="00A40239" w:rsidRDefault="009B7577" w:rsidP="009B7577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DUE DATE:</w:t>
      </w:r>
      <w:r>
        <w:rPr>
          <w:b/>
          <w:sz w:val="26"/>
          <w:szCs w:val="26"/>
        </w:rPr>
        <w:tab/>
        <w:t xml:space="preserve">_________________________________      MARK: ______ / </w:t>
      </w:r>
      <w:r w:rsidR="00CB02DF">
        <w:rPr>
          <w:b/>
          <w:sz w:val="26"/>
          <w:szCs w:val="26"/>
        </w:rPr>
        <w:t xml:space="preserve">    </w:t>
      </w:r>
      <w:bookmarkStart w:id="0" w:name="_GoBack"/>
      <w:bookmarkEnd w:id="0"/>
      <w:r>
        <w:rPr>
          <w:b/>
          <w:sz w:val="26"/>
          <w:szCs w:val="26"/>
        </w:rPr>
        <w:t xml:space="preserve"> = ______ %</w:t>
      </w:r>
    </w:p>
    <w:p w:rsidR="009B7577" w:rsidRDefault="009B7577" w:rsidP="009B7577">
      <w:pPr>
        <w:spacing w:after="0" w:line="240" w:lineRule="auto"/>
        <w:rPr>
          <w:rFonts w:cs="Arial"/>
          <w:b/>
          <w:i/>
        </w:rPr>
      </w:pPr>
      <w:r w:rsidRPr="006C763A">
        <w:rPr>
          <w:rFonts w:cs="Arial"/>
          <w:b/>
        </w:rPr>
        <w:t>Question:</w:t>
      </w:r>
      <w:r>
        <w:rPr>
          <w:rFonts w:cs="Arial"/>
          <w:b/>
        </w:rPr>
        <w:t xml:space="preserve">  </w:t>
      </w:r>
      <w:r>
        <w:rPr>
          <w:rFonts w:cs="Arial"/>
          <w:b/>
          <w:i/>
        </w:rPr>
        <w:t>Do the properties of a substance make it what it is?</w:t>
      </w:r>
    </w:p>
    <w:p w:rsidR="009B7577" w:rsidRDefault="009B7577" w:rsidP="009B7577">
      <w:pPr>
        <w:spacing w:after="0" w:line="240" w:lineRule="auto"/>
        <w:rPr>
          <w:rFonts w:cs="Arial"/>
          <w:b/>
        </w:rPr>
      </w:pPr>
    </w:p>
    <w:p w:rsidR="009B7577" w:rsidRPr="00031338" w:rsidRDefault="009B7577" w:rsidP="009B7577">
      <w:pPr>
        <w:spacing w:after="120" w:line="240" w:lineRule="auto"/>
        <w:rPr>
          <w:rFonts w:cs="Arial"/>
          <w:b/>
        </w:rPr>
      </w:pPr>
      <w:r w:rsidRPr="006C763A">
        <w:rPr>
          <w:rFonts w:cs="Arial"/>
          <w:b/>
        </w:rPr>
        <w:t>Objectives</w:t>
      </w:r>
    </w:p>
    <w:p w:rsidR="00772262" w:rsidRPr="00772262" w:rsidRDefault="00772262" w:rsidP="007722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72262">
        <w:rPr>
          <w:rFonts w:ascii="Calibri" w:eastAsia="Times New Roman" w:hAnsi="Calibri" w:cs="Calibri"/>
          <w:lang w:eastAsia="en-AU"/>
        </w:rPr>
        <w:t>the use of substances is determined by the chemical and/or physical properties of the constituent</w:t>
      </w:r>
      <w:r>
        <w:rPr>
          <w:rFonts w:ascii="Calibri" w:eastAsia="Times New Roman" w:hAnsi="Calibri" w:cs="Calibri"/>
          <w:lang w:eastAsia="en-AU"/>
        </w:rPr>
        <w:t xml:space="preserve"> </w:t>
      </w:r>
      <w:r w:rsidRPr="00772262">
        <w:rPr>
          <w:rFonts w:ascii="Calibri" w:eastAsia="Times New Roman" w:hAnsi="Calibri" w:cs="Calibri"/>
          <w:lang w:eastAsia="en-AU"/>
        </w:rPr>
        <w:t>chemicals</w:t>
      </w:r>
    </w:p>
    <w:p w:rsidR="00785549" w:rsidRPr="00772262" w:rsidRDefault="00772262" w:rsidP="00772262">
      <w:pPr>
        <w:pStyle w:val="ListParagraph"/>
        <w:numPr>
          <w:ilvl w:val="0"/>
          <w:numId w:val="1"/>
        </w:numPr>
      </w:pPr>
      <w:r w:rsidRPr="00772262">
        <w:rPr>
          <w:rFonts w:ascii="Calibri" w:eastAsia="Times New Roman" w:hAnsi="Calibri" w:cs="Calibri"/>
          <w:lang w:eastAsia="en-AU"/>
        </w:rPr>
        <w:t>rearrangement of reactant components occurs during chemical reactions to form new substances</w:t>
      </w:r>
    </w:p>
    <w:p w:rsidR="00772262" w:rsidRPr="00502BB6" w:rsidRDefault="00502BB6" w:rsidP="00772262">
      <w:pPr>
        <w:rPr>
          <w:b/>
          <w:i/>
        </w:rPr>
      </w:pPr>
      <w:r>
        <w:rPr>
          <w:b/>
        </w:rPr>
        <w:t xml:space="preserve">Task 1 – Research </w:t>
      </w:r>
      <w:r>
        <w:rPr>
          <w:b/>
          <w:i/>
        </w:rPr>
        <w:t>(5 marks)</w:t>
      </w:r>
    </w:p>
    <w:p w:rsidR="00772262" w:rsidRPr="00772262" w:rsidRDefault="00772262" w:rsidP="00772262">
      <w:r>
        <w:t xml:space="preserve">You are to research the following questions in reference to </w:t>
      </w:r>
      <w:r w:rsidRPr="00772262">
        <w:rPr>
          <w:b/>
          <w:i/>
        </w:rPr>
        <w:t>BOTH</w:t>
      </w:r>
      <w:r>
        <w:t xml:space="preserve"> eggs and </w:t>
      </w:r>
      <w:r w:rsidR="00502BB6">
        <w:t xml:space="preserve">plain </w:t>
      </w:r>
      <w:r>
        <w:t>flour</w:t>
      </w:r>
      <w:r w:rsidR="00541F9C">
        <w:t xml:space="preserve"> in the baking process</w:t>
      </w:r>
      <w:r>
        <w:t xml:space="preserve">. </w:t>
      </w:r>
    </w:p>
    <w:p w:rsidR="00772262" w:rsidRDefault="00772262" w:rsidP="00502BB6">
      <w:pPr>
        <w:pStyle w:val="ListParagraph"/>
        <w:numPr>
          <w:ilvl w:val="0"/>
          <w:numId w:val="2"/>
        </w:numPr>
        <w:spacing w:line="360" w:lineRule="auto"/>
      </w:pPr>
      <w:r>
        <w:t>State their physical properties</w:t>
      </w:r>
    </w:p>
    <w:p w:rsidR="00772262" w:rsidRDefault="00772262" w:rsidP="00502BB6">
      <w:pPr>
        <w:pStyle w:val="ListParagraph"/>
        <w:numPr>
          <w:ilvl w:val="0"/>
          <w:numId w:val="2"/>
        </w:numPr>
        <w:spacing w:line="360" w:lineRule="auto"/>
      </w:pPr>
      <w:r>
        <w:t>State their chemical properties</w:t>
      </w:r>
    </w:p>
    <w:p w:rsidR="00772262" w:rsidRDefault="00772262" w:rsidP="00502BB6">
      <w:pPr>
        <w:pStyle w:val="ListParagraph"/>
        <w:numPr>
          <w:ilvl w:val="0"/>
          <w:numId w:val="2"/>
        </w:numPr>
        <w:spacing w:line="360" w:lineRule="auto"/>
      </w:pPr>
      <w:r>
        <w:t xml:space="preserve">Describe the uses of both eggs and </w:t>
      </w:r>
      <w:r w:rsidR="00502BB6">
        <w:t xml:space="preserve">plain </w:t>
      </w:r>
      <w:r>
        <w:t>flour in baking</w:t>
      </w:r>
    </w:p>
    <w:p w:rsidR="00772262" w:rsidRDefault="00772262" w:rsidP="00502BB6">
      <w:pPr>
        <w:pStyle w:val="ListParagraph"/>
        <w:numPr>
          <w:ilvl w:val="0"/>
          <w:numId w:val="2"/>
        </w:numPr>
        <w:spacing w:line="360" w:lineRule="auto"/>
      </w:pPr>
      <w:r>
        <w:t xml:space="preserve">What are the similarities between eggs and </w:t>
      </w:r>
      <w:r w:rsidR="00502BB6">
        <w:t xml:space="preserve">plain </w:t>
      </w:r>
      <w:r>
        <w:t>flour in the context of baking?</w:t>
      </w:r>
    </w:p>
    <w:p w:rsidR="00772262" w:rsidRDefault="00772262" w:rsidP="00502BB6">
      <w:pPr>
        <w:pStyle w:val="ListParagraph"/>
        <w:numPr>
          <w:ilvl w:val="0"/>
          <w:numId w:val="2"/>
        </w:numPr>
        <w:spacing w:line="360" w:lineRule="auto"/>
      </w:pPr>
      <w:r>
        <w:t xml:space="preserve">What are the differences between eggs </w:t>
      </w:r>
      <w:r w:rsidR="00502BB6">
        <w:t>and plain flour in the context of baking?</w:t>
      </w:r>
    </w:p>
    <w:p w:rsidR="00502BB6" w:rsidRDefault="00502BB6" w:rsidP="00502BB6">
      <w:pPr>
        <w:pStyle w:val="ListParagraph"/>
        <w:numPr>
          <w:ilvl w:val="0"/>
          <w:numId w:val="2"/>
        </w:numPr>
        <w:spacing w:line="360" w:lineRule="auto"/>
      </w:pPr>
      <w:r>
        <w:t xml:space="preserve">Both eggs and plain flour can be replaced in recipes with alternatives. </w:t>
      </w:r>
    </w:p>
    <w:p w:rsidR="00502BB6" w:rsidRPr="00D5785E" w:rsidRDefault="00502BB6" w:rsidP="00D5785E">
      <w:pPr>
        <w:pStyle w:val="ListParagraph"/>
        <w:numPr>
          <w:ilvl w:val="1"/>
          <w:numId w:val="2"/>
        </w:numPr>
        <w:spacing w:line="276" w:lineRule="auto"/>
        <w:rPr>
          <w:b/>
          <w:i/>
        </w:rPr>
      </w:pPr>
      <w:r>
        <w:t>Explain how egg can be replaced with the following</w:t>
      </w:r>
      <w:r w:rsidR="00D5785E">
        <w:t xml:space="preserve">. </w:t>
      </w:r>
      <w:r w:rsidR="00D5785E">
        <w:rPr>
          <w:b/>
          <w:i/>
        </w:rPr>
        <w:t>Include what is it and how</w:t>
      </w:r>
      <w:r w:rsidR="00D5785E" w:rsidRPr="00D5785E">
        <w:rPr>
          <w:b/>
          <w:i/>
        </w:rPr>
        <w:t xml:space="preserve"> it work</w:t>
      </w:r>
      <w:r w:rsidR="00D5785E">
        <w:rPr>
          <w:b/>
          <w:i/>
        </w:rPr>
        <w:t>s</w:t>
      </w:r>
      <w:r w:rsidR="00D5785E" w:rsidRPr="00D5785E">
        <w:rPr>
          <w:b/>
          <w:i/>
        </w:rPr>
        <w:t>.</w:t>
      </w:r>
    </w:p>
    <w:p w:rsidR="00502BB6" w:rsidRDefault="00502BB6" w:rsidP="00502BB6">
      <w:pPr>
        <w:pStyle w:val="ListParagraph"/>
        <w:numPr>
          <w:ilvl w:val="2"/>
          <w:numId w:val="2"/>
        </w:numPr>
        <w:spacing w:line="240" w:lineRule="auto"/>
      </w:pPr>
      <w:r>
        <w:t>Egg Replacer</w:t>
      </w:r>
      <w:r w:rsidR="00D5785E">
        <w:t xml:space="preserve"> </w:t>
      </w:r>
    </w:p>
    <w:p w:rsidR="00502BB6" w:rsidRDefault="00502BB6" w:rsidP="00502BB6">
      <w:pPr>
        <w:pStyle w:val="ListParagraph"/>
        <w:numPr>
          <w:ilvl w:val="2"/>
          <w:numId w:val="2"/>
        </w:numPr>
        <w:spacing w:line="240" w:lineRule="auto"/>
      </w:pPr>
      <w:r>
        <w:t>Chia Seeds</w:t>
      </w:r>
    </w:p>
    <w:p w:rsidR="00502BB6" w:rsidRDefault="00502BB6" w:rsidP="00502BB6">
      <w:pPr>
        <w:pStyle w:val="ListParagraph"/>
        <w:numPr>
          <w:ilvl w:val="2"/>
          <w:numId w:val="2"/>
        </w:numPr>
        <w:spacing w:line="360" w:lineRule="auto"/>
      </w:pPr>
      <w:r>
        <w:t>Apple Sauce</w:t>
      </w:r>
    </w:p>
    <w:p w:rsidR="00502BB6" w:rsidRDefault="00502BB6" w:rsidP="00D5785E">
      <w:pPr>
        <w:pStyle w:val="ListParagraph"/>
        <w:numPr>
          <w:ilvl w:val="1"/>
          <w:numId w:val="2"/>
        </w:numPr>
        <w:spacing w:line="240" w:lineRule="auto"/>
      </w:pPr>
      <w:r>
        <w:t>Explain how plain flour can be replaced with the following</w:t>
      </w:r>
      <w:r w:rsidR="00D5785E">
        <w:t xml:space="preserve">. </w:t>
      </w:r>
      <w:r w:rsidR="00D5785E">
        <w:rPr>
          <w:b/>
          <w:i/>
        </w:rPr>
        <w:t>Include what is it and how</w:t>
      </w:r>
      <w:r w:rsidR="00D5785E" w:rsidRPr="00D5785E">
        <w:rPr>
          <w:b/>
          <w:i/>
        </w:rPr>
        <w:t xml:space="preserve"> it work</w:t>
      </w:r>
      <w:r w:rsidR="00D5785E">
        <w:rPr>
          <w:b/>
          <w:i/>
        </w:rPr>
        <w:t>s</w:t>
      </w:r>
      <w:r w:rsidR="00D5785E" w:rsidRPr="00D5785E">
        <w:rPr>
          <w:b/>
          <w:i/>
        </w:rPr>
        <w:t>.</w:t>
      </w:r>
    </w:p>
    <w:p w:rsidR="00502BB6" w:rsidRDefault="00502BB6" w:rsidP="00502BB6">
      <w:pPr>
        <w:pStyle w:val="ListParagraph"/>
        <w:numPr>
          <w:ilvl w:val="2"/>
          <w:numId w:val="2"/>
        </w:numPr>
        <w:spacing w:line="240" w:lineRule="auto"/>
      </w:pPr>
      <w:r>
        <w:t>Gluten-free Flour</w:t>
      </w:r>
    </w:p>
    <w:p w:rsidR="00502BB6" w:rsidRDefault="00502BB6" w:rsidP="00502BB6">
      <w:pPr>
        <w:pStyle w:val="ListParagraph"/>
        <w:numPr>
          <w:ilvl w:val="2"/>
          <w:numId w:val="2"/>
        </w:numPr>
        <w:spacing w:line="240" w:lineRule="auto"/>
      </w:pPr>
      <w:r>
        <w:t xml:space="preserve">Cornflour </w:t>
      </w:r>
    </w:p>
    <w:p w:rsidR="00502BB6" w:rsidRDefault="00502BB6" w:rsidP="00502BB6">
      <w:pPr>
        <w:pStyle w:val="ListParagraph"/>
        <w:numPr>
          <w:ilvl w:val="2"/>
          <w:numId w:val="2"/>
        </w:numPr>
        <w:spacing w:line="360" w:lineRule="auto"/>
      </w:pPr>
      <w:r>
        <w:t>Almond meal</w:t>
      </w:r>
    </w:p>
    <w:p w:rsidR="00B62AD2" w:rsidRDefault="00B62AD2" w:rsidP="00B62AD2">
      <w:pPr>
        <w:pStyle w:val="ListParagraph"/>
        <w:numPr>
          <w:ilvl w:val="0"/>
          <w:numId w:val="2"/>
        </w:numPr>
        <w:spacing w:line="360" w:lineRule="auto"/>
      </w:pPr>
      <w:r>
        <w:t xml:space="preserve">Describe one physical </w:t>
      </w:r>
      <w:r w:rsidR="00842237">
        <w:t xml:space="preserve">and chemical </w:t>
      </w:r>
      <w:r>
        <w:t>change that occurs during baking because of egg.</w:t>
      </w:r>
    </w:p>
    <w:p w:rsidR="00B62AD2" w:rsidRDefault="00B62AD2" w:rsidP="00B62AD2">
      <w:pPr>
        <w:pStyle w:val="ListParagraph"/>
        <w:numPr>
          <w:ilvl w:val="0"/>
          <w:numId w:val="2"/>
        </w:numPr>
        <w:spacing w:line="360" w:lineRule="auto"/>
      </w:pPr>
      <w:r>
        <w:t xml:space="preserve">Describe one physical </w:t>
      </w:r>
      <w:r w:rsidR="00842237">
        <w:t xml:space="preserve">and chemical </w:t>
      </w:r>
      <w:r>
        <w:t xml:space="preserve">change that occurs during baking because of flour. </w:t>
      </w:r>
    </w:p>
    <w:p w:rsidR="00D5785E" w:rsidRDefault="00502BB6" w:rsidP="00D5785E">
      <w:pPr>
        <w:pStyle w:val="ListParagraph"/>
        <w:numPr>
          <w:ilvl w:val="0"/>
          <w:numId w:val="2"/>
        </w:numPr>
        <w:spacing w:line="240" w:lineRule="auto"/>
      </w:pPr>
      <w:r>
        <w:t xml:space="preserve">Discuss the difference between a </w:t>
      </w:r>
      <w:r w:rsidRPr="00D5785E">
        <w:rPr>
          <w:b/>
        </w:rPr>
        <w:t>food intolerance</w:t>
      </w:r>
      <w:r>
        <w:t xml:space="preserve"> and a </w:t>
      </w:r>
      <w:r w:rsidRPr="00D5785E">
        <w:rPr>
          <w:b/>
        </w:rPr>
        <w:t>food allergy</w:t>
      </w:r>
      <w:r w:rsidR="00D5785E">
        <w:rPr>
          <w:b/>
        </w:rPr>
        <w:t xml:space="preserve"> </w:t>
      </w:r>
      <w:r w:rsidR="00D5785E">
        <w:t>– i.e. the effect on the</w:t>
      </w:r>
    </w:p>
    <w:p w:rsidR="00D5785E" w:rsidRDefault="00D5785E" w:rsidP="00D5785E">
      <w:pPr>
        <w:pStyle w:val="ListParagraph"/>
        <w:spacing w:line="360" w:lineRule="auto"/>
      </w:pPr>
      <w:r>
        <w:t>human body</w:t>
      </w:r>
    </w:p>
    <w:p w:rsidR="00D5785E" w:rsidRDefault="00502BB6" w:rsidP="00D5785E">
      <w:pPr>
        <w:pStyle w:val="ListParagraph"/>
        <w:numPr>
          <w:ilvl w:val="0"/>
          <w:numId w:val="2"/>
        </w:numPr>
        <w:spacing w:line="240" w:lineRule="auto"/>
      </w:pPr>
      <w:r>
        <w:t>Find a recipe that uses both eggs and plain flour. State the function</w:t>
      </w:r>
      <w:r w:rsidR="00D5785E">
        <w:t xml:space="preserve"> of eggs and plain flour within</w:t>
      </w:r>
    </w:p>
    <w:p w:rsidR="00502BB6" w:rsidRDefault="00502BB6" w:rsidP="00D5785E">
      <w:pPr>
        <w:pStyle w:val="ListParagraph"/>
        <w:spacing w:line="360" w:lineRule="auto"/>
      </w:pPr>
      <w:r>
        <w:t xml:space="preserve">the context of the recipe you have chosen.  </w:t>
      </w:r>
    </w:p>
    <w:p w:rsidR="00B102DD" w:rsidRDefault="0046164C" w:rsidP="00B102DD">
      <w:pPr>
        <w:spacing w:after="0"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3F7C1F9A" wp14:editId="17D51CC8">
            <wp:simplePos x="0" y="0"/>
            <wp:positionH relativeFrom="column">
              <wp:posOffset>4531995</wp:posOffset>
            </wp:positionH>
            <wp:positionV relativeFrom="paragraph">
              <wp:posOffset>78105</wp:posOffset>
            </wp:positionV>
            <wp:extent cx="1651635" cy="1023620"/>
            <wp:effectExtent l="0" t="0" r="5715" b="5080"/>
            <wp:wrapTight wrapText="bothSides">
              <wp:wrapPolygon edited="0">
                <wp:start x="0" y="0"/>
                <wp:lineTo x="0" y="21305"/>
                <wp:lineTo x="21426" y="21305"/>
                <wp:lineTo x="21426" y="0"/>
                <wp:lineTo x="0" y="0"/>
              </wp:wrapPolygon>
            </wp:wrapTight>
            <wp:docPr id="2" name="Picture 2" descr="http://www.chefbikeski.com/wp-content/uploads/2013/01/eggs-and-flour-cooking-and-biking-tours-ita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efbikeski.com/wp-content/uploads/2013/01/eggs-and-flour-cooking-and-biking-tours-ital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BB6">
        <w:rPr>
          <w:b/>
        </w:rPr>
        <w:t>Task – Extended Response</w:t>
      </w:r>
      <w:r w:rsidR="00D36AF6">
        <w:rPr>
          <w:b/>
        </w:rPr>
        <w:t xml:space="preserve"> </w:t>
      </w:r>
      <w:r w:rsidR="0069011E">
        <w:rPr>
          <w:b/>
          <w:i/>
        </w:rPr>
        <w:t>(64</w:t>
      </w:r>
      <w:r w:rsidR="00D36AF6">
        <w:rPr>
          <w:b/>
          <w:i/>
        </w:rPr>
        <w:t xml:space="preserve"> marks</w:t>
      </w:r>
      <w:proofErr w:type="gramStart"/>
      <w:r w:rsidR="00D36AF6">
        <w:rPr>
          <w:b/>
          <w:i/>
        </w:rPr>
        <w:t>)</w:t>
      </w:r>
      <w:proofErr w:type="gramEnd"/>
      <w:r w:rsidR="00B102DD">
        <w:rPr>
          <w:b/>
        </w:rPr>
        <w:br/>
      </w:r>
      <w:r w:rsidR="00502BB6">
        <w:t xml:space="preserve">In class you will respond to a series of questions based on your research </w:t>
      </w:r>
    </w:p>
    <w:p w:rsidR="00502BB6" w:rsidRDefault="00502BB6" w:rsidP="00B102DD">
      <w:pPr>
        <w:spacing w:line="360" w:lineRule="auto"/>
      </w:pPr>
      <w:proofErr w:type="gramStart"/>
      <w:r>
        <w:t>on</w:t>
      </w:r>
      <w:proofErr w:type="gramEnd"/>
      <w:r>
        <w:t xml:space="preserve"> similar ingredients in the cooking process. </w:t>
      </w:r>
    </w:p>
    <w:p w:rsidR="00546BCB" w:rsidRDefault="00546BCB" w:rsidP="00B102DD">
      <w:pPr>
        <w:spacing w:line="360" w:lineRule="auto"/>
      </w:pPr>
    </w:p>
    <w:p w:rsidR="00546BCB" w:rsidRDefault="00546BCB" w:rsidP="00B102DD">
      <w:pPr>
        <w:spacing w:line="360" w:lineRule="auto"/>
      </w:pPr>
    </w:p>
    <w:p w:rsidR="008C4423" w:rsidRDefault="008C4423" w:rsidP="00B102DD">
      <w:pPr>
        <w:spacing w:line="360" w:lineRule="auto"/>
      </w:pPr>
    </w:p>
    <w:p w:rsidR="008C4423" w:rsidRPr="00D36AF6" w:rsidRDefault="008C4423" w:rsidP="00B102DD">
      <w:pPr>
        <w:spacing w:line="360" w:lineRule="auto"/>
        <w:rPr>
          <w:b/>
          <w:i/>
        </w:rPr>
      </w:pPr>
      <w:r>
        <w:rPr>
          <w:b/>
        </w:rPr>
        <w:lastRenderedPageBreak/>
        <w:t>In-Class Extended Response</w:t>
      </w:r>
      <w:r w:rsidR="00D36AF6">
        <w:rPr>
          <w:b/>
        </w:rPr>
        <w:t xml:space="preserve"> </w:t>
      </w:r>
      <w:r w:rsidR="00D36AF6">
        <w:rPr>
          <w:b/>
          <w:i/>
        </w:rPr>
        <w:t>(5 mins reading and 55 mins assessment)</w:t>
      </w:r>
    </w:p>
    <w:p w:rsidR="0028433F" w:rsidRDefault="009C7600" w:rsidP="0028433F">
      <w:pPr>
        <w:spacing w:line="360" w:lineRule="auto"/>
      </w:pPr>
      <w:r>
        <w:t>Use your research notes</w:t>
      </w:r>
      <w:r w:rsidR="0028433F">
        <w:t xml:space="preserve"> to answer all questions below.</w:t>
      </w:r>
    </w:p>
    <w:p w:rsidR="00084F95" w:rsidRDefault="0028433F" w:rsidP="00084F95">
      <w:pPr>
        <w:spacing w:after="120" w:line="360" w:lineRule="auto"/>
      </w:pPr>
      <w:r w:rsidRPr="00084F95">
        <w:rPr>
          <w:b/>
        </w:rPr>
        <w:t>Outline</w:t>
      </w:r>
      <w:r>
        <w:t xml:space="preserve"> two similarities between</w:t>
      </w:r>
      <w:r w:rsidR="00084F95">
        <w:t xml:space="preserve"> the use of egg and plain flour within baking</w:t>
      </w:r>
      <w:r w:rsidR="00F714ED">
        <w:t xml:space="preserve"> (2 marks)</w:t>
      </w:r>
    </w:p>
    <w:p w:rsidR="00084F95" w:rsidRPr="00BB0CE9" w:rsidRDefault="00F714ED" w:rsidP="00084F95">
      <w:pPr>
        <w:pBdr>
          <w:top w:val="single" w:sz="12" w:space="1" w:color="auto"/>
          <w:bottom w:val="single" w:sz="12" w:space="1" w:color="auto"/>
        </w:pBdr>
        <w:spacing w:after="0" w:line="360" w:lineRule="auto"/>
        <w:rPr>
          <w:color w:val="FF0000"/>
        </w:rPr>
      </w:pPr>
      <w:r>
        <w:rPr>
          <w:color w:val="FF0000"/>
        </w:rPr>
        <w:t xml:space="preserve">- </w:t>
      </w:r>
      <w:r w:rsidR="00CD40D4" w:rsidRPr="00BB0CE9">
        <w:rPr>
          <w:color w:val="FF0000"/>
        </w:rPr>
        <w:t xml:space="preserve">Both contain </w:t>
      </w:r>
      <w:r w:rsidR="00CD40D4" w:rsidRPr="00BB0CE9">
        <w:rPr>
          <w:b/>
          <w:color w:val="FF0000"/>
        </w:rPr>
        <w:t>protein,</w:t>
      </w:r>
      <w:r w:rsidR="00CD40D4" w:rsidRPr="00BB0CE9">
        <w:rPr>
          <w:color w:val="FF0000"/>
        </w:rPr>
        <w:t xml:space="preserve"> </w:t>
      </w:r>
    </w:p>
    <w:p w:rsidR="00CD40D4" w:rsidRPr="00BB0CE9" w:rsidRDefault="00CD40D4" w:rsidP="00084F95">
      <w:pPr>
        <w:pBdr>
          <w:top w:val="single" w:sz="12" w:space="1" w:color="auto"/>
          <w:bottom w:val="single" w:sz="12" w:space="1" w:color="auto"/>
        </w:pBdr>
        <w:spacing w:after="0" w:line="360" w:lineRule="auto"/>
        <w:rPr>
          <w:color w:val="FF0000"/>
        </w:rPr>
      </w:pPr>
      <w:r w:rsidRPr="00BB0CE9">
        <w:rPr>
          <w:color w:val="FF0000"/>
        </w:rPr>
        <w:t xml:space="preserve">Both assist with </w:t>
      </w:r>
      <w:r w:rsidRPr="00BB0CE9">
        <w:rPr>
          <w:b/>
          <w:color w:val="FF0000"/>
        </w:rPr>
        <w:t>structure</w:t>
      </w:r>
      <w:r w:rsidRPr="00BB0CE9">
        <w:rPr>
          <w:color w:val="FF0000"/>
        </w:rPr>
        <w:t xml:space="preserve"> of the dishes they are used in</w:t>
      </w:r>
    </w:p>
    <w:p w:rsidR="00CD40D4" w:rsidRDefault="00CD40D4" w:rsidP="00084F95">
      <w:pPr>
        <w:pBdr>
          <w:top w:val="single" w:sz="12" w:space="1" w:color="auto"/>
          <w:bottom w:val="single" w:sz="12" w:space="1" w:color="auto"/>
        </w:pBdr>
        <w:spacing w:after="0" w:line="360" w:lineRule="auto"/>
        <w:rPr>
          <w:color w:val="FF0000"/>
        </w:rPr>
      </w:pPr>
      <w:r w:rsidRPr="00BB0CE9">
        <w:rPr>
          <w:color w:val="FF0000"/>
        </w:rPr>
        <w:t>Both are used as binding agents</w:t>
      </w:r>
    </w:p>
    <w:p w:rsidR="00BB0CE9" w:rsidRPr="00BB0CE9" w:rsidRDefault="00BB0CE9" w:rsidP="00084F95">
      <w:pPr>
        <w:pBdr>
          <w:top w:val="single" w:sz="12" w:space="1" w:color="auto"/>
          <w:bottom w:val="single" w:sz="12" w:space="1" w:color="auto"/>
        </w:pBdr>
        <w:spacing w:after="0" w:line="360" w:lineRule="auto"/>
        <w:rPr>
          <w:i/>
          <w:color w:val="FF0000"/>
        </w:rPr>
      </w:pPr>
      <w:r>
        <w:rPr>
          <w:i/>
          <w:color w:val="FF0000"/>
        </w:rPr>
        <w:t>Any 2 points</w:t>
      </w:r>
      <w:r w:rsidR="00E202C0">
        <w:rPr>
          <w:i/>
          <w:color w:val="FF0000"/>
        </w:rPr>
        <w:t xml:space="preserve"> = 2 marks</w:t>
      </w:r>
    </w:p>
    <w:p w:rsidR="00084F95" w:rsidRDefault="00084F95" w:rsidP="0028433F">
      <w:pPr>
        <w:spacing w:line="360" w:lineRule="auto"/>
      </w:pPr>
    </w:p>
    <w:p w:rsidR="00084F95" w:rsidRDefault="00084F95" w:rsidP="00084F95">
      <w:pPr>
        <w:spacing w:line="360" w:lineRule="auto"/>
      </w:pPr>
      <w:r w:rsidRPr="00084F95">
        <w:rPr>
          <w:b/>
        </w:rPr>
        <w:t>Describe</w:t>
      </w:r>
      <w:r>
        <w:t xml:space="preserve"> the differences between the uses of egg and plain flour within baking</w:t>
      </w:r>
      <w:r w:rsidR="00F714ED">
        <w:t xml:space="preserve"> (6 marks)</w:t>
      </w:r>
    </w:p>
    <w:p w:rsidR="00084F95" w:rsidRPr="00BB0CE9" w:rsidRDefault="00CD40D4" w:rsidP="00084F95">
      <w:pPr>
        <w:pBdr>
          <w:top w:val="single" w:sz="12" w:space="1" w:color="auto"/>
          <w:bottom w:val="single" w:sz="12" w:space="1" w:color="auto"/>
        </w:pBdr>
        <w:spacing w:after="0" w:line="360" w:lineRule="auto"/>
        <w:rPr>
          <w:color w:val="FF0000"/>
        </w:rPr>
      </w:pPr>
      <w:r w:rsidRPr="00BB0CE9">
        <w:rPr>
          <w:color w:val="FF0000"/>
        </w:rPr>
        <w:t>Egg: wet/liquid</w:t>
      </w:r>
      <w:r w:rsidRPr="00BB0CE9">
        <w:rPr>
          <w:color w:val="FF0000"/>
        </w:rPr>
        <w:tab/>
      </w:r>
      <w:r w:rsidRPr="00BB0CE9">
        <w:rPr>
          <w:color w:val="FF0000"/>
        </w:rPr>
        <w:tab/>
      </w:r>
      <w:r w:rsidRPr="00BB0CE9">
        <w:rPr>
          <w:color w:val="FF0000"/>
        </w:rPr>
        <w:tab/>
      </w:r>
      <w:r w:rsidRPr="00BB0CE9">
        <w:rPr>
          <w:color w:val="FF0000"/>
        </w:rPr>
        <w:tab/>
        <w:t>Flour: Dry</w:t>
      </w:r>
    </w:p>
    <w:p w:rsidR="00CD40D4" w:rsidRPr="00BB0CE9" w:rsidRDefault="00CD40D4" w:rsidP="00084F95">
      <w:pPr>
        <w:pBdr>
          <w:top w:val="single" w:sz="12" w:space="1" w:color="auto"/>
          <w:bottom w:val="single" w:sz="12" w:space="1" w:color="auto"/>
        </w:pBdr>
        <w:spacing w:after="0" w:line="360" w:lineRule="auto"/>
        <w:rPr>
          <w:color w:val="FF0000"/>
        </w:rPr>
      </w:pPr>
      <w:r w:rsidRPr="00BB0CE9">
        <w:rPr>
          <w:color w:val="FF0000"/>
        </w:rPr>
        <w:t>Readily available protein</w:t>
      </w:r>
      <w:r w:rsidRPr="00BB0CE9">
        <w:rPr>
          <w:color w:val="FF0000"/>
        </w:rPr>
        <w:tab/>
      </w:r>
      <w:r w:rsidRPr="00BB0CE9">
        <w:rPr>
          <w:color w:val="FF0000"/>
        </w:rPr>
        <w:tab/>
        <w:t>Need to activate gluten (pro)</w:t>
      </w:r>
    </w:p>
    <w:p w:rsidR="00CD40D4" w:rsidRPr="00BB0CE9" w:rsidRDefault="00CD40D4" w:rsidP="00084F95">
      <w:pPr>
        <w:pBdr>
          <w:top w:val="single" w:sz="12" w:space="1" w:color="auto"/>
          <w:bottom w:val="single" w:sz="12" w:space="1" w:color="auto"/>
        </w:pBdr>
        <w:spacing w:after="0" w:line="360" w:lineRule="auto"/>
        <w:rPr>
          <w:color w:val="FF0000"/>
        </w:rPr>
      </w:pPr>
      <w:r w:rsidRPr="00BB0CE9">
        <w:rPr>
          <w:color w:val="FF0000"/>
        </w:rPr>
        <w:t>Can be aerated</w:t>
      </w:r>
      <w:r w:rsidRPr="00BB0CE9">
        <w:rPr>
          <w:color w:val="FF0000"/>
        </w:rPr>
        <w:tab/>
      </w:r>
      <w:r w:rsidR="00DA5E7B" w:rsidRPr="00BB0CE9">
        <w:rPr>
          <w:color w:val="FF0000"/>
        </w:rPr>
        <w:t>and retain shape</w:t>
      </w:r>
      <w:r w:rsidRPr="00BB0CE9">
        <w:rPr>
          <w:color w:val="FF0000"/>
        </w:rPr>
        <w:tab/>
      </w:r>
      <w:proofErr w:type="gramStart"/>
      <w:r w:rsidR="00DA5E7B" w:rsidRPr="00BB0CE9">
        <w:rPr>
          <w:color w:val="FF0000"/>
        </w:rPr>
        <w:t>Requires</w:t>
      </w:r>
      <w:proofErr w:type="gramEnd"/>
      <w:r w:rsidRPr="00BB0CE9">
        <w:rPr>
          <w:color w:val="FF0000"/>
        </w:rPr>
        <w:t xml:space="preserve"> rising agents to assist in aeration</w:t>
      </w:r>
    </w:p>
    <w:p w:rsidR="00CD40D4" w:rsidRDefault="00CD40D4" w:rsidP="00084F95">
      <w:pPr>
        <w:pBdr>
          <w:top w:val="single" w:sz="12" w:space="1" w:color="auto"/>
          <w:bottom w:val="single" w:sz="12" w:space="1" w:color="auto"/>
        </w:pBdr>
        <w:spacing w:after="0" w:line="360" w:lineRule="auto"/>
        <w:rPr>
          <w:color w:val="FF0000"/>
        </w:rPr>
      </w:pPr>
      <w:r w:rsidRPr="00BB0CE9">
        <w:rPr>
          <w:color w:val="FF0000"/>
        </w:rPr>
        <w:tab/>
      </w:r>
      <w:r w:rsidRPr="00BB0CE9">
        <w:rPr>
          <w:color w:val="FF0000"/>
        </w:rPr>
        <w:tab/>
      </w:r>
      <w:r w:rsidRPr="00BB0CE9">
        <w:rPr>
          <w:color w:val="FF0000"/>
        </w:rPr>
        <w:tab/>
      </w:r>
      <w:r w:rsidRPr="00BB0CE9">
        <w:rPr>
          <w:color w:val="FF0000"/>
        </w:rPr>
        <w:tab/>
      </w:r>
      <w:r w:rsidRPr="00BB0CE9">
        <w:rPr>
          <w:color w:val="FF0000"/>
        </w:rPr>
        <w:tab/>
        <w:t xml:space="preserve">Can be </w:t>
      </w:r>
      <w:proofErr w:type="spellStart"/>
      <w:r w:rsidRPr="00BB0CE9">
        <w:rPr>
          <w:color w:val="FF0000"/>
        </w:rPr>
        <w:t>dextrinised</w:t>
      </w:r>
      <w:proofErr w:type="spellEnd"/>
      <w:r w:rsidRPr="00BB0CE9">
        <w:rPr>
          <w:color w:val="FF0000"/>
        </w:rPr>
        <w:t>-starch</w:t>
      </w:r>
    </w:p>
    <w:p w:rsidR="00BB0CE9" w:rsidRPr="00BB0CE9" w:rsidRDefault="00BB0CE9" w:rsidP="00084F95">
      <w:pPr>
        <w:pBdr>
          <w:top w:val="single" w:sz="12" w:space="1" w:color="auto"/>
          <w:bottom w:val="single" w:sz="12" w:space="1" w:color="auto"/>
        </w:pBdr>
        <w:spacing w:after="0" w:line="360" w:lineRule="auto"/>
        <w:rPr>
          <w:i/>
          <w:color w:val="FF0000"/>
        </w:rPr>
      </w:pPr>
      <w:r>
        <w:rPr>
          <w:i/>
          <w:color w:val="FF0000"/>
        </w:rPr>
        <w:t>1 mark per point = 6 marks</w:t>
      </w:r>
    </w:p>
    <w:p w:rsidR="00084F95" w:rsidRDefault="00084F95" w:rsidP="00084F95">
      <w:pPr>
        <w:spacing w:line="360" w:lineRule="auto"/>
      </w:pPr>
    </w:p>
    <w:p w:rsidR="00084F95" w:rsidRDefault="00084F95" w:rsidP="00084F95">
      <w:pPr>
        <w:spacing w:after="0" w:line="360" w:lineRule="auto"/>
      </w:pPr>
      <w:r>
        <w:t xml:space="preserve">Outline the </w:t>
      </w:r>
      <w:r w:rsidRPr="00084F95">
        <w:rPr>
          <w:b/>
        </w:rPr>
        <w:t>physical properties</w:t>
      </w:r>
      <w:r>
        <w:t xml:space="preserve"> of both egg and flour using the five senses</w:t>
      </w:r>
      <w:r w:rsidR="00F714ED">
        <w:t xml:space="preserve"> (10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4F95" w:rsidRPr="00084F95" w:rsidTr="00084F95">
        <w:tc>
          <w:tcPr>
            <w:tcW w:w="4814" w:type="dxa"/>
          </w:tcPr>
          <w:p w:rsidR="00084F95" w:rsidRPr="00084F95" w:rsidRDefault="00084F95" w:rsidP="00084F95">
            <w:pPr>
              <w:spacing w:after="0" w:line="360" w:lineRule="auto"/>
              <w:rPr>
                <w:b/>
              </w:rPr>
            </w:pPr>
            <w:r w:rsidRPr="00084F95">
              <w:rPr>
                <w:b/>
              </w:rPr>
              <w:t>SENSES</w:t>
            </w:r>
          </w:p>
        </w:tc>
        <w:tc>
          <w:tcPr>
            <w:tcW w:w="4814" w:type="dxa"/>
          </w:tcPr>
          <w:p w:rsidR="00084F95" w:rsidRPr="00084F95" w:rsidRDefault="00084F95" w:rsidP="00084F95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 xml:space="preserve">EGG </w:t>
            </w:r>
            <w:r w:rsidRPr="00084F95">
              <w:rPr>
                <w:b/>
              </w:rPr>
              <w:t>EXAMPLE</w:t>
            </w:r>
          </w:p>
        </w:tc>
      </w:tr>
      <w:tr w:rsidR="00084F95" w:rsidTr="00084F95">
        <w:tc>
          <w:tcPr>
            <w:tcW w:w="4814" w:type="dxa"/>
          </w:tcPr>
          <w:p w:rsidR="00084F95" w:rsidRDefault="00CD40D4" w:rsidP="00084F95">
            <w:pPr>
              <w:spacing w:after="0" w:line="360" w:lineRule="auto"/>
            </w:pPr>
            <w:r>
              <w:t>Sight</w:t>
            </w:r>
          </w:p>
        </w:tc>
        <w:tc>
          <w:tcPr>
            <w:tcW w:w="4814" w:type="dxa"/>
          </w:tcPr>
          <w:p w:rsidR="00084F95" w:rsidRPr="00BB0CE9" w:rsidRDefault="00DA5E7B" w:rsidP="00084F95">
            <w:pPr>
              <w:spacing w:after="0" w:line="360" w:lineRule="auto"/>
              <w:rPr>
                <w:color w:val="FF0000"/>
              </w:rPr>
            </w:pPr>
            <w:r w:rsidRPr="00BB0CE9">
              <w:rPr>
                <w:color w:val="FF0000"/>
              </w:rPr>
              <w:t>Layered, yellow white gooey</w:t>
            </w:r>
          </w:p>
        </w:tc>
      </w:tr>
      <w:tr w:rsidR="00084F95" w:rsidTr="00084F95">
        <w:tc>
          <w:tcPr>
            <w:tcW w:w="4814" w:type="dxa"/>
          </w:tcPr>
          <w:p w:rsidR="00084F95" w:rsidRDefault="00CD40D4" w:rsidP="00084F95">
            <w:pPr>
              <w:spacing w:after="0" w:line="360" w:lineRule="auto"/>
            </w:pPr>
            <w:r>
              <w:t>Smell</w:t>
            </w:r>
          </w:p>
        </w:tc>
        <w:tc>
          <w:tcPr>
            <w:tcW w:w="4814" w:type="dxa"/>
          </w:tcPr>
          <w:p w:rsidR="00084F95" w:rsidRPr="00BB0CE9" w:rsidRDefault="00DA5E7B" w:rsidP="00084F95">
            <w:pPr>
              <w:spacing w:after="0" w:line="360" w:lineRule="auto"/>
              <w:rPr>
                <w:color w:val="FF0000"/>
              </w:rPr>
            </w:pPr>
            <w:r w:rsidRPr="00BB0CE9">
              <w:rPr>
                <w:color w:val="FF0000"/>
              </w:rPr>
              <w:t>odourless</w:t>
            </w:r>
          </w:p>
        </w:tc>
      </w:tr>
      <w:tr w:rsidR="00084F95" w:rsidTr="00084F95">
        <w:tc>
          <w:tcPr>
            <w:tcW w:w="4814" w:type="dxa"/>
          </w:tcPr>
          <w:p w:rsidR="00084F95" w:rsidRDefault="00CD40D4" w:rsidP="00084F95">
            <w:pPr>
              <w:spacing w:after="0" w:line="360" w:lineRule="auto"/>
            </w:pPr>
            <w:r>
              <w:t>Taste</w:t>
            </w:r>
          </w:p>
        </w:tc>
        <w:tc>
          <w:tcPr>
            <w:tcW w:w="4814" w:type="dxa"/>
          </w:tcPr>
          <w:p w:rsidR="00084F95" w:rsidRPr="00BB0CE9" w:rsidRDefault="00DA5E7B" w:rsidP="00084F95">
            <w:pPr>
              <w:spacing w:after="0" w:line="360" w:lineRule="auto"/>
              <w:rPr>
                <w:color w:val="FF0000"/>
              </w:rPr>
            </w:pPr>
            <w:proofErr w:type="spellStart"/>
            <w:r w:rsidRPr="00BB0CE9">
              <w:rPr>
                <w:color w:val="FF0000"/>
              </w:rPr>
              <w:t>Eggy</w:t>
            </w:r>
            <w:proofErr w:type="spellEnd"/>
            <w:r w:rsidRPr="00BB0CE9">
              <w:rPr>
                <w:color w:val="FF0000"/>
              </w:rPr>
              <w:t>, savoury, rubbery, mildly sweet-yolk</w:t>
            </w:r>
          </w:p>
        </w:tc>
      </w:tr>
      <w:tr w:rsidR="00084F95" w:rsidTr="00084F95">
        <w:tc>
          <w:tcPr>
            <w:tcW w:w="4814" w:type="dxa"/>
          </w:tcPr>
          <w:p w:rsidR="00084F95" w:rsidRDefault="00CD40D4" w:rsidP="00084F95">
            <w:pPr>
              <w:spacing w:after="0" w:line="360" w:lineRule="auto"/>
            </w:pPr>
            <w:r>
              <w:t>Touch</w:t>
            </w:r>
          </w:p>
        </w:tc>
        <w:tc>
          <w:tcPr>
            <w:tcW w:w="4814" w:type="dxa"/>
          </w:tcPr>
          <w:p w:rsidR="00084F95" w:rsidRPr="00BB0CE9" w:rsidRDefault="00DA5E7B" w:rsidP="00084F95">
            <w:pPr>
              <w:spacing w:after="0" w:line="360" w:lineRule="auto"/>
              <w:rPr>
                <w:color w:val="FF0000"/>
              </w:rPr>
            </w:pPr>
            <w:r w:rsidRPr="00BB0CE9">
              <w:rPr>
                <w:color w:val="FF0000"/>
              </w:rPr>
              <w:t>Gooey, slimy, moist, wet</w:t>
            </w:r>
          </w:p>
        </w:tc>
      </w:tr>
      <w:tr w:rsidR="00084F95" w:rsidTr="00084F95">
        <w:tc>
          <w:tcPr>
            <w:tcW w:w="4814" w:type="dxa"/>
          </w:tcPr>
          <w:p w:rsidR="00084F95" w:rsidRDefault="00CD40D4" w:rsidP="00084F95">
            <w:pPr>
              <w:spacing w:after="0" w:line="360" w:lineRule="auto"/>
            </w:pPr>
            <w:r>
              <w:t>Sound (hear)</w:t>
            </w:r>
          </w:p>
        </w:tc>
        <w:tc>
          <w:tcPr>
            <w:tcW w:w="4814" w:type="dxa"/>
          </w:tcPr>
          <w:p w:rsidR="00084F95" w:rsidRPr="00BB0CE9" w:rsidRDefault="00DA5E7B" w:rsidP="00084F95">
            <w:pPr>
              <w:spacing w:after="0" w:line="360" w:lineRule="auto"/>
              <w:rPr>
                <w:color w:val="FF0000"/>
              </w:rPr>
            </w:pPr>
            <w:r w:rsidRPr="00BB0CE9">
              <w:rPr>
                <w:color w:val="FF0000"/>
              </w:rPr>
              <w:t>Shell-crack noise</w:t>
            </w:r>
          </w:p>
          <w:p w:rsidR="00DA5E7B" w:rsidRPr="00BB0CE9" w:rsidRDefault="00DA5E7B" w:rsidP="00084F95">
            <w:pPr>
              <w:spacing w:after="0" w:line="360" w:lineRule="auto"/>
              <w:rPr>
                <w:color w:val="FF0000"/>
              </w:rPr>
            </w:pPr>
            <w:r w:rsidRPr="00BB0CE9">
              <w:rPr>
                <w:color w:val="FF0000"/>
              </w:rPr>
              <w:t>Sloppy, wet</w:t>
            </w:r>
          </w:p>
        </w:tc>
      </w:tr>
      <w:tr w:rsidR="00084F95" w:rsidRPr="00084F95" w:rsidTr="00084F95">
        <w:tc>
          <w:tcPr>
            <w:tcW w:w="4814" w:type="dxa"/>
          </w:tcPr>
          <w:p w:rsidR="00084F95" w:rsidRPr="00084F95" w:rsidRDefault="00084F95" w:rsidP="00084F95">
            <w:pPr>
              <w:spacing w:after="0" w:line="360" w:lineRule="auto"/>
              <w:rPr>
                <w:b/>
              </w:rPr>
            </w:pPr>
            <w:r w:rsidRPr="00084F95">
              <w:rPr>
                <w:b/>
              </w:rPr>
              <w:t>SENSES</w:t>
            </w:r>
            <w:r w:rsidRPr="00084F95">
              <w:rPr>
                <w:b/>
              </w:rPr>
              <w:tab/>
            </w:r>
          </w:p>
        </w:tc>
        <w:tc>
          <w:tcPr>
            <w:tcW w:w="4814" w:type="dxa"/>
          </w:tcPr>
          <w:p w:rsidR="00084F95" w:rsidRPr="00084F95" w:rsidRDefault="00084F95" w:rsidP="00084F95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 xml:space="preserve">FLOUR </w:t>
            </w:r>
            <w:r w:rsidRPr="00084F95">
              <w:rPr>
                <w:b/>
              </w:rPr>
              <w:t>EXAMPLE</w:t>
            </w:r>
          </w:p>
        </w:tc>
      </w:tr>
      <w:tr w:rsidR="00DA5E7B" w:rsidTr="00084F95">
        <w:tc>
          <w:tcPr>
            <w:tcW w:w="4814" w:type="dxa"/>
          </w:tcPr>
          <w:p w:rsidR="00DA5E7B" w:rsidRDefault="00DA5E7B" w:rsidP="001E3FEC">
            <w:pPr>
              <w:spacing w:after="0" w:line="360" w:lineRule="auto"/>
            </w:pPr>
            <w:r>
              <w:t>Sight</w:t>
            </w:r>
          </w:p>
        </w:tc>
        <w:tc>
          <w:tcPr>
            <w:tcW w:w="4814" w:type="dxa"/>
          </w:tcPr>
          <w:p w:rsidR="00DA5E7B" w:rsidRPr="00BB0CE9" w:rsidRDefault="00DA5E7B" w:rsidP="00084F95">
            <w:pPr>
              <w:spacing w:after="0" w:line="360" w:lineRule="auto"/>
              <w:rPr>
                <w:color w:val="FF0000"/>
              </w:rPr>
            </w:pPr>
            <w:r w:rsidRPr="00BB0CE9">
              <w:rPr>
                <w:color w:val="FF0000"/>
              </w:rPr>
              <w:t>White, powdery, fluffy</w:t>
            </w:r>
          </w:p>
        </w:tc>
      </w:tr>
      <w:tr w:rsidR="00DA5E7B" w:rsidTr="00084F95">
        <w:tc>
          <w:tcPr>
            <w:tcW w:w="4814" w:type="dxa"/>
          </w:tcPr>
          <w:p w:rsidR="00DA5E7B" w:rsidRDefault="00DA5E7B" w:rsidP="001E3FEC">
            <w:pPr>
              <w:spacing w:after="0" w:line="360" w:lineRule="auto"/>
            </w:pPr>
            <w:r>
              <w:t>Smell</w:t>
            </w:r>
          </w:p>
        </w:tc>
        <w:tc>
          <w:tcPr>
            <w:tcW w:w="4814" w:type="dxa"/>
          </w:tcPr>
          <w:p w:rsidR="00DA5E7B" w:rsidRPr="00BB0CE9" w:rsidRDefault="00DA5E7B" w:rsidP="00574D6B">
            <w:pPr>
              <w:spacing w:after="0" w:line="360" w:lineRule="auto"/>
              <w:rPr>
                <w:color w:val="FF0000"/>
              </w:rPr>
            </w:pPr>
            <w:proofErr w:type="spellStart"/>
            <w:r w:rsidRPr="00BB0CE9">
              <w:rPr>
                <w:color w:val="FF0000"/>
              </w:rPr>
              <w:t>Wheaty</w:t>
            </w:r>
            <w:proofErr w:type="spellEnd"/>
          </w:p>
        </w:tc>
      </w:tr>
      <w:tr w:rsidR="00DA5E7B" w:rsidTr="00084F95">
        <w:tc>
          <w:tcPr>
            <w:tcW w:w="4814" w:type="dxa"/>
          </w:tcPr>
          <w:p w:rsidR="00DA5E7B" w:rsidRDefault="00DA5E7B" w:rsidP="001E3FEC">
            <w:pPr>
              <w:spacing w:after="0" w:line="360" w:lineRule="auto"/>
            </w:pPr>
            <w:r>
              <w:t>Taste</w:t>
            </w:r>
          </w:p>
        </w:tc>
        <w:tc>
          <w:tcPr>
            <w:tcW w:w="4814" w:type="dxa"/>
          </w:tcPr>
          <w:p w:rsidR="00DA5E7B" w:rsidRPr="00BB0CE9" w:rsidRDefault="00170F8E" w:rsidP="00574D6B">
            <w:pPr>
              <w:spacing w:after="0" w:line="360" w:lineRule="auto"/>
              <w:rPr>
                <w:color w:val="FF0000"/>
              </w:rPr>
            </w:pPr>
            <w:r w:rsidRPr="00BB0CE9">
              <w:rPr>
                <w:color w:val="FF0000"/>
              </w:rPr>
              <w:t>Dry-claggy, sticky, floury, powdery</w:t>
            </w:r>
          </w:p>
        </w:tc>
      </w:tr>
      <w:tr w:rsidR="00DA5E7B" w:rsidTr="00084F95">
        <w:tc>
          <w:tcPr>
            <w:tcW w:w="4814" w:type="dxa"/>
          </w:tcPr>
          <w:p w:rsidR="00DA5E7B" w:rsidRDefault="00DA5E7B" w:rsidP="001E3FEC">
            <w:pPr>
              <w:spacing w:after="0" w:line="360" w:lineRule="auto"/>
            </w:pPr>
            <w:r>
              <w:t>Touch</w:t>
            </w:r>
          </w:p>
        </w:tc>
        <w:tc>
          <w:tcPr>
            <w:tcW w:w="4814" w:type="dxa"/>
          </w:tcPr>
          <w:p w:rsidR="00DA5E7B" w:rsidRPr="00BB0CE9" w:rsidRDefault="00170F8E" w:rsidP="00574D6B">
            <w:pPr>
              <w:spacing w:after="0" w:line="360" w:lineRule="auto"/>
              <w:rPr>
                <w:color w:val="FF0000"/>
              </w:rPr>
            </w:pPr>
            <w:r w:rsidRPr="00BB0CE9">
              <w:rPr>
                <w:color w:val="FF0000"/>
              </w:rPr>
              <w:t>Soft, fluffy</w:t>
            </w:r>
          </w:p>
        </w:tc>
      </w:tr>
      <w:tr w:rsidR="00DA5E7B" w:rsidTr="00084F95">
        <w:tc>
          <w:tcPr>
            <w:tcW w:w="4814" w:type="dxa"/>
          </w:tcPr>
          <w:p w:rsidR="00DA5E7B" w:rsidRDefault="00DA5E7B" w:rsidP="001E3FEC">
            <w:pPr>
              <w:spacing w:after="0" w:line="360" w:lineRule="auto"/>
            </w:pPr>
            <w:r>
              <w:t>Sound (hear)</w:t>
            </w:r>
          </w:p>
        </w:tc>
        <w:tc>
          <w:tcPr>
            <w:tcW w:w="4814" w:type="dxa"/>
          </w:tcPr>
          <w:p w:rsidR="00DA5E7B" w:rsidRPr="00BB0CE9" w:rsidRDefault="00170F8E" w:rsidP="00574D6B">
            <w:pPr>
              <w:spacing w:after="0" w:line="360" w:lineRule="auto"/>
              <w:rPr>
                <w:color w:val="FF0000"/>
              </w:rPr>
            </w:pPr>
            <w:r w:rsidRPr="00BB0CE9">
              <w:rPr>
                <w:color w:val="FF0000"/>
              </w:rPr>
              <w:t>No sound</w:t>
            </w:r>
          </w:p>
        </w:tc>
      </w:tr>
    </w:tbl>
    <w:p w:rsidR="00084F95" w:rsidRPr="00E202C0" w:rsidRDefault="00E202C0" w:rsidP="00084F95">
      <w:pPr>
        <w:spacing w:after="0" w:line="360" w:lineRule="auto"/>
        <w:rPr>
          <w:i/>
          <w:color w:val="FF0000"/>
        </w:rPr>
      </w:pPr>
      <w:r w:rsidRPr="00E202C0">
        <w:rPr>
          <w:i/>
          <w:color w:val="FF0000"/>
        </w:rPr>
        <w:t>1 mark per sense = 10 marks</w:t>
      </w:r>
    </w:p>
    <w:p w:rsidR="00084F95" w:rsidRDefault="00084F95" w:rsidP="00084F95">
      <w:pPr>
        <w:spacing w:after="0" w:line="360" w:lineRule="auto"/>
      </w:pPr>
    </w:p>
    <w:p w:rsidR="0028433F" w:rsidRPr="00731550" w:rsidRDefault="00084F95" w:rsidP="00084F95">
      <w:pPr>
        <w:spacing w:after="0" w:line="360" w:lineRule="auto"/>
        <w:rPr>
          <w:b/>
        </w:rPr>
      </w:pPr>
      <w:r w:rsidRPr="00731550">
        <w:rPr>
          <w:b/>
        </w:rPr>
        <w:t xml:space="preserve">State three chemical properties of an egg </w:t>
      </w:r>
      <w:r w:rsidR="00170F8E" w:rsidRPr="00731550">
        <w:rPr>
          <w:b/>
        </w:rPr>
        <w:t>and outline what they are</w:t>
      </w:r>
      <w:r w:rsidR="00F714ED">
        <w:rPr>
          <w:b/>
        </w:rPr>
        <w:t xml:space="preserve"> </w:t>
      </w:r>
      <w:r w:rsidR="00F714ED">
        <w:rPr>
          <w:b/>
        </w:rPr>
        <w:tab/>
        <w:t>(6 marks)</w:t>
      </w:r>
    </w:p>
    <w:p w:rsidR="00170F8E" w:rsidRPr="0033418D" w:rsidRDefault="00170F8E" w:rsidP="00170F8E">
      <w:pPr>
        <w:spacing w:after="0" w:line="360" w:lineRule="auto"/>
        <w:rPr>
          <w:color w:val="FF0000"/>
        </w:rPr>
      </w:pPr>
      <w:r w:rsidRPr="0033418D">
        <w:rPr>
          <w:color w:val="FF0000"/>
        </w:rPr>
        <w:t xml:space="preserve">Leavening: acts as a rising agent </w:t>
      </w:r>
      <w:proofErr w:type="spellStart"/>
      <w:r w:rsidRPr="0033418D">
        <w:rPr>
          <w:color w:val="FF0000"/>
        </w:rPr>
        <w:t>ie</w:t>
      </w:r>
      <w:proofErr w:type="spellEnd"/>
      <w:r w:rsidRPr="0033418D">
        <w:rPr>
          <w:color w:val="FF0000"/>
        </w:rPr>
        <w:t xml:space="preserve"> soufflé/meringue</w:t>
      </w:r>
    </w:p>
    <w:p w:rsidR="00170F8E" w:rsidRPr="0033418D" w:rsidRDefault="00170F8E" w:rsidP="00170F8E">
      <w:pPr>
        <w:spacing w:after="0" w:line="360" w:lineRule="auto"/>
        <w:rPr>
          <w:color w:val="FF0000"/>
        </w:rPr>
      </w:pPr>
      <w:r w:rsidRPr="0033418D">
        <w:rPr>
          <w:color w:val="FF0000"/>
        </w:rPr>
        <w:t>Structure: holds shape once it has been beaten/ aerated</w:t>
      </w:r>
    </w:p>
    <w:p w:rsidR="00084F95" w:rsidRDefault="00170F8E" w:rsidP="00084F95">
      <w:pPr>
        <w:spacing w:after="0" w:line="360" w:lineRule="auto"/>
        <w:rPr>
          <w:color w:val="FF0000"/>
        </w:rPr>
      </w:pPr>
      <w:r w:rsidRPr="0033418D">
        <w:rPr>
          <w:color w:val="FF0000"/>
        </w:rPr>
        <w:t>Protein: readily available acts as a binding agent</w:t>
      </w:r>
    </w:p>
    <w:p w:rsidR="00E202C0" w:rsidRPr="00E202C0" w:rsidRDefault="00E202C0" w:rsidP="00084F95">
      <w:pPr>
        <w:spacing w:after="0" w:line="360" w:lineRule="auto"/>
        <w:rPr>
          <w:i/>
          <w:color w:val="FF0000"/>
        </w:rPr>
      </w:pPr>
      <w:r>
        <w:rPr>
          <w:i/>
          <w:color w:val="FF0000"/>
        </w:rPr>
        <w:t>1 mark/property + 1 mark/outline = 6</w:t>
      </w:r>
      <w:r w:rsidRPr="00E202C0">
        <w:rPr>
          <w:i/>
          <w:color w:val="FF0000"/>
        </w:rPr>
        <w:t xml:space="preserve"> marks</w:t>
      </w:r>
    </w:p>
    <w:p w:rsidR="00170F8E" w:rsidRPr="0033418D" w:rsidRDefault="00170F8E" w:rsidP="00084F95">
      <w:pPr>
        <w:spacing w:after="0" w:line="360" w:lineRule="auto"/>
        <w:rPr>
          <w:color w:val="FF0000"/>
        </w:rPr>
      </w:pPr>
    </w:p>
    <w:p w:rsidR="009C7600" w:rsidRPr="00731550" w:rsidRDefault="00916A8D" w:rsidP="009C7600">
      <w:pPr>
        <w:spacing w:line="360" w:lineRule="auto"/>
        <w:rPr>
          <w:b/>
        </w:rPr>
      </w:pPr>
      <w:r w:rsidRPr="00731550">
        <w:rPr>
          <w:b/>
        </w:rPr>
        <w:t>Explain what the following replacements are and how they work…….</w:t>
      </w:r>
      <w:r w:rsidR="00F714ED">
        <w:rPr>
          <w:b/>
        </w:rPr>
        <w:t xml:space="preserve"> (7 marks)</w:t>
      </w:r>
    </w:p>
    <w:p w:rsidR="00632C48" w:rsidRPr="00632C48" w:rsidRDefault="00916A8D" w:rsidP="00632C48">
      <w:pPr>
        <w:spacing w:line="360" w:lineRule="auto"/>
        <w:rPr>
          <w:b/>
        </w:rPr>
      </w:pPr>
      <w:r w:rsidRPr="00632C48">
        <w:rPr>
          <w:b/>
        </w:rPr>
        <w:t>Chia Seeds</w:t>
      </w:r>
    </w:p>
    <w:p w:rsidR="00E91D8C" w:rsidRPr="00E91D8C" w:rsidRDefault="00632C48" w:rsidP="00E91D8C">
      <w:pPr>
        <w:pStyle w:val="ListParagraph"/>
        <w:numPr>
          <w:ilvl w:val="0"/>
          <w:numId w:val="11"/>
        </w:numPr>
        <w:spacing w:line="360" w:lineRule="auto"/>
        <w:rPr>
          <w:color w:val="FF0000"/>
        </w:rPr>
      </w:pPr>
      <w:r w:rsidRPr="00E91D8C">
        <w:rPr>
          <w:color w:val="FF0000"/>
        </w:rPr>
        <w:t>By grinding these with water the mixture forms a mucilage</w:t>
      </w:r>
      <w:r w:rsidR="00E91D8C" w:rsidRPr="00E91D8C">
        <w:rPr>
          <w:color w:val="FF0000"/>
        </w:rPr>
        <w:t>/</w:t>
      </w:r>
      <w:proofErr w:type="spellStart"/>
      <w:r w:rsidR="00E91D8C" w:rsidRPr="00E91D8C">
        <w:rPr>
          <w:color w:val="FF0000"/>
        </w:rPr>
        <w:t>goop</w:t>
      </w:r>
      <w:proofErr w:type="spellEnd"/>
      <w:r w:rsidR="00E91D8C" w:rsidRPr="00E91D8C">
        <w:rPr>
          <w:color w:val="FF0000"/>
        </w:rPr>
        <w:t xml:space="preserve"> (1)</w:t>
      </w:r>
    </w:p>
    <w:p w:rsidR="00E91D8C" w:rsidRDefault="00632C48" w:rsidP="009C7600">
      <w:pPr>
        <w:pStyle w:val="ListParagraph"/>
        <w:numPr>
          <w:ilvl w:val="0"/>
          <w:numId w:val="11"/>
        </w:numPr>
        <w:spacing w:line="360" w:lineRule="auto"/>
        <w:rPr>
          <w:color w:val="FF0000"/>
        </w:rPr>
      </w:pPr>
      <w:r w:rsidRPr="00E91D8C">
        <w:rPr>
          <w:color w:val="FF0000"/>
        </w:rPr>
        <w:t xml:space="preserve">contain protein, </w:t>
      </w:r>
      <w:proofErr w:type="spellStart"/>
      <w:r w:rsidRPr="00E91D8C">
        <w:rPr>
          <w:color w:val="FF0000"/>
        </w:rPr>
        <w:t>fiber</w:t>
      </w:r>
      <w:proofErr w:type="spellEnd"/>
      <w:r w:rsidRPr="00E91D8C">
        <w:rPr>
          <w:color w:val="FF0000"/>
        </w:rPr>
        <w:t xml:space="preserve"> and are an excellen</w:t>
      </w:r>
      <w:r w:rsidR="00E91D8C">
        <w:rPr>
          <w:color w:val="FF0000"/>
        </w:rPr>
        <w:t>t source of omega-3 fatty acids (1)</w:t>
      </w:r>
    </w:p>
    <w:p w:rsidR="00632C48" w:rsidRPr="00E91D8C" w:rsidRDefault="00632C48" w:rsidP="009C7600">
      <w:pPr>
        <w:pStyle w:val="ListParagraph"/>
        <w:numPr>
          <w:ilvl w:val="0"/>
          <w:numId w:val="11"/>
        </w:numPr>
        <w:spacing w:line="360" w:lineRule="auto"/>
        <w:rPr>
          <w:color w:val="FF0000"/>
        </w:rPr>
      </w:pPr>
      <w:r w:rsidRPr="00E91D8C">
        <w:rPr>
          <w:color w:val="FF0000"/>
        </w:rPr>
        <w:t>These seeds still act as a binding agent</w:t>
      </w:r>
      <w:r w:rsidR="00E91D8C">
        <w:rPr>
          <w:color w:val="FF0000"/>
        </w:rPr>
        <w:t xml:space="preserve"> (1)</w:t>
      </w:r>
    </w:p>
    <w:p w:rsidR="00916A8D" w:rsidRPr="00632C48" w:rsidRDefault="00916A8D" w:rsidP="009C7600">
      <w:pPr>
        <w:spacing w:line="360" w:lineRule="auto"/>
        <w:rPr>
          <w:b/>
        </w:rPr>
      </w:pPr>
      <w:r w:rsidRPr="00632C48">
        <w:rPr>
          <w:b/>
        </w:rPr>
        <w:t>Apple Sauce</w:t>
      </w:r>
    </w:p>
    <w:p w:rsidR="00E91D8C" w:rsidRDefault="00E91D8C" w:rsidP="00E91D8C">
      <w:pPr>
        <w:pStyle w:val="ListParagraph"/>
        <w:numPr>
          <w:ilvl w:val="0"/>
          <w:numId w:val="11"/>
        </w:numPr>
        <w:spacing w:line="360" w:lineRule="auto"/>
        <w:rPr>
          <w:color w:val="FF0000"/>
        </w:rPr>
      </w:pPr>
      <w:r>
        <w:rPr>
          <w:color w:val="FF0000"/>
        </w:rPr>
        <w:t>¼ cup of apple sauce = 1 egg (1)</w:t>
      </w:r>
    </w:p>
    <w:p w:rsidR="00731550" w:rsidRPr="00E91D8C" w:rsidRDefault="00E91D8C" w:rsidP="00E91D8C">
      <w:pPr>
        <w:pStyle w:val="ListParagraph"/>
        <w:numPr>
          <w:ilvl w:val="0"/>
          <w:numId w:val="11"/>
        </w:numPr>
        <w:spacing w:line="360" w:lineRule="auto"/>
        <w:rPr>
          <w:color w:val="FF0000"/>
        </w:rPr>
      </w:pPr>
      <w:r>
        <w:rPr>
          <w:color w:val="FF0000"/>
        </w:rPr>
        <w:t>½ cup = 2 eggs  but have a different texture (1)</w:t>
      </w:r>
      <w:r w:rsidR="00632C48" w:rsidRPr="00E91D8C">
        <w:rPr>
          <w:color w:val="FF0000"/>
        </w:rPr>
        <w:t xml:space="preserve"> </w:t>
      </w:r>
    </w:p>
    <w:p w:rsidR="00916A8D" w:rsidRDefault="00632C48" w:rsidP="00E91D8C">
      <w:pPr>
        <w:pStyle w:val="ListParagraph"/>
        <w:numPr>
          <w:ilvl w:val="0"/>
          <w:numId w:val="11"/>
        </w:numPr>
        <w:spacing w:line="360" w:lineRule="auto"/>
        <w:rPr>
          <w:color w:val="FF0000"/>
        </w:rPr>
      </w:pPr>
      <w:r w:rsidRPr="00E91D8C">
        <w:rPr>
          <w:color w:val="FF0000"/>
        </w:rPr>
        <w:t xml:space="preserve">for </w:t>
      </w:r>
      <w:r w:rsidR="00E91D8C">
        <w:rPr>
          <w:color w:val="FF0000"/>
        </w:rPr>
        <w:t xml:space="preserve">3 </w:t>
      </w:r>
      <w:r w:rsidRPr="00E91D8C">
        <w:rPr>
          <w:color w:val="FF0000"/>
        </w:rPr>
        <w:t xml:space="preserve">eggs or more you cannot </w:t>
      </w:r>
      <w:r w:rsidR="00E91D8C">
        <w:rPr>
          <w:color w:val="FF0000"/>
        </w:rPr>
        <w:t xml:space="preserve">(1) </w:t>
      </w:r>
      <w:r w:rsidRPr="00E91D8C">
        <w:rPr>
          <w:color w:val="FF0000"/>
        </w:rPr>
        <w:t>use apple sauce as it is too wet</w:t>
      </w:r>
      <w:r w:rsidR="00E91D8C">
        <w:rPr>
          <w:color w:val="FF0000"/>
        </w:rPr>
        <w:t xml:space="preserve"> (1) </w:t>
      </w:r>
    </w:p>
    <w:p w:rsidR="00731550" w:rsidRPr="00E91D8C" w:rsidRDefault="00E91D8C" w:rsidP="009C7600">
      <w:pPr>
        <w:pStyle w:val="ListParagraph"/>
        <w:numPr>
          <w:ilvl w:val="0"/>
          <w:numId w:val="11"/>
        </w:numPr>
        <w:spacing w:line="360" w:lineRule="auto"/>
        <w:rPr>
          <w:color w:val="FF0000"/>
        </w:rPr>
      </w:pPr>
      <w:r w:rsidRPr="00E91D8C">
        <w:rPr>
          <w:color w:val="FF0000"/>
        </w:rPr>
        <w:t xml:space="preserve">lacks </w:t>
      </w:r>
      <w:r w:rsidR="00632C48" w:rsidRPr="00E91D8C">
        <w:rPr>
          <w:color w:val="FF0000"/>
        </w:rPr>
        <w:t>structure, and apples</w:t>
      </w:r>
      <w:r>
        <w:rPr>
          <w:color w:val="FF0000"/>
        </w:rPr>
        <w:t>auce has no comparable proteins (1)</w:t>
      </w:r>
    </w:p>
    <w:p w:rsidR="00916A8D" w:rsidRPr="00731550" w:rsidRDefault="00916A8D" w:rsidP="009C7600">
      <w:pPr>
        <w:spacing w:line="360" w:lineRule="auto"/>
        <w:rPr>
          <w:b/>
        </w:rPr>
      </w:pPr>
      <w:r w:rsidRPr="00731550">
        <w:rPr>
          <w:b/>
        </w:rPr>
        <w:t>State three chemical properties of Plain Flour</w:t>
      </w:r>
      <w:r w:rsidR="00F714ED">
        <w:rPr>
          <w:b/>
        </w:rPr>
        <w:t xml:space="preserve"> (3 marks)</w:t>
      </w:r>
    </w:p>
    <w:p w:rsidR="00BB0CE9" w:rsidRDefault="00632C48" w:rsidP="00BB0CE9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color w:val="FF0000"/>
        </w:rPr>
      </w:pPr>
      <w:r w:rsidRPr="00BB0CE9">
        <w:rPr>
          <w:color w:val="FF0000"/>
        </w:rPr>
        <w:t xml:space="preserve">Endosperm: </w:t>
      </w:r>
    </w:p>
    <w:p w:rsidR="00BB0CE9" w:rsidRDefault="00632C48" w:rsidP="00BB0CE9">
      <w:pPr>
        <w:pStyle w:val="ListParagraph"/>
        <w:numPr>
          <w:ilvl w:val="0"/>
          <w:numId w:val="9"/>
        </w:num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color w:val="FF0000"/>
        </w:rPr>
      </w:pPr>
      <w:r w:rsidRPr="00BB0CE9">
        <w:rPr>
          <w:color w:val="FF0000"/>
        </w:rPr>
        <w:t xml:space="preserve">starchy </w:t>
      </w:r>
      <w:r w:rsidR="00BB0CE9" w:rsidRPr="00BB0CE9">
        <w:rPr>
          <w:color w:val="FF0000"/>
        </w:rPr>
        <w:t>centre</w:t>
      </w:r>
      <w:r w:rsidR="00BB0CE9">
        <w:rPr>
          <w:color w:val="FF0000"/>
        </w:rPr>
        <w:t xml:space="preserve"> of the grain</w:t>
      </w:r>
    </w:p>
    <w:p w:rsidR="00BB0CE9" w:rsidRDefault="00632C48" w:rsidP="00BB0CE9">
      <w:pPr>
        <w:pStyle w:val="ListParagraph"/>
        <w:numPr>
          <w:ilvl w:val="0"/>
          <w:numId w:val="9"/>
        </w:num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color w:val="FF0000"/>
        </w:rPr>
      </w:pPr>
      <w:proofErr w:type="gramStart"/>
      <w:r w:rsidRPr="00BB0CE9">
        <w:rPr>
          <w:color w:val="FF0000"/>
        </w:rPr>
        <w:t>contains</w:t>
      </w:r>
      <w:proofErr w:type="gramEnd"/>
      <w:r w:rsidRPr="00BB0CE9">
        <w:rPr>
          <w:color w:val="FF0000"/>
        </w:rPr>
        <w:t xml:space="preserve"> carbohydrates, protein and a small amount of oil. </w:t>
      </w:r>
    </w:p>
    <w:p w:rsidR="00916A8D" w:rsidRDefault="00632C48" w:rsidP="00BB0CE9">
      <w:pPr>
        <w:pStyle w:val="ListParagraph"/>
        <w:numPr>
          <w:ilvl w:val="0"/>
          <w:numId w:val="9"/>
        </w:num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color w:val="FF0000"/>
        </w:rPr>
      </w:pPr>
      <w:r w:rsidRPr="00BB0CE9">
        <w:rPr>
          <w:color w:val="FF0000"/>
        </w:rPr>
        <w:t>Most simple white flours contain only this portion of the grain.</w:t>
      </w:r>
    </w:p>
    <w:p w:rsidR="00BB0CE9" w:rsidRPr="00BB0CE9" w:rsidRDefault="00BB0CE9" w:rsidP="00BB0CE9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color w:val="FF0000"/>
        </w:rPr>
      </w:pPr>
    </w:p>
    <w:p w:rsidR="00BB0CE9" w:rsidRDefault="00632C48" w:rsidP="00632C48">
      <w:pPr>
        <w:rPr>
          <w:color w:val="FF0000"/>
        </w:rPr>
      </w:pPr>
      <w:r w:rsidRPr="00BB0CE9">
        <w:rPr>
          <w:color w:val="FF0000"/>
        </w:rPr>
        <w:t xml:space="preserve">Gluten: </w:t>
      </w:r>
    </w:p>
    <w:p w:rsidR="00BB0CE9" w:rsidRDefault="00BB0CE9" w:rsidP="00BB0CE9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Found</w:t>
      </w:r>
      <w:r w:rsidR="00632C48" w:rsidRPr="00BB0CE9">
        <w:rPr>
          <w:color w:val="FF0000"/>
        </w:rPr>
        <w:t xml:space="preserve"> naturally in the endosperm of wheat. </w:t>
      </w:r>
    </w:p>
    <w:p w:rsidR="00916A8D" w:rsidRDefault="00632C48" w:rsidP="00BB0CE9">
      <w:pPr>
        <w:pStyle w:val="ListParagraph"/>
        <w:numPr>
          <w:ilvl w:val="0"/>
          <w:numId w:val="9"/>
        </w:numPr>
        <w:rPr>
          <w:color w:val="FF0000"/>
        </w:rPr>
      </w:pPr>
      <w:proofErr w:type="gramStart"/>
      <w:r w:rsidRPr="00BB0CE9">
        <w:rPr>
          <w:color w:val="FF0000"/>
        </w:rPr>
        <w:t>gives</w:t>
      </w:r>
      <w:proofErr w:type="gramEnd"/>
      <w:r w:rsidRPr="00BB0CE9">
        <w:rPr>
          <w:color w:val="FF0000"/>
        </w:rPr>
        <w:t xml:space="preserve"> strength, elasticity and a characteristic chewy texture to yeast breads, pasta and pizza dough.</w:t>
      </w:r>
    </w:p>
    <w:p w:rsidR="000C46B8" w:rsidRPr="00E202C0" w:rsidRDefault="002D6E21" w:rsidP="00E91D8C">
      <w:pPr>
        <w:rPr>
          <w:color w:val="FF0000"/>
        </w:rPr>
      </w:pPr>
      <w:r w:rsidRPr="00E202C0">
        <w:rPr>
          <w:color w:val="FF0000"/>
        </w:rPr>
        <w:t xml:space="preserve">Bran: The outer husk of the grain, known as bran, adds texture, colour and </w:t>
      </w:r>
      <w:proofErr w:type="spellStart"/>
      <w:r w:rsidRPr="00E202C0">
        <w:rPr>
          <w:color w:val="FF0000"/>
        </w:rPr>
        <w:t>fiber</w:t>
      </w:r>
      <w:proofErr w:type="spellEnd"/>
      <w:r w:rsidRPr="00E202C0">
        <w:rPr>
          <w:color w:val="FF0000"/>
        </w:rPr>
        <w:t xml:space="preserve"> to flour. Bran gives whole grain flours their characteristic brown </w:t>
      </w:r>
      <w:proofErr w:type="spellStart"/>
      <w:r w:rsidRPr="00E202C0">
        <w:rPr>
          <w:color w:val="FF0000"/>
        </w:rPr>
        <w:t>color</w:t>
      </w:r>
      <w:proofErr w:type="spellEnd"/>
      <w:r w:rsidRPr="00E202C0">
        <w:rPr>
          <w:color w:val="FF0000"/>
        </w:rPr>
        <w:t xml:space="preserve"> and rough texture.</w:t>
      </w:r>
    </w:p>
    <w:p w:rsidR="000C46B8" w:rsidRPr="00E202C0" w:rsidRDefault="002D6E21" w:rsidP="00E202C0">
      <w:pPr>
        <w:rPr>
          <w:color w:val="FF0000"/>
        </w:rPr>
      </w:pPr>
      <w:r w:rsidRPr="00E202C0">
        <w:rPr>
          <w:color w:val="FF0000"/>
        </w:rPr>
        <w:t xml:space="preserve">Germ: The germ is the reproductive </w:t>
      </w:r>
      <w:proofErr w:type="spellStart"/>
      <w:r w:rsidRPr="00E202C0">
        <w:rPr>
          <w:color w:val="FF0000"/>
        </w:rPr>
        <w:t>epicenter</w:t>
      </w:r>
      <w:proofErr w:type="spellEnd"/>
      <w:r w:rsidRPr="00E202C0">
        <w:rPr>
          <w:color w:val="FF0000"/>
        </w:rPr>
        <w:t xml:space="preserve"> of the grain and is a concentrated source of nutrients. Flour that retains the germ during the milling process will contain more vitamins, minerals and </w:t>
      </w:r>
      <w:proofErr w:type="spellStart"/>
      <w:r w:rsidRPr="00E202C0">
        <w:rPr>
          <w:color w:val="FF0000"/>
        </w:rPr>
        <w:t>fiber</w:t>
      </w:r>
      <w:proofErr w:type="spellEnd"/>
      <w:r w:rsidRPr="00E202C0">
        <w:rPr>
          <w:color w:val="FF0000"/>
        </w:rPr>
        <w:t>.</w:t>
      </w:r>
    </w:p>
    <w:p w:rsidR="00E202C0" w:rsidRPr="00E202C0" w:rsidRDefault="00E202C0" w:rsidP="00E202C0">
      <w:pPr>
        <w:rPr>
          <w:i/>
          <w:color w:val="FF0000"/>
        </w:rPr>
      </w:pPr>
      <w:r>
        <w:rPr>
          <w:i/>
          <w:color w:val="FF0000"/>
        </w:rPr>
        <w:t>Any 3 points = 3 marks</w:t>
      </w:r>
    </w:p>
    <w:p w:rsidR="00632C48" w:rsidRDefault="00632C48" w:rsidP="00632C48"/>
    <w:p w:rsidR="00916A8D" w:rsidRPr="00632C48" w:rsidRDefault="00916A8D" w:rsidP="009C7600">
      <w:pPr>
        <w:spacing w:line="360" w:lineRule="auto"/>
        <w:rPr>
          <w:b/>
        </w:rPr>
      </w:pPr>
      <w:r w:rsidRPr="00632C48">
        <w:rPr>
          <w:b/>
        </w:rPr>
        <w:t>Explain what the following replacements are and how they work…….</w:t>
      </w:r>
      <w:r w:rsidR="00F714ED">
        <w:rPr>
          <w:b/>
        </w:rPr>
        <w:t xml:space="preserve"> (6 marks)</w:t>
      </w:r>
    </w:p>
    <w:p w:rsidR="00BB0CE9" w:rsidRDefault="00632C48" w:rsidP="00962FE0">
      <w:pPr>
        <w:spacing w:line="360" w:lineRule="auto"/>
      </w:pPr>
      <w:r w:rsidRPr="00962FE0">
        <w:rPr>
          <w:b/>
        </w:rPr>
        <w:t>Corn flour</w:t>
      </w:r>
      <w:r w:rsidRPr="00632C48">
        <w:t xml:space="preserve"> </w:t>
      </w:r>
    </w:p>
    <w:p w:rsidR="00BB0CE9" w:rsidRPr="00E202C0" w:rsidRDefault="00BB0CE9" w:rsidP="00E202C0">
      <w:pPr>
        <w:pStyle w:val="ListParagraph"/>
        <w:numPr>
          <w:ilvl w:val="0"/>
          <w:numId w:val="9"/>
        </w:numPr>
        <w:spacing w:line="360" w:lineRule="auto"/>
        <w:rPr>
          <w:color w:val="FF0000"/>
        </w:rPr>
      </w:pPr>
      <w:proofErr w:type="gramStart"/>
      <w:r>
        <w:rPr>
          <w:color w:val="FF0000"/>
        </w:rPr>
        <w:t>milled</w:t>
      </w:r>
      <w:proofErr w:type="gramEnd"/>
      <w:r>
        <w:rPr>
          <w:color w:val="FF0000"/>
        </w:rPr>
        <w:t xml:space="preserve"> from the whole kernel</w:t>
      </w:r>
      <w:r w:rsidR="00E202C0">
        <w:rPr>
          <w:color w:val="FF0000"/>
        </w:rPr>
        <w:t xml:space="preserve">. </w:t>
      </w:r>
      <w:r w:rsidR="00632C48" w:rsidRPr="00E202C0">
        <w:rPr>
          <w:color w:val="FF0000"/>
        </w:rPr>
        <w:t xml:space="preserve">Corn and potato starch consist of starch only, with no proteins. </w:t>
      </w:r>
    </w:p>
    <w:p w:rsidR="00BB0CE9" w:rsidRDefault="00632C48" w:rsidP="00BB0CE9">
      <w:pPr>
        <w:pStyle w:val="ListParagraph"/>
        <w:numPr>
          <w:ilvl w:val="0"/>
          <w:numId w:val="9"/>
        </w:numPr>
        <w:spacing w:line="360" w:lineRule="auto"/>
        <w:rPr>
          <w:color w:val="FF0000"/>
        </w:rPr>
      </w:pPr>
      <w:proofErr w:type="gramStart"/>
      <w:r w:rsidRPr="00BB0CE9">
        <w:rPr>
          <w:color w:val="FF0000"/>
        </w:rPr>
        <w:t>means</w:t>
      </w:r>
      <w:proofErr w:type="gramEnd"/>
      <w:r w:rsidRPr="00BB0CE9">
        <w:rPr>
          <w:color w:val="FF0000"/>
        </w:rPr>
        <w:t xml:space="preserve"> you get the same stickiness from the starch when the dough is heated but no help from the proteins.</w:t>
      </w:r>
      <w:r w:rsidR="00962FE0" w:rsidRPr="00BB0CE9">
        <w:rPr>
          <w:color w:val="FF0000"/>
        </w:rPr>
        <w:t xml:space="preserve">  </w:t>
      </w:r>
    </w:p>
    <w:p w:rsidR="00916A8D" w:rsidRPr="00BB0CE9" w:rsidRDefault="00632C48" w:rsidP="00BB0CE9">
      <w:pPr>
        <w:pStyle w:val="ListParagraph"/>
        <w:numPr>
          <w:ilvl w:val="0"/>
          <w:numId w:val="9"/>
        </w:numPr>
        <w:spacing w:line="360" w:lineRule="auto"/>
        <w:rPr>
          <w:color w:val="FF0000"/>
        </w:rPr>
      </w:pPr>
      <w:r w:rsidRPr="00BB0CE9">
        <w:rPr>
          <w:color w:val="FF0000"/>
        </w:rPr>
        <w:t>White corn flour is used as a filler, binder and thickener in cookie, pastry and meat industries.</w:t>
      </w:r>
    </w:p>
    <w:p w:rsidR="00916A8D" w:rsidRPr="00E202C0" w:rsidRDefault="00E202C0" w:rsidP="00E202C0">
      <w:pPr>
        <w:spacing w:line="240" w:lineRule="auto"/>
        <w:rPr>
          <w:i/>
          <w:color w:val="FF0000"/>
        </w:rPr>
      </w:pPr>
      <w:r w:rsidRPr="00E202C0">
        <w:rPr>
          <w:i/>
          <w:color w:val="FF0000"/>
        </w:rPr>
        <w:t>1 mark = what it is</w:t>
      </w:r>
    </w:p>
    <w:p w:rsidR="00E202C0" w:rsidRPr="00E202C0" w:rsidRDefault="00E202C0" w:rsidP="00E202C0">
      <w:pPr>
        <w:spacing w:line="240" w:lineRule="auto"/>
        <w:rPr>
          <w:i/>
          <w:color w:val="FF0000"/>
        </w:rPr>
      </w:pPr>
      <w:r w:rsidRPr="00E202C0">
        <w:rPr>
          <w:i/>
          <w:color w:val="FF0000"/>
        </w:rPr>
        <w:t>2 marks = how works</w:t>
      </w:r>
    </w:p>
    <w:p w:rsidR="00916A8D" w:rsidRPr="00962FE0" w:rsidRDefault="00916A8D" w:rsidP="009C7600">
      <w:pPr>
        <w:spacing w:line="360" w:lineRule="auto"/>
        <w:rPr>
          <w:b/>
        </w:rPr>
      </w:pPr>
      <w:r w:rsidRPr="00962FE0">
        <w:rPr>
          <w:b/>
        </w:rPr>
        <w:t>Gluten Free Flour</w:t>
      </w:r>
    </w:p>
    <w:p w:rsidR="00916A8D" w:rsidRPr="00BB0CE9" w:rsidRDefault="00962FE0" w:rsidP="00962FE0">
      <w:pPr>
        <w:pBdr>
          <w:bottom w:val="single" w:sz="12" w:space="1" w:color="auto"/>
          <w:between w:val="single" w:sz="12" w:space="1" w:color="auto"/>
        </w:pBdr>
        <w:spacing w:after="0" w:line="360" w:lineRule="auto"/>
        <w:rPr>
          <w:color w:val="FF0000"/>
        </w:rPr>
      </w:pPr>
      <w:r w:rsidRPr="00BB0CE9">
        <w:rPr>
          <w:color w:val="FF0000"/>
        </w:rPr>
        <w:lastRenderedPageBreak/>
        <w:t xml:space="preserve">Without gluten, bread loafs and rolls don't hold their shape. Bake bread in loaf pans or Bundt pans, and use muffin tins for rolls. Add gums to your gluten-free flour. The sticky effect created by gluten can be simulated to a certain extent by adding gums, such as guar gum or </w:t>
      </w:r>
      <w:proofErr w:type="spellStart"/>
      <w:r w:rsidRPr="00BB0CE9">
        <w:rPr>
          <w:color w:val="FF0000"/>
        </w:rPr>
        <w:t>xantham</w:t>
      </w:r>
      <w:proofErr w:type="spellEnd"/>
      <w:r w:rsidRPr="00BB0CE9">
        <w:rPr>
          <w:color w:val="FF0000"/>
        </w:rPr>
        <w:t xml:space="preserve"> gum</w:t>
      </w:r>
    </w:p>
    <w:p w:rsidR="00E202C0" w:rsidRPr="00E202C0" w:rsidRDefault="00E202C0" w:rsidP="00E202C0">
      <w:pPr>
        <w:spacing w:line="240" w:lineRule="auto"/>
        <w:rPr>
          <w:i/>
          <w:color w:val="FF0000"/>
        </w:rPr>
      </w:pPr>
      <w:r w:rsidRPr="00E202C0">
        <w:rPr>
          <w:i/>
          <w:color w:val="FF0000"/>
        </w:rPr>
        <w:t>1 mark = what it is</w:t>
      </w:r>
    </w:p>
    <w:p w:rsidR="00E202C0" w:rsidRDefault="00E202C0" w:rsidP="00E202C0">
      <w:pPr>
        <w:spacing w:line="240" w:lineRule="auto"/>
        <w:rPr>
          <w:i/>
          <w:color w:val="FF0000"/>
        </w:rPr>
      </w:pPr>
      <w:r w:rsidRPr="00E202C0">
        <w:rPr>
          <w:i/>
          <w:color w:val="FF0000"/>
        </w:rPr>
        <w:t>2 marks = how works</w:t>
      </w:r>
    </w:p>
    <w:p w:rsidR="00E91D8C" w:rsidRPr="00E202C0" w:rsidRDefault="00E91D8C" w:rsidP="00E202C0">
      <w:pPr>
        <w:spacing w:line="240" w:lineRule="auto"/>
        <w:rPr>
          <w:i/>
          <w:color w:val="FF0000"/>
        </w:rPr>
      </w:pPr>
    </w:p>
    <w:p w:rsidR="004439E0" w:rsidRDefault="004439E0" w:rsidP="004439E0">
      <w:pPr>
        <w:spacing w:line="360" w:lineRule="auto"/>
        <w:ind w:left="3600"/>
        <w:rPr>
          <w:b/>
          <w:lang w:val="en"/>
        </w:rPr>
      </w:pPr>
      <w:r>
        <w:rPr>
          <w:b/>
          <w:lang w:val="en"/>
        </w:rPr>
        <w:t>CUSTARD TART</w:t>
      </w:r>
    </w:p>
    <w:p w:rsidR="00962FE0" w:rsidRPr="00962FE0" w:rsidRDefault="004F6040" w:rsidP="00962FE0">
      <w:pPr>
        <w:pBdr>
          <w:bottom w:val="single" w:sz="12" w:space="1" w:color="auto"/>
        </w:pBdr>
        <w:spacing w:after="0" w:line="360" w:lineRule="auto"/>
        <w:rPr>
          <w:b/>
        </w:rPr>
      </w:pPr>
      <w:r w:rsidRPr="00962FE0">
        <w:rPr>
          <w:b/>
        </w:rPr>
        <w:t>State whether creating a custard tart is a chemical or physical change</w:t>
      </w:r>
      <w:r w:rsidR="00764CEC" w:rsidRPr="00962FE0">
        <w:rPr>
          <w:b/>
        </w:rPr>
        <w:t>, justify your answer</w:t>
      </w:r>
      <w:r w:rsidR="00F714ED">
        <w:rPr>
          <w:b/>
        </w:rPr>
        <w:t xml:space="preserve"> (2 marks)</w:t>
      </w:r>
    </w:p>
    <w:p w:rsidR="00E202C0" w:rsidRDefault="00962FE0" w:rsidP="00962FE0">
      <w:pPr>
        <w:pBdr>
          <w:bottom w:val="single" w:sz="12" w:space="1" w:color="auto"/>
        </w:pBdr>
        <w:spacing w:after="0" w:line="360" w:lineRule="auto"/>
        <w:rPr>
          <w:color w:val="FF0000"/>
        </w:rPr>
      </w:pPr>
      <w:r w:rsidRPr="00BB0CE9">
        <w:rPr>
          <w:color w:val="FF0000"/>
        </w:rPr>
        <w:t>Chemi</w:t>
      </w:r>
      <w:r w:rsidR="00E202C0">
        <w:rPr>
          <w:color w:val="FF0000"/>
        </w:rPr>
        <w:t>cal (1)</w:t>
      </w:r>
    </w:p>
    <w:p w:rsidR="00764CEC" w:rsidRPr="00BB0CE9" w:rsidRDefault="00962FE0" w:rsidP="00962FE0">
      <w:pPr>
        <w:pBdr>
          <w:bottom w:val="single" w:sz="12" w:space="1" w:color="auto"/>
        </w:pBdr>
        <w:spacing w:after="0" w:line="360" w:lineRule="auto"/>
        <w:rPr>
          <w:color w:val="FF0000"/>
        </w:rPr>
      </w:pPr>
      <w:r w:rsidRPr="00BB0CE9">
        <w:rPr>
          <w:color w:val="FF0000"/>
        </w:rPr>
        <w:t>You have created a new product</w:t>
      </w:r>
      <w:r w:rsidR="00E202C0">
        <w:rPr>
          <w:color w:val="FF0000"/>
        </w:rPr>
        <w:t xml:space="preserve"> (1)</w:t>
      </w:r>
    </w:p>
    <w:p w:rsidR="00764CEC" w:rsidRDefault="00764CEC" w:rsidP="009C7600">
      <w:pPr>
        <w:spacing w:line="360" w:lineRule="auto"/>
      </w:pPr>
    </w:p>
    <w:p w:rsidR="004F6040" w:rsidRPr="00962FE0" w:rsidRDefault="004F6040" w:rsidP="009C7600">
      <w:pPr>
        <w:spacing w:line="360" w:lineRule="auto"/>
        <w:rPr>
          <w:b/>
        </w:rPr>
      </w:pPr>
      <w:r w:rsidRPr="00962FE0">
        <w:rPr>
          <w:b/>
        </w:rPr>
        <w:t xml:space="preserve">Outline several </w:t>
      </w:r>
      <w:r w:rsidR="004439E0" w:rsidRPr="00962FE0">
        <w:rPr>
          <w:b/>
        </w:rPr>
        <w:t xml:space="preserve">chemical changes have occurred to the egg in the Custard Tart recipe during the baking </w:t>
      </w:r>
      <w:r w:rsidRPr="00962FE0">
        <w:rPr>
          <w:b/>
        </w:rPr>
        <w:t>process?</w:t>
      </w:r>
      <w:r w:rsidR="00F714ED">
        <w:rPr>
          <w:b/>
        </w:rPr>
        <w:t xml:space="preserve"> (3 marks)</w:t>
      </w:r>
    </w:p>
    <w:p w:rsidR="00764CEC" w:rsidRPr="00BB0CE9" w:rsidRDefault="00962FE0" w:rsidP="00764CEC">
      <w:pPr>
        <w:pBdr>
          <w:top w:val="single" w:sz="12" w:space="3" w:color="auto"/>
          <w:bottom w:val="single" w:sz="12" w:space="1" w:color="auto"/>
        </w:pBdr>
        <w:spacing w:after="0" w:line="360" w:lineRule="auto"/>
        <w:rPr>
          <w:color w:val="FF0000"/>
        </w:rPr>
      </w:pPr>
      <w:r w:rsidRPr="00BB0CE9">
        <w:rPr>
          <w:color w:val="FF0000"/>
        </w:rPr>
        <w:t>Coagulation:  =cooked the egg</w:t>
      </w:r>
      <w:r w:rsidR="00E202C0">
        <w:rPr>
          <w:color w:val="FF0000"/>
        </w:rPr>
        <w:t xml:space="preserve"> (1)</w:t>
      </w:r>
    </w:p>
    <w:p w:rsidR="00764CEC" w:rsidRPr="00BB0CE9" w:rsidRDefault="00962FE0" w:rsidP="00764CEC">
      <w:pPr>
        <w:pBdr>
          <w:bottom w:val="single" w:sz="12" w:space="1" w:color="auto"/>
          <w:between w:val="single" w:sz="12" w:space="1" w:color="auto"/>
        </w:pBdr>
        <w:spacing w:after="0" w:line="360" w:lineRule="auto"/>
        <w:rPr>
          <w:color w:val="FF0000"/>
        </w:rPr>
      </w:pPr>
      <w:r w:rsidRPr="00BB0CE9">
        <w:rPr>
          <w:color w:val="FF0000"/>
        </w:rPr>
        <w:t>Aeration: Beating the eggs</w:t>
      </w:r>
      <w:r w:rsidR="00E202C0">
        <w:rPr>
          <w:color w:val="FF0000"/>
        </w:rPr>
        <w:t xml:space="preserve"> (1)</w:t>
      </w:r>
    </w:p>
    <w:p w:rsidR="00835B7C" w:rsidRPr="00BB0CE9" w:rsidRDefault="00962FE0" w:rsidP="00962FE0">
      <w:pPr>
        <w:spacing w:after="0" w:line="360" w:lineRule="auto"/>
        <w:rPr>
          <w:color w:val="FF0000"/>
        </w:rPr>
      </w:pPr>
      <w:r w:rsidRPr="00BB0CE9">
        <w:rPr>
          <w:color w:val="FF0000"/>
        </w:rPr>
        <w:t>Gelatinisation liquid to solid by applying heat</w:t>
      </w:r>
      <w:r w:rsidR="00E202C0">
        <w:rPr>
          <w:color w:val="FF0000"/>
        </w:rPr>
        <w:t xml:space="preserve"> (1)</w:t>
      </w:r>
    </w:p>
    <w:p w:rsidR="00764CEC" w:rsidRDefault="00764CEC" w:rsidP="009C7600">
      <w:pPr>
        <w:spacing w:line="360" w:lineRule="auto"/>
        <w:rPr>
          <w:b/>
        </w:rPr>
      </w:pPr>
    </w:p>
    <w:p w:rsidR="00B25A4A" w:rsidRPr="004439E0" w:rsidRDefault="00B25A4A" w:rsidP="009C7600">
      <w:pPr>
        <w:spacing w:line="360" w:lineRule="auto"/>
        <w:rPr>
          <w:b/>
        </w:rPr>
      </w:pPr>
      <w:r w:rsidRPr="004439E0">
        <w:rPr>
          <w:b/>
        </w:rPr>
        <w:t>Pizza Dough</w:t>
      </w:r>
    </w:p>
    <w:p w:rsidR="00677F6C" w:rsidRDefault="00677F6C" w:rsidP="009C7600">
      <w:pPr>
        <w:spacing w:line="360" w:lineRule="auto"/>
      </w:pPr>
    </w:p>
    <w:p w:rsidR="00C650EB" w:rsidRDefault="00C650EB" w:rsidP="00C650EB">
      <w:pPr>
        <w:spacing w:line="360" w:lineRule="auto"/>
      </w:pPr>
      <w:r>
        <w:t xml:space="preserve">Two major reactions occur during the pizza dough making process that makes it useful to its purpose. Explain the two reactions, using a word equation for each reaction. </w:t>
      </w:r>
      <w:r w:rsidR="00F714ED">
        <w:t xml:space="preserve"> (3 marks)</w:t>
      </w:r>
    </w:p>
    <w:p w:rsidR="00962FE0" w:rsidRPr="00BB0CE9" w:rsidRDefault="00962FE0" w:rsidP="00677F6C">
      <w:pPr>
        <w:pBdr>
          <w:top w:val="single" w:sz="12" w:space="3" w:color="auto"/>
          <w:bottom w:val="single" w:sz="12" w:space="1" w:color="auto"/>
        </w:pBdr>
        <w:spacing w:after="0" w:line="360" w:lineRule="auto"/>
        <w:rPr>
          <w:color w:val="FF0000"/>
        </w:rPr>
      </w:pPr>
      <w:proofErr w:type="spellStart"/>
      <w:r w:rsidRPr="00BB0CE9">
        <w:rPr>
          <w:color w:val="FF0000"/>
        </w:rPr>
        <w:t>Water+Flour</w:t>
      </w:r>
      <w:proofErr w:type="spellEnd"/>
      <w:r w:rsidRPr="00BB0CE9">
        <w:rPr>
          <w:color w:val="FF0000"/>
        </w:rPr>
        <w:t xml:space="preserve"> </w:t>
      </w:r>
      <w:proofErr w:type="gramStart"/>
      <w:r w:rsidRPr="00BB0CE9">
        <w:rPr>
          <w:color w:val="FF0000"/>
        </w:rPr>
        <w:t>activates</w:t>
      </w:r>
      <w:proofErr w:type="gramEnd"/>
      <w:r w:rsidRPr="00BB0CE9">
        <w:rPr>
          <w:color w:val="FF0000"/>
        </w:rPr>
        <w:t xml:space="preserve"> Gluten    </w:t>
      </w:r>
      <w:r w:rsidR="00E202C0">
        <w:rPr>
          <w:color w:val="FF0000"/>
        </w:rPr>
        <w:t>(1)</w:t>
      </w:r>
    </w:p>
    <w:p w:rsidR="00962FE0" w:rsidRPr="00BB0CE9" w:rsidRDefault="00962FE0" w:rsidP="00677F6C">
      <w:pPr>
        <w:pBdr>
          <w:top w:val="single" w:sz="12" w:space="3" w:color="auto"/>
          <w:bottom w:val="single" w:sz="12" w:space="1" w:color="auto"/>
        </w:pBdr>
        <w:spacing w:after="0" w:line="360" w:lineRule="auto"/>
        <w:rPr>
          <w:color w:val="FF0000"/>
        </w:rPr>
      </w:pPr>
      <w:r w:rsidRPr="00BB0CE9">
        <w:rPr>
          <w:color w:val="FF0000"/>
        </w:rPr>
        <w:t>Kneading=Gluten turns gluten network into strands</w:t>
      </w:r>
      <w:r w:rsidR="00E202C0">
        <w:rPr>
          <w:color w:val="FF0000"/>
        </w:rPr>
        <w:t xml:space="preserve"> (1)</w:t>
      </w:r>
    </w:p>
    <w:p w:rsidR="00962FE0" w:rsidRPr="00BB0CE9" w:rsidRDefault="00962FE0" w:rsidP="00677F6C">
      <w:pPr>
        <w:pBdr>
          <w:top w:val="single" w:sz="12" w:space="3" w:color="auto"/>
          <w:bottom w:val="single" w:sz="12" w:space="1" w:color="auto"/>
        </w:pBdr>
        <w:spacing w:after="0" w:line="360" w:lineRule="auto"/>
        <w:rPr>
          <w:color w:val="FF0000"/>
        </w:rPr>
      </w:pPr>
      <w:r w:rsidRPr="00BB0CE9">
        <w:rPr>
          <w:color w:val="FF0000"/>
        </w:rPr>
        <w:t>Add</w:t>
      </w:r>
    </w:p>
    <w:p w:rsidR="00962FE0" w:rsidRPr="00BB0CE9" w:rsidRDefault="00962FE0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  <w:rPr>
          <w:color w:val="FF0000"/>
        </w:rPr>
      </w:pPr>
      <w:r w:rsidRPr="00BB0CE9">
        <w:rPr>
          <w:color w:val="FF0000"/>
        </w:rPr>
        <w:t>Yeast+ Water= release of CO2 gas bubbles that get trapped in the gluten strand causing it to rise</w:t>
      </w:r>
      <w:r w:rsidR="00E202C0">
        <w:rPr>
          <w:color w:val="FF0000"/>
        </w:rPr>
        <w:t xml:space="preserve"> (1)</w:t>
      </w:r>
    </w:p>
    <w:p w:rsidR="00962FE0" w:rsidRDefault="00962FE0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</w:pPr>
    </w:p>
    <w:p w:rsidR="00677F6C" w:rsidRPr="00962FE0" w:rsidRDefault="00677F6C" w:rsidP="00677F6C">
      <w:pPr>
        <w:pBdr>
          <w:top w:val="single" w:sz="12" w:space="3" w:color="auto"/>
          <w:bottom w:val="single" w:sz="12" w:space="1" w:color="auto"/>
        </w:pBdr>
        <w:spacing w:after="0" w:line="360" w:lineRule="auto"/>
        <w:rPr>
          <w:b/>
        </w:rPr>
      </w:pPr>
      <w:r w:rsidRPr="00962FE0">
        <w:rPr>
          <w:b/>
        </w:rPr>
        <w:t>What is the yeast's function in the bread?</w:t>
      </w:r>
      <w:r w:rsidR="00F714ED">
        <w:rPr>
          <w:b/>
        </w:rPr>
        <w:t xml:space="preserve"> (1 mark)</w:t>
      </w:r>
    </w:p>
    <w:p w:rsidR="00962FE0" w:rsidRPr="00BB0CE9" w:rsidRDefault="00962FE0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  <w:rPr>
          <w:color w:val="FF0000"/>
        </w:rPr>
      </w:pPr>
      <w:proofErr w:type="gramStart"/>
      <w:r w:rsidRPr="00BB0CE9">
        <w:rPr>
          <w:color w:val="FF0000"/>
        </w:rPr>
        <w:t>function</w:t>
      </w:r>
      <w:proofErr w:type="gramEnd"/>
      <w:r w:rsidRPr="00BB0CE9">
        <w:rPr>
          <w:color w:val="FF0000"/>
        </w:rPr>
        <w:t xml:space="preserve"> is to create CO2 gas and make the bread rise </w:t>
      </w:r>
      <w:r w:rsidR="00F53E10">
        <w:rPr>
          <w:color w:val="FF0000"/>
        </w:rPr>
        <w:t>(1)</w:t>
      </w:r>
    </w:p>
    <w:p w:rsidR="00F53E10" w:rsidRPr="00F53E10" w:rsidRDefault="00F53E10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</w:pPr>
      <w:r w:rsidRPr="00F53E10">
        <w:t>Define leavening.</w:t>
      </w:r>
      <w:r w:rsidR="00F714ED">
        <w:t xml:space="preserve"> (1 marks)</w:t>
      </w:r>
    </w:p>
    <w:p w:rsidR="00962FE0" w:rsidRPr="00BB0CE9" w:rsidRDefault="00962FE0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  <w:rPr>
          <w:color w:val="FF0000"/>
        </w:rPr>
      </w:pPr>
      <w:r w:rsidRPr="00BB0CE9">
        <w:rPr>
          <w:color w:val="FF0000"/>
        </w:rPr>
        <w:t>Leavening- a substance us</w:t>
      </w:r>
      <w:r w:rsidR="00F53E10">
        <w:rPr>
          <w:color w:val="FF0000"/>
        </w:rPr>
        <w:t>ed to produce fermentation in dough (1)</w:t>
      </w:r>
    </w:p>
    <w:p w:rsidR="00962FE0" w:rsidRDefault="00962FE0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</w:pPr>
    </w:p>
    <w:p w:rsidR="00962FE0" w:rsidRPr="00962FE0" w:rsidRDefault="00677F6C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  <w:rPr>
          <w:b/>
        </w:rPr>
      </w:pPr>
      <w:r w:rsidRPr="00962FE0">
        <w:rPr>
          <w:b/>
        </w:rPr>
        <w:t>Why do you knead bread dough?</w:t>
      </w:r>
      <w:r w:rsidR="00962FE0" w:rsidRPr="00962FE0">
        <w:rPr>
          <w:b/>
        </w:rPr>
        <w:t xml:space="preserve"> </w:t>
      </w:r>
      <w:r w:rsidR="00F714ED">
        <w:rPr>
          <w:b/>
        </w:rPr>
        <w:t>(2 marks)</w:t>
      </w:r>
    </w:p>
    <w:p w:rsidR="00F53E10" w:rsidRDefault="00962FE0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  <w:rPr>
          <w:color w:val="FF0000"/>
        </w:rPr>
      </w:pPr>
      <w:r w:rsidRPr="00BB0CE9">
        <w:rPr>
          <w:color w:val="FF0000"/>
        </w:rPr>
        <w:t>To create elasticity</w:t>
      </w:r>
      <w:r w:rsidR="00F53E10">
        <w:rPr>
          <w:color w:val="FF0000"/>
        </w:rPr>
        <w:t xml:space="preserve"> (1)  </w:t>
      </w:r>
    </w:p>
    <w:p w:rsidR="00F53E10" w:rsidRDefault="00F53E10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  <w:rPr>
          <w:color w:val="FF0000"/>
        </w:rPr>
      </w:pPr>
      <w:r>
        <w:rPr>
          <w:color w:val="FF0000"/>
        </w:rPr>
        <w:t xml:space="preserve">Stretches </w:t>
      </w:r>
      <w:r w:rsidR="00962FE0" w:rsidRPr="00BB0CE9">
        <w:rPr>
          <w:color w:val="FF0000"/>
        </w:rPr>
        <w:t xml:space="preserve">gluten </w:t>
      </w:r>
      <w:r>
        <w:rPr>
          <w:color w:val="FF0000"/>
        </w:rPr>
        <w:t>strands (1)</w:t>
      </w:r>
    </w:p>
    <w:p w:rsidR="00962FE0" w:rsidRPr="00BB0CE9" w:rsidRDefault="00962FE0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  <w:rPr>
          <w:color w:val="FF0000"/>
        </w:rPr>
      </w:pPr>
    </w:p>
    <w:p w:rsidR="00962FE0" w:rsidRPr="00F53E10" w:rsidRDefault="00677F6C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  <w:rPr>
          <w:rFonts w:cstheme="minorHAnsi"/>
        </w:rPr>
      </w:pPr>
      <w:r w:rsidRPr="00F53E10">
        <w:rPr>
          <w:rFonts w:cstheme="minorHAnsi"/>
        </w:rPr>
        <w:lastRenderedPageBreak/>
        <w:t>What causes the ‘elastic’ bread dough to form?</w:t>
      </w:r>
      <w:r w:rsidR="00962FE0" w:rsidRPr="00F53E10">
        <w:rPr>
          <w:rFonts w:cstheme="minorHAnsi"/>
        </w:rPr>
        <w:t xml:space="preserve"> </w:t>
      </w:r>
      <w:r w:rsidR="00F714ED">
        <w:rPr>
          <w:rFonts w:cstheme="minorHAnsi"/>
        </w:rPr>
        <w:t xml:space="preserve"> (2 marks)</w:t>
      </w:r>
    </w:p>
    <w:p w:rsidR="00F53E10" w:rsidRDefault="00962FE0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  <w:rPr>
          <w:rFonts w:cstheme="minorHAnsi"/>
          <w:color w:val="FF0000"/>
        </w:rPr>
      </w:pPr>
      <w:r w:rsidRPr="00BB0CE9">
        <w:rPr>
          <w:rFonts w:cstheme="minorHAnsi"/>
          <w:color w:val="FF0000"/>
        </w:rPr>
        <w:t xml:space="preserve">Water and flour activate </w:t>
      </w:r>
      <w:proofErr w:type="spellStart"/>
      <w:r w:rsidRPr="00BB0CE9">
        <w:rPr>
          <w:rFonts w:cstheme="minorHAnsi"/>
          <w:color w:val="FF0000"/>
        </w:rPr>
        <w:t>glutenins</w:t>
      </w:r>
      <w:proofErr w:type="spellEnd"/>
      <w:r w:rsidRPr="00BB0CE9">
        <w:rPr>
          <w:rFonts w:cstheme="minorHAnsi"/>
          <w:color w:val="FF0000"/>
        </w:rPr>
        <w:t xml:space="preserve"> </w:t>
      </w:r>
      <w:r w:rsidR="00F53E10">
        <w:rPr>
          <w:rFonts w:cstheme="minorHAnsi"/>
          <w:color w:val="FF0000"/>
        </w:rPr>
        <w:t xml:space="preserve">(1) </w:t>
      </w:r>
    </w:p>
    <w:p w:rsidR="00962FE0" w:rsidRPr="00BB0CE9" w:rsidRDefault="00962FE0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  <w:rPr>
          <w:rFonts w:cstheme="minorHAnsi"/>
          <w:color w:val="FF0000"/>
        </w:rPr>
      </w:pPr>
      <w:proofErr w:type="gramStart"/>
      <w:r w:rsidRPr="00BB0CE9">
        <w:rPr>
          <w:rFonts w:cstheme="minorHAnsi"/>
          <w:color w:val="FF0000"/>
        </w:rPr>
        <w:t>therefore</w:t>
      </w:r>
      <w:proofErr w:type="gramEnd"/>
      <w:r w:rsidRPr="00BB0CE9">
        <w:rPr>
          <w:rFonts w:cstheme="minorHAnsi"/>
          <w:color w:val="FF0000"/>
        </w:rPr>
        <w:t xml:space="preserve"> Gluten strands are created to produce the elasticity of dough</w:t>
      </w:r>
      <w:r w:rsidR="00F53E10">
        <w:rPr>
          <w:rFonts w:cstheme="minorHAnsi"/>
          <w:color w:val="FF0000"/>
        </w:rPr>
        <w:t xml:space="preserve"> (1)</w:t>
      </w:r>
    </w:p>
    <w:p w:rsidR="00F53E10" w:rsidRDefault="00F53E10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  <w:rPr>
          <w:rFonts w:cstheme="minorHAnsi"/>
        </w:rPr>
      </w:pPr>
    </w:p>
    <w:p w:rsidR="00F53E10" w:rsidRDefault="00677F6C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</w:pPr>
      <w:r w:rsidRPr="00962FE0">
        <w:rPr>
          <w:b/>
        </w:rPr>
        <w:t>What exactly is gluten</w:t>
      </w:r>
      <w:r w:rsidRPr="00677F6C">
        <w:t>?</w:t>
      </w:r>
      <w:r w:rsidR="00962FE0">
        <w:t xml:space="preserve"> </w:t>
      </w:r>
      <w:r w:rsidR="00F714ED">
        <w:t>(1 mark)</w:t>
      </w:r>
    </w:p>
    <w:p w:rsidR="00962FE0" w:rsidRPr="00BB0CE9" w:rsidRDefault="00962FE0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  <w:rPr>
          <w:color w:val="FF0000"/>
        </w:rPr>
      </w:pPr>
      <w:r w:rsidRPr="00BB0CE9">
        <w:rPr>
          <w:color w:val="FF0000"/>
        </w:rPr>
        <w:t xml:space="preserve">A protein </w:t>
      </w:r>
      <w:r w:rsidR="00F53E10">
        <w:rPr>
          <w:color w:val="FF0000"/>
        </w:rPr>
        <w:t>found in flour (1)</w:t>
      </w:r>
    </w:p>
    <w:p w:rsidR="00962FE0" w:rsidRDefault="00962FE0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</w:pPr>
    </w:p>
    <w:p w:rsidR="00677F6C" w:rsidRDefault="00677F6C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</w:pPr>
      <w:r w:rsidRPr="00962FE0">
        <w:rPr>
          <w:b/>
        </w:rPr>
        <w:t>Name the functional property</w:t>
      </w:r>
      <w:r>
        <w:t xml:space="preserve"> that occurs to the colour of your pizza dough when it is cooking</w:t>
      </w:r>
      <w:r w:rsidR="00962FE0">
        <w:t xml:space="preserve"> and explain it</w:t>
      </w:r>
      <w:r w:rsidR="00F714ED">
        <w:t xml:space="preserve"> (2 marks)</w:t>
      </w:r>
    </w:p>
    <w:p w:rsidR="00F53E10" w:rsidRDefault="00F53E10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  <w:rPr>
          <w:color w:val="FF0000"/>
        </w:rPr>
      </w:pPr>
      <w:r>
        <w:rPr>
          <w:color w:val="FF0000"/>
        </w:rPr>
        <w:t>Dextrinisation (1)</w:t>
      </w:r>
    </w:p>
    <w:p w:rsidR="00962FE0" w:rsidRPr="00BB0CE9" w:rsidRDefault="00962FE0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  <w:rPr>
          <w:color w:val="FF0000"/>
        </w:rPr>
      </w:pPr>
      <w:proofErr w:type="gramStart"/>
      <w:r w:rsidRPr="00BB0CE9">
        <w:rPr>
          <w:color w:val="FF0000"/>
        </w:rPr>
        <w:t>the</w:t>
      </w:r>
      <w:proofErr w:type="gramEnd"/>
      <w:r w:rsidRPr="00BB0CE9">
        <w:rPr>
          <w:color w:val="FF0000"/>
        </w:rPr>
        <w:t xml:space="preserve"> browning of starch</w:t>
      </w:r>
      <w:r w:rsidR="00F53E10">
        <w:rPr>
          <w:color w:val="FF0000"/>
        </w:rPr>
        <w:t xml:space="preserve"> (1)</w:t>
      </w:r>
    </w:p>
    <w:p w:rsidR="00962FE0" w:rsidRDefault="00962FE0" w:rsidP="00962FE0">
      <w:pPr>
        <w:pBdr>
          <w:top w:val="single" w:sz="12" w:space="3" w:color="auto"/>
          <w:bottom w:val="single" w:sz="12" w:space="1" w:color="auto"/>
        </w:pBdr>
        <w:spacing w:after="0" w:line="360" w:lineRule="auto"/>
      </w:pPr>
    </w:p>
    <w:p w:rsidR="00677F6C" w:rsidRPr="00731550" w:rsidRDefault="00731550" w:rsidP="009C7600">
      <w:pPr>
        <w:spacing w:line="360" w:lineRule="auto"/>
        <w:rPr>
          <w:b/>
        </w:rPr>
      </w:pPr>
      <w:r w:rsidRPr="00731550">
        <w:rPr>
          <w:b/>
        </w:rPr>
        <w:t>Outline and discuss the difference between Food Intolerance and Food Allergies</w:t>
      </w:r>
      <w:r w:rsidR="00F714ED">
        <w:rPr>
          <w:b/>
        </w:rPr>
        <w:t xml:space="preserve"> (7 marks)</w:t>
      </w:r>
    </w:p>
    <w:p w:rsidR="00F53E10" w:rsidRDefault="00731550" w:rsidP="00731550">
      <w:pPr>
        <w:spacing w:line="360" w:lineRule="auto"/>
        <w:rPr>
          <w:color w:val="FF0000"/>
        </w:rPr>
      </w:pPr>
      <w:r w:rsidRPr="00BB0CE9">
        <w:rPr>
          <w:b/>
          <w:color w:val="FF0000"/>
        </w:rPr>
        <w:t>A true food allergy</w:t>
      </w:r>
      <w:r w:rsidRPr="00BB0CE9">
        <w:rPr>
          <w:color w:val="FF0000"/>
        </w:rPr>
        <w:t xml:space="preserve"> </w:t>
      </w:r>
    </w:p>
    <w:p w:rsidR="00F53E10" w:rsidRDefault="00731550" w:rsidP="00F53E10">
      <w:pPr>
        <w:pStyle w:val="ListParagraph"/>
        <w:numPr>
          <w:ilvl w:val="0"/>
          <w:numId w:val="9"/>
        </w:numPr>
        <w:spacing w:line="360" w:lineRule="auto"/>
        <w:ind w:left="284" w:hanging="142"/>
        <w:rPr>
          <w:color w:val="FF0000"/>
        </w:rPr>
      </w:pPr>
      <w:r w:rsidRPr="00F53E10">
        <w:rPr>
          <w:color w:val="FF0000"/>
        </w:rPr>
        <w:t xml:space="preserve">immune system reaction </w:t>
      </w:r>
      <w:r w:rsidR="00F53E10">
        <w:rPr>
          <w:color w:val="FF0000"/>
        </w:rPr>
        <w:t xml:space="preserve">(1) </w:t>
      </w:r>
    </w:p>
    <w:p w:rsidR="00F53E10" w:rsidRDefault="00731550" w:rsidP="00F53E10">
      <w:pPr>
        <w:pStyle w:val="ListParagraph"/>
        <w:numPr>
          <w:ilvl w:val="0"/>
          <w:numId w:val="9"/>
        </w:numPr>
        <w:spacing w:line="360" w:lineRule="auto"/>
        <w:ind w:left="284" w:hanging="142"/>
        <w:rPr>
          <w:color w:val="FF0000"/>
        </w:rPr>
      </w:pPr>
      <w:r w:rsidRPr="00F53E10">
        <w:rPr>
          <w:color w:val="FF0000"/>
        </w:rPr>
        <w:t>It triggers a histamine response in the body</w:t>
      </w:r>
      <w:r w:rsidR="00F53E10">
        <w:rPr>
          <w:color w:val="FF0000"/>
        </w:rPr>
        <w:t xml:space="preserve"> (1)</w:t>
      </w:r>
    </w:p>
    <w:p w:rsidR="00F53E10" w:rsidRDefault="00F53E10" w:rsidP="00F53E10">
      <w:pPr>
        <w:pStyle w:val="ListParagraph"/>
        <w:numPr>
          <w:ilvl w:val="0"/>
          <w:numId w:val="9"/>
        </w:numPr>
        <w:spacing w:line="360" w:lineRule="auto"/>
        <w:ind w:left="284" w:hanging="142"/>
        <w:rPr>
          <w:color w:val="FF0000"/>
        </w:rPr>
      </w:pPr>
      <w:r>
        <w:rPr>
          <w:color w:val="FF0000"/>
        </w:rPr>
        <w:t>anaphylaxis/</w:t>
      </w:r>
      <w:r w:rsidRPr="00F53E10">
        <w:rPr>
          <w:color w:val="FF0000"/>
        </w:rPr>
        <w:t xml:space="preserve">need of an </w:t>
      </w:r>
      <w:proofErr w:type="spellStart"/>
      <w:r w:rsidRPr="00F53E10">
        <w:rPr>
          <w:color w:val="FF0000"/>
        </w:rPr>
        <w:t>epi</w:t>
      </w:r>
      <w:proofErr w:type="spellEnd"/>
      <w:r w:rsidRPr="00F53E10">
        <w:rPr>
          <w:color w:val="FF0000"/>
        </w:rPr>
        <w:t>-pen which can be severe or life-threatening</w:t>
      </w:r>
      <w:r>
        <w:rPr>
          <w:color w:val="FF0000"/>
        </w:rPr>
        <w:t xml:space="preserve"> (1)</w:t>
      </w:r>
    </w:p>
    <w:p w:rsidR="00731550" w:rsidRPr="00F53E10" w:rsidRDefault="00F53E10" w:rsidP="00F53E10">
      <w:pPr>
        <w:pStyle w:val="ListParagraph"/>
        <w:numPr>
          <w:ilvl w:val="0"/>
          <w:numId w:val="9"/>
        </w:numPr>
        <w:spacing w:line="360" w:lineRule="auto"/>
        <w:ind w:left="284" w:hanging="142"/>
        <w:rPr>
          <w:color w:val="FF0000"/>
        </w:rPr>
      </w:pPr>
      <w:r>
        <w:rPr>
          <w:color w:val="FF0000"/>
        </w:rPr>
        <w:t>symptoms: from vomiting/diarrhoea/joints swelling/itchy rashes/throat closing/ tongue swelling</w:t>
      </w:r>
      <w:r w:rsidR="00731550" w:rsidRPr="00F53E10">
        <w:rPr>
          <w:color w:val="FF0000"/>
        </w:rPr>
        <w:t xml:space="preserve"> </w:t>
      </w:r>
      <w:r>
        <w:rPr>
          <w:color w:val="FF0000"/>
        </w:rPr>
        <w:t>(1)</w:t>
      </w:r>
    </w:p>
    <w:p w:rsidR="00F53E10" w:rsidRDefault="00731550" w:rsidP="00F53E10">
      <w:pPr>
        <w:tabs>
          <w:tab w:val="left" w:pos="7751"/>
        </w:tabs>
        <w:spacing w:line="360" w:lineRule="auto"/>
        <w:rPr>
          <w:b/>
          <w:color w:val="FF0000"/>
        </w:rPr>
      </w:pPr>
      <w:proofErr w:type="gramStart"/>
      <w:r w:rsidRPr="00BB0CE9">
        <w:rPr>
          <w:b/>
          <w:color w:val="FF0000"/>
        </w:rPr>
        <w:t>food</w:t>
      </w:r>
      <w:proofErr w:type="gramEnd"/>
      <w:r w:rsidRPr="00BB0CE9">
        <w:rPr>
          <w:b/>
          <w:color w:val="FF0000"/>
        </w:rPr>
        <w:t xml:space="preserve"> intolerance </w:t>
      </w:r>
      <w:r w:rsidR="00F53E10">
        <w:rPr>
          <w:b/>
          <w:color w:val="FF0000"/>
        </w:rPr>
        <w:tab/>
      </w:r>
    </w:p>
    <w:p w:rsidR="00F53E10" w:rsidRDefault="00731550" w:rsidP="00F53E10">
      <w:pPr>
        <w:pStyle w:val="ListParagraph"/>
        <w:numPr>
          <w:ilvl w:val="0"/>
          <w:numId w:val="9"/>
        </w:numPr>
        <w:spacing w:line="360" w:lineRule="auto"/>
        <w:rPr>
          <w:color w:val="FF0000"/>
        </w:rPr>
      </w:pPr>
      <w:r w:rsidRPr="00F53E10">
        <w:rPr>
          <w:color w:val="FF0000"/>
        </w:rPr>
        <w:t>digestive problems</w:t>
      </w:r>
      <w:r w:rsidR="00F53E10" w:rsidRPr="00F53E10">
        <w:rPr>
          <w:color w:val="FF0000"/>
        </w:rPr>
        <w:t xml:space="preserve"> (1)</w:t>
      </w:r>
    </w:p>
    <w:p w:rsidR="00F53E10" w:rsidRDefault="00F53E10" w:rsidP="00731550">
      <w:pPr>
        <w:pStyle w:val="ListParagraph"/>
        <w:numPr>
          <w:ilvl w:val="0"/>
          <w:numId w:val="9"/>
        </w:numPr>
        <w:spacing w:line="360" w:lineRule="auto"/>
        <w:rPr>
          <w:color w:val="FF0000"/>
        </w:rPr>
      </w:pPr>
      <w:r w:rsidRPr="00BB0CE9">
        <w:rPr>
          <w:color w:val="FF0000"/>
        </w:rPr>
        <w:t>symptoms are generally l</w:t>
      </w:r>
      <w:r>
        <w:rPr>
          <w:color w:val="FF0000"/>
        </w:rPr>
        <w:t>ess serious and often limited (1)</w:t>
      </w:r>
    </w:p>
    <w:p w:rsidR="00731550" w:rsidRPr="00F53E10" w:rsidRDefault="00F53E10" w:rsidP="00731550">
      <w:pPr>
        <w:pStyle w:val="ListParagraph"/>
        <w:numPr>
          <w:ilvl w:val="0"/>
          <w:numId w:val="9"/>
        </w:numPr>
        <w:spacing w:line="360" w:lineRule="auto"/>
        <w:rPr>
          <w:color w:val="FF0000"/>
        </w:rPr>
      </w:pPr>
      <w:r>
        <w:rPr>
          <w:color w:val="FF0000"/>
        </w:rPr>
        <w:t>such as stabbing pains/wind/diarrhoea/</w:t>
      </w:r>
      <w:r w:rsidR="00731550" w:rsidRPr="00F53E10">
        <w:rPr>
          <w:color w:val="FF0000"/>
        </w:rPr>
        <w:t>vomiting</w:t>
      </w:r>
      <w:r>
        <w:rPr>
          <w:color w:val="FF0000"/>
        </w:rPr>
        <w:t xml:space="preserve"> (1)</w:t>
      </w:r>
    </w:p>
    <w:p w:rsidR="00677F6C" w:rsidRDefault="00677F6C" w:rsidP="009C7600">
      <w:pPr>
        <w:spacing w:line="360" w:lineRule="auto"/>
      </w:pPr>
    </w:p>
    <w:p w:rsidR="00677F6C" w:rsidRDefault="00677F6C" w:rsidP="009C7600">
      <w:pPr>
        <w:spacing w:line="360" w:lineRule="auto"/>
      </w:pPr>
    </w:p>
    <w:sectPr w:rsidR="00677F6C" w:rsidSect="008C4423">
      <w:pgSz w:w="11906" w:h="16838"/>
      <w:pgMar w:top="709" w:right="1247" w:bottom="284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27177"/>
    <w:multiLevelType w:val="hybridMultilevel"/>
    <w:tmpl w:val="7446006C"/>
    <w:lvl w:ilvl="0" w:tplc="683670E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4AF358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C8B41A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125F7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DE0BB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FC2C4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06026E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784E996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24476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D541F79"/>
    <w:multiLevelType w:val="hybridMultilevel"/>
    <w:tmpl w:val="E4041EDC"/>
    <w:lvl w:ilvl="0" w:tplc="A6EADC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D0E60"/>
    <w:multiLevelType w:val="multilevel"/>
    <w:tmpl w:val="7160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AD2012"/>
    <w:multiLevelType w:val="hybridMultilevel"/>
    <w:tmpl w:val="4386CA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B06DE"/>
    <w:multiLevelType w:val="hybridMultilevel"/>
    <w:tmpl w:val="54387582"/>
    <w:lvl w:ilvl="0" w:tplc="15EC6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45A66"/>
    <w:multiLevelType w:val="hybridMultilevel"/>
    <w:tmpl w:val="F58CB088"/>
    <w:lvl w:ilvl="0" w:tplc="C1624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BC1976"/>
    <w:multiLevelType w:val="multilevel"/>
    <w:tmpl w:val="1448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A3679A0"/>
    <w:multiLevelType w:val="hybridMultilevel"/>
    <w:tmpl w:val="8E864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E4EC4"/>
    <w:multiLevelType w:val="hybridMultilevel"/>
    <w:tmpl w:val="5664A20E"/>
    <w:lvl w:ilvl="0" w:tplc="8806BA8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E747F"/>
    <w:multiLevelType w:val="hybridMultilevel"/>
    <w:tmpl w:val="A12A3C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E68F6C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324576"/>
    <w:multiLevelType w:val="hybridMultilevel"/>
    <w:tmpl w:val="49ACAF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5C70E5"/>
    <w:multiLevelType w:val="hybridMultilevel"/>
    <w:tmpl w:val="5E7427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77"/>
    <w:rsid w:val="00084F95"/>
    <w:rsid w:val="000C46B8"/>
    <w:rsid w:val="00170F8E"/>
    <w:rsid w:val="0028433F"/>
    <w:rsid w:val="002D6E21"/>
    <w:rsid w:val="00316059"/>
    <w:rsid w:val="0033418D"/>
    <w:rsid w:val="003547D4"/>
    <w:rsid w:val="004439E0"/>
    <w:rsid w:val="0046164C"/>
    <w:rsid w:val="004F6040"/>
    <w:rsid w:val="00502BB6"/>
    <w:rsid w:val="00541F9C"/>
    <w:rsid w:val="00546BCB"/>
    <w:rsid w:val="00577DEA"/>
    <w:rsid w:val="00632C48"/>
    <w:rsid w:val="00677F6C"/>
    <w:rsid w:val="0069011E"/>
    <w:rsid w:val="006A6686"/>
    <w:rsid w:val="00725722"/>
    <w:rsid w:val="00731550"/>
    <w:rsid w:val="00764CEC"/>
    <w:rsid w:val="00772262"/>
    <w:rsid w:val="00785549"/>
    <w:rsid w:val="008034DD"/>
    <w:rsid w:val="00835B7C"/>
    <w:rsid w:val="00842237"/>
    <w:rsid w:val="008B2B48"/>
    <w:rsid w:val="008C4423"/>
    <w:rsid w:val="00916A8D"/>
    <w:rsid w:val="00962FE0"/>
    <w:rsid w:val="009B7577"/>
    <w:rsid w:val="009C7600"/>
    <w:rsid w:val="00A27BB0"/>
    <w:rsid w:val="00B102DD"/>
    <w:rsid w:val="00B17763"/>
    <w:rsid w:val="00B25A4A"/>
    <w:rsid w:val="00B62AD2"/>
    <w:rsid w:val="00BB0CE9"/>
    <w:rsid w:val="00C650EB"/>
    <w:rsid w:val="00CB02DF"/>
    <w:rsid w:val="00CD3D74"/>
    <w:rsid w:val="00CD40D4"/>
    <w:rsid w:val="00D36AF6"/>
    <w:rsid w:val="00D5785E"/>
    <w:rsid w:val="00DA5E7B"/>
    <w:rsid w:val="00E202C0"/>
    <w:rsid w:val="00E27AA5"/>
    <w:rsid w:val="00E91D8C"/>
    <w:rsid w:val="00EE5F8C"/>
    <w:rsid w:val="00F53E10"/>
    <w:rsid w:val="00F7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7F6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6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6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164C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9C76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16A8D"/>
    <w:rPr>
      <w:color w:val="0000FF" w:themeColor="hyperlink"/>
      <w:u w:val="single"/>
    </w:rPr>
  </w:style>
  <w:style w:type="paragraph" w:customStyle="1" w:styleId="Default">
    <w:name w:val="Default"/>
    <w:rsid w:val="00677F6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7F6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6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6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164C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9C76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16A8D"/>
    <w:rPr>
      <w:color w:val="0000FF" w:themeColor="hyperlink"/>
      <w:u w:val="single"/>
    </w:rPr>
  </w:style>
  <w:style w:type="paragraph" w:customStyle="1" w:styleId="Default">
    <w:name w:val="Default"/>
    <w:rsid w:val="00677F6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4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3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1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4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3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0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4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90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26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2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2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EAEAEA"/>
                                                    <w:left w:val="single" w:sz="6" w:space="24" w:color="EAEAEA"/>
                                                    <w:bottom w:val="single" w:sz="2" w:space="24" w:color="EAEAEA"/>
                                                    <w:right w:val="single" w:sz="6" w:space="24" w:color="EAEAEA"/>
                                                  </w:divBdr>
                                                  <w:divsChild>
                                                    <w:div w:id="695929198">
                                                      <w:marLeft w:val="-1452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single" w:sz="12" w:space="0" w:color="7F7E7D"/>
                                                        <w:left w:val="single" w:sz="12" w:space="0" w:color="7F7E7D"/>
                                                        <w:bottom w:val="single" w:sz="12" w:space="0" w:color="7F7E7D"/>
                                                        <w:right w:val="single" w:sz="12" w:space="0" w:color="7F7E7D"/>
                                                      </w:divBdr>
                                                      <w:divsChild>
                                                        <w:div w:id="83329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8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280250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12" w:space="0" w:color="7F7E7D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7855306">
                                                      <w:marLeft w:val="-1581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single" w:sz="12" w:space="0" w:color="7F7E7D"/>
                                                        <w:left w:val="single" w:sz="12" w:space="0" w:color="7F7E7D"/>
                                                        <w:bottom w:val="single" w:sz="12" w:space="0" w:color="7F7E7D"/>
                                                        <w:right w:val="single" w:sz="12" w:space="0" w:color="7F7E7D"/>
                                                      </w:divBdr>
                                                      <w:divsChild>
                                                        <w:div w:id="162746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256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323751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12" w:space="0" w:color="7F7E7D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012394">
                                                      <w:marLeft w:val="-947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single" w:sz="12" w:space="0" w:color="7F7E7D"/>
                                                        <w:left w:val="single" w:sz="12" w:space="0" w:color="7F7E7D"/>
                                                        <w:bottom w:val="single" w:sz="12" w:space="0" w:color="7F7E7D"/>
                                                        <w:right w:val="single" w:sz="12" w:space="0" w:color="7F7E7D"/>
                                                      </w:divBdr>
                                                      <w:divsChild>
                                                        <w:div w:id="47850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69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744143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12" w:space="0" w:color="7F7E7D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8277970">
                                                      <w:marLeft w:val="-1475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single" w:sz="12" w:space="0" w:color="7F7E7D"/>
                                                        <w:left w:val="single" w:sz="12" w:space="0" w:color="7F7E7D"/>
                                                        <w:bottom w:val="single" w:sz="12" w:space="0" w:color="7F7E7D"/>
                                                        <w:right w:val="single" w:sz="12" w:space="0" w:color="7F7E7D"/>
                                                      </w:divBdr>
                                                      <w:divsChild>
                                                        <w:div w:id="184624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266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069783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12" w:space="0" w:color="7F7E7D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7367F0E7</Template>
  <TotalTime>0</TotalTime>
  <Pages>5</Pages>
  <Words>1244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KING Katherine</cp:lastModifiedBy>
  <cp:revision>2</cp:revision>
  <cp:lastPrinted>2016-06-22T04:37:00Z</cp:lastPrinted>
  <dcterms:created xsi:type="dcterms:W3CDTF">2017-01-31T06:48:00Z</dcterms:created>
  <dcterms:modified xsi:type="dcterms:W3CDTF">2017-01-31T06:48:00Z</dcterms:modified>
</cp:coreProperties>
</file>