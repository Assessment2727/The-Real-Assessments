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37E6A" w14:textId="77777777" w:rsidR="000806DB" w:rsidRPr="006E2BA7" w:rsidRDefault="000806DB" w:rsidP="000806DB">
      <w:pPr>
        <w:spacing w:after="0" w:line="276" w:lineRule="auto"/>
        <w:rPr>
          <w:rFonts w:ascii="Arial" w:hAnsi="Arial" w:cs="Arial"/>
          <w:b/>
          <w:sz w:val="36"/>
          <w:szCs w:val="24"/>
        </w:rPr>
      </w:pPr>
      <w:r w:rsidRPr="006E2BA7">
        <w:rPr>
          <w:rFonts w:ascii="Arial" w:hAnsi="Arial" w:cs="Arial"/>
          <w:b/>
          <w:noProof/>
          <w:sz w:val="52"/>
          <w:szCs w:val="52"/>
          <w:lang w:eastAsia="en-AU"/>
        </w:rPr>
        <w:drawing>
          <wp:anchor distT="0" distB="0" distL="114300" distR="114300" simplePos="0" relativeHeight="251663360" behindDoc="0" locked="0" layoutInCell="1" allowOverlap="1" wp14:anchorId="7506B2D5" wp14:editId="02AEF212">
            <wp:simplePos x="0" y="0"/>
            <wp:positionH relativeFrom="column">
              <wp:posOffset>4703894</wp:posOffset>
            </wp:positionH>
            <wp:positionV relativeFrom="paragraph">
              <wp:posOffset>-219075</wp:posOffset>
            </wp:positionV>
            <wp:extent cx="1235075" cy="1281430"/>
            <wp:effectExtent l="0" t="0" r="3175" b="0"/>
            <wp:wrapNone/>
            <wp:docPr id="2" name="Picture 2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BA7">
        <w:rPr>
          <w:rFonts w:ascii="Arial" w:hAnsi="Arial" w:cs="Arial"/>
          <w:b/>
          <w:sz w:val="36"/>
          <w:szCs w:val="24"/>
        </w:rPr>
        <w:t xml:space="preserve">GENERAL INTEGRATED SCIENCE </w:t>
      </w:r>
    </w:p>
    <w:p w14:paraId="36058E1D" w14:textId="2A808B3F" w:rsidR="000806DB" w:rsidRPr="006E2BA7" w:rsidRDefault="000806DB" w:rsidP="000B0C0F">
      <w:pPr>
        <w:spacing w:after="0" w:line="240" w:lineRule="auto"/>
        <w:rPr>
          <w:rFonts w:ascii="Arial" w:hAnsi="Arial" w:cs="Arial"/>
          <w:b/>
          <w:sz w:val="36"/>
          <w:szCs w:val="24"/>
        </w:rPr>
      </w:pPr>
      <w:r w:rsidRPr="006E2BA7">
        <w:rPr>
          <w:rFonts w:ascii="Arial" w:hAnsi="Arial" w:cs="Arial"/>
          <w:b/>
          <w:sz w:val="36"/>
          <w:szCs w:val="24"/>
        </w:rPr>
        <w:t>UNIT 4</w:t>
      </w:r>
    </w:p>
    <w:p w14:paraId="0E29ADB4" w14:textId="3EBDF61C" w:rsidR="000806DB" w:rsidRPr="006E2BA7" w:rsidRDefault="000806DB" w:rsidP="000B0C0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E2BA7">
        <w:rPr>
          <w:rFonts w:ascii="Arial" w:hAnsi="Arial" w:cs="Arial"/>
          <w:b/>
          <w:sz w:val="24"/>
          <w:szCs w:val="24"/>
        </w:rPr>
        <w:t xml:space="preserve">Task 7   – Chemical Reactions, mixtures and solutions test </w:t>
      </w:r>
    </w:p>
    <w:p w14:paraId="6FF98A96" w14:textId="77777777" w:rsidR="000806DB" w:rsidRPr="006E2BA7" w:rsidRDefault="000806DB" w:rsidP="000B0C0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3467F2C" w14:textId="77777777" w:rsidR="000806DB" w:rsidRPr="006E2BA7" w:rsidRDefault="000806DB" w:rsidP="000B0C0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NAME: </w:t>
      </w:r>
      <w:r w:rsidRPr="006E2BA7">
        <w:rPr>
          <w:rFonts w:ascii="Arial" w:hAnsi="Arial" w:cs="Arial"/>
          <w:sz w:val="24"/>
          <w:szCs w:val="24"/>
        </w:rPr>
        <w:tab/>
        <w:t>______________________________</w:t>
      </w:r>
      <w:r w:rsidRPr="006E2BA7">
        <w:rPr>
          <w:rFonts w:ascii="Arial" w:hAnsi="Arial" w:cs="Arial"/>
          <w:sz w:val="24"/>
          <w:szCs w:val="24"/>
        </w:rPr>
        <w:tab/>
      </w:r>
    </w:p>
    <w:p w14:paraId="52899D5D" w14:textId="11B50612" w:rsidR="000806DB" w:rsidRPr="006E2BA7" w:rsidRDefault="000806DB" w:rsidP="000B0C0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DUE DATE:</w:t>
      </w:r>
      <w:r w:rsidRPr="006E2BA7">
        <w:rPr>
          <w:rFonts w:ascii="Arial" w:hAnsi="Arial" w:cs="Arial"/>
          <w:sz w:val="24"/>
          <w:szCs w:val="24"/>
        </w:rPr>
        <w:tab/>
        <w:t>______________________________</w:t>
      </w:r>
      <w:r w:rsidRPr="006E2BA7">
        <w:rPr>
          <w:rFonts w:ascii="Arial" w:hAnsi="Arial" w:cs="Arial"/>
          <w:sz w:val="24"/>
          <w:szCs w:val="24"/>
        </w:rPr>
        <w:tab/>
      </w:r>
      <w:r w:rsidRPr="006E2BA7">
        <w:rPr>
          <w:rFonts w:ascii="Arial" w:hAnsi="Arial" w:cs="Arial"/>
          <w:sz w:val="24"/>
          <w:szCs w:val="24"/>
        </w:rPr>
        <w:tab/>
        <w:t>WEIGHTING:</w:t>
      </w:r>
      <w:r w:rsidRPr="006E2BA7">
        <w:rPr>
          <w:rFonts w:ascii="Arial" w:hAnsi="Arial" w:cs="Arial"/>
          <w:sz w:val="24"/>
          <w:szCs w:val="24"/>
        </w:rPr>
        <w:tab/>
        <w:t xml:space="preserve"> 10 %</w:t>
      </w:r>
    </w:p>
    <w:p w14:paraId="0466E596" w14:textId="28AA00C8" w:rsidR="000806DB" w:rsidRPr="006E2BA7" w:rsidRDefault="000806DB" w:rsidP="000B0C0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TEACHER:</w:t>
      </w:r>
      <w:r w:rsidRPr="006E2BA7">
        <w:rPr>
          <w:rFonts w:ascii="Arial" w:hAnsi="Arial" w:cs="Arial"/>
          <w:sz w:val="24"/>
          <w:szCs w:val="24"/>
        </w:rPr>
        <w:tab/>
        <w:t>_____________</w:t>
      </w:r>
      <w:r w:rsidR="00A46F1A">
        <w:rPr>
          <w:rFonts w:ascii="Arial" w:hAnsi="Arial" w:cs="Arial"/>
          <w:sz w:val="24"/>
          <w:szCs w:val="24"/>
        </w:rPr>
        <w:t>_</w:t>
      </w:r>
      <w:r w:rsidR="00D66F2E">
        <w:rPr>
          <w:rFonts w:ascii="Arial" w:hAnsi="Arial" w:cs="Arial"/>
          <w:sz w:val="24"/>
          <w:szCs w:val="24"/>
        </w:rPr>
        <w:t>________________</w:t>
      </w:r>
      <w:r w:rsidR="00D66F2E">
        <w:rPr>
          <w:rFonts w:ascii="Arial" w:hAnsi="Arial" w:cs="Arial"/>
          <w:sz w:val="24"/>
          <w:szCs w:val="24"/>
        </w:rPr>
        <w:tab/>
      </w:r>
      <w:r w:rsidR="00D66F2E">
        <w:rPr>
          <w:rFonts w:ascii="Arial" w:hAnsi="Arial" w:cs="Arial"/>
          <w:sz w:val="24"/>
          <w:szCs w:val="24"/>
        </w:rPr>
        <w:tab/>
        <w:t>MARK: ___ / 69</w:t>
      </w:r>
      <w:r w:rsidRPr="006E2BA7">
        <w:rPr>
          <w:rFonts w:ascii="Arial" w:hAnsi="Arial" w:cs="Arial"/>
          <w:sz w:val="24"/>
          <w:szCs w:val="24"/>
        </w:rPr>
        <w:t xml:space="preserve"> = _____ %</w:t>
      </w:r>
    </w:p>
    <w:p w14:paraId="7A825513" w14:textId="77777777" w:rsidR="000806DB" w:rsidRPr="006E2BA7" w:rsidRDefault="000806DB" w:rsidP="000806D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B37FAFB" w14:textId="0DA45A09" w:rsidR="00DD5AB2" w:rsidRPr="006E2BA7" w:rsidRDefault="00DD5AB2" w:rsidP="00284F21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2B4FF4F7" w14:textId="77777777" w:rsidR="000806DB" w:rsidRPr="006E2BA7" w:rsidRDefault="000806DB" w:rsidP="000806DB">
      <w:pPr>
        <w:rPr>
          <w:rFonts w:ascii="Arial" w:hAnsi="Arial" w:cs="Arial"/>
          <w:sz w:val="24"/>
          <w:u w:val="single"/>
        </w:rPr>
      </w:pPr>
      <w:r w:rsidRPr="006E2BA7">
        <w:rPr>
          <w:rFonts w:ascii="Arial" w:hAnsi="Arial" w:cs="Arial"/>
          <w:sz w:val="24"/>
          <w:u w:val="single"/>
        </w:rPr>
        <w:t>Important Information for Students</w:t>
      </w:r>
    </w:p>
    <w:p w14:paraId="35757223" w14:textId="468E3B27" w:rsidR="000806DB" w:rsidRPr="006E2BA7" w:rsidRDefault="000806DB" w:rsidP="000806DB">
      <w:pPr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</w:rPr>
      </w:pPr>
      <w:r w:rsidRPr="006E2BA7">
        <w:rPr>
          <w:rFonts w:ascii="Arial" w:hAnsi="Arial" w:cs="Arial"/>
          <w:sz w:val="24"/>
        </w:rPr>
        <w:t xml:space="preserve">There are </w:t>
      </w:r>
      <w:r w:rsidR="006376A7" w:rsidRPr="006E2BA7">
        <w:rPr>
          <w:rFonts w:ascii="Arial" w:hAnsi="Arial" w:cs="Arial"/>
          <w:sz w:val="24"/>
        </w:rPr>
        <w:t>TWO</w:t>
      </w:r>
      <w:r w:rsidRPr="006E2BA7">
        <w:rPr>
          <w:rFonts w:ascii="Arial" w:hAnsi="Arial" w:cs="Arial"/>
          <w:sz w:val="24"/>
        </w:rPr>
        <w:t xml:space="preserve"> sections</w:t>
      </w:r>
      <w:r w:rsidR="006376A7" w:rsidRPr="006E2BA7">
        <w:rPr>
          <w:rFonts w:ascii="Arial" w:hAnsi="Arial" w:cs="Arial"/>
          <w:sz w:val="24"/>
        </w:rPr>
        <w:t xml:space="preserve"> in this test - Multiple Choice and Short Answer.</w:t>
      </w:r>
    </w:p>
    <w:p w14:paraId="75A86A59" w14:textId="77777777" w:rsidR="000806DB" w:rsidRPr="006E2BA7" w:rsidRDefault="000806DB" w:rsidP="000806DB">
      <w:pPr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</w:rPr>
      </w:pPr>
      <w:r w:rsidRPr="006E2BA7">
        <w:rPr>
          <w:rFonts w:ascii="Arial" w:hAnsi="Arial" w:cs="Arial"/>
          <w:sz w:val="24"/>
        </w:rPr>
        <w:t>This is a closed-book assessment (no notes are allowed)</w:t>
      </w:r>
    </w:p>
    <w:p w14:paraId="5904DD07" w14:textId="77777777" w:rsidR="000806DB" w:rsidRPr="006E2BA7" w:rsidRDefault="000806DB" w:rsidP="000806DB">
      <w:pPr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</w:rPr>
      </w:pPr>
      <w:r w:rsidRPr="006E2BA7">
        <w:rPr>
          <w:rFonts w:ascii="Arial" w:hAnsi="Arial" w:cs="Arial"/>
          <w:sz w:val="24"/>
        </w:rPr>
        <w:t>The time allowed to complete the test is 55 minutes.</w:t>
      </w:r>
    </w:p>
    <w:p w14:paraId="2AA049C2" w14:textId="22DC90AD" w:rsidR="000806DB" w:rsidRPr="006E2BA7" w:rsidRDefault="000806DB" w:rsidP="000806DB">
      <w:pPr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</w:rPr>
      </w:pPr>
      <w:r w:rsidRPr="006E2BA7">
        <w:rPr>
          <w:rFonts w:ascii="Arial" w:hAnsi="Arial" w:cs="Arial"/>
          <w:sz w:val="24"/>
        </w:rPr>
        <w:t xml:space="preserve">Write your answers to the </w:t>
      </w:r>
      <w:r w:rsidRPr="006E2BA7">
        <w:rPr>
          <w:rFonts w:ascii="Arial" w:hAnsi="Arial" w:cs="Arial"/>
          <w:sz w:val="24"/>
          <w:u w:val="single"/>
        </w:rPr>
        <w:t>Multiple Choice</w:t>
      </w:r>
      <w:r w:rsidRPr="006E2BA7">
        <w:rPr>
          <w:rFonts w:ascii="Arial" w:hAnsi="Arial" w:cs="Arial"/>
          <w:sz w:val="24"/>
        </w:rPr>
        <w:t xml:space="preserve"> section </w:t>
      </w:r>
      <w:r w:rsidR="00CE61CB" w:rsidRPr="006E2BA7">
        <w:rPr>
          <w:rFonts w:ascii="Arial" w:hAnsi="Arial" w:cs="Arial"/>
          <w:sz w:val="24"/>
        </w:rPr>
        <w:t>in the space</w:t>
      </w:r>
      <w:r w:rsidRPr="006E2BA7">
        <w:rPr>
          <w:rFonts w:ascii="Arial" w:hAnsi="Arial" w:cs="Arial"/>
          <w:sz w:val="24"/>
        </w:rPr>
        <w:t xml:space="preserve"> provided. Circle only 1 answer.</w:t>
      </w:r>
    </w:p>
    <w:p w14:paraId="623A66C0" w14:textId="77777777" w:rsidR="000806DB" w:rsidRPr="006E2BA7" w:rsidRDefault="000806DB" w:rsidP="000806DB">
      <w:pPr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</w:rPr>
      </w:pPr>
      <w:r w:rsidRPr="006E2BA7">
        <w:rPr>
          <w:rFonts w:ascii="Arial" w:hAnsi="Arial" w:cs="Arial"/>
          <w:sz w:val="24"/>
        </w:rPr>
        <w:t xml:space="preserve">Write your answers to the </w:t>
      </w:r>
      <w:r w:rsidRPr="006E2BA7">
        <w:rPr>
          <w:rFonts w:ascii="Arial" w:hAnsi="Arial" w:cs="Arial"/>
          <w:sz w:val="24"/>
          <w:u w:val="single"/>
        </w:rPr>
        <w:t>Short Answer</w:t>
      </w:r>
      <w:r w:rsidRPr="006E2BA7">
        <w:rPr>
          <w:rFonts w:ascii="Arial" w:hAnsi="Arial" w:cs="Arial"/>
          <w:sz w:val="24"/>
        </w:rPr>
        <w:t xml:space="preserve"> section in space provided.</w:t>
      </w:r>
    </w:p>
    <w:p w14:paraId="7DF5B856" w14:textId="77777777" w:rsidR="000806DB" w:rsidRPr="006E2BA7" w:rsidRDefault="000806DB" w:rsidP="00284F21">
      <w:pPr>
        <w:spacing w:line="240" w:lineRule="auto"/>
        <w:rPr>
          <w:rFonts w:ascii="Arial" w:hAnsi="Arial" w:cs="Arial"/>
          <w:b/>
          <w:sz w:val="26"/>
          <w:szCs w:val="26"/>
        </w:rPr>
      </w:pPr>
    </w:p>
    <w:tbl>
      <w:tblPr>
        <w:tblpPr w:leftFromText="180" w:rightFromText="180" w:vertAnchor="text" w:horzAnchor="margin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9"/>
        <w:gridCol w:w="3303"/>
        <w:gridCol w:w="2556"/>
      </w:tblGrid>
      <w:tr w:rsidR="003D5411" w:rsidRPr="006E2BA7" w14:paraId="4EF9002D" w14:textId="77777777" w:rsidTr="003D5411">
        <w:trPr>
          <w:trHeight w:val="636"/>
        </w:trPr>
        <w:tc>
          <w:tcPr>
            <w:tcW w:w="3389" w:type="dxa"/>
          </w:tcPr>
          <w:p w14:paraId="36CBDB01" w14:textId="77777777" w:rsidR="003D5411" w:rsidRPr="006E2BA7" w:rsidRDefault="003D5411" w:rsidP="003D541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6E2BA7">
              <w:rPr>
                <w:rFonts w:ascii="Arial" w:hAnsi="Arial" w:cs="Arial"/>
                <w:b/>
                <w:sz w:val="36"/>
                <w:szCs w:val="36"/>
              </w:rPr>
              <w:t>Sections</w:t>
            </w:r>
          </w:p>
        </w:tc>
        <w:tc>
          <w:tcPr>
            <w:tcW w:w="3303" w:type="dxa"/>
          </w:tcPr>
          <w:p w14:paraId="459D7DBE" w14:textId="77777777" w:rsidR="003D5411" w:rsidRPr="006E2BA7" w:rsidRDefault="003D5411" w:rsidP="003D541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E2BA7">
              <w:rPr>
                <w:rFonts w:ascii="Arial" w:hAnsi="Arial" w:cs="Arial"/>
                <w:b/>
                <w:sz w:val="36"/>
                <w:szCs w:val="36"/>
              </w:rPr>
              <w:t xml:space="preserve">Marks </w:t>
            </w:r>
            <w:r w:rsidRPr="006E2BA7">
              <w:rPr>
                <w:rFonts w:ascii="Arial" w:hAnsi="Arial" w:cs="Arial"/>
                <w:b/>
                <w:caps/>
                <w:sz w:val="36"/>
                <w:szCs w:val="36"/>
              </w:rPr>
              <w:t>A</w:t>
            </w:r>
            <w:r w:rsidRPr="006E2BA7">
              <w:rPr>
                <w:rFonts w:ascii="Arial" w:hAnsi="Arial" w:cs="Arial"/>
                <w:b/>
                <w:sz w:val="36"/>
                <w:szCs w:val="36"/>
              </w:rPr>
              <w:t>llocation</w:t>
            </w:r>
          </w:p>
        </w:tc>
        <w:tc>
          <w:tcPr>
            <w:tcW w:w="2556" w:type="dxa"/>
          </w:tcPr>
          <w:p w14:paraId="45EDCDB2" w14:textId="77777777" w:rsidR="003D5411" w:rsidRPr="006E2BA7" w:rsidRDefault="003D5411" w:rsidP="003D541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E2BA7">
              <w:rPr>
                <w:rFonts w:ascii="Arial" w:hAnsi="Arial" w:cs="Arial"/>
                <w:b/>
                <w:sz w:val="36"/>
                <w:szCs w:val="36"/>
              </w:rPr>
              <w:t>Your Total</w:t>
            </w:r>
          </w:p>
        </w:tc>
      </w:tr>
      <w:tr w:rsidR="003D5411" w:rsidRPr="006E2BA7" w14:paraId="4CB16056" w14:textId="77777777" w:rsidTr="007A1714">
        <w:trPr>
          <w:trHeight w:val="636"/>
        </w:trPr>
        <w:tc>
          <w:tcPr>
            <w:tcW w:w="3389" w:type="dxa"/>
            <w:vAlign w:val="center"/>
          </w:tcPr>
          <w:p w14:paraId="4188A85F" w14:textId="77777777" w:rsidR="003D5411" w:rsidRPr="006E2BA7" w:rsidRDefault="003D5411" w:rsidP="007A171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6E2BA7">
              <w:rPr>
                <w:rFonts w:ascii="Arial" w:hAnsi="Arial" w:cs="Arial"/>
                <w:b/>
                <w:sz w:val="32"/>
                <w:szCs w:val="32"/>
              </w:rPr>
              <w:t>A - Multiple Choice</w:t>
            </w:r>
          </w:p>
        </w:tc>
        <w:tc>
          <w:tcPr>
            <w:tcW w:w="3303" w:type="dxa"/>
            <w:vAlign w:val="center"/>
          </w:tcPr>
          <w:p w14:paraId="32B01F2D" w14:textId="144C8C09" w:rsidR="003D5411" w:rsidRPr="006E2BA7" w:rsidRDefault="00B37767" w:rsidP="007A171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2556" w:type="dxa"/>
            <w:vAlign w:val="center"/>
          </w:tcPr>
          <w:p w14:paraId="29A8D2F2" w14:textId="77777777" w:rsidR="003D5411" w:rsidRPr="006E2BA7" w:rsidRDefault="003D5411" w:rsidP="007A171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3D5411" w:rsidRPr="006E2BA7" w14:paraId="7E5560BB" w14:textId="77777777" w:rsidTr="007A1714">
        <w:trPr>
          <w:trHeight w:val="636"/>
        </w:trPr>
        <w:tc>
          <w:tcPr>
            <w:tcW w:w="3389" w:type="dxa"/>
            <w:vAlign w:val="center"/>
          </w:tcPr>
          <w:p w14:paraId="4BC99597" w14:textId="77777777" w:rsidR="003D5411" w:rsidRPr="006E2BA7" w:rsidRDefault="003D5411" w:rsidP="007A171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6E2BA7">
              <w:rPr>
                <w:rFonts w:ascii="Arial" w:hAnsi="Arial" w:cs="Arial"/>
                <w:b/>
                <w:sz w:val="32"/>
                <w:szCs w:val="32"/>
              </w:rPr>
              <w:t>B - Short Answer</w:t>
            </w:r>
          </w:p>
        </w:tc>
        <w:tc>
          <w:tcPr>
            <w:tcW w:w="3303" w:type="dxa"/>
            <w:vAlign w:val="center"/>
          </w:tcPr>
          <w:p w14:paraId="0F7C8D3D" w14:textId="661D11A0" w:rsidR="003D5411" w:rsidRPr="006E2BA7" w:rsidRDefault="00767F6C" w:rsidP="007A171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E2BA7">
              <w:rPr>
                <w:rFonts w:ascii="Arial" w:hAnsi="Arial" w:cs="Arial"/>
                <w:sz w:val="32"/>
                <w:szCs w:val="32"/>
              </w:rPr>
              <w:t>5</w:t>
            </w:r>
            <w:r w:rsidR="00D66F2E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2556" w:type="dxa"/>
            <w:vAlign w:val="center"/>
          </w:tcPr>
          <w:p w14:paraId="3843064C" w14:textId="77777777" w:rsidR="003D5411" w:rsidRPr="006E2BA7" w:rsidRDefault="003D5411" w:rsidP="007A171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3D5411" w:rsidRPr="006E2BA7" w14:paraId="76A0B3EC" w14:textId="77777777" w:rsidTr="007A1714">
        <w:trPr>
          <w:trHeight w:val="1289"/>
        </w:trPr>
        <w:tc>
          <w:tcPr>
            <w:tcW w:w="3389" w:type="dxa"/>
            <w:vAlign w:val="center"/>
          </w:tcPr>
          <w:p w14:paraId="5AAFD30D" w14:textId="77777777" w:rsidR="003D5411" w:rsidRPr="006E2BA7" w:rsidRDefault="003D5411" w:rsidP="007A171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264077C2" w14:textId="77777777" w:rsidR="003D5411" w:rsidRPr="006E2BA7" w:rsidRDefault="003D5411" w:rsidP="007A171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E2BA7">
              <w:rPr>
                <w:rFonts w:ascii="Arial" w:hAnsi="Arial" w:cs="Arial"/>
                <w:b/>
                <w:sz w:val="36"/>
                <w:szCs w:val="36"/>
              </w:rPr>
              <w:t>TOTAL</w:t>
            </w:r>
          </w:p>
        </w:tc>
        <w:tc>
          <w:tcPr>
            <w:tcW w:w="3303" w:type="dxa"/>
            <w:vAlign w:val="center"/>
          </w:tcPr>
          <w:p w14:paraId="1B97C2D1" w14:textId="70A66956" w:rsidR="003D5411" w:rsidRPr="006E2BA7" w:rsidRDefault="007A1714" w:rsidP="007A171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E2BA7">
              <w:rPr>
                <w:rFonts w:ascii="Arial" w:hAnsi="Arial" w:cs="Arial"/>
                <w:sz w:val="32"/>
                <w:szCs w:val="32"/>
              </w:rPr>
              <w:t>6</w:t>
            </w:r>
            <w:r w:rsidR="00B37767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2556" w:type="dxa"/>
            <w:vAlign w:val="center"/>
          </w:tcPr>
          <w:p w14:paraId="281988C5" w14:textId="77777777" w:rsidR="003D5411" w:rsidRPr="006E2BA7" w:rsidRDefault="003D5411" w:rsidP="007A171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56ADB59A" w14:textId="77777777" w:rsidR="000806DB" w:rsidRPr="006E2BA7" w:rsidRDefault="000806DB" w:rsidP="00284F21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5C5AA210" w14:textId="77777777" w:rsidR="000806DB" w:rsidRPr="006E2BA7" w:rsidRDefault="000806DB" w:rsidP="00284F21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4637216A" w14:textId="77777777" w:rsidR="00A3778E" w:rsidRPr="006E2BA7" w:rsidRDefault="00A3778E" w:rsidP="00284F21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652C1CDE" w14:textId="77777777" w:rsidR="00355D8B" w:rsidRPr="006E2BA7" w:rsidRDefault="00355D8B" w:rsidP="00284F21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683F3E5C" w14:textId="77777777" w:rsidR="00355D8B" w:rsidRPr="006E2BA7" w:rsidRDefault="00355D8B" w:rsidP="00284F21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685C6396" w14:textId="77777777" w:rsidR="00355D8B" w:rsidRPr="006E2BA7" w:rsidRDefault="00355D8B" w:rsidP="00284F21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3B6563C2" w14:textId="77777777" w:rsidR="00355D8B" w:rsidRPr="006E2BA7" w:rsidRDefault="00355D8B" w:rsidP="00284F21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7CE91D5A" w14:textId="77777777" w:rsidR="00CA7ADB" w:rsidRPr="006E2BA7" w:rsidRDefault="00CA7ADB" w:rsidP="00284F21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365CB28D" w14:textId="77777777" w:rsidR="000806DB" w:rsidRPr="006E2BA7" w:rsidRDefault="000806DB" w:rsidP="00284F21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0CABA1AC" w14:textId="2EE55CA0" w:rsidR="00C7139A" w:rsidRPr="006E2BA7" w:rsidRDefault="00C7139A" w:rsidP="00C7139A">
      <w:pPr>
        <w:tabs>
          <w:tab w:val="left" w:pos="0"/>
        </w:tabs>
        <w:rPr>
          <w:rFonts w:ascii="Arial" w:hAnsi="Arial" w:cs="Arial"/>
          <w:b/>
          <w:sz w:val="24"/>
          <w:szCs w:val="24"/>
        </w:rPr>
      </w:pPr>
      <w:r w:rsidRPr="006E2BA7">
        <w:rPr>
          <w:rFonts w:ascii="Arial" w:hAnsi="Arial" w:cs="Arial"/>
          <w:b/>
          <w:sz w:val="24"/>
          <w:szCs w:val="24"/>
        </w:rPr>
        <w:lastRenderedPageBreak/>
        <w:t xml:space="preserve">Multichoice </w:t>
      </w:r>
      <w:r w:rsidR="006410A0" w:rsidRPr="006E2BA7">
        <w:rPr>
          <w:rFonts w:ascii="Arial" w:hAnsi="Arial" w:cs="Arial"/>
          <w:b/>
          <w:sz w:val="24"/>
          <w:szCs w:val="24"/>
        </w:rPr>
        <w:t xml:space="preserve">Questions </w:t>
      </w:r>
      <w:r w:rsidR="00703EDF" w:rsidRPr="006E2BA7">
        <w:rPr>
          <w:rFonts w:ascii="Arial" w:hAnsi="Arial" w:cs="Arial"/>
          <w:b/>
          <w:sz w:val="24"/>
          <w:szCs w:val="24"/>
        </w:rPr>
        <w:tab/>
      </w:r>
      <w:r w:rsidR="00703EDF" w:rsidRPr="006E2BA7">
        <w:rPr>
          <w:rFonts w:ascii="Arial" w:hAnsi="Arial" w:cs="Arial"/>
          <w:b/>
          <w:sz w:val="24"/>
          <w:szCs w:val="24"/>
        </w:rPr>
        <w:tab/>
      </w:r>
      <w:r w:rsidR="00703EDF" w:rsidRPr="006E2BA7">
        <w:rPr>
          <w:rFonts w:ascii="Arial" w:hAnsi="Arial" w:cs="Arial"/>
          <w:b/>
          <w:sz w:val="24"/>
          <w:szCs w:val="24"/>
        </w:rPr>
        <w:tab/>
      </w:r>
      <w:r w:rsidR="00703EDF" w:rsidRPr="006E2BA7">
        <w:rPr>
          <w:rFonts w:ascii="Arial" w:hAnsi="Arial" w:cs="Arial"/>
          <w:b/>
          <w:sz w:val="24"/>
          <w:szCs w:val="24"/>
        </w:rPr>
        <w:tab/>
      </w:r>
      <w:r w:rsidR="00703EDF" w:rsidRPr="006E2BA7">
        <w:rPr>
          <w:rFonts w:ascii="Arial" w:hAnsi="Arial" w:cs="Arial"/>
          <w:b/>
          <w:sz w:val="24"/>
          <w:szCs w:val="24"/>
        </w:rPr>
        <w:tab/>
      </w:r>
      <w:r w:rsidR="00703EDF" w:rsidRPr="006E2BA7">
        <w:rPr>
          <w:rFonts w:ascii="Arial" w:hAnsi="Arial" w:cs="Arial"/>
          <w:b/>
          <w:sz w:val="24"/>
          <w:szCs w:val="24"/>
        </w:rPr>
        <w:tab/>
      </w:r>
      <w:r w:rsidR="00703EDF" w:rsidRPr="006E2BA7">
        <w:rPr>
          <w:rFonts w:ascii="Arial" w:hAnsi="Arial" w:cs="Arial"/>
          <w:b/>
          <w:i/>
          <w:sz w:val="24"/>
          <w:szCs w:val="24"/>
        </w:rPr>
        <w:t xml:space="preserve">     </w:t>
      </w:r>
      <w:r w:rsidRPr="006E2BA7">
        <w:rPr>
          <w:rFonts w:ascii="Arial" w:hAnsi="Arial" w:cs="Arial"/>
          <w:b/>
          <w:i/>
          <w:sz w:val="24"/>
          <w:szCs w:val="24"/>
        </w:rPr>
        <w:t>(10 Marks)</w:t>
      </w:r>
    </w:p>
    <w:p w14:paraId="37AE2209" w14:textId="2EF80197" w:rsidR="00C7139A" w:rsidRPr="006E2BA7" w:rsidRDefault="00C7139A" w:rsidP="00703EDF">
      <w:pPr>
        <w:pStyle w:val="Header"/>
        <w:tabs>
          <w:tab w:val="clear" w:pos="4153"/>
          <w:tab w:val="clear" w:pos="8306"/>
          <w:tab w:val="left" w:pos="0"/>
          <w:tab w:val="left" w:pos="1560"/>
          <w:tab w:val="left" w:pos="2127"/>
          <w:tab w:val="left" w:pos="3828"/>
        </w:tabs>
        <w:jc w:val="center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b/>
          <w:sz w:val="24"/>
          <w:szCs w:val="24"/>
        </w:rPr>
        <w:t xml:space="preserve">Circle </w:t>
      </w:r>
      <w:r w:rsidRPr="006E2BA7">
        <w:rPr>
          <w:rFonts w:ascii="Arial" w:hAnsi="Arial" w:cs="Arial"/>
          <w:sz w:val="24"/>
          <w:szCs w:val="24"/>
        </w:rPr>
        <w:t>the letter that represents the best answer from the choice of answers. Marks are not deducted for wrong answers.</w:t>
      </w:r>
    </w:p>
    <w:p w14:paraId="2CD64E9C" w14:textId="77777777" w:rsidR="00D96A6E" w:rsidRPr="005D4E33" w:rsidRDefault="00D96A6E" w:rsidP="00D96A6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349289C5" w14:textId="77777777" w:rsidR="00D96A6E" w:rsidRPr="005D4E33" w:rsidRDefault="00D96A6E" w:rsidP="00BF7DF7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Which of the following is NOT matter?</w:t>
      </w:r>
    </w:p>
    <w:p w14:paraId="74BC0EE6" w14:textId="77777777" w:rsidR="00D96A6E" w:rsidRPr="005D4E33" w:rsidRDefault="00D96A6E" w:rsidP="00BF7DF7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Humans</w:t>
      </w:r>
    </w:p>
    <w:p w14:paraId="751533FB" w14:textId="2D9B719D" w:rsidR="00D96A6E" w:rsidRPr="006E5751" w:rsidRDefault="00D96A6E" w:rsidP="006E5751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noProof/>
          <w:sz w:val="24"/>
          <w:szCs w:val="24"/>
        </w:rPr>
        <w:t>Air</w:t>
      </w:r>
      <w:r w:rsidRPr="006E5751">
        <w:rPr>
          <w:rFonts w:ascii="Arial" w:hAnsi="Arial" w:cs="Arial"/>
          <w:sz w:val="24"/>
          <w:szCs w:val="24"/>
        </w:rPr>
        <w:tab/>
      </w:r>
      <w:r w:rsidRPr="006E5751">
        <w:rPr>
          <w:rFonts w:ascii="Arial" w:hAnsi="Arial" w:cs="Arial"/>
          <w:sz w:val="24"/>
          <w:szCs w:val="24"/>
        </w:rPr>
        <w:tab/>
      </w:r>
    </w:p>
    <w:p w14:paraId="49782762" w14:textId="77777777" w:rsidR="00D96A6E" w:rsidRPr="005D4E33" w:rsidRDefault="00D96A6E" w:rsidP="00BF7DF7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Energy</w:t>
      </w:r>
    </w:p>
    <w:p w14:paraId="218BB68A" w14:textId="77777777" w:rsidR="00D96A6E" w:rsidRPr="005D4E33" w:rsidRDefault="00D96A6E" w:rsidP="00BF7DF7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Exhaust fumes</w:t>
      </w:r>
    </w:p>
    <w:p w14:paraId="07E6A11B" w14:textId="77777777" w:rsidR="00D96A6E" w:rsidRPr="005D4E33" w:rsidRDefault="00D96A6E" w:rsidP="00BF7DF7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35BF3B89" w14:textId="39E4E57E" w:rsidR="00D96A6E" w:rsidRPr="005D4E33" w:rsidRDefault="00BF7DF7" w:rsidP="00BF7DF7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Compounds are combined ____</w:t>
      </w:r>
      <w:r w:rsidR="00D96A6E" w:rsidRPr="005D4E33">
        <w:rPr>
          <w:rFonts w:ascii="Arial" w:hAnsi="Arial" w:cs="Arial"/>
          <w:sz w:val="24"/>
          <w:szCs w:val="24"/>
        </w:rPr>
        <w:t>____ whi</w:t>
      </w:r>
      <w:r w:rsidRPr="005D4E33">
        <w:rPr>
          <w:rFonts w:ascii="Arial" w:hAnsi="Arial" w:cs="Arial"/>
          <w:sz w:val="24"/>
          <w:szCs w:val="24"/>
        </w:rPr>
        <w:t>le mixtures are combined ____</w:t>
      </w:r>
      <w:r w:rsidR="00D96A6E" w:rsidRPr="005D4E33">
        <w:rPr>
          <w:rFonts w:ascii="Arial" w:hAnsi="Arial" w:cs="Arial"/>
          <w:sz w:val="24"/>
          <w:szCs w:val="24"/>
        </w:rPr>
        <w:t>____.</w:t>
      </w:r>
    </w:p>
    <w:p w14:paraId="045BCF7D" w14:textId="77777777" w:rsidR="00D96A6E" w:rsidRPr="005D4E33" w:rsidRDefault="00D96A6E" w:rsidP="00BF7DF7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chemically, physically</w:t>
      </w:r>
    </w:p>
    <w:p w14:paraId="5133A448" w14:textId="77777777" w:rsidR="00D96A6E" w:rsidRPr="005D4E33" w:rsidRDefault="00D96A6E" w:rsidP="00BF7DF7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physically, chemically</w:t>
      </w:r>
    </w:p>
    <w:p w14:paraId="45324F00" w14:textId="77777777" w:rsidR="00D96A6E" w:rsidRPr="005D4E33" w:rsidRDefault="00D96A6E" w:rsidP="00BF7DF7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strongly, weakly</w:t>
      </w:r>
    </w:p>
    <w:p w14:paraId="7B98B9D4" w14:textId="378C3D02" w:rsidR="00D96A6E" w:rsidRPr="006E5751" w:rsidRDefault="00D96A6E" w:rsidP="006E5751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weakly, strongly</w:t>
      </w:r>
    </w:p>
    <w:p w14:paraId="0BC43289" w14:textId="77777777" w:rsidR="00D96A6E" w:rsidRPr="005D4E33" w:rsidRDefault="00D96A6E" w:rsidP="00BF7DF7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00D35BA9" w14:textId="28FB6B6A" w:rsidR="00D96A6E" w:rsidRPr="005D4E33" w:rsidRDefault="00F3687B" w:rsidP="00BF7DF7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Which of the following numbers on the pH scale represents a strongly alkaline substance?</w:t>
      </w:r>
    </w:p>
    <w:p w14:paraId="4770041D" w14:textId="0C3C3DB5" w:rsidR="00D96A6E" w:rsidRPr="005D4E33" w:rsidRDefault="00541C97" w:rsidP="00BF7DF7">
      <w:pPr>
        <w:pStyle w:val="ListParagraph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 xml:space="preserve">pH </w:t>
      </w:r>
      <w:r w:rsidR="00F3687B" w:rsidRPr="005D4E33">
        <w:rPr>
          <w:rFonts w:ascii="Arial" w:hAnsi="Arial" w:cs="Arial"/>
          <w:sz w:val="24"/>
          <w:szCs w:val="24"/>
        </w:rPr>
        <w:t>1</w:t>
      </w:r>
    </w:p>
    <w:p w14:paraId="2F5A9C56" w14:textId="7AD0DD00" w:rsidR="00D96A6E" w:rsidRPr="005D4E33" w:rsidRDefault="00541C97" w:rsidP="00BF7DF7">
      <w:pPr>
        <w:pStyle w:val="ListParagraph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 xml:space="preserve">pH </w:t>
      </w:r>
      <w:r w:rsidR="00F3687B" w:rsidRPr="005D4E33">
        <w:rPr>
          <w:rFonts w:ascii="Arial" w:hAnsi="Arial" w:cs="Arial"/>
          <w:sz w:val="24"/>
          <w:szCs w:val="24"/>
        </w:rPr>
        <w:t>3</w:t>
      </w:r>
    </w:p>
    <w:p w14:paraId="422C5F57" w14:textId="5D6D8A3F" w:rsidR="00D96A6E" w:rsidRPr="005D4E33" w:rsidRDefault="00541C97" w:rsidP="00BF7DF7">
      <w:pPr>
        <w:pStyle w:val="ListParagraph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 xml:space="preserve">pH </w:t>
      </w:r>
      <w:r w:rsidR="00F3687B" w:rsidRPr="005D4E33">
        <w:rPr>
          <w:rFonts w:ascii="Arial" w:hAnsi="Arial" w:cs="Arial"/>
          <w:sz w:val="24"/>
          <w:szCs w:val="24"/>
        </w:rPr>
        <w:t>8</w:t>
      </w:r>
    </w:p>
    <w:p w14:paraId="6430C993" w14:textId="5D6DAF7A" w:rsidR="00D96A6E" w:rsidRPr="005D4E33" w:rsidRDefault="00541C97" w:rsidP="00BF7DF7">
      <w:pPr>
        <w:pStyle w:val="ListParagraph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 xml:space="preserve">pH </w:t>
      </w:r>
      <w:r w:rsidR="00F3687B" w:rsidRPr="005D4E33">
        <w:rPr>
          <w:rFonts w:ascii="Arial" w:hAnsi="Arial" w:cs="Arial"/>
          <w:sz w:val="24"/>
          <w:szCs w:val="24"/>
        </w:rPr>
        <w:t>14</w:t>
      </w:r>
    </w:p>
    <w:p w14:paraId="27FE20A7" w14:textId="77777777" w:rsidR="00D96A6E" w:rsidRPr="005D4E33" w:rsidRDefault="00D96A6E" w:rsidP="00BF7DF7">
      <w:pPr>
        <w:spacing w:line="276" w:lineRule="auto"/>
        <w:rPr>
          <w:rFonts w:ascii="Arial" w:hAnsi="Arial" w:cs="Arial"/>
          <w:sz w:val="24"/>
          <w:szCs w:val="24"/>
        </w:rPr>
      </w:pPr>
    </w:p>
    <w:p w14:paraId="5B377724" w14:textId="19B7E76C" w:rsidR="00D96A6E" w:rsidRPr="005D4E33" w:rsidRDefault="005E0960" w:rsidP="00BF7DF7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Soaps and detergents are</w:t>
      </w:r>
      <w:r w:rsidR="00E16D04" w:rsidRPr="005D4E33">
        <w:rPr>
          <w:rFonts w:ascii="Arial" w:hAnsi="Arial" w:cs="Arial"/>
          <w:sz w:val="24"/>
          <w:szCs w:val="24"/>
        </w:rPr>
        <w:t>:</w:t>
      </w:r>
    </w:p>
    <w:p w14:paraId="68949CF5" w14:textId="568F895A" w:rsidR="0038201B" w:rsidRPr="005D4E33" w:rsidRDefault="005E0960" w:rsidP="00BF7DF7">
      <w:pPr>
        <w:pStyle w:val="ListParagraph"/>
        <w:numPr>
          <w:ilvl w:val="1"/>
          <w:numId w:val="1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emulsifiers</w:t>
      </w:r>
    </w:p>
    <w:p w14:paraId="618B24CB" w14:textId="052567BA" w:rsidR="00D96A6E" w:rsidRPr="005D4E33" w:rsidRDefault="005E0960" w:rsidP="00BF7DF7">
      <w:pPr>
        <w:pStyle w:val="ListParagraph"/>
        <w:numPr>
          <w:ilvl w:val="1"/>
          <w:numId w:val="1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acidic</w:t>
      </w:r>
    </w:p>
    <w:p w14:paraId="524418C6" w14:textId="7DF01093" w:rsidR="00613473" w:rsidRPr="005D4E33" w:rsidRDefault="005E0960" w:rsidP="00BF7DF7">
      <w:pPr>
        <w:pStyle w:val="ListParagraph"/>
        <w:numPr>
          <w:ilvl w:val="1"/>
          <w:numId w:val="1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made of two hydrophobic ends</w:t>
      </w:r>
    </w:p>
    <w:p w14:paraId="6BE7EC2B" w14:textId="01C33254" w:rsidR="005639EC" w:rsidRPr="005D4E33" w:rsidRDefault="005E0960" w:rsidP="00BF7DF7">
      <w:pPr>
        <w:pStyle w:val="ListParagraph"/>
        <w:numPr>
          <w:ilvl w:val="1"/>
          <w:numId w:val="1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made of two hydrophilic ends</w:t>
      </w:r>
    </w:p>
    <w:p w14:paraId="5648A7C7" w14:textId="77777777" w:rsidR="00BE2D55" w:rsidRDefault="00BE2D55" w:rsidP="00CC530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4E4CCC1" w14:textId="77777777" w:rsidR="00CF1061" w:rsidRPr="005D4E33" w:rsidRDefault="00CF1061" w:rsidP="00CC530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4596521" w14:textId="47688FD9" w:rsidR="00CC530A" w:rsidRPr="005D4E33" w:rsidRDefault="00F931BA" w:rsidP="00CC530A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Which of the following is true about acids</w:t>
      </w:r>
      <w:r w:rsidR="00CC530A" w:rsidRPr="005D4E33">
        <w:rPr>
          <w:rFonts w:ascii="Arial" w:hAnsi="Arial" w:cs="Arial"/>
          <w:sz w:val="24"/>
          <w:szCs w:val="24"/>
        </w:rPr>
        <w:t>?</w:t>
      </w:r>
    </w:p>
    <w:p w14:paraId="148967B3" w14:textId="73612AEA" w:rsidR="00CC530A" w:rsidRPr="005D4E33" w:rsidRDefault="00F931BA" w:rsidP="00F931BA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They have a high pH (&gt;7)</w:t>
      </w:r>
    </w:p>
    <w:p w14:paraId="765C0728" w14:textId="28C5963B" w:rsidR="00CC530A" w:rsidRPr="005D4E33" w:rsidRDefault="00F931BA" w:rsidP="00F931BA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noProof/>
          <w:sz w:val="24"/>
          <w:szCs w:val="24"/>
        </w:rPr>
        <w:t>They are alkaline</w:t>
      </w:r>
    </w:p>
    <w:p w14:paraId="438B6E29" w14:textId="7AD4550A" w:rsidR="00CC530A" w:rsidRPr="005D4E33" w:rsidRDefault="00BE6655" w:rsidP="00F931BA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They release hydroxide ions into water</w:t>
      </w:r>
      <w:r w:rsidR="00CC530A" w:rsidRPr="005D4E33">
        <w:rPr>
          <w:rFonts w:ascii="Arial" w:hAnsi="Arial" w:cs="Arial"/>
          <w:sz w:val="24"/>
          <w:szCs w:val="24"/>
        </w:rPr>
        <w:tab/>
      </w:r>
    </w:p>
    <w:p w14:paraId="570DF2A2" w14:textId="34EDE1A0" w:rsidR="00CC530A" w:rsidRPr="005D4E33" w:rsidRDefault="00BE6655" w:rsidP="00F931BA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They release hydrogen ions into water</w:t>
      </w:r>
    </w:p>
    <w:p w14:paraId="3208EB8C" w14:textId="77777777" w:rsidR="00CC530A" w:rsidRDefault="00CC530A" w:rsidP="00CC530A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588FC10F" w14:textId="77777777" w:rsidR="00CF1061" w:rsidRPr="005D4E33" w:rsidRDefault="00CF1061" w:rsidP="00CC530A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1B411D99" w14:textId="7B8D2530" w:rsidR="00CC530A" w:rsidRPr="005D4E33" w:rsidRDefault="00AC5D10" w:rsidP="00CC530A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 xml:space="preserve">A </w:t>
      </w:r>
      <w:r w:rsidR="009E3B63" w:rsidRPr="005D4E33">
        <w:rPr>
          <w:rFonts w:ascii="Arial" w:hAnsi="Arial" w:cs="Arial"/>
          <w:sz w:val="24"/>
          <w:szCs w:val="24"/>
        </w:rPr>
        <w:t>chemical reaction can only begin when</w:t>
      </w:r>
      <w:r w:rsidRPr="005D4E33">
        <w:rPr>
          <w:rFonts w:ascii="Arial" w:hAnsi="Arial" w:cs="Arial"/>
          <w:sz w:val="24"/>
          <w:szCs w:val="24"/>
        </w:rPr>
        <w:t xml:space="preserve"> </w:t>
      </w:r>
    </w:p>
    <w:p w14:paraId="2C1931DA" w14:textId="1D2CF1F8" w:rsidR="00CC530A" w:rsidRPr="005D4E33" w:rsidRDefault="009E3B63" w:rsidP="004E6AB9">
      <w:pPr>
        <w:pStyle w:val="ListParagraph"/>
        <w:numPr>
          <w:ilvl w:val="0"/>
          <w:numId w:val="2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Enough activation energy is supplied</w:t>
      </w:r>
    </w:p>
    <w:p w14:paraId="5D9A45AB" w14:textId="4B942E8F" w:rsidR="00CC530A" w:rsidRPr="005D4E33" w:rsidRDefault="009E3B63" w:rsidP="004E6AB9">
      <w:pPr>
        <w:pStyle w:val="ListParagraph"/>
        <w:numPr>
          <w:ilvl w:val="0"/>
          <w:numId w:val="2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Oxygen is present</w:t>
      </w:r>
    </w:p>
    <w:p w14:paraId="026FAA49" w14:textId="1E2ECC45" w:rsidR="00CC530A" w:rsidRPr="005D4E33" w:rsidRDefault="009E3B63" w:rsidP="004E6AB9">
      <w:pPr>
        <w:pStyle w:val="ListParagraph"/>
        <w:numPr>
          <w:ilvl w:val="0"/>
          <w:numId w:val="2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Activation energy is removed</w:t>
      </w:r>
    </w:p>
    <w:p w14:paraId="23832C53" w14:textId="5AF27DBE" w:rsidR="00CC530A" w:rsidRPr="005D4E33" w:rsidRDefault="00541677" w:rsidP="004E6AB9">
      <w:pPr>
        <w:pStyle w:val="ListParagraph"/>
        <w:numPr>
          <w:ilvl w:val="0"/>
          <w:numId w:val="2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The chemical bonds in the reactants are still intact</w:t>
      </w:r>
    </w:p>
    <w:p w14:paraId="7A482E29" w14:textId="77777777" w:rsidR="00CC530A" w:rsidRPr="005D4E33" w:rsidRDefault="00CC530A" w:rsidP="00CC530A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3E1FDC12" w14:textId="77777777" w:rsidR="00CC530A" w:rsidRPr="005D4E33" w:rsidRDefault="00CC530A" w:rsidP="00CC530A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674A7E12" w14:textId="718291DD" w:rsidR="00CC530A" w:rsidRPr="005D4E33" w:rsidRDefault="00AA43E1" w:rsidP="00CC530A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lastRenderedPageBreak/>
        <w:t>You’re cooking a steak on a hot, dry grill. It starts to turn a delicious brown colour on the outside. What is the name of the chemical reaction that causes this</w:t>
      </w:r>
      <w:r w:rsidR="00CC530A" w:rsidRPr="005D4E33">
        <w:rPr>
          <w:rFonts w:ascii="Arial" w:hAnsi="Arial" w:cs="Arial"/>
          <w:sz w:val="24"/>
          <w:szCs w:val="24"/>
        </w:rPr>
        <w:t>?</w:t>
      </w:r>
    </w:p>
    <w:p w14:paraId="2FD36915" w14:textId="3D7D2A94" w:rsidR="00CC530A" w:rsidRPr="005D4E33" w:rsidRDefault="00AA43E1" w:rsidP="004E6AB9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Burning</w:t>
      </w:r>
    </w:p>
    <w:p w14:paraId="5C731DB9" w14:textId="19563AB5" w:rsidR="00CC530A" w:rsidRPr="005D4E33" w:rsidRDefault="00AA43E1" w:rsidP="004E6AB9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 xml:space="preserve">Malliard  </w:t>
      </w:r>
    </w:p>
    <w:p w14:paraId="47482CE8" w14:textId="40BAEF50" w:rsidR="00CC530A" w:rsidRPr="005D4E33" w:rsidRDefault="00AA43E1" w:rsidP="004E6AB9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Caramelisation</w:t>
      </w:r>
    </w:p>
    <w:p w14:paraId="36EF8CEF" w14:textId="4B037FA3" w:rsidR="00CC530A" w:rsidRPr="005D4E33" w:rsidRDefault="00AA43E1" w:rsidP="004E6AB9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Enzymatic Browning</w:t>
      </w:r>
    </w:p>
    <w:p w14:paraId="2475A575" w14:textId="77777777" w:rsidR="00CC530A" w:rsidRDefault="00CC530A" w:rsidP="00CC530A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1DEE3817" w14:textId="77777777" w:rsidR="00CF1061" w:rsidRPr="005D4E33" w:rsidRDefault="00CF1061" w:rsidP="00CC530A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50595285" w14:textId="77777777" w:rsidR="00CC530A" w:rsidRPr="005D4E33" w:rsidRDefault="00CC530A" w:rsidP="00CC530A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Which separation method is used to separate a mixture based on the components density?</w:t>
      </w:r>
    </w:p>
    <w:p w14:paraId="0DBF8A11" w14:textId="77777777" w:rsidR="00CC530A" w:rsidRPr="005D4E33" w:rsidRDefault="00CC530A" w:rsidP="004E6AB9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Distillation</w:t>
      </w:r>
    </w:p>
    <w:p w14:paraId="0820682D" w14:textId="77777777" w:rsidR="00CC530A" w:rsidRPr="005D4E33" w:rsidRDefault="00CC530A" w:rsidP="004E6AB9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Decantation</w:t>
      </w:r>
    </w:p>
    <w:p w14:paraId="5E492A16" w14:textId="77777777" w:rsidR="00CC530A" w:rsidRPr="005D4E33" w:rsidRDefault="00CC530A" w:rsidP="004E6AB9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Chromatography</w:t>
      </w:r>
    </w:p>
    <w:p w14:paraId="37E0807C" w14:textId="77777777" w:rsidR="00CC530A" w:rsidRPr="005D4E33" w:rsidRDefault="00CC530A" w:rsidP="004E6AB9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Evaporation</w:t>
      </w:r>
    </w:p>
    <w:p w14:paraId="3B176A24" w14:textId="77777777" w:rsidR="00CC530A" w:rsidRPr="005D4E33" w:rsidRDefault="00CC530A" w:rsidP="00CC530A">
      <w:pPr>
        <w:spacing w:line="276" w:lineRule="auto"/>
        <w:rPr>
          <w:rFonts w:ascii="Arial" w:hAnsi="Arial" w:cs="Arial"/>
          <w:sz w:val="24"/>
          <w:szCs w:val="24"/>
        </w:rPr>
      </w:pPr>
    </w:p>
    <w:p w14:paraId="0C4FBD79" w14:textId="1F2339F7" w:rsidR="00CC530A" w:rsidRPr="005D4E33" w:rsidRDefault="00CC530A" w:rsidP="00CC530A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 xml:space="preserve">Sodium bicarbonate is reacted with citric acid in an </w:t>
      </w:r>
      <w:r w:rsidRPr="005D4E33">
        <w:rPr>
          <w:rFonts w:ascii="Arial" w:hAnsi="Arial" w:cs="Arial"/>
          <w:b/>
          <w:sz w:val="24"/>
          <w:szCs w:val="24"/>
        </w:rPr>
        <w:t>open</w:t>
      </w:r>
      <w:r w:rsidRPr="005D4E33">
        <w:rPr>
          <w:rFonts w:ascii="Arial" w:hAnsi="Arial" w:cs="Arial"/>
          <w:sz w:val="24"/>
          <w:szCs w:val="24"/>
        </w:rPr>
        <w:t xml:space="preserve"> beaker. It produces carbon dioxide, water and a salt. </w:t>
      </w:r>
      <w:r w:rsidR="00984750" w:rsidRPr="005D4E33">
        <w:rPr>
          <w:rFonts w:ascii="Arial" w:hAnsi="Arial" w:cs="Arial"/>
          <w:sz w:val="24"/>
          <w:szCs w:val="24"/>
        </w:rPr>
        <w:t>After the reaction, the beaker</w:t>
      </w:r>
      <w:r w:rsidRPr="005D4E33">
        <w:rPr>
          <w:rFonts w:ascii="Arial" w:hAnsi="Arial" w:cs="Arial"/>
          <w:sz w:val="24"/>
          <w:szCs w:val="24"/>
        </w:rPr>
        <w:t xml:space="preserve"> will weigh:</w:t>
      </w:r>
    </w:p>
    <w:p w14:paraId="6A248EFD" w14:textId="77777777" w:rsidR="00CC530A" w:rsidRPr="005D4E33" w:rsidRDefault="00CC530A" w:rsidP="004E6AB9">
      <w:pPr>
        <w:pStyle w:val="ListParagraph"/>
        <w:numPr>
          <w:ilvl w:val="1"/>
          <w:numId w:val="3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The same as the reactants</w:t>
      </w:r>
    </w:p>
    <w:p w14:paraId="178E7D6B" w14:textId="77777777" w:rsidR="00CC530A" w:rsidRPr="005D4E33" w:rsidRDefault="00CC530A" w:rsidP="004E6AB9">
      <w:pPr>
        <w:pStyle w:val="ListParagraph"/>
        <w:numPr>
          <w:ilvl w:val="1"/>
          <w:numId w:val="3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More than the reactants</w:t>
      </w:r>
    </w:p>
    <w:p w14:paraId="506E2EDD" w14:textId="77777777" w:rsidR="00CC530A" w:rsidRPr="005D4E33" w:rsidRDefault="00CC530A" w:rsidP="004E6AB9">
      <w:pPr>
        <w:pStyle w:val="ListParagraph"/>
        <w:numPr>
          <w:ilvl w:val="1"/>
          <w:numId w:val="3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It is impossible to test the weight of the products</w:t>
      </w:r>
    </w:p>
    <w:p w14:paraId="2E08A895" w14:textId="77777777" w:rsidR="00CC530A" w:rsidRPr="005D4E33" w:rsidRDefault="00CC530A" w:rsidP="004E6AB9">
      <w:pPr>
        <w:pStyle w:val="ListParagraph"/>
        <w:numPr>
          <w:ilvl w:val="1"/>
          <w:numId w:val="3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Less than the reactants</w:t>
      </w:r>
    </w:p>
    <w:p w14:paraId="44A86EB3" w14:textId="77777777" w:rsidR="00C7139A" w:rsidRDefault="00C7139A" w:rsidP="00BF7DF7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126BAA30" w14:textId="77777777" w:rsidR="00A131A4" w:rsidRDefault="00A131A4" w:rsidP="00BF7DF7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476CA244" w14:textId="77777777" w:rsidR="00A131A4" w:rsidRDefault="00A131A4" w:rsidP="00BF7DF7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2D99F8B3" w14:textId="77777777" w:rsidR="00A131A4" w:rsidRDefault="00A131A4" w:rsidP="00BF7DF7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06E6B762" w14:textId="77777777" w:rsidR="00A131A4" w:rsidRDefault="00A131A4" w:rsidP="00BF7DF7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5C15E199" w14:textId="77777777" w:rsidR="00A131A4" w:rsidRDefault="00A131A4" w:rsidP="00BF7DF7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4E7C90DC" w14:textId="77777777" w:rsidR="00A131A4" w:rsidRDefault="00A131A4" w:rsidP="00BF7DF7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1BCE1F71" w14:textId="77777777" w:rsidR="00A131A4" w:rsidRPr="006E2BA7" w:rsidRDefault="00A131A4" w:rsidP="00BF7DF7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7969242E" w14:textId="77777777" w:rsidR="00D96A6E" w:rsidRDefault="00D96A6E" w:rsidP="00BF7DF7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3B23EF7E" w14:textId="77777777" w:rsidR="00B37767" w:rsidRDefault="00B37767" w:rsidP="00BF7DF7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6CA79A4D" w14:textId="77777777" w:rsidR="00B37767" w:rsidRDefault="00B37767" w:rsidP="00BF7DF7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74D75A87" w14:textId="77777777" w:rsidR="00B37767" w:rsidRDefault="00B37767" w:rsidP="00BF7DF7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04B8F63E" w14:textId="77777777" w:rsidR="00B37767" w:rsidRPr="006E2BA7" w:rsidRDefault="00B37767" w:rsidP="00BF7DF7">
      <w:pPr>
        <w:spacing w:line="276" w:lineRule="auto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p w14:paraId="519DED13" w14:textId="77777777" w:rsidR="00D96A6E" w:rsidRPr="006E2BA7" w:rsidRDefault="00D96A6E" w:rsidP="00284F21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2E8952AA" w14:textId="77777777" w:rsidR="00292B9A" w:rsidRPr="006E2BA7" w:rsidRDefault="00292B9A" w:rsidP="00284F2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48597BB7" w14:textId="504A64B4" w:rsidR="00AD1214" w:rsidRPr="006E2BA7" w:rsidRDefault="00AD1214" w:rsidP="00AD1214">
      <w:pPr>
        <w:tabs>
          <w:tab w:val="left" w:pos="0"/>
        </w:tabs>
        <w:rPr>
          <w:rFonts w:ascii="Arial" w:hAnsi="Arial" w:cs="Arial"/>
          <w:b/>
          <w:sz w:val="32"/>
          <w:szCs w:val="32"/>
        </w:rPr>
      </w:pPr>
      <w:r w:rsidRPr="006E2BA7">
        <w:rPr>
          <w:rFonts w:ascii="Arial" w:hAnsi="Arial" w:cs="Arial"/>
          <w:b/>
          <w:sz w:val="32"/>
          <w:szCs w:val="32"/>
        </w:rPr>
        <w:lastRenderedPageBreak/>
        <w:t>Short Answer Section</w:t>
      </w:r>
      <w:r w:rsidR="005C3F4E" w:rsidRPr="006E2BA7">
        <w:rPr>
          <w:rFonts w:ascii="Arial" w:hAnsi="Arial" w:cs="Arial"/>
          <w:b/>
          <w:sz w:val="32"/>
          <w:szCs w:val="32"/>
        </w:rPr>
        <w:t xml:space="preserve"> </w:t>
      </w:r>
      <w:r w:rsidRPr="006E2BA7">
        <w:rPr>
          <w:rFonts w:ascii="Arial" w:hAnsi="Arial" w:cs="Arial"/>
          <w:b/>
          <w:sz w:val="32"/>
          <w:szCs w:val="32"/>
        </w:rPr>
        <w:t>(</w:t>
      </w:r>
      <w:r w:rsidR="00002BFA">
        <w:rPr>
          <w:rFonts w:ascii="Arial" w:hAnsi="Arial" w:cs="Arial"/>
          <w:b/>
          <w:sz w:val="32"/>
          <w:szCs w:val="32"/>
        </w:rPr>
        <w:t>58</w:t>
      </w:r>
      <w:r w:rsidRPr="006E2BA7">
        <w:rPr>
          <w:rFonts w:ascii="Arial" w:hAnsi="Arial" w:cs="Arial"/>
          <w:b/>
          <w:sz w:val="32"/>
          <w:szCs w:val="32"/>
        </w:rPr>
        <w:t xml:space="preserve"> marks)</w:t>
      </w:r>
    </w:p>
    <w:p w14:paraId="00DD5687" w14:textId="77777777" w:rsidR="00E73C14" w:rsidRPr="006E2BA7" w:rsidRDefault="00E73C14" w:rsidP="00AD1214">
      <w:pPr>
        <w:tabs>
          <w:tab w:val="left" w:pos="0"/>
        </w:tabs>
        <w:rPr>
          <w:rFonts w:ascii="Arial" w:hAnsi="Arial" w:cs="Arial"/>
          <w:b/>
          <w:sz w:val="14"/>
          <w:szCs w:val="32"/>
        </w:rPr>
      </w:pPr>
    </w:p>
    <w:p w14:paraId="3149C25B" w14:textId="609DF22E" w:rsidR="00AD1214" w:rsidRPr="006E2BA7" w:rsidRDefault="00416DEA" w:rsidP="009C4353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E2BA7">
        <w:rPr>
          <w:rFonts w:ascii="Arial" w:hAnsi="Arial" w:cs="Arial"/>
          <w:b/>
          <w:sz w:val="24"/>
          <w:szCs w:val="24"/>
        </w:rPr>
        <w:t>Question 1.</w:t>
      </w:r>
      <w:proofErr w:type="gramEnd"/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i/>
          <w:sz w:val="24"/>
          <w:szCs w:val="24"/>
        </w:rPr>
        <w:t>(3 marks)</w:t>
      </w:r>
      <w:r w:rsidR="00594E80" w:rsidRPr="006E2BA7">
        <w:rPr>
          <w:rFonts w:ascii="Arial" w:hAnsi="Arial" w:cs="Arial"/>
          <w:b/>
          <w:sz w:val="24"/>
          <w:szCs w:val="24"/>
        </w:rPr>
        <w:tab/>
      </w:r>
    </w:p>
    <w:p w14:paraId="6A596A75" w14:textId="599682E1" w:rsidR="00416DEA" w:rsidRPr="006E2BA7" w:rsidRDefault="00416DEA" w:rsidP="009C4353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List three observations that would reveal that a chemical reaction has occurred </w:t>
      </w:r>
    </w:p>
    <w:p w14:paraId="3138C3B2" w14:textId="73A92652" w:rsidR="006E699E" w:rsidRDefault="00416DEA" w:rsidP="006E699E">
      <w:p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______________________________________________________________________ ______________________________________________________________________ </w:t>
      </w:r>
    </w:p>
    <w:p w14:paraId="3B301392" w14:textId="77777777" w:rsidR="00F506C9" w:rsidRPr="00F506C9" w:rsidRDefault="00F506C9" w:rsidP="006E699E">
      <w:pPr>
        <w:spacing w:line="360" w:lineRule="auto"/>
        <w:rPr>
          <w:rFonts w:ascii="Arial" w:hAnsi="Arial" w:cs="Arial"/>
          <w:sz w:val="2"/>
          <w:szCs w:val="24"/>
        </w:rPr>
      </w:pPr>
    </w:p>
    <w:p w14:paraId="2D73446D" w14:textId="1AED2856" w:rsidR="00503161" w:rsidRPr="006E2BA7" w:rsidRDefault="00503161" w:rsidP="00284F21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E2BA7">
        <w:rPr>
          <w:rFonts w:ascii="Arial" w:hAnsi="Arial" w:cs="Arial"/>
          <w:b/>
          <w:sz w:val="24"/>
          <w:szCs w:val="24"/>
        </w:rPr>
        <w:t>Question 2.</w:t>
      </w:r>
      <w:proofErr w:type="gramEnd"/>
      <w:r w:rsidR="00C35E93" w:rsidRPr="006E2BA7">
        <w:rPr>
          <w:rFonts w:ascii="Arial" w:hAnsi="Arial" w:cs="Arial"/>
          <w:b/>
          <w:sz w:val="24"/>
          <w:szCs w:val="24"/>
        </w:rPr>
        <w:t xml:space="preserve"> </w:t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F0559E">
        <w:rPr>
          <w:rFonts w:ascii="Arial" w:hAnsi="Arial" w:cs="Arial"/>
          <w:b/>
          <w:sz w:val="24"/>
          <w:szCs w:val="24"/>
        </w:rPr>
        <w:tab/>
      </w:r>
      <w:r w:rsidR="008F0A05" w:rsidRPr="006E2BA7">
        <w:rPr>
          <w:rFonts w:ascii="Arial" w:hAnsi="Arial" w:cs="Arial"/>
          <w:b/>
          <w:i/>
          <w:sz w:val="24"/>
          <w:szCs w:val="24"/>
        </w:rPr>
        <w:t>(</w:t>
      </w:r>
      <w:r w:rsidR="00882BA3">
        <w:rPr>
          <w:rFonts w:ascii="Arial" w:hAnsi="Arial" w:cs="Arial"/>
          <w:b/>
          <w:i/>
          <w:sz w:val="24"/>
          <w:szCs w:val="24"/>
        </w:rPr>
        <w:t>2</w:t>
      </w:r>
      <w:r w:rsidR="00C35E93" w:rsidRPr="006E2BA7">
        <w:rPr>
          <w:rFonts w:ascii="Arial" w:hAnsi="Arial" w:cs="Arial"/>
          <w:b/>
          <w:i/>
          <w:sz w:val="24"/>
          <w:szCs w:val="24"/>
        </w:rPr>
        <w:t xml:space="preserve"> marks)</w:t>
      </w:r>
      <w:r w:rsidRPr="006E2BA7">
        <w:rPr>
          <w:rFonts w:ascii="Arial" w:hAnsi="Arial" w:cs="Arial"/>
          <w:b/>
          <w:sz w:val="24"/>
          <w:szCs w:val="24"/>
        </w:rPr>
        <w:t xml:space="preserve"> </w:t>
      </w:r>
    </w:p>
    <w:p w14:paraId="16D943E9" w14:textId="563A1F10" w:rsidR="003F2878" w:rsidRDefault="00882BA3" w:rsidP="0008366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 difference between a</w:t>
      </w:r>
      <w:r w:rsidR="00083666" w:rsidRPr="006E2BA7">
        <w:rPr>
          <w:rFonts w:ascii="Arial" w:hAnsi="Arial" w:cs="Arial"/>
          <w:sz w:val="24"/>
          <w:szCs w:val="24"/>
        </w:rPr>
        <w:t xml:space="preserve"> homogenous and a </w:t>
      </w:r>
      <w:r w:rsidR="005C3F4E" w:rsidRPr="006E2BA7">
        <w:rPr>
          <w:rFonts w:ascii="Arial" w:hAnsi="Arial" w:cs="Arial"/>
          <w:sz w:val="24"/>
          <w:szCs w:val="24"/>
        </w:rPr>
        <w:t>heterogeneous</w:t>
      </w:r>
      <w:r w:rsidR="00083666" w:rsidRPr="006E2BA7">
        <w:rPr>
          <w:rFonts w:ascii="Arial" w:hAnsi="Arial" w:cs="Arial"/>
          <w:sz w:val="24"/>
          <w:szCs w:val="24"/>
        </w:rPr>
        <w:t xml:space="preserve"> mixture </w:t>
      </w:r>
      <w:r w:rsidR="00084411" w:rsidRPr="006E2BA7">
        <w:rPr>
          <w:rFonts w:ascii="Arial" w:hAnsi="Arial" w:cs="Arial"/>
          <w:sz w:val="24"/>
          <w:szCs w:val="24"/>
        </w:rPr>
        <w:t>______________________________________________________________________ ______________________________________________________________________ ______________________________________________________________________</w:t>
      </w:r>
    </w:p>
    <w:p w14:paraId="5B23FBF7" w14:textId="77777777" w:rsidR="00F0559E" w:rsidRPr="00F0559E" w:rsidRDefault="00F0559E" w:rsidP="00083666">
      <w:pPr>
        <w:spacing w:line="360" w:lineRule="auto"/>
        <w:rPr>
          <w:rFonts w:ascii="Arial" w:hAnsi="Arial" w:cs="Arial"/>
          <w:sz w:val="2"/>
          <w:szCs w:val="24"/>
        </w:rPr>
      </w:pPr>
    </w:p>
    <w:p w14:paraId="33855933" w14:textId="12FF0F8F" w:rsidR="00924FB2" w:rsidRPr="006E2BA7" w:rsidRDefault="003F2878" w:rsidP="009C435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E2BA7">
        <w:rPr>
          <w:rFonts w:ascii="Arial" w:hAnsi="Arial" w:cs="Arial"/>
          <w:b/>
          <w:sz w:val="24"/>
          <w:szCs w:val="24"/>
        </w:rPr>
        <w:t>Question 3.</w:t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  <w:t xml:space="preserve">    </w:t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i/>
          <w:sz w:val="24"/>
          <w:szCs w:val="24"/>
        </w:rPr>
        <w:t xml:space="preserve">  (6 marks)</w:t>
      </w:r>
    </w:p>
    <w:p w14:paraId="4480B48B" w14:textId="50813748" w:rsidR="00A71838" w:rsidRPr="006E2BA7" w:rsidRDefault="00A71838" w:rsidP="009C4353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You are trying to make a </w:t>
      </w:r>
      <w:r w:rsidR="0099152B" w:rsidRPr="006E2BA7">
        <w:rPr>
          <w:rFonts w:ascii="Arial" w:hAnsi="Arial" w:cs="Arial"/>
          <w:sz w:val="24"/>
          <w:szCs w:val="24"/>
        </w:rPr>
        <w:t>hard candy</w:t>
      </w:r>
      <w:r w:rsidRPr="006E2BA7">
        <w:rPr>
          <w:rFonts w:ascii="Arial" w:hAnsi="Arial" w:cs="Arial"/>
          <w:sz w:val="24"/>
          <w:szCs w:val="24"/>
        </w:rPr>
        <w:t>, so you add a few tabl</w:t>
      </w:r>
      <w:r w:rsidR="00C66ADD" w:rsidRPr="006E2BA7">
        <w:rPr>
          <w:rFonts w:ascii="Arial" w:hAnsi="Arial" w:cs="Arial"/>
          <w:sz w:val="24"/>
          <w:szCs w:val="24"/>
        </w:rPr>
        <w:t xml:space="preserve">espoons of </w:t>
      </w:r>
      <w:r w:rsidR="0072154D" w:rsidRPr="006E2BA7">
        <w:rPr>
          <w:rFonts w:ascii="Arial" w:hAnsi="Arial" w:cs="Arial"/>
          <w:sz w:val="24"/>
          <w:szCs w:val="24"/>
        </w:rPr>
        <w:t>sugar</w:t>
      </w:r>
      <w:r w:rsidR="00C66ADD" w:rsidRPr="006E2BA7">
        <w:rPr>
          <w:rFonts w:ascii="Arial" w:hAnsi="Arial" w:cs="Arial"/>
          <w:sz w:val="24"/>
          <w:szCs w:val="24"/>
        </w:rPr>
        <w:t xml:space="preserve"> to a </w:t>
      </w:r>
      <w:r w:rsidR="00605B0B" w:rsidRPr="006E2BA7">
        <w:rPr>
          <w:rFonts w:ascii="Arial" w:hAnsi="Arial" w:cs="Arial"/>
          <w:sz w:val="24"/>
          <w:szCs w:val="24"/>
        </w:rPr>
        <w:t>litre</w:t>
      </w:r>
      <w:r w:rsidR="00C66ADD" w:rsidRPr="006E2BA7">
        <w:rPr>
          <w:rFonts w:ascii="Arial" w:hAnsi="Arial" w:cs="Arial"/>
          <w:sz w:val="24"/>
          <w:szCs w:val="24"/>
        </w:rPr>
        <w:t xml:space="preserve"> of </w:t>
      </w:r>
      <w:r w:rsidRPr="006E2BA7">
        <w:rPr>
          <w:rFonts w:ascii="Arial" w:hAnsi="Arial" w:cs="Arial"/>
          <w:sz w:val="24"/>
          <w:szCs w:val="24"/>
        </w:rPr>
        <w:t>cold tap water. After leaving your solution for a fe</w:t>
      </w:r>
      <w:r w:rsidR="00C12FD0" w:rsidRPr="006E2BA7">
        <w:rPr>
          <w:rFonts w:ascii="Arial" w:hAnsi="Arial" w:cs="Arial"/>
          <w:sz w:val="24"/>
          <w:szCs w:val="24"/>
        </w:rPr>
        <w:t>w</w:t>
      </w:r>
      <w:r w:rsidRPr="006E2BA7">
        <w:rPr>
          <w:rFonts w:ascii="Arial" w:hAnsi="Arial" w:cs="Arial"/>
          <w:sz w:val="24"/>
          <w:szCs w:val="24"/>
        </w:rPr>
        <w:t xml:space="preserve"> days, </w:t>
      </w:r>
      <w:r w:rsidR="00C12FD0" w:rsidRPr="006E2BA7">
        <w:rPr>
          <w:rFonts w:ascii="Arial" w:hAnsi="Arial" w:cs="Arial"/>
          <w:sz w:val="24"/>
          <w:szCs w:val="24"/>
        </w:rPr>
        <w:t>you’re disappointed</w:t>
      </w:r>
      <w:r w:rsidRPr="006E2BA7">
        <w:rPr>
          <w:rFonts w:ascii="Arial" w:hAnsi="Arial" w:cs="Arial"/>
          <w:sz w:val="24"/>
          <w:szCs w:val="24"/>
        </w:rPr>
        <w:t xml:space="preserve"> to find that it </w:t>
      </w:r>
      <w:r w:rsidR="00607BCA" w:rsidRPr="006E2BA7">
        <w:rPr>
          <w:rFonts w:ascii="Arial" w:hAnsi="Arial" w:cs="Arial"/>
          <w:sz w:val="24"/>
          <w:szCs w:val="24"/>
        </w:rPr>
        <w:t>is still runny</w:t>
      </w:r>
      <w:r w:rsidRPr="006E2BA7">
        <w:rPr>
          <w:rFonts w:ascii="Arial" w:hAnsi="Arial" w:cs="Arial"/>
          <w:sz w:val="24"/>
          <w:szCs w:val="24"/>
        </w:rPr>
        <w:t xml:space="preserve">. </w:t>
      </w:r>
    </w:p>
    <w:p w14:paraId="1165D00B" w14:textId="251943A1" w:rsidR="00A71838" w:rsidRPr="006E2BA7" w:rsidRDefault="00A90553" w:rsidP="008D1626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Explain </w:t>
      </w:r>
      <w:r w:rsidR="004B0D34">
        <w:rPr>
          <w:rFonts w:ascii="Arial" w:hAnsi="Arial" w:cs="Arial"/>
          <w:sz w:val="24"/>
          <w:szCs w:val="24"/>
        </w:rPr>
        <w:t>two</w:t>
      </w:r>
      <w:r w:rsidRPr="006E2BA7">
        <w:rPr>
          <w:rFonts w:ascii="Arial" w:hAnsi="Arial" w:cs="Arial"/>
          <w:sz w:val="24"/>
          <w:szCs w:val="24"/>
        </w:rPr>
        <w:t xml:space="preserve"> changes that </w:t>
      </w:r>
      <w:r w:rsidR="006C4F48" w:rsidRPr="006E2BA7">
        <w:rPr>
          <w:rFonts w:ascii="Arial" w:hAnsi="Arial" w:cs="Arial"/>
          <w:sz w:val="24"/>
          <w:szCs w:val="24"/>
        </w:rPr>
        <w:t>you shoul</w:t>
      </w:r>
      <w:r w:rsidR="00F0559E">
        <w:rPr>
          <w:rFonts w:ascii="Arial" w:hAnsi="Arial" w:cs="Arial"/>
          <w:sz w:val="24"/>
          <w:szCs w:val="24"/>
        </w:rPr>
        <w:t xml:space="preserve">d make </w:t>
      </w:r>
      <w:r w:rsidR="00BE7E5F" w:rsidRPr="006E2BA7">
        <w:rPr>
          <w:rFonts w:ascii="Arial" w:hAnsi="Arial" w:cs="Arial"/>
          <w:sz w:val="24"/>
          <w:szCs w:val="24"/>
        </w:rPr>
        <w:t>to</w:t>
      </w:r>
      <w:r w:rsidR="002C21C2">
        <w:rPr>
          <w:rFonts w:ascii="Arial" w:hAnsi="Arial" w:cs="Arial"/>
          <w:sz w:val="24"/>
          <w:szCs w:val="24"/>
        </w:rPr>
        <w:t xml:space="preserve"> your method to make</w:t>
      </w:r>
      <w:r w:rsidR="00BE7E5F" w:rsidRPr="006E2BA7">
        <w:rPr>
          <w:rFonts w:ascii="Arial" w:hAnsi="Arial" w:cs="Arial"/>
          <w:sz w:val="24"/>
          <w:szCs w:val="24"/>
        </w:rPr>
        <w:t xml:space="preserve"> hard candy</w:t>
      </w:r>
      <w:r w:rsidR="001C0AC3">
        <w:rPr>
          <w:rFonts w:ascii="Arial" w:hAnsi="Arial" w:cs="Arial"/>
          <w:sz w:val="24"/>
          <w:szCs w:val="24"/>
        </w:rPr>
        <w:t xml:space="preserve"> </w:t>
      </w:r>
      <w:r w:rsidR="00025F67">
        <w:rPr>
          <w:rFonts w:ascii="Arial" w:hAnsi="Arial" w:cs="Arial"/>
          <w:i/>
          <w:szCs w:val="24"/>
        </w:rPr>
        <w:t>(4</w:t>
      </w:r>
      <w:r w:rsidR="001C0AC3" w:rsidRPr="0056731B">
        <w:rPr>
          <w:rFonts w:ascii="Arial" w:hAnsi="Arial" w:cs="Arial"/>
          <w:i/>
          <w:szCs w:val="24"/>
        </w:rPr>
        <w:t xml:space="preserve"> marks)</w:t>
      </w:r>
    </w:p>
    <w:p w14:paraId="2F34FFAC" w14:textId="50CAC020" w:rsidR="006C4F48" w:rsidRPr="006E2BA7" w:rsidRDefault="00EE4114" w:rsidP="00EE4114">
      <w:p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______________________________________________________________________ ______________________________________________________________________ ______________________________________________________________________</w:t>
      </w:r>
    </w:p>
    <w:p w14:paraId="78F677D5" w14:textId="6755E715" w:rsidR="008F36EA" w:rsidRPr="008F36EA" w:rsidRDefault="00C0648C" w:rsidP="00032C49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Circle the correct option. To make hard candy, the sugar-water solution must be</w:t>
      </w:r>
      <w:r w:rsidR="0056731B">
        <w:rPr>
          <w:rFonts w:ascii="Arial" w:hAnsi="Arial" w:cs="Arial"/>
          <w:sz w:val="24"/>
          <w:szCs w:val="24"/>
        </w:rPr>
        <w:t xml:space="preserve"> </w:t>
      </w:r>
      <w:r w:rsidR="0056731B" w:rsidRPr="0056731B">
        <w:rPr>
          <w:rFonts w:ascii="Arial" w:hAnsi="Arial" w:cs="Arial"/>
          <w:i/>
          <w:szCs w:val="24"/>
        </w:rPr>
        <w:t xml:space="preserve">(1 </w:t>
      </w:r>
      <w:r w:rsidR="004516D8" w:rsidRPr="0056731B">
        <w:rPr>
          <w:rFonts w:ascii="Arial" w:hAnsi="Arial" w:cs="Arial"/>
          <w:i/>
          <w:szCs w:val="24"/>
        </w:rPr>
        <w:t>mark</w:t>
      </w:r>
      <w:r w:rsidR="004516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3C006A66" w14:textId="354017B1" w:rsidR="00C0648C" w:rsidRPr="006E2BA7" w:rsidRDefault="00C0648C" w:rsidP="00032C49">
      <w:pPr>
        <w:pStyle w:val="ListParagraph"/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Dilute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Saturated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Supersaturated</w:t>
      </w:r>
    </w:p>
    <w:p w14:paraId="7DE29746" w14:textId="77777777" w:rsidR="00127CB2" w:rsidRPr="00032C49" w:rsidRDefault="00127CB2" w:rsidP="00084DF1">
      <w:pPr>
        <w:pStyle w:val="ListParagraph"/>
        <w:spacing w:line="360" w:lineRule="auto"/>
        <w:ind w:left="360"/>
        <w:rPr>
          <w:rFonts w:ascii="Arial" w:hAnsi="Arial" w:cs="Arial"/>
          <w:sz w:val="18"/>
          <w:szCs w:val="24"/>
        </w:rPr>
      </w:pPr>
    </w:p>
    <w:p w14:paraId="335118D8" w14:textId="25CCD242" w:rsidR="00A95D20" w:rsidRPr="00686EBB" w:rsidRDefault="006C4F48" w:rsidP="00A95D20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Does </w:t>
      </w:r>
      <w:r w:rsidR="006859E3" w:rsidRPr="006E2BA7">
        <w:rPr>
          <w:rFonts w:ascii="Arial" w:hAnsi="Arial" w:cs="Arial"/>
          <w:sz w:val="24"/>
          <w:szCs w:val="24"/>
        </w:rPr>
        <w:t>the</w:t>
      </w:r>
      <w:r w:rsidRPr="006E2BA7">
        <w:rPr>
          <w:rFonts w:ascii="Arial" w:hAnsi="Arial" w:cs="Arial"/>
          <w:sz w:val="24"/>
          <w:szCs w:val="24"/>
        </w:rPr>
        <w:t xml:space="preserve"> kind of solution</w:t>
      </w:r>
      <w:r w:rsidR="006859E3" w:rsidRPr="006E2BA7">
        <w:rPr>
          <w:rFonts w:ascii="Arial" w:hAnsi="Arial" w:cs="Arial"/>
          <w:sz w:val="24"/>
          <w:szCs w:val="24"/>
        </w:rPr>
        <w:t xml:space="preserve"> </w:t>
      </w:r>
      <w:r w:rsidR="00630289" w:rsidRPr="006E2BA7">
        <w:rPr>
          <w:rFonts w:ascii="Arial" w:hAnsi="Arial" w:cs="Arial"/>
          <w:sz w:val="24"/>
          <w:szCs w:val="24"/>
        </w:rPr>
        <w:t>from part</w:t>
      </w:r>
      <w:r w:rsidR="006859E3" w:rsidRPr="006E2BA7">
        <w:rPr>
          <w:rFonts w:ascii="Arial" w:hAnsi="Arial" w:cs="Arial"/>
          <w:sz w:val="24"/>
          <w:szCs w:val="24"/>
        </w:rPr>
        <w:t xml:space="preserve"> </w:t>
      </w:r>
      <w:r w:rsidR="00630289" w:rsidRPr="006E2BA7">
        <w:rPr>
          <w:rFonts w:ascii="Arial" w:hAnsi="Arial" w:cs="Arial"/>
          <w:sz w:val="24"/>
          <w:szCs w:val="24"/>
        </w:rPr>
        <w:t>b have</w:t>
      </w:r>
      <w:r w:rsidRPr="006E2BA7">
        <w:rPr>
          <w:rFonts w:ascii="Arial" w:hAnsi="Arial" w:cs="Arial"/>
          <w:sz w:val="24"/>
          <w:szCs w:val="24"/>
        </w:rPr>
        <w:t xml:space="preserve"> more solute or solvent</w:t>
      </w:r>
      <w:r w:rsidR="006859E3" w:rsidRPr="006E2BA7">
        <w:rPr>
          <w:rFonts w:ascii="Arial" w:hAnsi="Arial" w:cs="Arial"/>
          <w:sz w:val="24"/>
          <w:szCs w:val="24"/>
        </w:rPr>
        <w:t>? ______</w:t>
      </w:r>
      <w:r w:rsidR="008D1626" w:rsidRPr="006E2BA7">
        <w:rPr>
          <w:rFonts w:ascii="Arial" w:hAnsi="Arial" w:cs="Arial"/>
          <w:sz w:val="24"/>
          <w:szCs w:val="24"/>
        </w:rPr>
        <w:t>__</w:t>
      </w:r>
      <w:r w:rsidRPr="006E2BA7">
        <w:rPr>
          <w:rFonts w:ascii="Arial" w:hAnsi="Arial" w:cs="Arial"/>
          <w:sz w:val="24"/>
          <w:szCs w:val="24"/>
        </w:rPr>
        <w:t>___</w:t>
      </w:r>
      <w:r w:rsidR="00084DF1" w:rsidRPr="006E2BA7">
        <w:rPr>
          <w:rFonts w:ascii="Arial" w:hAnsi="Arial" w:cs="Arial"/>
          <w:sz w:val="24"/>
          <w:szCs w:val="24"/>
        </w:rPr>
        <w:t>__</w:t>
      </w:r>
      <w:r w:rsidR="004516D8">
        <w:rPr>
          <w:rFonts w:ascii="Arial" w:hAnsi="Arial" w:cs="Arial"/>
          <w:sz w:val="24"/>
          <w:szCs w:val="24"/>
        </w:rPr>
        <w:t xml:space="preserve"> </w:t>
      </w:r>
      <w:r w:rsidR="004516D8" w:rsidRPr="007B1EFD">
        <w:rPr>
          <w:rFonts w:ascii="Arial" w:hAnsi="Arial" w:cs="Arial"/>
          <w:i/>
          <w:szCs w:val="24"/>
        </w:rPr>
        <w:t>(1 mark)</w:t>
      </w:r>
    </w:p>
    <w:p w14:paraId="3DAAF05D" w14:textId="77777777" w:rsidR="00686EBB" w:rsidRPr="00E510A1" w:rsidRDefault="00686EBB" w:rsidP="00686EBB">
      <w:pPr>
        <w:pStyle w:val="ListParagraph"/>
        <w:spacing w:line="360" w:lineRule="auto"/>
        <w:ind w:left="360"/>
        <w:rPr>
          <w:rFonts w:ascii="Arial" w:hAnsi="Arial" w:cs="Arial"/>
          <w:sz w:val="14"/>
          <w:szCs w:val="24"/>
        </w:rPr>
      </w:pPr>
    </w:p>
    <w:p w14:paraId="3626DC99" w14:textId="2E38191F" w:rsidR="00A95D20" w:rsidRPr="006E2BA7" w:rsidRDefault="00A95D20" w:rsidP="00A95D20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6E2BA7">
        <w:rPr>
          <w:rFonts w:ascii="Arial" w:hAnsi="Arial" w:cs="Arial"/>
          <w:b/>
          <w:sz w:val="24"/>
          <w:szCs w:val="24"/>
        </w:rPr>
        <w:t xml:space="preserve">Question </w:t>
      </w:r>
      <w:r w:rsidR="00D24192" w:rsidRPr="006E2BA7">
        <w:rPr>
          <w:rFonts w:ascii="Arial" w:hAnsi="Arial" w:cs="Arial"/>
          <w:b/>
          <w:sz w:val="24"/>
          <w:szCs w:val="24"/>
        </w:rPr>
        <w:t>4.</w:t>
      </w:r>
      <w:proofErr w:type="gramEnd"/>
      <w:r w:rsidRPr="006E2BA7">
        <w:rPr>
          <w:rFonts w:ascii="Arial" w:hAnsi="Arial" w:cs="Arial"/>
          <w:b/>
          <w:sz w:val="24"/>
          <w:szCs w:val="24"/>
        </w:rPr>
        <w:t xml:space="preserve"> </w:t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  <w:t xml:space="preserve">    </w:t>
      </w:r>
      <w:r w:rsidRPr="006E2BA7">
        <w:rPr>
          <w:rFonts w:ascii="Arial" w:hAnsi="Arial" w:cs="Arial"/>
          <w:b/>
          <w:i/>
          <w:sz w:val="24"/>
          <w:szCs w:val="24"/>
        </w:rPr>
        <w:t>(2 marks)</w:t>
      </w:r>
    </w:p>
    <w:p w14:paraId="0BE9ACD5" w14:textId="31245910" w:rsidR="00A95D20" w:rsidRPr="006E2BA7" w:rsidRDefault="00A95D20" w:rsidP="00A95D20">
      <w:p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Describe t</w:t>
      </w:r>
      <w:r w:rsidR="00BB2A87">
        <w:rPr>
          <w:rFonts w:ascii="Arial" w:hAnsi="Arial" w:cs="Arial"/>
          <w:sz w:val="24"/>
          <w:szCs w:val="24"/>
        </w:rPr>
        <w:t xml:space="preserve">he relationship between enzymes, </w:t>
      </w:r>
      <w:r w:rsidRPr="006E2BA7">
        <w:rPr>
          <w:rFonts w:ascii="Arial" w:hAnsi="Arial" w:cs="Arial"/>
          <w:sz w:val="24"/>
          <w:szCs w:val="24"/>
        </w:rPr>
        <w:t>activation energy</w:t>
      </w:r>
      <w:r w:rsidR="00BB2A87">
        <w:rPr>
          <w:rFonts w:ascii="Arial" w:hAnsi="Arial" w:cs="Arial"/>
          <w:sz w:val="24"/>
          <w:szCs w:val="24"/>
        </w:rPr>
        <w:t xml:space="preserve"> and chemical reactions</w:t>
      </w:r>
      <w:r w:rsidRPr="006E2BA7">
        <w:rPr>
          <w:rFonts w:ascii="Arial" w:hAnsi="Arial" w:cs="Arial"/>
          <w:sz w:val="24"/>
          <w:szCs w:val="24"/>
        </w:rPr>
        <w:t>.</w:t>
      </w:r>
    </w:p>
    <w:p w14:paraId="75C3DFE6" w14:textId="39287408" w:rsidR="00A95D20" w:rsidRPr="006E2BA7" w:rsidRDefault="00A95D20" w:rsidP="00D24192">
      <w:p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______________________________________________________________________ ______________________________________________________________________ ______________________________________________________________________</w:t>
      </w:r>
    </w:p>
    <w:p w14:paraId="315D42D9" w14:textId="77777777" w:rsidR="00DF0D21" w:rsidRDefault="00DF0D21" w:rsidP="00284F2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4C7605D8" w14:textId="3E741C6D" w:rsidR="00E8077F" w:rsidRPr="006E2BA7" w:rsidRDefault="00D24192" w:rsidP="00284F21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E2BA7">
        <w:rPr>
          <w:rFonts w:ascii="Arial" w:hAnsi="Arial" w:cs="Arial"/>
          <w:b/>
          <w:sz w:val="24"/>
          <w:szCs w:val="24"/>
        </w:rPr>
        <w:lastRenderedPageBreak/>
        <w:t>Question 5</w:t>
      </w:r>
      <w:r w:rsidR="00C06869" w:rsidRPr="006E2BA7">
        <w:rPr>
          <w:rFonts w:ascii="Arial" w:hAnsi="Arial" w:cs="Arial"/>
          <w:b/>
          <w:sz w:val="24"/>
          <w:szCs w:val="24"/>
        </w:rPr>
        <w:t>.</w:t>
      </w:r>
      <w:proofErr w:type="gramEnd"/>
      <w:r w:rsidR="00C06869" w:rsidRPr="006E2BA7">
        <w:rPr>
          <w:rFonts w:ascii="Arial" w:hAnsi="Arial" w:cs="Arial"/>
          <w:b/>
          <w:sz w:val="24"/>
          <w:szCs w:val="24"/>
        </w:rPr>
        <w:t xml:space="preserve"> </w:t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0A0AE1">
        <w:rPr>
          <w:rFonts w:ascii="Arial" w:hAnsi="Arial" w:cs="Arial"/>
          <w:b/>
          <w:sz w:val="24"/>
          <w:szCs w:val="24"/>
        </w:rPr>
        <w:t xml:space="preserve">     </w:t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0A0AE1">
        <w:rPr>
          <w:rFonts w:ascii="Arial" w:hAnsi="Arial" w:cs="Arial"/>
          <w:b/>
          <w:sz w:val="24"/>
          <w:szCs w:val="24"/>
        </w:rPr>
        <w:t xml:space="preserve">  </w:t>
      </w:r>
      <w:r w:rsidR="00C06869" w:rsidRPr="006E2BA7">
        <w:rPr>
          <w:rFonts w:ascii="Arial" w:hAnsi="Arial" w:cs="Arial"/>
          <w:b/>
          <w:i/>
          <w:sz w:val="24"/>
          <w:szCs w:val="24"/>
        </w:rPr>
        <w:t>(4 marks)</w:t>
      </w:r>
    </w:p>
    <w:p w14:paraId="495D0845" w14:textId="77777777" w:rsidR="006C4459" w:rsidRPr="006E2BA7" w:rsidRDefault="00E8077F" w:rsidP="00284F21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You make some sherbet by </w:t>
      </w:r>
      <w:r w:rsidR="009F750A" w:rsidRPr="006E2BA7">
        <w:rPr>
          <w:rFonts w:ascii="Arial" w:hAnsi="Arial" w:cs="Arial"/>
          <w:sz w:val="24"/>
          <w:szCs w:val="24"/>
        </w:rPr>
        <w:t>mixing</w:t>
      </w:r>
      <w:r w:rsidRPr="006E2BA7">
        <w:rPr>
          <w:rFonts w:ascii="Arial" w:hAnsi="Arial" w:cs="Arial"/>
          <w:sz w:val="24"/>
          <w:szCs w:val="24"/>
        </w:rPr>
        <w:t xml:space="preserve"> citric acid, icing sugar and</w:t>
      </w:r>
      <w:r w:rsidR="00667F36" w:rsidRPr="006E2BA7">
        <w:rPr>
          <w:rFonts w:ascii="Arial" w:hAnsi="Arial" w:cs="Arial"/>
          <w:sz w:val="24"/>
          <w:szCs w:val="24"/>
        </w:rPr>
        <w:t xml:space="preserve"> sodium bicarbonate.</w:t>
      </w:r>
    </w:p>
    <w:p w14:paraId="66CB1C1D" w14:textId="111326B2" w:rsidR="00E8077F" w:rsidRPr="006E2BA7" w:rsidRDefault="00667F36" w:rsidP="00284F21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ab/>
      </w:r>
    </w:p>
    <w:p w14:paraId="011F30AA" w14:textId="3EAEEF93" w:rsidR="00E8077F" w:rsidRPr="006E2BA7" w:rsidRDefault="00E8077F" w:rsidP="00303B9E">
      <w:pPr>
        <w:pStyle w:val="ListParagraph"/>
        <w:numPr>
          <w:ilvl w:val="0"/>
          <w:numId w:val="19"/>
        </w:num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What kind of acid reaction is occurring when you eat the sherbet?</w:t>
      </w:r>
      <w:r w:rsidR="00633C87">
        <w:rPr>
          <w:rFonts w:ascii="Arial" w:hAnsi="Arial" w:cs="Arial"/>
          <w:sz w:val="24"/>
          <w:szCs w:val="24"/>
        </w:rPr>
        <w:t xml:space="preserve"> </w:t>
      </w:r>
      <w:r w:rsidR="00633C87" w:rsidRPr="00633C87">
        <w:rPr>
          <w:rFonts w:ascii="Arial" w:hAnsi="Arial" w:cs="Arial"/>
          <w:i/>
          <w:sz w:val="24"/>
          <w:szCs w:val="24"/>
        </w:rPr>
        <w:t>(1 mark)</w:t>
      </w:r>
    </w:p>
    <w:p w14:paraId="2CFF47C2" w14:textId="77777777" w:rsidR="00437242" w:rsidRPr="006E2BA7" w:rsidRDefault="00437242" w:rsidP="00437242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03F2BC26" w14:textId="77777777" w:rsidR="00F55ECC" w:rsidRPr="006E2BA7" w:rsidRDefault="00F55ECC" w:rsidP="00284F21">
      <w:pPr>
        <w:spacing w:line="240" w:lineRule="auto"/>
        <w:rPr>
          <w:rFonts w:ascii="Arial" w:hAnsi="Arial" w:cs="Arial"/>
          <w:sz w:val="24"/>
          <w:szCs w:val="24"/>
        </w:rPr>
      </w:pPr>
    </w:p>
    <w:p w14:paraId="5758BD75" w14:textId="05382C89" w:rsidR="00E8077F" w:rsidRPr="006E2BA7" w:rsidRDefault="00E51C34" w:rsidP="00303B9E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What is the general word equation for this kind of reaction?</w:t>
      </w:r>
      <w:r w:rsidR="00633C87" w:rsidRPr="00633C87">
        <w:rPr>
          <w:rFonts w:ascii="Arial" w:hAnsi="Arial" w:cs="Arial"/>
          <w:i/>
          <w:sz w:val="24"/>
          <w:szCs w:val="24"/>
        </w:rPr>
        <w:t xml:space="preserve"> (1 mark)</w:t>
      </w:r>
    </w:p>
    <w:p w14:paraId="71DEAEFB" w14:textId="06EBBEEF" w:rsidR="00E51C34" w:rsidRPr="006E2BA7" w:rsidRDefault="00E51C34" w:rsidP="00616929">
      <w:p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1AB3EDBB" w14:textId="7EEC4DAD" w:rsidR="00E51C34" w:rsidRPr="006E2BA7" w:rsidRDefault="0094188D" w:rsidP="00303B9E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</w:t>
      </w:r>
      <w:r w:rsidR="00E51C34" w:rsidRPr="006E2BA7">
        <w:rPr>
          <w:rFonts w:ascii="Arial" w:hAnsi="Arial" w:cs="Arial"/>
          <w:sz w:val="24"/>
          <w:szCs w:val="24"/>
        </w:rPr>
        <w:t>hy this reaction</w:t>
      </w:r>
      <w:r>
        <w:rPr>
          <w:rFonts w:ascii="Arial" w:hAnsi="Arial" w:cs="Arial"/>
          <w:sz w:val="24"/>
          <w:szCs w:val="24"/>
        </w:rPr>
        <w:t xml:space="preserve"> would</w:t>
      </w:r>
      <w:r w:rsidR="00E51C34" w:rsidRPr="006E2BA7">
        <w:rPr>
          <w:rFonts w:ascii="Arial" w:hAnsi="Arial" w:cs="Arial"/>
          <w:sz w:val="24"/>
          <w:szCs w:val="24"/>
        </w:rPr>
        <w:t xml:space="preserve"> make your mouth feel cold</w:t>
      </w:r>
      <w:r w:rsidR="00633C87" w:rsidRPr="00633C87">
        <w:rPr>
          <w:rFonts w:ascii="Arial" w:hAnsi="Arial" w:cs="Arial"/>
          <w:i/>
          <w:sz w:val="24"/>
          <w:szCs w:val="24"/>
        </w:rPr>
        <w:t xml:space="preserve"> </w:t>
      </w:r>
      <w:r w:rsidR="00633C87">
        <w:rPr>
          <w:rFonts w:ascii="Arial" w:hAnsi="Arial" w:cs="Arial"/>
          <w:i/>
          <w:sz w:val="24"/>
          <w:szCs w:val="24"/>
        </w:rPr>
        <w:t>(2</w:t>
      </w:r>
      <w:r w:rsidR="00633C87" w:rsidRPr="00633C87">
        <w:rPr>
          <w:rFonts w:ascii="Arial" w:hAnsi="Arial" w:cs="Arial"/>
          <w:i/>
          <w:sz w:val="24"/>
          <w:szCs w:val="24"/>
        </w:rPr>
        <w:t xml:space="preserve"> mark</w:t>
      </w:r>
      <w:r w:rsidR="00633C87">
        <w:rPr>
          <w:rFonts w:ascii="Arial" w:hAnsi="Arial" w:cs="Arial"/>
          <w:i/>
          <w:sz w:val="24"/>
          <w:szCs w:val="24"/>
        </w:rPr>
        <w:t>s</w:t>
      </w:r>
      <w:r w:rsidR="00633C87" w:rsidRPr="00633C87">
        <w:rPr>
          <w:rFonts w:ascii="Arial" w:hAnsi="Arial" w:cs="Arial"/>
          <w:i/>
          <w:sz w:val="24"/>
          <w:szCs w:val="24"/>
        </w:rPr>
        <w:t>)</w:t>
      </w:r>
      <w:r w:rsidR="00C672B6">
        <w:rPr>
          <w:rFonts w:ascii="Arial" w:hAnsi="Arial" w:cs="Arial"/>
          <w:i/>
          <w:sz w:val="24"/>
          <w:szCs w:val="24"/>
        </w:rPr>
        <w:t>.</w:t>
      </w:r>
    </w:p>
    <w:p w14:paraId="11D599B2" w14:textId="502E9DA3" w:rsidR="00EC76B7" w:rsidRPr="006E2BA7" w:rsidRDefault="00E51C34" w:rsidP="00616929">
      <w:p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______________________________________________________________________ ______________________________________________________________________</w:t>
      </w:r>
    </w:p>
    <w:p w14:paraId="27624677" w14:textId="77777777" w:rsidR="00C57A5B" w:rsidRPr="006E2BA7" w:rsidRDefault="00C57A5B" w:rsidP="00616929">
      <w:pPr>
        <w:spacing w:line="360" w:lineRule="auto"/>
        <w:rPr>
          <w:rFonts w:ascii="Arial" w:hAnsi="Arial" w:cs="Arial"/>
          <w:sz w:val="6"/>
          <w:szCs w:val="24"/>
        </w:rPr>
      </w:pPr>
    </w:p>
    <w:p w14:paraId="4B5CFF0E" w14:textId="0CF565E9" w:rsidR="004F6599" w:rsidRPr="006E2BA7" w:rsidRDefault="00D24192" w:rsidP="00616929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6E2BA7">
        <w:rPr>
          <w:rFonts w:ascii="Arial" w:hAnsi="Arial" w:cs="Arial"/>
          <w:b/>
          <w:sz w:val="24"/>
          <w:szCs w:val="24"/>
        </w:rPr>
        <w:t>Question 6.</w:t>
      </w:r>
      <w:proofErr w:type="gramEnd"/>
      <w:r w:rsidR="00F65881" w:rsidRPr="006E2BA7">
        <w:rPr>
          <w:rFonts w:ascii="Arial" w:hAnsi="Arial" w:cs="Arial"/>
          <w:b/>
          <w:sz w:val="24"/>
          <w:szCs w:val="24"/>
        </w:rPr>
        <w:t xml:space="preserve"> </w:t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  <w:t xml:space="preserve">    </w:t>
      </w:r>
      <w:r w:rsidR="000A0AE1">
        <w:rPr>
          <w:rFonts w:ascii="Arial" w:hAnsi="Arial" w:cs="Arial"/>
          <w:b/>
          <w:sz w:val="24"/>
          <w:szCs w:val="24"/>
        </w:rPr>
        <w:t>(</w:t>
      </w:r>
      <w:r w:rsidR="000A0AE1">
        <w:rPr>
          <w:rFonts w:ascii="Arial" w:hAnsi="Arial" w:cs="Arial"/>
          <w:b/>
          <w:i/>
          <w:sz w:val="24"/>
          <w:szCs w:val="24"/>
        </w:rPr>
        <w:t>6</w:t>
      </w:r>
      <w:r w:rsidR="00F65881" w:rsidRPr="006E2BA7">
        <w:rPr>
          <w:rFonts w:ascii="Arial" w:hAnsi="Arial" w:cs="Arial"/>
          <w:b/>
          <w:i/>
          <w:sz w:val="24"/>
          <w:szCs w:val="24"/>
        </w:rPr>
        <w:t xml:space="preserve"> marks)</w:t>
      </w:r>
    </w:p>
    <w:p w14:paraId="5BC2C6BF" w14:textId="7DC8F082" w:rsidR="00C13701" w:rsidRPr="006E2BA7" w:rsidRDefault="00C13701" w:rsidP="009519F4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An unknown liquid was spilled in the kitchen. There are three containers on the floor; one is a water bottle, one is a strong acid used in cooking and one is a strong base used for cleaning. How would you </w:t>
      </w:r>
      <w:r w:rsidR="00CF3F7B" w:rsidRPr="006E2BA7">
        <w:rPr>
          <w:rFonts w:ascii="Arial" w:hAnsi="Arial" w:cs="Arial"/>
          <w:sz w:val="24"/>
          <w:szCs w:val="24"/>
        </w:rPr>
        <w:t xml:space="preserve">accurately </w:t>
      </w:r>
      <w:r w:rsidRPr="006E2BA7">
        <w:rPr>
          <w:rFonts w:ascii="Arial" w:hAnsi="Arial" w:cs="Arial"/>
          <w:sz w:val="24"/>
          <w:szCs w:val="24"/>
        </w:rPr>
        <w:t>determine which substance has been spilt?</w:t>
      </w:r>
      <w:r w:rsidR="004F1979">
        <w:rPr>
          <w:rFonts w:ascii="Arial" w:hAnsi="Arial" w:cs="Arial"/>
          <w:sz w:val="24"/>
          <w:szCs w:val="24"/>
        </w:rPr>
        <w:t xml:space="preserve"> </w:t>
      </w:r>
      <w:r w:rsidR="004F1979" w:rsidRPr="0081407B">
        <w:rPr>
          <w:rFonts w:ascii="Arial" w:hAnsi="Arial" w:cs="Arial"/>
          <w:i/>
          <w:sz w:val="24"/>
          <w:szCs w:val="24"/>
        </w:rPr>
        <w:t>(4 marks)</w:t>
      </w:r>
    </w:p>
    <w:p w14:paraId="6DB5114D" w14:textId="26046AE2" w:rsidR="00F65881" w:rsidRPr="006E2BA7" w:rsidRDefault="00F65881" w:rsidP="00F65881">
      <w:p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______________________________________________________________________ ______________________________________________________________________ ____________________________________________________________________________________________________________________________________________ ______________________________________________________________________ ______________________________________________________________________</w:t>
      </w:r>
    </w:p>
    <w:p w14:paraId="2A392862" w14:textId="77777777" w:rsidR="007151B7" w:rsidRPr="006E2BA7" w:rsidRDefault="007151B7" w:rsidP="00F65881">
      <w:pPr>
        <w:spacing w:line="360" w:lineRule="auto"/>
        <w:rPr>
          <w:rFonts w:ascii="Arial" w:hAnsi="Arial" w:cs="Arial"/>
          <w:sz w:val="24"/>
          <w:szCs w:val="24"/>
        </w:rPr>
      </w:pPr>
    </w:p>
    <w:p w14:paraId="03657281" w14:textId="742D0294" w:rsidR="00564DDC" w:rsidRPr="006E2BA7" w:rsidRDefault="00FE05B2" w:rsidP="00B5181E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Discuss why it is important </w:t>
      </w:r>
      <w:r w:rsidR="005776AF" w:rsidRPr="006E2BA7">
        <w:rPr>
          <w:rFonts w:ascii="Arial" w:hAnsi="Arial" w:cs="Arial"/>
          <w:sz w:val="24"/>
          <w:szCs w:val="24"/>
        </w:rPr>
        <w:t>t</w:t>
      </w:r>
      <w:r w:rsidRPr="006E2BA7">
        <w:rPr>
          <w:rFonts w:ascii="Arial" w:hAnsi="Arial" w:cs="Arial"/>
          <w:sz w:val="24"/>
          <w:szCs w:val="24"/>
        </w:rPr>
        <w:t xml:space="preserve">o </w:t>
      </w:r>
      <w:r w:rsidR="005776AF" w:rsidRPr="006E2BA7">
        <w:rPr>
          <w:rFonts w:ascii="Arial" w:hAnsi="Arial" w:cs="Arial"/>
          <w:sz w:val="24"/>
          <w:szCs w:val="24"/>
        </w:rPr>
        <w:t xml:space="preserve">determine which substance was spilt in order to safely clean-up the mess </w:t>
      </w:r>
      <w:r w:rsidR="004F1979" w:rsidRPr="0081407B">
        <w:rPr>
          <w:rFonts w:ascii="Arial" w:hAnsi="Arial" w:cs="Arial"/>
          <w:i/>
          <w:sz w:val="24"/>
          <w:szCs w:val="24"/>
        </w:rPr>
        <w:t>(2 marks)</w:t>
      </w:r>
    </w:p>
    <w:p w14:paraId="1F3C9E39" w14:textId="1F37C50D" w:rsidR="001B02C8" w:rsidRPr="006E2BA7" w:rsidRDefault="00A641F5" w:rsidP="00A4509F">
      <w:p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______________________________________________________________________ ______________________________________________________________________ ____________________________________________________________________________________________________________________________________________ ______________________________________________________________________ ______________________________________________________________________</w:t>
      </w:r>
    </w:p>
    <w:p w14:paraId="3CA838BD" w14:textId="77777777" w:rsidR="00D66F2E" w:rsidRDefault="00D66F2E" w:rsidP="00284F21">
      <w:pPr>
        <w:spacing w:line="240" w:lineRule="auto"/>
        <w:rPr>
          <w:rFonts w:ascii="Arial" w:hAnsi="Arial" w:cs="Arial"/>
          <w:b/>
          <w:sz w:val="24"/>
          <w:szCs w:val="32"/>
        </w:rPr>
      </w:pPr>
    </w:p>
    <w:p w14:paraId="04F5494B" w14:textId="5F078DD9" w:rsidR="0099056E" w:rsidRPr="006E2BA7" w:rsidRDefault="00643C63" w:rsidP="00284F21">
      <w:pPr>
        <w:spacing w:line="240" w:lineRule="auto"/>
        <w:rPr>
          <w:rFonts w:ascii="Arial" w:hAnsi="Arial" w:cs="Arial"/>
          <w:b/>
          <w:i/>
          <w:sz w:val="24"/>
          <w:szCs w:val="32"/>
        </w:rPr>
      </w:pPr>
      <w:proofErr w:type="gramStart"/>
      <w:r w:rsidRPr="006E2BA7">
        <w:rPr>
          <w:rFonts w:ascii="Arial" w:hAnsi="Arial" w:cs="Arial"/>
          <w:b/>
          <w:sz w:val="24"/>
          <w:szCs w:val="32"/>
        </w:rPr>
        <w:lastRenderedPageBreak/>
        <w:t>Question 7.</w:t>
      </w:r>
      <w:proofErr w:type="gramEnd"/>
      <w:r w:rsidR="003D0837" w:rsidRPr="006E2BA7">
        <w:rPr>
          <w:rFonts w:ascii="Arial" w:hAnsi="Arial" w:cs="Arial"/>
          <w:b/>
          <w:sz w:val="24"/>
          <w:szCs w:val="32"/>
        </w:rPr>
        <w:t xml:space="preserve"> </w:t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  <w:t xml:space="preserve">   </w:t>
      </w:r>
      <w:r w:rsidR="00A4509F" w:rsidRPr="006E2BA7">
        <w:rPr>
          <w:rFonts w:ascii="Arial" w:hAnsi="Arial" w:cs="Arial"/>
          <w:b/>
          <w:i/>
          <w:sz w:val="24"/>
          <w:szCs w:val="32"/>
        </w:rPr>
        <w:t>(</w:t>
      </w:r>
      <w:proofErr w:type="gramStart"/>
      <w:r w:rsidR="00A4509F" w:rsidRPr="006E2BA7">
        <w:rPr>
          <w:rFonts w:ascii="Arial" w:hAnsi="Arial" w:cs="Arial"/>
          <w:b/>
          <w:i/>
          <w:sz w:val="24"/>
          <w:szCs w:val="32"/>
        </w:rPr>
        <w:t xml:space="preserve">3 </w:t>
      </w:r>
      <w:r w:rsidR="003D0837" w:rsidRPr="006E2BA7">
        <w:rPr>
          <w:rFonts w:ascii="Arial" w:hAnsi="Arial" w:cs="Arial"/>
          <w:b/>
          <w:i/>
          <w:sz w:val="24"/>
          <w:szCs w:val="32"/>
        </w:rPr>
        <w:t xml:space="preserve"> marks</w:t>
      </w:r>
      <w:proofErr w:type="gramEnd"/>
      <w:r w:rsidR="003D0837" w:rsidRPr="006E2BA7">
        <w:rPr>
          <w:rFonts w:ascii="Arial" w:hAnsi="Arial" w:cs="Arial"/>
          <w:b/>
          <w:i/>
          <w:sz w:val="24"/>
          <w:szCs w:val="32"/>
        </w:rPr>
        <w:t>)</w:t>
      </w:r>
    </w:p>
    <w:p w14:paraId="74F206F8" w14:textId="04025108" w:rsidR="00A4509F" w:rsidRPr="006E2BA7" w:rsidRDefault="00A4509F" w:rsidP="00284F21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Match the following terms with the correct example</w:t>
      </w:r>
    </w:p>
    <w:p w14:paraId="596BD93A" w14:textId="4E8C396E" w:rsidR="00A4509F" w:rsidRPr="006E2BA7" w:rsidRDefault="00A4509F" w:rsidP="00284F21">
      <w:pPr>
        <w:spacing w:line="240" w:lineRule="auto"/>
        <w:rPr>
          <w:rFonts w:ascii="Arial" w:hAnsi="Arial" w:cs="Arial"/>
          <w:b/>
          <w:sz w:val="24"/>
          <w:szCs w:val="32"/>
        </w:rPr>
      </w:pPr>
      <w:r w:rsidRPr="006E2BA7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4B5AA" wp14:editId="74841C2E">
                <wp:simplePos x="0" y="0"/>
                <wp:positionH relativeFrom="column">
                  <wp:posOffset>3098165</wp:posOffset>
                </wp:positionH>
                <wp:positionV relativeFrom="paragraph">
                  <wp:posOffset>1543050</wp:posOffset>
                </wp:positionV>
                <wp:extent cx="2137410" cy="403225"/>
                <wp:effectExtent l="0" t="0" r="15240" b="158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31ACA" w14:textId="43337649" w:rsidR="00D30C50" w:rsidRPr="0039543B" w:rsidRDefault="00D30C50" w:rsidP="00D30C5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Mayonnaise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95pt;margin-top:121.5pt;width:168.3pt;height:3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">
                <v:textbox>
                  <w:txbxContent>
                    <w:p w14:paraId="67F31ACA" w14:textId="43337649" w:rsidR="00D30C50" w:rsidRPr="0039543B" w:rsidRDefault="00D30C50" w:rsidP="00D30C5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Mayonnaise</w:t>
                      </w:r>
                    </w:p>
                  </w:txbxContent>
                </v:textbox>
              </v:shape>
            </w:pict>
          </mc:Fallback>
        </mc:AlternateContent>
      </w:r>
      <w:r w:rsidRPr="006E2BA7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93FBAF2" wp14:editId="0CF39023">
                <wp:simplePos x="0" y="0"/>
                <wp:positionH relativeFrom="column">
                  <wp:posOffset>288290</wp:posOffset>
                </wp:positionH>
                <wp:positionV relativeFrom="paragraph">
                  <wp:posOffset>271145</wp:posOffset>
                </wp:positionV>
                <wp:extent cx="4908054" cy="1789452"/>
                <wp:effectExtent l="0" t="0" r="26035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054" cy="1789452"/>
                          <a:chOff x="0" y="0"/>
                          <a:chExt cx="4908054" cy="1789452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29690" cy="403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9624F" w14:textId="77777777" w:rsidR="00A4509F" w:rsidRPr="0039543B" w:rsidRDefault="00A4509F" w:rsidP="00A4509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39543B">
                                <w:rPr>
                                  <w:b/>
                                  <w:sz w:val="28"/>
                                </w:rPr>
                                <w:t>Emulsion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3206"/>
                            <a:ext cx="1329690" cy="403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D3B2D" w14:textId="77777777" w:rsidR="00A4509F" w:rsidRPr="0039543B" w:rsidRDefault="00A4509F" w:rsidP="00A4509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Suspension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60060"/>
                            <a:ext cx="1330037" cy="629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941C51" w14:textId="77777777" w:rsidR="00A4509F" w:rsidRPr="0039543B" w:rsidRDefault="00A4509F" w:rsidP="00A4509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Homogenous Mixture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0495" y="0"/>
                            <a:ext cx="2137559" cy="403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F29A5" w14:textId="77777777" w:rsidR="00A4509F" w:rsidRPr="0039543B" w:rsidRDefault="00A4509F" w:rsidP="00A4509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Salt Water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0495" y="573206"/>
                            <a:ext cx="2137410" cy="403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D46BA" w14:textId="77777777" w:rsidR="00A4509F" w:rsidRPr="0039543B" w:rsidRDefault="00A4509F" w:rsidP="00A4509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Salad Dressing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7" style="position:absolute;margin-left:22.7pt;margin-top:21.35pt;width:386.45pt;height:140.9pt;z-index:251679744" coordsize="49080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">
                <v:shape id="_x0000_s1028" type="#_x0000_t202" style="position:absolute;width:13296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14:paraId="1979624F" w14:textId="77777777" w:rsidR="00A4509F" w:rsidRPr="0039543B" w:rsidRDefault="00A4509F" w:rsidP="00A4509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39543B">
                          <w:rPr>
                            <w:b/>
                            <w:sz w:val="28"/>
                          </w:rPr>
                          <w:t>Emulsion</w:t>
                        </w:r>
                      </w:p>
                    </w:txbxContent>
                  </v:textbox>
                </v:shape>
                <v:shape id="_x0000_s1029" type="#_x0000_t202" style="position:absolute;top:5732;width:13296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14:paraId="60BD3B2D" w14:textId="77777777" w:rsidR="00A4509F" w:rsidRPr="0039543B" w:rsidRDefault="00A4509F" w:rsidP="00A4509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Suspension</w:t>
                        </w:r>
                      </w:p>
                    </w:txbxContent>
                  </v:textbox>
                </v:shape>
                <v:shape id="_x0000_s1030" type="#_x0000_t202" style="position:absolute;top:11600;width:13300;height:6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14:paraId="56941C51" w14:textId="77777777" w:rsidR="00A4509F" w:rsidRPr="0039543B" w:rsidRDefault="00A4509F" w:rsidP="00A4509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Homogenous Mixture</w:t>
                        </w:r>
                      </w:p>
                    </w:txbxContent>
                  </v:textbox>
                </v:shape>
                <v:shape id="_x0000_s1031" type="#_x0000_t202" style="position:absolute;left:27704;width:21376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14:paraId="0B0F29A5" w14:textId="77777777" w:rsidR="00A4509F" w:rsidRPr="0039543B" w:rsidRDefault="00A4509F" w:rsidP="00A4509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Salt Water</w:t>
                        </w:r>
                      </w:p>
                    </w:txbxContent>
                  </v:textbox>
                </v:shape>
                <v:shape id="_x0000_s1032" type="#_x0000_t202" style="position:absolute;left:27704;top:5732;width:21375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14:paraId="5FBD46BA" w14:textId="77777777" w:rsidR="00A4509F" w:rsidRPr="0039543B" w:rsidRDefault="00A4509F" w:rsidP="00A4509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Salad Dressing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EE05BA" w14:textId="77777777" w:rsidR="00441F25" w:rsidRPr="006E2BA7" w:rsidRDefault="00441F25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0F5E73A7" w14:textId="77777777" w:rsidR="00D2222A" w:rsidRPr="006E2BA7" w:rsidRDefault="00D2222A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358788B6" w14:textId="77777777" w:rsidR="00D2222A" w:rsidRPr="006E2BA7" w:rsidRDefault="00D2222A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2B948D0E" w14:textId="77777777" w:rsidR="00D2222A" w:rsidRPr="006E2BA7" w:rsidRDefault="00D2222A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7CF40AE1" w14:textId="77777777" w:rsidR="00D2222A" w:rsidRPr="006E2BA7" w:rsidRDefault="00D2222A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39524DCE" w14:textId="77777777" w:rsidR="00D2222A" w:rsidRPr="006E2BA7" w:rsidRDefault="00D2222A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257F9940" w14:textId="77777777" w:rsidR="00D2222A" w:rsidRPr="006E2BA7" w:rsidRDefault="00D2222A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2B26F5AE" w14:textId="77777777" w:rsidR="00D2222A" w:rsidRPr="006E2BA7" w:rsidRDefault="00D2222A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10ABEE5A" w14:textId="77777777" w:rsidR="00D2222A" w:rsidRPr="006E2BA7" w:rsidRDefault="00D2222A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2EE3B9E1" w14:textId="77777777" w:rsidR="00D2222A" w:rsidRPr="006E2BA7" w:rsidRDefault="00D2222A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715EB5A4" w14:textId="77777777" w:rsidR="00D2222A" w:rsidRPr="006E2BA7" w:rsidRDefault="00D2222A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596B4AAA" w14:textId="77777777" w:rsidR="00D2222A" w:rsidRPr="006E2BA7" w:rsidRDefault="00D2222A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041C3FCB" w14:textId="77777777" w:rsidR="00D2222A" w:rsidRPr="006E2BA7" w:rsidRDefault="00D2222A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4AC7EEAA" w14:textId="77777777" w:rsidR="00D2222A" w:rsidRPr="006E2BA7" w:rsidRDefault="00D2222A" w:rsidP="002B1E91">
      <w:pPr>
        <w:spacing w:line="360" w:lineRule="auto"/>
        <w:rPr>
          <w:rFonts w:ascii="Arial" w:hAnsi="Arial" w:cs="Arial"/>
          <w:sz w:val="2"/>
          <w:szCs w:val="24"/>
        </w:rPr>
      </w:pPr>
    </w:p>
    <w:p w14:paraId="4CDBC58C" w14:textId="77777777" w:rsidR="003568CF" w:rsidRPr="006E2BA7" w:rsidRDefault="003568CF" w:rsidP="002B1E9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DD41995" w14:textId="77777777" w:rsidR="00293F39" w:rsidRPr="006E2BA7" w:rsidRDefault="00293F39" w:rsidP="002B1E9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EB39E76" w14:textId="4F0F5C91" w:rsidR="00FD7A51" w:rsidRPr="006E2BA7" w:rsidRDefault="00643C63" w:rsidP="002B1E91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6E2BA7">
        <w:rPr>
          <w:rFonts w:ascii="Arial" w:hAnsi="Arial" w:cs="Arial"/>
          <w:b/>
          <w:sz w:val="24"/>
          <w:szCs w:val="24"/>
        </w:rPr>
        <w:t>Question 8.</w:t>
      </w:r>
      <w:proofErr w:type="gramEnd"/>
      <w:r w:rsidR="00FD7A51" w:rsidRPr="006E2BA7">
        <w:rPr>
          <w:rFonts w:ascii="Arial" w:hAnsi="Arial" w:cs="Arial"/>
          <w:b/>
          <w:sz w:val="24"/>
          <w:szCs w:val="24"/>
        </w:rPr>
        <w:t xml:space="preserve"> </w:t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  <w:t xml:space="preserve">      </w:t>
      </w:r>
      <w:r w:rsidR="00AE3F45" w:rsidRPr="006E2BA7">
        <w:rPr>
          <w:rFonts w:ascii="Arial" w:hAnsi="Arial" w:cs="Arial"/>
          <w:b/>
          <w:i/>
          <w:sz w:val="24"/>
          <w:szCs w:val="24"/>
        </w:rPr>
        <w:t>(5</w:t>
      </w:r>
      <w:r w:rsidR="00FD7A51" w:rsidRPr="006E2BA7">
        <w:rPr>
          <w:rFonts w:ascii="Arial" w:hAnsi="Arial" w:cs="Arial"/>
          <w:b/>
          <w:i/>
          <w:sz w:val="24"/>
          <w:szCs w:val="24"/>
        </w:rPr>
        <w:t xml:space="preserve"> marks)</w:t>
      </w:r>
    </w:p>
    <w:p w14:paraId="731BD821" w14:textId="77777777" w:rsidR="00D2222A" w:rsidRPr="006E2BA7" w:rsidRDefault="00D2222A" w:rsidP="00D2222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81792" behindDoc="0" locked="0" layoutInCell="1" allowOverlap="1" wp14:anchorId="25A3A932" wp14:editId="129EA780">
            <wp:simplePos x="0" y="0"/>
            <wp:positionH relativeFrom="column">
              <wp:posOffset>739775</wp:posOffset>
            </wp:positionH>
            <wp:positionV relativeFrom="paragraph">
              <wp:posOffset>712470</wp:posOffset>
            </wp:positionV>
            <wp:extent cx="3728720" cy="2816225"/>
            <wp:effectExtent l="0" t="0" r="5080" b="3175"/>
            <wp:wrapTopAndBottom/>
            <wp:docPr id="10" name="Picture 10" descr="\\E4182S01sv001.orange.schools.internal\fsE4182S01-StaffFolders$\E4101223\Desktop\f-d_c8942aab579bde33bd4baf019881736c8aa9834c0c84135360919d73+IMAGE_TINY+IMAGE_TINY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4182S01sv001.orange.schools.internal\fsE4182S01-StaffFolders$\E4101223\Desktop\f-d_c8942aab579bde33bd4baf019881736c8aa9834c0c84135360919d73+IMAGE_TINY+IMAGE_TINY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BA7">
        <w:rPr>
          <w:rFonts w:ascii="Arial" w:hAnsi="Arial" w:cs="Arial"/>
          <w:sz w:val="24"/>
          <w:szCs w:val="24"/>
        </w:rPr>
        <w:t>On the following diagram, label the activation energy, the reactants and the products.</w:t>
      </w:r>
    </w:p>
    <w:p w14:paraId="0E3F6B2B" w14:textId="77777777" w:rsidR="00D2222A" w:rsidRPr="006E2BA7" w:rsidRDefault="00D2222A" w:rsidP="00D2222A">
      <w:pPr>
        <w:spacing w:line="240" w:lineRule="auto"/>
        <w:rPr>
          <w:rFonts w:ascii="Arial" w:hAnsi="Arial" w:cs="Arial"/>
          <w:sz w:val="24"/>
          <w:szCs w:val="24"/>
        </w:rPr>
      </w:pPr>
    </w:p>
    <w:p w14:paraId="6B8CA626" w14:textId="77777777" w:rsidR="00D2222A" w:rsidRPr="006E2BA7" w:rsidRDefault="00D2222A" w:rsidP="00D2222A">
      <w:pPr>
        <w:spacing w:line="240" w:lineRule="auto"/>
        <w:rPr>
          <w:rFonts w:ascii="Arial" w:hAnsi="Arial" w:cs="Arial"/>
          <w:sz w:val="24"/>
          <w:szCs w:val="24"/>
        </w:rPr>
      </w:pPr>
    </w:p>
    <w:p w14:paraId="31FF09CB" w14:textId="2A1371F1" w:rsidR="00D2222A" w:rsidRPr="006E2BA7" w:rsidRDefault="0015778B" w:rsidP="00D2222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Given that there is no</w:t>
      </w:r>
      <w:r w:rsidR="0032049C" w:rsidRPr="006E2BA7">
        <w:rPr>
          <w:rFonts w:ascii="Arial" w:hAnsi="Arial" w:cs="Arial"/>
          <w:sz w:val="24"/>
          <w:szCs w:val="24"/>
        </w:rPr>
        <w:t xml:space="preserve"> scale on the Y-axis, discuss whether this reactio</w:t>
      </w:r>
      <w:r w:rsidR="00C71A70">
        <w:rPr>
          <w:rFonts w:ascii="Arial" w:hAnsi="Arial" w:cs="Arial"/>
          <w:sz w:val="24"/>
          <w:szCs w:val="24"/>
        </w:rPr>
        <w:t xml:space="preserve">n would be dangerous to be near </w:t>
      </w:r>
      <w:r w:rsidR="00D66F2E">
        <w:rPr>
          <w:rFonts w:ascii="Arial" w:hAnsi="Arial" w:cs="Arial"/>
          <w:i/>
          <w:sz w:val="24"/>
          <w:szCs w:val="24"/>
        </w:rPr>
        <w:t>(3</w:t>
      </w:r>
      <w:r w:rsidR="00C71A70" w:rsidRPr="00C71A70">
        <w:rPr>
          <w:rFonts w:ascii="Arial" w:hAnsi="Arial" w:cs="Arial"/>
          <w:i/>
          <w:sz w:val="24"/>
          <w:szCs w:val="24"/>
        </w:rPr>
        <w:t xml:space="preserve"> marks).</w:t>
      </w:r>
    </w:p>
    <w:p w14:paraId="20277AED" w14:textId="77777777" w:rsidR="00D2222A" w:rsidRPr="006E2BA7" w:rsidRDefault="00D2222A" w:rsidP="00D2222A">
      <w:p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______________________________________________________________________ ______________________________________________________________________ ______________________________________________________________________</w:t>
      </w:r>
    </w:p>
    <w:p w14:paraId="6256E46D" w14:textId="5BBD3BFB" w:rsidR="00F36CD1" w:rsidRPr="006E2BA7" w:rsidRDefault="00F36CD1" w:rsidP="002B1E91">
      <w:pPr>
        <w:spacing w:line="360" w:lineRule="auto"/>
        <w:rPr>
          <w:rFonts w:ascii="Arial" w:hAnsi="Arial" w:cs="Arial"/>
          <w:sz w:val="24"/>
          <w:szCs w:val="24"/>
        </w:rPr>
      </w:pPr>
    </w:p>
    <w:p w14:paraId="2DCB1D36" w14:textId="777C4248" w:rsidR="0012719C" w:rsidRPr="006E2BA7" w:rsidRDefault="0012719C" w:rsidP="0012719C">
      <w:pPr>
        <w:spacing w:line="240" w:lineRule="auto"/>
        <w:rPr>
          <w:rFonts w:ascii="Arial" w:hAnsi="Arial" w:cs="Arial"/>
          <w:b/>
          <w:sz w:val="24"/>
          <w:szCs w:val="32"/>
        </w:rPr>
      </w:pPr>
      <w:proofErr w:type="gramStart"/>
      <w:r w:rsidRPr="006E2BA7">
        <w:rPr>
          <w:rFonts w:ascii="Arial" w:hAnsi="Arial" w:cs="Arial"/>
          <w:b/>
          <w:sz w:val="24"/>
          <w:szCs w:val="32"/>
        </w:rPr>
        <w:lastRenderedPageBreak/>
        <w:t>Question 9.</w:t>
      </w:r>
      <w:proofErr w:type="gramEnd"/>
      <w:r w:rsidR="00790115" w:rsidRPr="006E2BA7">
        <w:rPr>
          <w:rFonts w:ascii="Arial" w:hAnsi="Arial" w:cs="Arial"/>
          <w:b/>
          <w:sz w:val="24"/>
          <w:szCs w:val="32"/>
        </w:rPr>
        <w:t xml:space="preserve"> </w:t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  <w:t xml:space="preserve">     </w:t>
      </w:r>
      <w:r w:rsidR="00326388" w:rsidRPr="006E2BA7">
        <w:rPr>
          <w:rFonts w:ascii="Arial" w:hAnsi="Arial" w:cs="Arial"/>
          <w:b/>
          <w:i/>
          <w:sz w:val="24"/>
          <w:szCs w:val="32"/>
        </w:rPr>
        <w:t>(7</w:t>
      </w:r>
      <w:r w:rsidR="00790115" w:rsidRPr="006E2BA7">
        <w:rPr>
          <w:rFonts w:ascii="Arial" w:hAnsi="Arial" w:cs="Arial"/>
          <w:b/>
          <w:i/>
          <w:sz w:val="24"/>
          <w:szCs w:val="32"/>
        </w:rPr>
        <w:t xml:space="preserve"> marks)</w:t>
      </w:r>
    </w:p>
    <w:p w14:paraId="286183D6" w14:textId="45507DFF" w:rsidR="0039543B" w:rsidRPr="006E2BA7" w:rsidRDefault="00F022E6" w:rsidP="00DF0D21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Salami</w:t>
      </w:r>
      <w:r w:rsidR="00685D70" w:rsidRPr="006E2BA7">
        <w:rPr>
          <w:rFonts w:ascii="Arial" w:hAnsi="Arial" w:cs="Arial"/>
          <w:sz w:val="24"/>
          <w:szCs w:val="24"/>
        </w:rPr>
        <w:t xml:space="preserve"> is made by compressing meat, adding bacteria and hanging the mixture in a dry environment to remove excess water.</w:t>
      </w:r>
    </w:p>
    <w:p w14:paraId="7E55665B" w14:textId="3148216B" w:rsidR="00685D70" w:rsidRPr="006E2BA7" w:rsidRDefault="00685D70" w:rsidP="00834BF6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Through what process is the water leaving the salami</w:t>
      </w:r>
      <w:r w:rsidR="00834BF6" w:rsidRPr="006E2BA7">
        <w:rPr>
          <w:rFonts w:ascii="Arial" w:hAnsi="Arial" w:cs="Arial"/>
          <w:sz w:val="24"/>
          <w:szCs w:val="24"/>
        </w:rPr>
        <w:t>?</w:t>
      </w:r>
      <w:r w:rsidR="00AB1EB3">
        <w:rPr>
          <w:rFonts w:ascii="Arial" w:hAnsi="Arial" w:cs="Arial"/>
          <w:sz w:val="24"/>
          <w:szCs w:val="24"/>
        </w:rPr>
        <w:t xml:space="preserve"> </w:t>
      </w:r>
      <w:r w:rsidR="00AB1EB3" w:rsidRPr="006D5988">
        <w:rPr>
          <w:rFonts w:ascii="Arial" w:hAnsi="Arial" w:cs="Arial"/>
          <w:i/>
          <w:szCs w:val="24"/>
        </w:rPr>
        <w:t>(1 mark)</w:t>
      </w:r>
      <w:r w:rsidR="00834BF6" w:rsidRPr="006D5988">
        <w:rPr>
          <w:rFonts w:ascii="Arial" w:hAnsi="Arial" w:cs="Arial"/>
          <w:szCs w:val="24"/>
        </w:rPr>
        <w:t xml:space="preserve"> </w:t>
      </w:r>
      <w:r w:rsidR="00AB1EB3">
        <w:rPr>
          <w:rFonts w:ascii="Arial" w:hAnsi="Arial" w:cs="Arial"/>
          <w:sz w:val="24"/>
          <w:szCs w:val="24"/>
        </w:rPr>
        <w:t>________________</w:t>
      </w:r>
    </w:p>
    <w:p w14:paraId="6AF7D583" w14:textId="77777777" w:rsidR="008442D3" w:rsidRPr="00D07BF8" w:rsidRDefault="008442D3" w:rsidP="004C3353">
      <w:pPr>
        <w:pStyle w:val="ListParagraph"/>
        <w:spacing w:line="360" w:lineRule="auto"/>
        <w:ind w:left="360"/>
        <w:rPr>
          <w:rFonts w:ascii="Arial" w:hAnsi="Arial" w:cs="Arial"/>
          <w:sz w:val="20"/>
          <w:szCs w:val="24"/>
        </w:rPr>
      </w:pPr>
    </w:p>
    <w:p w14:paraId="6A397B84" w14:textId="0D449378" w:rsidR="0074096E" w:rsidRPr="006E2BA7" w:rsidRDefault="00685D70" w:rsidP="00DF0D21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Pre</w:t>
      </w:r>
      <w:r w:rsidR="00E63006" w:rsidRPr="006E2BA7">
        <w:rPr>
          <w:rFonts w:ascii="Arial" w:hAnsi="Arial" w:cs="Arial"/>
          <w:sz w:val="24"/>
          <w:szCs w:val="24"/>
        </w:rPr>
        <w:t>dict why the best-tasting and m</w:t>
      </w:r>
      <w:r w:rsidRPr="006E2BA7">
        <w:rPr>
          <w:rFonts w:ascii="Arial" w:hAnsi="Arial" w:cs="Arial"/>
          <w:sz w:val="24"/>
          <w:szCs w:val="24"/>
        </w:rPr>
        <w:t>ost expensive salamis have been left to ha</w:t>
      </w:r>
      <w:r w:rsidR="006D5988">
        <w:rPr>
          <w:rFonts w:ascii="Arial" w:hAnsi="Arial" w:cs="Arial"/>
          <w:sz w:val="24"/>
          <w:szCs w:val="24"/>
        </w:rPr>
        <w:t xml:space="preserve">ng for a longer period of time </w:t>
      </w:r>
      <w:r w:rsidR="006D5988" w:rsidRPr="006D5988">
        <w:rPr>
          <w:rFonts w:ascii="Arial" w:hAnsi="Arial" w:cs="Arial"/>
          <w:i/>
          <w:szCs w:val="24"/>
        </w:rPr>
        <w:t>(2 marks).</w:t>
      </w:r>
    </w:p>
    <w:p w14:paraId="26C08805" w14:textId="2206931C" w:rsidR="00834BF6" w:rsidRPr="006E2BA7" w:rsidRDefault="00685D70" w:rsidP="0074096E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</w:t>
      </w:r>
      <w:r w:rsidR="00834BF6" w:rsidRPr="006E2BA7">
        <w:rPr>
          <w:rFonts w:ascii="Arial" w:hAnsi="Arial" w:cs="Arial"/>
          <w:sz w:val="24"/>
          <w:szCs w:val="24"/>
        </w:rPr>
        <w:t>_____________</w:t>
      </w:r>
      <w:r w:rsidR="0074096E" w:rsidRPr="006E2BA7">
        <w:rPr>
          <w:rFonts w:ascii="Arial" w:hAnsi="Arial" w:cs="Arial"/>
          <w:sz w:val="24"/>
          <w:szCs w:val="24"/>
        </w:rPr>
        <w:t>_________________</w:t>
      </w:r>
      <w:r w:rsidR="00834BF6" w:rsidRPr="006E2BA7">
        <w:rPr>
          <w:rFonts w:ascii="Arial" w:hAnsi="Arial" w:cs="Arial"/>
          <w:sz w:val="24"/>
          <w:szCs w:val="24"/>
        </w:rPr>
        <w:t>__________________</w:t>
      </w:r>
      <w:r w:rsidRPr="006E2BA7">
        <w:rPr>
          <w:rFonts w:ascii="Arial" w:hAnsi="Arial" w:cs="Arial"/>
          <w:sz w:val="24"/>
          <w:szCs w:val="24"/>
        </w:rPr>
        <w:t>_</w:t>
      </w:r>
      <w:r w:rsidR="00393CFB" w:rsidRPr="006E2BA7">
        <w:rPr>
          <w:rFonts w:ascii="Arial" w:hAnsi="Arial" w:cs="Arial"/>
          <w:sz w:val="24"/>
          <w:szCs w:val="24"/>
        </w:rPr>
        <w:t xml:space="preserve"> _____________________________________</w:t>
      </w:r>
      <w:r w:rsidR="00834BF6" w:rsidRPr="006E2BA7">
        <w:rPr>
          <w:rFonts w:ascii="Arial" w:hAnsi="Arial" w:cs="Arial"/>
          <w:sz w:val="24"/>
          <w:szCs w:val="24"/>
        </w:rPr>
        <w:t>_______________________________</w:t>
      </w:r>
      <w:r w:rsidR="00393CFB" w:rsidRPr="006E2BA7">
        <w:rPr>
          <w:rFonts w:ascii="Arial" w:hAnsi="Arial" w:cs="Arial"/>
          <w:sz w:val="24"/>
          <w:szCs w:val="24"/>
        </w:rPr>
        <w:t>____________________________________</w:t>
      </w:r>
      <w:r w:rsidR="00834BF6" w:rsidRPr="006E2BA7">
        <w:rPr>
          <w:rFonts w:ascii="Arial" w:hAnsi="Arial" w:cs="Arial"/>
          <w:sz w:val="24"/>
          <w:szCs w:val="24"/>
        </w:rPr>
        <w:t>______________________________</w:t>
      </w:r>
    </w:p>
    <w:p w14:paraId="71464F44" w14:textId="77777777" w:rsidR="0074096E" w:rsidRPr="00D07BF8" w:rsidRDefault="0074096E" w:rsidP="0074096E">
      <w:pPr>
        <w:pStyle w:val="ListParagraph"/>
        <w:spacing w:line="360" w:lineRule="auto"/>
        <w:ind w:left="360"/>
        <w:rPr>
          <w:rFonts w:ascii="Arial" w:hAnsi="Arial" w:cs="Arial"/>
          <w:sz w:val="20"/>
          <w:szCs w:val="24"/>
        </w:rPr>
      </w:pPr>
    </w:p>
    <w:p w14:paraId="77A1A297" w14:textId="25066543" w:rsidR="00465836" w:rsidRPr="00D07BF8" w:rsidRDefault="00343752" w:rsidP="00DF0D21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Bacteria is</w:t>
      </w:r>
      <w:proofErr w:type="gramEnd"/>
      <w:r w:rsidR="00465836" w:rsidRPr="006E2BA7">
        <w:rPr>
          <w:rFonts w:ascii="Arial" w:hAnsi="Arial" w:cs="Arial"/>
          <w:sz w:val="24"/>
          <w:szCs w:val="24"/>
        </w:rPr>
        <w:t xml:space="preserve"> also used to make cheese. These bacteria undergo a form of respiration called fermentation, which is a chemical reaction that allows these bacteria to make energy. Name two other foods that use ferme</w:t>
      </w:r>
      <w:r w:rsidR="006D5988">
        <w:rPr>
          <w:rFonts w:ascii="Arial" w:hAnsi="Arial" w:cs="Arial"/>
          <w:sz w:val="24"/>
          <w:szCs w:val="24"/>
        </w:rPr>
        <w:t xml:space="preserve">ntation during their production </w:t>
      </w:r>
      <w:r w:rsidR="006D5988" w:rsidRPr="006D5988">
        <w:rPr>
          <w:rFonts w:ascii="Arial" w:hAnsi="Arial" w:cs="Arial"/>
          <w:i/>
          <w:szCs w:val="24"/>
        </w:rPr>
        <w:t>(2 marks).</w:t>
      </w:r>
    </w:p>
    <w:p w14:paraId="51972274" w14:textId="5E514F6D" w:rsidR="00465836" w:rsidRPr="006E2BA7" w:rsidRDefault="00465836" w:rsidP="0046583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 ____________________________________</w:t>
      </w:r>
    </w:p>
    <w:p w14:paraId="7092B914" w14:textId="77777777" w:rsidR="00783053" w:rsidRPr="00D07BF8" w:rsidRDefault="00783053" w:rsidP="00465836">
      <w:pPr>
        <w:pStyle w:val="ListParagraph"/>
        <w:spacing w:line="360" w:lineRule="auto"/>
        <w:ind w:left="360"/>
        <w:rPr>
          <w:rFonts w:ascii="Arial" w:hAnsi="Arial" w:cs="Arial"/>
          <w:sz w:val="16"/>
          <w:szCs w:val="24"/>
        </w:rPr>
      </w:pPr>
    </w:p>
    <w:p w14:paraId="20714B20" w14:textId="1A523C82" w:rsidR="00783053" w:rsidRPr="006E2BA7" w:rsidRDefault="00783053" w:rsidP="00DF0D21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The term fermentation is based on a word that means ‘to bubble’. Given your understanding of chemical reactions, </w:t>
      </w:r>
      <w:r w:rsidR="003D5107" w:rsidRPr="006E2BA7">
        <w:rPr>
          <w:rFonts w:ascii="Arial" w:hAnsi="Arial" w:cs="Arial"/>
          <w:sz w:val="24"/>
          <w:szCs w:val="24"/>
        </w:rPr>
        <w:t xml:space="preserve">explain </w:t>
      </w:r>
      <w:r w:rsidRPr="006E2BA7">
        <w:rPr>
          <w:rFonts w:ascii="Arial" w:hAnsi="Arial" w:cs="Arial"/>
          <w:sz w:val="24"/>
          <w:szCs w:val="24"/>
        </w:rPr>
        <w:t>why fermentation</w:t>
      </w:r>
      <w:r w:rsidR="005B79DD">
        <w:rPr>
          <w:rFonts w:ascii="Arial" w:hAnsi="Arial" w:cs="Arial"/>
          <w:sz w:val="24"/>
          <w:szCs w:val="24"/>
        </w:rPr>
        <w:t xml:space="preserve"> might produce bubbles </w:t>
      </w:r>
      <w:r w:rsidR="005B79DD" w:rsidRPr="00EB0228">
        <w:rPr>
          <w:rFonts w:ascii="Arial" w:hAnsi="Arial" w:cs="Arial"/>
          <w:i/>
          <w:szCs w:val="24"/>
        </w:rPr>
        <w:t>(2 marks).</w:t>
      </w:r>
      <w:r w:rsidR="005B79DD" w:rsidRPr="00EB0228">
        <w:rPr>
          <w:rFonts w:ascii="Arial" w:hAnsi="Arial" w:cs="Arial"/>
          <w:szCs w:val="24"/>
        </w:rPr>
        <w:t xml:space="preserve"> </w:t>
      </w:r>
    </w:p>
    <w:p w14:paraId="7FC890D7" w14:textId="5CE82704" w:rsidR="00783053" w:rsidRPr="006E2BA7" w:rsidRDefault="00783053" w:rsidP="00595F63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 ___________________________________________________________________ ___________________________________________________________________</w:t>
      </w:r>
    </w:p>
    <w:p w14:paraId="35522E51" w14:textId="77777777" w:rsidR="00595F63" w:rsidRDefault="00595F63" w:rsidP="00783053">
      <w:pPr>
        <w:pStyle w:val="ListParagraph"/>
        <w:spacing w:line="360" w:lineRule="auto"/>
        <w:ind w:left="360"/>
        <w:rPr>
          <w:rFonts w:ascii="Arial" w:hAnsi="Arial" w:cs="Arial"/>
          <w:sz w:val="10"/>
          <w:szCs w:val="24"/>
        </w:rPr>
      </w:pPr>
    </w:p>
    <w:p w14:paraId="6E24ECB5" w14:textId="77777777" w:rsidR="00DF0D21" w:rsidRPr="00D07BF8" w:rsidRDefault="00DF0D21" w:rsidP="00783053">
      <w:pPr>
        <w:pStyle w:val="ListParagraph"/>
        <w:spacing w:line="360" w:lineRule="auto"/>
        <w:ind w:left="360"/>
        <w:rPr>
          <w:rFonts w:ascii="Arial" w:hAnsi="Arial" w:cs="Arial"/>
          <w:sz w:val="10"/>
          <w:szCs w:val="24"/>
        </w:rPr>
      </w:pPr>
    </w:p>
    <w:p w14:paraId="60A05BB7" w14:textId="7E2EBF54" w:rsidR="00595F63" w:rsidRPr="006E2BA7" w:rsidRDefault="00D66F2E" w:rsidP="00595F63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10</w:t>
      </w:r>
      <w:r w:rsidR="00595F63" w:rsidRPr="006E2BA7">
        <w:rPr>
          <w:rFonts w:ascii="Arial" w:hAnsi="Arial" w:cs="Arial"/>
          <w:b/>
          <w:sz w:val="24"/>
          <w:szCs w:val="24"/>
        </w:rPr>
        <w:t xml:space="preserve"> </w:t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  <w:t xml:space="preserve">   </w:t>
      </w:r>
      <w:r w:rsidR="00595F63" w:rsidRPr="006E2BA7">
        <w:rPr>
          <w:rFonts w:ascii="Arial" w:hAnsi="Arial" w:cs="Arial"/>
          <w:b/>
          <w:i/>
          <w:sz w:val="24"/>
          <w:szCs w:val="24"/>
        </w:rPr>
        <w:t>(5 marks)</w:t>
      </w:r>
    </w:p>
    <w:p w14:paraId="02EB6343" w14:textId="595862B2" w:rsidR="00595F63" w:rsidRPr="006E2BA7" w:rsidRDefault="00595F63" w:rsidP="00595F63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List two physical properties of orange juice</w:t>
      </w:r>
      <w:r w:rsidR="00EB0228">
        <w:rPr>
          <w:rFonts w:ascii="Arial" w:hAnsi="Arial" w:cs="Arial"/>
          <w:sz w:val="24"/>
          <w:szCs w:val="24"/>
        </w:rPr>
        <w:t xml:space="preserve"> </w:t>
      </w:r>
      <w:r w:rsidR="00EB0228" w:rsidRPr="00EB0228">
        <w:rPr>
          <w:rFonts w:ascii="Arial" w:hAnsi="Arial" w:cs="Arial"/>
          <w:i/>
          <w:sz w:val="24"/>
          <w:szCs w:val="24"/>
        </w:rPr>
        <w:t>(2 marks</w:t>
      </w:r>
      <w:r w:rsidR="00EB0228">
        <w:rPr>
          <w:rFonts w:ascii="Arial" w:hAnsi="Arial" w:cs="Arial"/>
          <w:sz w:val="24"/>
          <w:szCs w:val="24"/>
        </w:rPr>
        <w:t>)</w:t>
      </w:r>
      <w:r w:rsidRPr="006E2BA7">
        <w:rPr>
          <w:rFonts w:ascii="Arial" w:hAnsi="Arial" w:cs="Arial"/>
          <w:sz w:val="24"/>
          <w:szCs w:val="24"/>
        </w:rPr>
        <w:t>.</w:t>
      </w:r>
    </w:p>
    <w:p w14:paraId="1B4BA469" w14:textId="77777777" w:rsidR="00595F63" w:rsidRDefault="00595F63" w:rsidP="00D07BF8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  ___________________________________</w:t>
      </w:r>
    </w:p>
    <w:p w14:paraId="490D3D8A" w14:textId="77777777" w:rsidR="00D07BF8" w:rsidRPr="00D07BF8" w:rsidRDefault="00D07BF8" w:rsidP="00D07BF8">
      <w:pPr>
        <w:spacing w:line="240" w:lineRule="auto"/>
        <w:rPr>
          <w:rFonts w:ascii="Arial" w:hAnsi="Arial" w:cs="Arial"/>
          <w:sz w:val="2"/>
          <w:szCs w:val="24"/>
        </w:rPr>
      </w:pPr>
    </w:p>
    <w:p w14:paraId="3FEF03EC" w14:textId="2212E426" w:rsidR="00595F63" w:rsidRPr="006E2BA7" w:rsidRDefault="00595F63" w:rsidP="00DF0D2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Orange juice normally tastes sweet, but taste sour after brushing your teeth.</w:t>
      </w:r>
      <w:r w:rsidR="00DF1DF4" w:rsidRPr="006E2BA7">
        <w:rPr>
          <w:rFonts w:ascii="Arial" w:hAnsi="Arial" w:cs="Arial"/>
          <w:sz w:val="24"/>
          <w:szCs w:val="24"/>
        </w:rPr>
        <w:t xml:space="preserve"> Explain whether</w:t>
      </w:r>
      <w:r w:rsidRPr="006E2BA7">
        <w:rPr>
          <w:rFonts w:ascii="Arial" w:hAnsi="Arial" w:cs="Arial"/>
          <w:sz w:val="24"/>
          <w:szCs w:val="24"/>
        </w:rPr>
        <w:t xml:space="preserve"> the properties of the orange juice change after you brush your teeth? </w:t>
      </w:r>
      <w:r w:rsidR="009532E4" w:rsidRPr="009532E4">
        <w:rPr>
          <w:rFonts w:ascii="Arial" w:hAnsi="Arial" w:cs="Arial"/>
          <w:i/>
          <w:szCs w:val="24"/>
        </w:rPr>
        <w:t xml:space="preserve">(2 marks) </w:t>
      </w:r>
      <w:r w:rsidRPr="006E2BA7">
        <w:rPr>
          <w:rFonts w:ascii="Arial" w:hAnsi="Arial" w:cs="Arial"/>
          <w:sz w:val="24"/>
          <w:szCs w:val="24"/>
        </w:rPr>
        <w:t>_______________</w:t>
      </w:r>
      <w:r w:rsidR="00DF1DF4" w:rsidRPr="006E2BA7">
        <w:rPr>
          <w:rFonts w:ascii="Arial" w:hAnsi="Arial" w:cs="Arial"/>
          <w:sz w:val="24"/>
          <w:szCs w:val="24"/>
        </w:rPr>
        <w:t>__________________________________________________ _________________________________________________________________</w:t>
      </w:r>
    </w:p>
    <w:p w14:paraId="4F7652EB" w14:textId="77777777" w:rsidR="00595F63" w:rsidRPr="00D07BF8" w:rsidRDefault="00595F63" w:rsidP="00595F63">
      <w:pPr>
        <w:pStyle w:val="ListParagraph"/>
        <w:spacing w:line="360" w:lineRule="auto"/>
        <w:ind w:left="360"/>
        <w:rPr>
          <w:rFonts w:ascii="Arial" w:hAnsi="Arial" w:cs="Arial"/>
          <w:sz w:val="16"/>
          <w:szCs w:val="24"/>
        </w:rPr>
      </w:pPr>
    </w:p>
    <w:p w14:paraId="0957E794" w14:textId="3C8D5D15" w:rsidR="00595F63" w:rsidRPr="006E2BA7" w:rsidRDefault="00835207" w:rsidP="00595F63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Suggest</w:t>
      </w:r>
      <w:r w:rsidR="00595F63" w:rsidRPr="006E2BA7">
        <w:rPr>
          <w:rFonts w:ascii="Arial" w:hAnsi="Arial" w:cs="Arial"/>
          <w:sz w:val="24"/>
          <w:szCs w:val="24"/>
        </w:rPr>
        <w:t xml:space="preserve"> how the flavour of orange</w:t>
      </w:r>
      <w:r w:rsidR="009532E4">
        <w:rPr>
          <w:rFonts w:ascii="Arial" w:hAnsi="Arial" w:cs="Arial"/>
          <w:sz w:val="24"/>
          <w:szCs w:val="24"/>
        </w:rPr>
        <w:t xml:space="preserve"> juice could change in this way </w:t>
      </w:r>
      <w:r w:rsidR="009532E4" w:rsidRPr="009532E4">
        <w:rPr>
          <w:rFonts w:ascii="Arial" w:hAnsi="Arial" w:cs="Arial"/>
          <w:i/>
          <w:szCs w:val="24"/>
        </w:rPr>
        <w:t>(1 mark).</w:t>
      </w:r>
      <w:r w:rsidR="009532E4" w:rsidRPr="009532E4">
        <w:rPr>
          <w:rFonts w:ascii="Arial" w:hAnsi="Arial" w:cs="Arial"/>
          <w:szCs w:val="24"/>
        </w:rPr>
        <w:t xml:space="preserve"> </w:t>
      </w:r>
    </w:p>
    <w:p w14:paraId="5CD3FB78" w14:textId="1638B30B" w:rsidR="008E11D6" w:rsidRDefault="00595F63" w:rsidP="008E11D6">
      <w:p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______________________________________________________________________ </w:t>
      </w:r>
    </w:p>
    <w:p w14:paraId="78BE6DD8" w14:textId="77777777" w:rsidR="00DF0D21" w:rsidRDefault="00DF0D21" w:rsidP="008E11D6">
      <w:pPr>
        <w:spacing w:line="360" w:lineRule="auto"/>
        <w:rPr>
          <w:rFonts w:ascii="Arial" w:hAnsi="Arial" w:cs="Arial"/>
          <w:sz w:val="24"/>
          <w:szCs w:val="24"/>
        </w:rPr>
      </w:pPr>
    </w:p>
    <w:p w14:paraId="11DD6543" w14:textId="77777777" w:rsidR="00DF0D21" w:rsidRDefault="00DF0D21" w:rsidP="008E11D6">
      <w:pPr>
        <w:spacing w:line="360" w:lineRule="auto"/>
        <w:rPr>
          <w:rFonts w:ascii="Arial" w:hAnsi="Arial" w:cs="Arial"/>
          <w:sz w:val="24"/>
          <w:szCs w:val="24"/>
        </w:rPr>
      </w:pPr>
    </w:p>
    <w:p w14:paraId="3C88FB7E" w14:textId="77777777" w:rsidR="00DF0D21" w:rsidRPr="006E2BA7" w:rsidRDefault="00DF0D21" w:rsidP="008E11D6">
      <w:pPr>
        <w:spacing w:line="360" w:lineRule="auto"/>
        <w:rPr>
          <w:rFonts w:ascii="Arial" w:hAnsi="Arial" w:cs="Arial"/>
          <w:sz w:val="24"/>
          <w:szCs w:val="24"/>
        </w:rPr>
      </w:pPr>
    </w:p>
    <w:p w14:paraId="51097E56" w14:textId="32A7C2E2" w:rsidR="0099056E" w:rsidRPr="006E2BA7" w:rsidRDefault="00D66F2E" w:rsidP="008E11D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32"/>
        </w:rPr>
        <w:lastRenderedPageBreak/>
        <w:t>Question 11</w:t>
      </w:r>
      <w:r w:rsidR="008A7FE9" w:rsidRPr="006E2BA7">
        <w:rPr>
          <w:rFonts w:ascii="Arial" w:hAnsi="Arial" w:cs="Arial"/>
          <w:b/>
          <w:sz w:val="24"/>
          <w:szCs w:val="32"/>
        </w:rPr>
        <w:t xml:space="preserve"> </w:t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8A7FE9" w:rsidRPr="006E2BA7">
        <w:rPr>
          <w:rFonts w:ascii="Arial" w:hAnsi="Arial" w:cs="Arial"/>
          <w:b/>
          <w:sz w:val="24"/>
          <w:szCs w:val="32"/>
        </w:rPr>
        <w:t xml:space="preserve">    </w:t>
      </w:r>
      <w:r w:rsidR="008A7FE9" w:rsidRPr="006E2BA7">
        <w:rPr>
          <w:rFonts w:ascii="Arial" w:hAnsi="Arial" w:cs="Arial"/>
          <w:b/>
          <w:i/>
          <w:sz w:val="24"/>
          <w:szCs w:val="32"/>
        </w:rPr>
        <w:t>(4 marks)</w:t>
      </w:r>
    </w:p>
    <w:p w14:paraId="6E689121" w14:textId="68CBCFAE" w:rsidR="00B02548" w:rsidRPr="006E2BA7" w:rsidRDefault="0033176C" w:rsidP="00DF0D21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In the</w:t>
      </w:r>
      <w:r w:rsidR="009C65A8" w:rsidRPr="006E2BA7">
        <w:rPr>
          <w:rFonts w:ascii="Arial" w:hAnsi="Arial" w:cs="Arial"/>
          <w:sz w:val="24"/>
          <w:szCs w:val="24"/>
        </w:rPr>
        <w:t xml:space="preserve"> </w:t>
      </w:r>
      <w:r w:rsidR="00EB2229" w:rsidRPr="006E2BA7">
        <w:rPr>
          <w:rFonts w:ascii="Arial" w:hAnsi="Arial" w:cs="Arial"/>
          <w:sz w:val="24"/>
          <w:szCs w:val="24"/>
        </w:rPr>
        <w:t>food production</w:t>
      </w:r>
      <w:r w:rsidRPr="006E2BA7">
        <w:rPr>
          <w:rFonts w:ascii="Arial" w:hAnsi="Arial" w:cs="Arial"/>
          <w:sz w:val="24"/>
          <w:szCs w:val="24"/>
        </w:rPr>
        <w:t xml:space="preserve"> process there are many chemical reactions that occur. Use the picture below to answer the following questions.</w:t>
      </w:r>
    </w:p>
    <w:p w14:paraId="1EA95048" w14:textId="374F2F78" w:rsidR="00097D9D" w:rsidRPr="006E2BA7" w:rsidRDefault="003C1F38" w:rsidP="00B02548">
      <w:pPr>
        <w:tabs>
          <w:tab w:val="left" w:pos="0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7696" behindDoc="1" locked="0" layoutInCell="1" allowOverlap="1" wp14:anchorId="059668E9" wp14:editId="0FFD3424">
            <wp:simplePos x="0" y="0"/>
            <wp:positionH relativeFrom="column">
              <wp:posOffset>4079875</wp:posOffset>
            </wp:positionH>
            <wp:positionV relativeFrom="paragraph">
              <wp:posOffset>58420</wp:posOffset>
            </wp:positionV>
            <wp:extent cx="1980565" cy="1405255"/>
            <wp:effectExtent l="0" t="0" r="635" b="4445"/>
            <wp:wrapTight wrapText="bothSides">
              <wp:wrapPolygon edited="0">
                <wp:start x="0" y="0"/>
                <wp:lineTo x="0" y="21376"/>
                <wp:lineTo x="21399" y="21376"/>
                <wp:lineTo x="21399" y="0"/>
                <wp:lineTo x="0" y="0"/>
              </wp:wrapPolygon>
            </wp:wrapTight>
            <wp:docPr id="27" name="Picture 27" descr="https://www.highschimney.com/articles/wp-content/uploads/2011/05/wood-burning-st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ighschimney.com/articles/wp-content/uploads/2011/05/wood-burning-sto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 r="3349"/>
                    <a:stretch/>
                  </pic:blipFill>
                  <pic:spPr bwMode="auto">
                    <a:xfrm>
                      <a:off x="0" y="0"/>
                      <a:ext cx="198056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4FD5B" w14:textId="2C732CEA" w:rsidR="0033176C" w:rsidRPr="006E2BA7" w:rsidRDefault="0033176C" w:rsidP="00A866B5">
      <w:pPr>
        <w:pStyle w:val="ListParagraph"/>
        <w:numPr>
          <w:ilvl w:val="0"/>
          <w:numId w:val="24"/>
        </w:numPr>
        <w:tabs>
          <w:tab w:val="left" w:pos="0"/>
        </w:tabs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What reaction type is being represented in the picture </w:t>
      </w:r>
      <w:r w:rsidR="004A0541" w:rsidRPr="006E2BA7">
        <w:rPr>
          <w:rFonts w:ascii="Arial" w:hAnsi="Arial" w:cs="Arial"/>
          <w:sz w:val="24"/>
          <w:szCs w:val="24"/>
        </w:rPr>
        <w:t>of a gas stove top?</w:t>
      </w:r>
      <w:r w:rsidR="000A47B0">
        <w:rPr>
          <w:rFonts w:ascii="Arial" w:hAnsi="Arial" w:cs="Arial"/>
          <w:sz w:val="24"/>
          <w:szCs w:val="24"/>
        </w:rPr>
        <w:t xml:space="preserve"> </w:t>
      </w:r>
      <w:r w:rsidR="000A47B0" w:rsidRPr="00633C87">
        <w:rPr>
          <w:rFonts w:ascii="Arial" w:hAnsi="Arial" w:cs="Arial"/>
          <w:i/>
          <w:sz w:val="24"/>
          <w:szCs w:val="24"/>
        </w:rPr>
        <w:t>(1 mark)</w:t>
      </w:r>
      <w:r w:rsidR="004A0541" w:rsidRPr="006E2BA7">
        <w:rPr>
          <w:rFonts w:ascii="Arial" w:hAnsi="Arial" w:cs="Arial"/>
          <w:sz w:val="24"/>
          <w:szCs w:val="24"/>
        </w:rPr>
        <w:t xml:space="preserve">          </w:t>
      </w:r>
    </w:p>
    <w:p w14:paraId="6A0C2C66" w14:textId="77777777" w:rsidR="004A0541" w:rsidRPr="006E2BA7" w:rsidRDefault="004A0541" w:rsidP="00A866B5">
      <w:pPr>
        <w:pStyle w:val="ListParagraph"/>
        <w:pBdr>
          <w:bottom w:val="single" w:sz="12" w:space="1" w:color="auto"/>
        </w:pBdr>
        <w:tabs>
          <w:tab w:val="left" w:pos="0"/>
        </w:tabs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14:paraId="036D7F23" w14:textId="77777777" w:rsidR="00BC1FA6" w:rsidRPr="006E2BA7" w:rsidRDefault="00BC1FA6" w:rsidP="00A866B5">
      <w:pPr>
        <w:tabs>
          <w:tab w:val="left" w:pos="0"/>
        </w:tabs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14:paraId="6219494C" w14:textId="7B412C2E" w:rsidR="00BC1FA6" w:rsidRPr="006E2BA7" w:rsidRDefault="00BC1FA6" w:rsidP="00A866B5">
      <w:pPr>
        <w:pStyle w:val="ListParagraph"/>
        <w:numPr>
          <w:ilvl w:val="0"/>
          <w:numId w:val="24"/>
        </w:numPr>
        <w:tabs>
          <w:tab w:val="left" w:pos="0"/>
        </w:tabs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Is this reaction</w:t>
      </w:r>
      <w:r w:rsidR="000A47B0">
        <w:rPr>
          <w:rFonts w:ascii="Arial" w:hAnsi="Arial" w:cs="Arial"/>
          <w:sz w:val="24"/>
          <w:szCs w:val="24"/>
        </w:rPr>
        <w:t xml:space="preserve"> endothermic or exothermic?    </w:t>
      </w:r>
      <w:r w:rsidR="000A47B0" w:rsidRPr="00633C87">
        <w:rPr>
          <w:rFonts w:ascii="Arial" w:hAnsi="Arial" w:cs="Arial"/>
          <w:i/>
          <w:sz w:val="24"/>
          <w:szCs w:val="24"/>
        </w:rPr>
        <w:t>(1 mark)</w:t>
      </w:r>
      <w:r w:rsidRPr="006E2BA7">
        <w:rPr>
          <w:rFonts w:ascii="Arial" w:hAnsi="Arial" w:cs="Arial"/>
          <w:sz w:val="24"/>
          <w:szCs w:val="24"/>
        </w:rPr>
        <w:t xml:space="preserve">     </w:t>
      </w:r>
    </w:p>
    <w:p w14:paraId="7F1DD46D" w14:textId="77777777" w:rsidR="00BC1FA6" w:rsidRPr="006E2BA7" w:rsidRDefault="00BC1FA6" w:rsidP="00A866B5">
      <w:pPr>
        <w:pStyle w:val="ListParagraph"/>
        <w:pBdr>
          <w:bottom w:val="single" w:sz="12" w:space="1" w:color="auto"/>
        </w:pBdr>
        <w:tabs>
          <w:tab w:val="left" w:pos="0"/>
        </w:tabs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14:paraId="672395E1" w14:textId="77777777" w:rsidR="00B37A1C" w:rsidRPr="006E2BA7" w:rsidRDefault="00B37A1C" w:rsidP="00A866B5">
      <w:pPr>
        <w:tabs>
          <w:tab w:val="left" w:pos="0"/>
        </w:tabs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14:paraId="7EAD6506" w14:textId="77777777" w:rsidR="00A866B5" w:rsidRPr="006E2BA7" w:rsidRDefault="00A866B5" w:rsidP="00A866B5">
      <w:pPr>
        <w:tabs>
          <w:tab w:val="left" w:pos="0"/>
        </w:tabs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14:paraId="770BF171" w14:textId="0E48E497" w:rsidR="00F468DE" w:rsidRPr="006E2BA7" w:rsidRDefault="00F468DE" w:rsidP="00A866B5">
      <w:pPr>
        <w:pStyle w:val="ListParagraph"/>
        <w:numPr>
          <w:ilvl w:val="0"/>
          <w:numId w:val="24"/>
        </w:numPr>
        <w:tabs>
          <w:tab w:val="left" w:pos="0"/>
        </w:tabs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What are the reactants in this reaction? </w:t>
      </w:r>
      <w:r w:rsidR="000A47B0" w:rsidRPr="00633C87">
        <w:rPr>
          <w:rFonts w:ascii="Arial" w:hAnsi="Arial" w:cs="Arial"/>
          <w:i/>
          <w:sz w:val="24"/>
          <w:szCs w:val="24"/>
        </w:rPr>
        <w:t>(1 mark)</w:t>
      </w:r>
    </w:p>
    <w:p w14:paraId="1CBC1C7A" w14:textId="6F7606E2" w:rsidR="00F468DE" w:rsidRPr="006E2BA7" w:rsidRDefault="00F468DE" w:rsidP="00A866B5">
      <w:pPr>
        <w:pStyle w:val="ListParagraph"/>
        <w:tabs>
          <w:tab w:val="left" w:pos="0"/>
        </w:tabs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</w:t>
      </w:r>
      <w:r w:rsidR="003C1F38" w:rsidRPr="006E2BA7">
        <w:rPr>
          <w:rFonts w:ascii="Arial" w:hAnsi="Arial" w:cs="Arial"/>
          <w:sz w:val="24"/>
          <w:szCs w:val="24"/>
        </w:rPr>
        <w:t>_______________</w:t>
      </w:r>
    </w:p>
    <w:p w14:paraId="036FA6DF" w14:textId="77777777" w:rsidR="0074096E" w:rsidRPr="006E2BA7" w:rsidRDefault="0074096E" w:rsidP="00A866B5">
      <w:pPr>
        <w:pStyle w:val="ListParagraph"/>
        <w:tabs>
          <w:tab w:val="left" w:pos="0"/>
        </w:tabs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7E859896" w14:textId="572A2B3E" w:rsidR="00097D9D" w:rsidRPr="006E2BA7" w:rsidRDefault="00F468DE" w:rsidP="00A866B5">
      <w:pPr>
        <w:pStyle w:val="ListParagraph"/>
        <w:numPr>
          <w:ilvl w:val="0"/>
          <w:numId w:val="24"/>
        </w:numPr>
        <w:tabs>
          <w:tab w:val="left" w:pos="0"/>
        </w:tabs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What are the products in this reaction? </w:t>
      </w:r>
      <w:r w:rsidR="000A47B0" w:rsidRPr="00633C87">
        <w:rPr>
          <w:rFonts w:ascii="Arial" w:hAnsi="Arial" w:cs="Arial"/>
          <w:i/>
          <w:sz w:val="24"/>
          <w:szCs w:val="24"/>
        </w:rPr>
        <w:t>(1 mark)</w:t>
      </w:r>
      <w:r w:rsidR="000A47B0">
        <w:rPr>
          <w:rFonts w:ascii="Arial" w:hAnsi="Arial" w:cs="Arial"/>
          <w:i/>
          <w:sz w:val="24"/>
          <w:szCs w:val="24"/>
        </w:rPr>
        <w:t xml:space="preserve"> </w:t>
      </w:r>
      <w:r w:rsidRPr="006E2BA7">
        <w:rPr>
          <w:rFonts w:ascii="Arial" w:hAnsi="Arial" w:cs="Arial"/>
          <w:sz w:val="24"/>
          <w:szCs w:val="24"/>
        </w:rPr>
        <w:t>_______________________________________</w:t>
      </w:r>
      <w:r w:rsidR="003C1F38" w:rsidRPr="006E2BA7">
        <w:rPr>
          <w:rFonts w:ascii="Arial" w:hAnsi="Arial" w:cs="Arial"/>
          <w:sz w:val="24"/>
          <w:szCs w:val="24"/>
        </w:rPr>
        <w:t>__________________________</w:t>
      </w:r>
    </w:p>
    <w:p w14:paraId="6B8F1008" w14:textId="77777777" w:rsidR="00927D6F" w:rsidRPr="006E2BA7" w:rsidRDefault="00927D6F" w:rsidP="00284F21">
      <w:pPr>
        <w:spacing w:line="240" w:lineRule="auto"/>
        <w:rPr>
          <w:rFonts w:ascii="Arial" w:hAnsi="Arial" w:cs="Arial"/>
          <w:b/>
          <w:sz w:val="24"/>
          <w:szCs w:val="32"/>
        </w:rPr>
      </w:pPr>
    </w:p>
    <w:p w14:paraId="37501D9A" w14:textId="2FF05FF7" w:rsidR="000A1217" w:rsidRPr="006E2BA7" w:rsidRDefault="001D633C" w:rsidP="009F0A5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E2BA7">
        <w:rPr>
          <w:rFonts w:ascii="Arial" w:hAnsi="Arial" w:cs="Arial"/>
          <w:b/>
          <w:sz w:val="24"/>
          <w:szCs w:val="24"/>
        </w:rPr>
        <w:t>Question</w:t>
      </w:r>
      <w:r w:rsidR="00D66F2E">
        <w:rPr>
          <w:rFonts w:ascii="Arial" w:hAnsi="Arial" w:cs="Arial"/>
          <w:b/>
          <w:sz w:val="24"/>
          <w:szCs w:val="24"/>
        </w:rPr>
        <w:t xml:space="preserve"> 12</w:t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0D2353">
        <w:rPr>
          <w:rFonts w:ascii="Arial" w:hAnsi="Arial" w:cs="Arial"/>
          <w:b/>
          <w:i/>
          <w:sz w:val="24"/>
          <w:szCs w:val="24"/>
        </w:rPr>
        <w:t>(11</w:t>
      </w:r>
      <w:r w:rsidR="009F0A58" w:rsidRPr="006E2BA7">
        <w:rPr>
          <w:rFonts w:ascii="Arial" w:hAnsi="Arial" w:cs="Arial"/>
          <w:b/>
          <w:i/>
          <w:sz w:val="24"/>
          <w:szCs w:val="24"/>
        </w:rPr>
        <w:t xml:space="preserve"> marks)</w:t>
      </w:r>
    </w:p>
    <w:p w14:paraId="0422A4C0" w14:textId="13C944E7" w:rsidR="009E6FA6" w:rsidRPr="006E2BA7" w:rsidRDefault="00D42B3D" w:rsidP="00DF0D21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You</w:t>
      </w:r>
      <w:r w:rsidR="00BE414F" w:rsidRPr="006E2BA7">
        <w:rPr>
          <w:rFonts w:ascii="Arial" w:hAnsi="Arial" w:cs="Arial"/>
          <w:sz w:val="24"/>
          <w:szCs w:val="24"/>
        </w:rPr>
        <w:t xml:space="preserve"> want to make a healthy </w:t>
      </w:r>
      <w:r w:rsidRPr="006E2BA7">
        <w:rPr>
          <w:rFonts w:ascii="Arial" w:hAnsi="Arial" w:cs="Arial"/>
          <w:sz w:val="24"/>
          <w:szCs w:val="24"/>
        </w:rPr>
        <w:t xml:space="preserve">soup for your family to try. </w:t>
      </w:r>
      <w:r w:rsidR="005431BC" w:rsidRPr="006E2BA7">
        <w:rPr>
          <w:rFonts w:ascii="Arial" w:hAnsi="Arial" w:cs="Arial"/>
          <w:sz w:val="24"/>
          <w:szCs w:val="24"/>
        </w:rPr>
        <w:t xml:space="preserve"> </w:t>
      </w:r>
      <w:r w:rsidR="002E5F98" w:rsidRPr="006E2BA7">
        <w:rPr>
          <w:rFonts w:ascii="Arial" w:hAnsi="Arial" w:cs="Arial"/>
          <w:sz w:val="24"/>
          <w:szCs w:val="24"/>
        </w:rPr>
        <w:t>You add</w:t>
      </w:r>
      <w:r w:rsidR="00BE414F" w:rsidRPr="006E2BA7">
        <w:rPr>
          <w:rFonts w:ascii="Arial" w:hAnsi="Arial" w:cs="Arial"/>
          <w:sz w:val="24"/>
          <w:szCs w:val="24"/>
        </w:rPr>
        <w:t xml:space="preserve"> red cabbage, water, and salt to a pot and allow them to cook for a few minutes. While you’re waiting, you remember that Apple Cider Vinegar is very healthy and decide to add some to the soup mixture.</w:t>
      </w:r>
      <w:r w:rsidR="00A718E7" w:rsidRPr="006E2BA7">
        <w:rPr>
          <w:rFonts w:ascii="Arial" w:hAnsi="Arial" w:cs="Arial"/>
          <w:sz w:val="24"/>
          <w:szCs w:val="24"/>
        </w:rPr>
        <w:t xml:space="preserve"> You accidentally add way too much, and t</w:t>
      </w:r>
      <w:r w:rsidR="00BE414F" w:rsidRPr="006E2BA7">
        <w:rPr>
          <w:rFonts w:ascii="Arial" w:hAnsi="Arial" w:cs="Arial"/>
          <w:sz w:val="24"/>
          <w:szCs w:val="24"/>
        </w:rPr>
        <w:t xml:space="preserve">o your shock, the soup turns red! </w:t>
      </w:r>
    </w:p>
    <w:p w14:paraId="550CDCA7" w14:textId="0A09C722" w:rsidR="005431BC" w:rsidRPr="006E2BA7" w:rsidRDefault="00BE414F" w:rsidP="0083030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Briefly explain this colour change</w:t>
      </w:r>
      <w:r w:rsidR="007D46F6">
        <w:rPr>
          <w:rFonts w:ascii="Arial" w:hAnsi="Arial" w:cs="Arial"/>
          <w:sz w:val="24"/>
          <w:szCs w:val="24"/>
        </w:rPr>
        <w:t xml:space="preserve"> </w:t>
      </w:r>
      <w:r w:rsidR="007D46F6">
        <w:rPr>
          <w:rFonts w:ascii="Arial" w:hAnsi="Arial" w:cs="Arial"/>
          <w:i/>
          <w:sz w:val="24"/>
          <w:szCs w:val="24"/>
        </w:rPr>
        <w:t>(2</w:t>
      </w:r>
      <w:r w:rsidR="007D46F6" w:rsidRPr="00633C87">
        <w:rPr>
          <w:rFonts w:ascii="Arial" w:hAnsi="Arial" w:cs="Arial"/>
          <w:i/>
          <w:sz w:val="24"/>
          <w:szCs w:val="24"/>
        </w:rPr>
        <w:t xml:space="preserve"> mark</w:t>
      </w:r>
      <w:r w:rsidR="007D46F6">
        <w:rPr>
          <w:rFonts w:ascii="Arial" w:hAnsi="Arial" w:cs="Arial"/>
          <w:i/>
          <w:sz w:val="24"/>
          <w:szCs w:val="24"/>
        </w:rPr>
        <w:t>s</w:t>
      </w:r>
      <w:r w:rsidR="007D46F6" w:rsidRPr="00633C87">
        <w:rPr>
          <w:rFonts w:ascii="Arial" w:hAnsi="Arial" w:cs="Arial"/>
          <w:i/>
          <w:sz w:val="24"/>
          <w:szCs w:val="24"/>
        </w:rPr>
        <w:t>)</w:t>
      </w:r>
      <w:r w:rsidRPr="006E2BA7">
        <w:rPr>
          <w:rFonts w:ascii="Arial" w:hAnsi="Arial" w:cs="Arial"/>
          <w:sz w:val="24"/>
          <w:szCs w:val="24"/>
        </w:rPr>
        <w:t xml:space="preserve">. </w:t>
      </w:r>
    </w:p>
    <w:p w14:paraId="31D12583" w14:textId="3230255B" w:rsidR="00BE414F" w:rsidRPr="006E2BA7" w:rsidRDefault="00BE414F" w:rsidP="00BE414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______________________________________________________________________ ______________________________________________________________________ </w:t>
      </w:r>
    </w:p>
    <w:p w14:paraId="7DDBFF15" w14:textId="77777777" w:rsidR="00830301" w:rsidRPr="006E2BA7" w:rsidRDefault="00830301" w:rsidP="00BE414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7BD5BA5E" w14:textId="3966EAF7" w:rsidR="00830301" w:rsidRPr="006E2BA7" w:rsidRDefault="00830301" w:rsidP="00DF0D21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The vinegar has a pH of 2.8. Describe what</w:t>
      </w:r>
      <w:r w:rsidR="00551CCB" w:rsidRPr="006E2BA7">
        <w:rPr>
          <w:rFonts w:ascii="Arial" w:hAnsi="Arial" w:cs="Arial"/>
          <w:sz w:val="24"/>
          <w:szCs w:val="24"/>
        </w:rPr>
        <w:t xml:space="preserve"> </w:t>
      </w:r>
      <w:r w:rsidR="00551CCB" w:rsidRPr="006E2BA7">
        <w:rPr>
          <w:rFonts w:ascii="Arial" w:hAnsi="Arial" w:cs="Arial"/>
          <w:i/>
          <w:sz w:val="24"/>
          <w:szCs w:val="24"/>
        </w:rPr>
        <w:t>would</w:t>
      </w:r>
      <w:r w:rsidR="00551CCB" w:rsidRPr="006E2BA7">
        <w:rPr>
          <w:rFonts w:ascii="Arial" w:hAnsi="Arial" w:cs="Arial"/>
          <w:sz w:val="24"/>
          <w:szCs w:val="24"/>
        </w:rPr>
        <w:t xml:space="preserve"> happen to the soups pH if you</w:t>
      </w:r>
      <w:r w:rsidR="006770E8" w:rsidRPr="006E2BA7">
        <w:rPr>
          <w:rFonts w:ascii="Arial" w:hAnsi="Arial" w:cs="Arial"/>
          <w:sz w:val="24"/>
          <w:szCs w:val="24"/>
        </w:rPr>
        <w:t xml:space="preserve"> added a</w:t>
      </w:r>
      <w:r w:rsidR="00B85399" w:rsidRPr="006E2BA7">
        <w:rPr>
          <w:rFonts w:ascii="Arial" w:hAnsi="Arial" w:cs="Arial"/>
          <w:sz w:val="24"/>
          <w:szCs w:val="24"/>
        </w:rPr>
        <w:t xml:space="preserve"> few ta</w:t>
      </w:r>
      <w:r w:rsidR="007D46F6">
        <w:rPr>
          <w:rFonts w:ascii="Arial" w:hAnsi="Arial" w:cs="Arial"/>
          <w:sz w:val="24"/>
          <w:szCs w:val="24"/>
        </w:rPr>
        <w:t xml:space="preserve">blespoons on sodium bicarbonate </w:t>
      </w:r>
      <w:r w:rsidR="00A41948">
        <w:rPr>
          <w:rFonts w:ascii="Arial" w:hAnsi="Arial" w:cs="Arial"/>
          <w:i/>
          <w:sz w:val="24"/>
          <w:szCs w:val="24"/>
        </w:rPr>
        <w:t>(3</w:t>
      </w:r>
      <w:r w:rsidR="007D46F6" w:rsidRPr="00633C87">
        <w:rPr>
          <w:rFonts w:ascii="Arial" w:hAnsi="Arial" w:cs="Arial"/>
          <w:i/>
          <w:sz w:val="24"/>
          <w:szCs w:val="24"/>
        </w:rPr>
        <w:t xml:space="preserve"> mark</w:t>
      </w:r>
      <w:r w:rsidR="007D46F6">
        <w:rPr>
          <w:rFonts w:ascii="Arial" w:hAnsi="Arial" w:cs="Arial"/>
          <w:i/>
          <w:sz w:val="24"/>
          <w:szCs w:val="24"/>
        </w:rPr>
        <w:t>s</w:t>
      </w:r>
      <w:r w:rsidR="007D46F6" w:rsidRPr="00633C87">
        <w:rPr>
          <w:rFonts w:ascii="Arial" w:hAnsi="Arial" w:cs="Arial"/>
          <w:i/>
          <w:sz w:val="24"/>
          <w:szCs w:val="24"/>
        </w:rPr>
        <w:t>)</w:t>
      </w:r>
      <w:r w:rsidR="007D46F6">
        <w:rPr>
          <w:rFonts w:ascii="Arial" w:hAnsi="Arial" w:cs="Arial"/>
          <w:i/>
          <w:sz w:val="24"/>
          <w:szCs w:val="24"/>
        </w:rPr>
        <w:t>.</w:t>
      </w:r>
    </w:p>
    <w:p w14:paraId="33B88959" w14:textId="69BE89CE" w:rsidR="00DF0D21" w:rsidRDefault="00551CCB" w:rsidP="00551CCB">
      <w:pPr>
        <w:spacing w:line="36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______________________________________________________________________ ______________________________________</w:t>
      </w:r>
      <w:r w:rsidR="00DF0D21">
        <w:rPr>
          <w:rFonts w:ascii="Arial" w:hAnsi="Arial" w:cs="Arial"/>
          <w:sz w:val="24"/>
          <w:szCs w:val="24"/>
        </w:rPr>
        <w:t>________________________________</w:t>
      </w:r>
    </w:p>
    <w:p w14:paraId="106ABC17" w14:textId="77777777" w:rsidR="00DF0D21" w:rsidRDefault="00DF0D21" w:rsidP="00551CCB">
      <w:pPr>
        <w:spacing w:line="360" w:lineRule="auto"/>
        <w:rPr>
          <w:rFonts w:ascii="Arial" w:hAnsi="Arial" w:cs="Arial"/>
          <w:sz w:val="24"/>
          <w:szCs w:val="24"/>
        </w:rPr>
      </w:pPr>
    </w:p>
    <w:p w14:paraId="4DB9A0AA" w14:textId="77777777" w:rsidR="00DF0D21" w:rsidRDefault="00DF0D21" w:rsidP="00551CCB">
      <w:pPr>
        <w:spacing w:line="360" w:lineRule="auto"/>
        <w:rPr>
          <w:rFonts w:ascii="Arial" w:hAnsi="Arial" w:cs="Arial"/>
          <w:sz w:val="24"/>
          <w:szCs w:val="24"/>
        </w:rPr>
      </w:pPr>
    </w:p>
    <w:p w14:paraId="65558B1F" w14:textId="77777777" w:rsidR="00DF0D21" w:rsidRPr="006E2BA7" w:rsidRDefault="00DF0D21" w:rsidP="00551CCB">
      <w:pPr>
        <w:spacing w:line="360" w:lineRule="auto"/>
        <w:rPr>
          <w:rFonts w:ascii="Arial" w:hAnsi="Arial" w:cs="Arial"/>
          <w:sz w:val="24"/>
          <w:szCs w:val="24"/>
        </w:rPr>
      </w:pPr>
    </w:p>
    <w:p w14:paraId="369074C2" w14:textId="77777777" w:rsidR="00421A25" w:rsidRPr="006E2BA7" w:rsidRDefault="00421A25" w:rsidP="00551CCB">
      <w:pPr>
        <w:spacing w:line="360" w:lineRule="auto"/>
        <w:rPr>
          <w:rFonts w:ascii="Arial" w:hAnsi="Arial" w:cs="Arial"/>
          <w:sz w:val="24"/>
          <w:szCs w:val="24"/>
        </w:rPr>
      </w:pPr>
    </w:p>
    <w:p w14:paraId="3917D36C" w14:textId="38AC811F" w:rsidR="00706EF3" w:rsidRPr="009532E4" w:rsidRDefault="0044559F" w:rsidP="00A15B63">
      <w:pPr>
        <w:spacing w:line="240" w:lineRule="auto"/>
        <w:rPr>
          <w:rFonts w:ascii="Arial" w:hAnsi="Arial" w:cs="Arial"/>
          <w:sz w:val="24"/>
          <w:szCs w:val="24"/>
        </w:rPr>
      </w:pPr>
      <w:r w:rsidRPr="009532E4">
        <w:rPr>
          <w:rFonts w:ascii="Arial" w:hAnsi="Arial" w:cs="Arial"/>
          <w:sz w:val="24"/>
          <w:szCs w:val="24"/>
        </w:rPr>
        <w:lastRenderedPageBreak/>
        <w:t xml:space="preserve">You decide to start your soup again, but don’t want to waste the ingredients. </w:t>
      </w:r>
      <w:r w:rsidR="00F3326C" w:rsidRPr="009532E4">
        <w:rPr>
          <w:rFonts w:ascii="Arial" w:hAnsi="Arial" w:cs="Arial"/>
          <w:sz w:val="24"/>
          <w:szCs w:val="24"/>
        </w:rPr>
        <w:t>Design a procedure that</w:t>
      </w:r>
      <w:r w:rsidRPr="009532E4">
        <w:rPr>
          <w:rFonts w:ascii="Arial" w:hAnsi="Arial" w:cs="Arial"/>
          <w:sz w:val="24"/>
          <w:szCs w:val="24"/>
        </w:rPr>
        <w:t xml:space="preserve"> would </w:t>
      </w:r>
      <w:r w:rsidR="00F3326C" w:rsidRPr="009532E4">
        <w:rPr>
          <w:rFonts w:ascii="Arial" w:hAnsi="Arial" w:cs="Arial"/>
          <w:sz w:val="24"/>
          <w:szCs w:val="24"/>
        </w:rPr>
        <w:t xml:space="preserve">enable you to </w:t>
      </w:r>
      <w:r w:rsidR="000E5090">
        <w:rPr>
          <w:rFonts w:ascii="Arial" w:hAnsi="Arial" w:cs="Arial"/>
          <w:sz w:val="24"/>
          <w:szCs w:val="24"/>
        </w:rPr>
        <w:t>remove</w:t>
      </w:r>
      <w:r w:rsidR="00F3326C" w:rsidRPr="009532E4">
        <w:rPr>
          <w:rFonts w:ascii="Arial" w:hAnsi="Arial" w:cs="Arial"/>
          <w:sz w:val="24"/>
          <w:szCs w:val="24"/>
        </w:rPr>
        <w:t xml:space="preserve"> </w:t>
      </w:r>
      <w:r w:rsidR="00496EA0">
        <w:rPr>
          <w:rFonts w:ascii="Arial" w:hAnsi="Arial" w:cs="Arial"/>
          <w:sz w:val="24"/>
          <w:szCs w:val="24"/>
        </w:rPr>
        <w:t>the</w:t>
      </w:r>
      <w:r w:rsidR="006F3D73" w:rsidRPr="009532E4">
        <w:rPr>
          <w:rFonts w:ascii="Arial" w:hAnsi="Arial" w:cs="Arial"/>
          <w:sz w:val="24"/>
          <w:szCs w:val="24"/>
        </w:rPr>
        <w:t xml:space="preserve"> red </w:t>
      </w:r>
      <w:r w:rsidR="000E03E4" w:rsidRPr="009532E4">
        <w:rPr>
          <w:rFonts w:ascii="Arial" w:hAnsi="Arial" w:cs="Arial"/>
          <w:sz w:val="24"/>
          <w:szCs w:val="24"/>
        </w:rPr>
        <w:t>cabbage</w:t>
      </w:r>
      <w:r w:rsidR="006F3D73" w:rsidRPr="009532E4">
        <w:rPr>
          <w:rFonts w:ascii="Arial" w:hAnsi="Arial" w:cs="Arial"/>
          <w:sz w:val="24"/>
          <w:szCs w:val="24"/>
        </w:rPr>
        <w:t>, vinegar, and salt</w:t>
      </w:r>
      <w:r w:rsidR="000E5090">
        <w:rPr>
          <w:rFonts w:ascii="Arial" w:hAnsi="Arial" w:cs="Arial"/>
          <w:sz w:val="24"/>
          <w:szCs w:val="24"/>
        </w:rPr>
        <w:t xml:space="preserve"> from the water</w:t>
      </w:r>
      <w:r w:rsidR="006F3D73" w:rsidRPr="009532E4">
        <w:rPr>
          <w:rFonts w:ascii="Arial" w:hAnsi="Arial" w:cs="Arial"/>
          <w:sz w:val="24"/>
          <w:szCs w:val="24"/>
        </w:rPr>
        <w:t xml:space="preserve">. </w:t>
      </w:r>
      <w:r w:rsidR="00DF2529" w:rsidRPr="009532E4">
        <w:rPr>
          <w:rFonts w:ascii="Arial" w:hAnsi="Arial" w:cs="Arial"/>
          <w:sz w:val="24"/>
          <w:szCs w:val="24"/>
        </w:rPr>
        <w:t xml:space="preserve"> You will need to outline the separation technique you would use, and which chemical/physical property this technique is based on. M</w:t>
      </w:r>
      <w:r w:rsidRPr="009532E4">
        <w:rPr>
          <w:rFonts w:ascii="Arial" w:hAnsi="Arial" w:cs="Arial"/>
          <w:sz w:val="24"/>
          <w:szCs w:val="24"/>
        </w:rPr>
        <w:t>ake sure th</w:t>
      </w:r>
      <w:r w:rsidR="00DF2529" w:rsidRPr="009532E4">
        <w:rPr>
          <w:rFonts w:ascii="Arial" w:hAnsi="Arial" w:cs="Arial"/>
          <w:sz w:val="24"/>
          <w:szCs w:val="24"/>
        </w:rPr>
        <w:t>at you use the scien</w:t>
      </w:r>
      <w:r w:rsidR="00930122">
        <w:rPr>
          <w:rFonts w:ascii="Arial" w:hAnsi="Arial" w:cs="Arial"/>
          <w:sz w:val="24"/>
          <w:szCs w:val="24"/>
        </w:rPr>
        <w:t xml:space="preserve">tific names for all procedures </w:t>
      </w:r>
      <w:r w:rsidR="00930122" w:rsidRPr="00930122">
        <w:rPr>
          <w:rFonts w:ascii="Arial" w:hAnsi="Arial" w:cs="Arial"/>
          <w:i/>
          <w:sz w:val="24"/>
          <w:szCs w:val="24"/>
        </w:rPr>
        <w:t>(6 marks).</w:t>
      </w:r>
      <w:r w:rsidR="00930122">
        <w:rPr>
          <w:rFonts w:ascii="Arial" w:hAnsi="Arial" w:cs="Arial"/>
          <w:sz w:val="24"/>
          <w:szCs w:val="24"/>
        </w:rPr>
        <w:t xml:space="preserve"> </w:t>
      </w:r>
    </w:p>
    <w:p w14:paraId="2437F935" w14:textId="77777777" w:rsidR="00517C13" w:rsidRPr="006E2BA7" w:rsidRDefault="00517C13" w:rsidP="00517C13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 ___________________________________________________________________ ______________________________________________________________________________________________________________________________________ ___________________________________________________________________ ___________________________________________________________________</w:t>
      </w:r>
    </w:p>
    <w:p w14:paraId="12602978" w14:textId="77777777" w:rsidR="00517C13" w:rsidRPr="006E2BA7" w:rsidRDefault="00517C13" w:rsidP="00517C13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 ___________________________________________________________________ ___________________________________________________________________</w:t>
      </w:r>
    </w:p>
    <w:p w14:paraId="0E239173" w14:textId="77777777" w:rsidR="00517C13" w:rsidRPr="006E2BA7" w:rsidRDefault="00517C13" w:rsidP="00517C13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 ___________________________________________________________________ ___________________________________________________________________</w:t>
      </w:r>
    </w:p>
    <w:p w14:paraId="058FACBE" w14:textId="77777777" w:rsidR="00517C13" w:rsidRPr="006E2BA7" w:rsidRDefault="00517C13" w:rsidP="00517C13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 ___________________________________________________________________ ___________________________________________________________________</w:t>
      </w:r>
    </w:p>
    <w:p w14:paraId="73E29ED5" w14:textId="77777777" w:rsidR="00517C13" w:rsidRPr="006E2BA7" w:rsidRDefault="00517C13" w:rsidP="00517C13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 ___________________________________________________________________ ___________________________________________________________________</w:t>
      </w:r>
    </w:p>
    <w:p w14:paraId="57F438DB" w14:textId="77777777" w:rsidR="00517C13" w:rsidRPr="006E2BA7" w:rsidRDefault="00517C13" w:rsidP="00517C13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 ___________________________________________________________________ ___________________________________________________________________</w:t>
      </w:r>
    </w:p>
    <w:p w14:paraId="4F35FD8D" w14:textId="77777777" w:rsidR="00517C13" w:rsidRPr="006E2BA7" w:rsidRDefault="00517C13" w:rsidP="00517C13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 ___________________________________________________________________ ___________________________________________________________________</w:t>
      </w:r>
    </w:p>
    <w:p w14:paraId="654CFBD0" w14:textId="77777777" w:rsidR="00517C13" w:rsidRPr="00595F63" w:rsidRDefault="00517C13" w:rsidP="00517C13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___________________________________________________________________ ___________________________________________________________________ ___________________________________________________________________</w:t>
      </w:r>
    </w:p>
    <w:p w14:paraId="7CFA7C87" w14:textId="77777777" w:rsidR="00706EF3" w:rsidRDefault="00706EF3" w:rsidP="00551CC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06EF3" w:rsidSect="001022CF">
      <w:pgSz w:w="11906" w:h="16838"/>
      <w:pgMar w:top="1247" w:right="1247" w:bottom="1247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4C4"/>
    <w:multiLevelType w:val="hybridMultilevel"/>
    <w:tmpl w:val="A8B80602"/>
    <w:lvl w:ilvl="0" w:tplc="BB5E8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C52AB"/>
    <w:multiLevelType w:val="hybridMultilevel"/>
    <w:tmpl w:val="5D6A09D0"/>
    <w:lvl w:ilvl="0" w:tplc="BD305460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A7798A"/>
    <w:multiLevelType w:val="hybridMultilevel"/>
    <w:tmpl w:val="FBA0C164"/>
    <w:lvl w:ilvl="0" w:tplc="ED5C69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E0234"/>
    <w:multiLevelType w:val="hybridMultilevel"/>
    <w:tmpl w:val="67AE0C94"/>
    <w:lvl w:ilvl="0" w:tplc="E41EF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FC4D69"/>
    <w:multiLevelType w:val="hybridMultilevel"/>
    <w:tmpl w:val="729AE106"/>
    <w:lvl w:ilvl="0" w:tplc="44E67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2581D"/>
    <w:multiLevelType w:val="hybridMultilevel"/>
    <w:tmpl w:val="463E0E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226C22"/>
    <w:multiLevelType w:val="hybridMultilevel"/>
    <w:tmpl w:val="24E6F2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06FA6"/>
    <w:multiLevelType w:val="hybridMultilevel"/>
    <w:tmpl w:val="341EF400"/>
    <w:lvl w:ilvl="0" w:tplc="EDF2067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03378C1"/>
    <w:multiLevelType w:val="hybridMultilevel"/>
    <w:tmpl w:val="9320CB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1225B66"/>
    <w:multiLevelType w:val="hybridMultilevel"/>
    <w:tmpl w:val="B39E6582"/>
    <w:lvl w:ilvl="0" w:tplc="E41EF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B20A78"/>
    <w:multiLevelType w:val="hybridMultilevel"/>
    <w:tmpl w:val="78306C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3C3857"/>
    <w:multiLevelType w:val="hybridMultilevel"/>
    <w:tmpl w:val="1F5EDB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063DF0"/>
    <w:multiLevelType w:val="hybridMultilevel"/>
    <w:tmpl w:val="A320A4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A54BA"/>
    <w:multiLevelType w:val="hybridMultilevel"/>
    <w:tmpl w:val="3438CF26"/>
    <w:lvl w:ilvl="0" w:tplc="0C090017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3E2859"/>
    <w:multiLevelType w:val="hybridMultilevel"/>
    <w:tmpl w:val="7B46D404"/>
    <w:lvl w:ilvl="0" w:tplc="51B4FB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56592"/>
    <w:multiLevelType w:val="hybridMultilevel"/>
    <w:tmpl w:val="6BA4DA0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D40D09"/>
    <w:multiLevelType w:val="hybridMultilevel"/>
    <w:tmpl w:val="C892180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1F2FE8"/>
    <w:multiLevelType w:val="hybridMultilevel"/>
    <w:tmpl w:val="33E8DBC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4A93B0B"/>
    <w:multiLevelType w:val="hybridMultilevel"/>
    <w:tmpl w:val="31E0DC0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A7A78E4"/>
    <w:multiLevelType w:val="hybridMultilevel"/>
    <w:tmpl w:val="3E908E1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10685C"/>
    <w:multiLevelType w:val="hybridMultilevel"/>
    <w:tmpl w:val="BDF27546"/>
    <w:lvl w:ilvl="0" w:tplc="ED5C69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F6BDA"/>
    <w:multiLevelType w:val="hybridMultilevel"/>
    <w:tmpl w:val="359AE64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24434A"/>
    <w:multiLevelType w:val="hybridMultilevel"/>
    <w:tmpl w:val="CA2A343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28027A"/>
    <w:multiLevelType w:val="hybridMultilevel"/>
    <w:tmpl w:val="562AF86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0101AFE"/>
    <w:multiLevelType w:val="hybridMultilevel"/>
    <w:tmpl w:val="D17E5DDA"/>
    <w:lvl w:ilvl="0" w:tplc="ED5C69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55600"/>
    <w:multiLevelType w:val="hybridMultilevel"/>
    <w:tmpl w:val="00D8D41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0566F4D"/>
    <w:multiLevelType w:val="hybridMultilevel"/>
    <w:tmpl w:val="75C44D40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9451F85"/>
    <w:multiLevelType w:val="hybridMultilevel"/>
    <w:tmpl w:val="57FA753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A6843B2"/>
    <w:multiLevelType w:val="hybridMultilevel"/>
    <w:tmpl w:val="6876DA1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DD4123"/>
    <w:multiLevelType w:val="hybridMultilevel"/>
    <w:tmpl w:val="6D0A8D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4547EB"/>
    <w:multiLevelType w:val="hybridMultilevel"/>
    <w:tmpl w:val="A4587142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DA74BE3"/>
    <w:multiLevelType w:val="hybridMultilevel"/>
    <w:tmpl w:val="53AEA304"/>
    <w:lvl w:ilvl="0" w:tplc="E41EF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6"/>
  </w:num>
  <w:num w:numId="3">
    <w:abstractNumId w:val="0"/>
  </w:num>
  <w:num w:numId="4">
    <w:abstractNumId w:val="3"/>
  </w:num>
  <w:num w:numId="5">
    <w:abstractNumId w:val="31"/>
  </w:num>
  <w:num w:numId="6">
    <w:abstractNumId w:val="9"/>
  </w:num>
  <w:num w:numId="7">
    <w:abstractNumId w:val="14"/>
  </w:num>
  <w:num w:numId="8">
    <w:abstractNumId w:val="28"/>
  </w:num>
  <w:num w:numId="9">
    <w:abstractNumId w:val="7"/>
  </w:num>
  <w:num w:numId="10">
    <w:abstractNumId w:val="4"/>
  </w:num>
  <w:num w:numId="11">
    <w:abstractNumId w:val="24"/>
  </w:num>
  <w:num w:numId="12">
    <w:abstractNumId w:val="10"/>
  </w:num>
  <w:num w:numId="13">
    <w:abstractNumId w:val="11"/>
  </w:num>
  <w:num w:numId="14">
    <w:abstractNumId w:val="8"/>
  </w:num>
  <w:num w:numId="15">
    <w:abstractNumId w:val="5"/>
  </w:num>
  <w:num w:numId="16">
    <w:abstractNumId w:val="1"/>
  </w:num>
  <w:num w:numId="17">
    <w:abstractNumId w:val="20"/>
  </w:num>
  <w:num w:numId="18">
    <w:abstractNumId w:val="21"/>
  </w:num>
  <w:num w:numId="19">
    <w:abstractNumId w:val="22"/>
  </w:num>
  <w:num w:numId="20">
    <w:abstractNumId w:val="15"/>
  </w:num>
  <w:num w:numId="21">
    <w:abstractNumId w:val="26"/>
  </w:num>
  <w:num w:numId="22">
    <w:abstractNumId w:val="25"/>
  </w:num>
  <w:num w:numId="23">
    <w:abstractNumId w:val="19"/>
  </w:num>
  <w:num w:numId="24">
    <w:abstractNumId w:val="12"/>
  </w:num>
  <w:num w:numId="25">
    <w:abstractNumId w:val="18"/>
  </w:num>
  <w:num w:numId="26">
    <w:abstractNumId w:val="16"/>
  </w:num>
  <w:num w:numId="27">
    <w:abstractNumId w:val="23"/>
  </w:num>
  <w:num w:numId="28">
    <w:abstractNumId w:val="27"/>
  </w:num>
  <w:num w:numId="29">
    <w:abstractNumId w:val="30"/>
  </w:num>
  <w:num w:numId="30">
    <w:abstractNumId w:val="17"/>
  </w:num>
  <w:num w:numId="31">
    <w:abstractNumId w:val="1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21"/>
    <w:rsid w:val="00002BFA"/>
    <w:rsid w:val="00013D7B"/>
    <w:rsid w:val="00013F39"/>
    <w:rsid w:val="00016932"/>
    <w:rsid w:val="00022A9C"/>
    <w:rsid w:val="00025F67"/>
    <w:rsid w:val="00032C49"/>
    <w:rsid w:val="0003508A"/>
    <w:rsid w:val="00036119"/>
    <w:rsid w:val="00036551"/>
    <w:rsid w:val="00043636"/>
    <w:rsid w:val="00045E20"/>
    <w:rsid w:val="00057CE9"/>
    <w:rsid w:val="00075038"/>
    <w:rsid w:val="000806DB"/>
    <w:rsid w:val="00083666"/>
    <w:rsid w:val="00084411"/>
    <w:rsid w:val="00084DF1"/>
    <w:rsid w:val="000968EA"/>
    <w:rsid w:val="00097D9D"/>
    <w:rsid w:val="000A0AE1"/>
    <w:rsid w:val="000A1217"/>
    <w:rsid w:val="000A1703"/>
    <w:rsid w:val="000A47B0"/>
    <w:rsid w:val="000B0C0F"/>
    <w:rsid w:val="000B4DBE"/>
    <w:rsid w:val="000B517E"/>
    <w:rsid w:val="000D1558"/>
    <w:rsid w:val="000D2353"/>
    <w:rsid w:val="000D4CF1"/>
    <w:rsid w:val="000E03E4"/>
    <w:rsid w:val="000E1BA5"/>
    <w:rsid w:val="000E4A2E"/>
    <w:rsid w:val="000E5090"/>
    <w:rsid w:val="001022CF"/>
    <w:rsid w:val="001122E3"/>
    <w:rsid w:val="00113477"/>
    <w:rsid w:val="0012719C"/>
    <w:rsid w:val="00127CB2"/>
    <w:rsid w:val="0013364A"/>
    <w:rsid w:val="00134F4E"/>
    <w:rsid w:val="00135ECE"/>
    <w:rsid w:val="001367C3"/>
    <w:rsid w:val="001422B5"/>
    <w:rsid w:val="0014514F"/>
    <w:rsid w:val="001555AA"/>
    <w:rsid w:val="0015778B"/>
    <w:rsid w:val="00161251"/>
    <w:rsid w:val="00171C5F"/>
    <w:rsid w:val="00172EF8"/>
    <w:rsid w:val="00184445"/>
    <w:rsid w:val="001A7776"/>
    <w:rsid w:val="001B02C8"/>
    <w:rsid w:val="001C0AC3"/>
    <w:rsid w:val="001D47B9"/>
    <w:rsid w:val="001D633C"/>
    <w:rsid w:val="001E282D"/>
    <w:rsid w:val="001E2E56"/>
    <w:rsid w:val="001E3A22"/>
    <w:rsid w:val="001F4930"/>
    <w:rsid w:val="001F7B71"/>
    <w:rsid w:val="00207250"/>
    <w:rsid w:val="0022212E"/>
    <w:rsid w:val="00226F9C"/>
    <w:rsid w:val="00230399"/>
    <w:rsid w:val="00244A31"/>
    <w:rsid w:val="00260740"/>
    <w:rsid w:val="00284F21"/>
    <w:rsid w:val="00291FA2"/>
    <w:rsid w:val="00292B9A"/>
    <w:rsid w:val="00293F39"/>
    <w:rsid w:val="00294C6C"/>
    <w:rsid w:val="002A41C9"/>
    <w:rsid w:val="002A7436"/>
    <w:rsid w:val="002B08C4"/>
    <w:rsid w:val="002B1E91"/>
    <w:rsid w:val="002B33D9"/>
    <w:rsid w:val="002C21C2"/>
    <w:rsid w:val="002D3659"/>
    <w:rsid w:val="002E2EC9"/>
    <w:rsid w:val="002E5F98"/>
    <w:rsid w:val="002F767A"/>
    <w:rsid w:val="00303B9E"/>
    <w:rsid w:val="00314687"/>
    <w:rsid w:val="0032049C"/>
    <w:rsid w:val="00326388"/>
    <w:rsid w:val="0033176C"/>
    <w:rsid w:val="00334352"/>
    <w:rsid w:val="00343752"/>
    <w:rsid w:val="00345522"/>
    <w:rsid w:val="00355D8B"/>
    <w:rsid w:val="003568CF"/>
    <w:rsid w:val="00356977"/>
    <w:rsid w:val="00356ABF"/>
    <w:rsid w:val="00372AC5"/>
    <w:rsid w:val="00375458"/>
    <w:rsid w:val="0038201B"/>
    <w:rsid w:val="003824C3"/>
    <w:rsid w:val="00382E2D"/>
    <w:rsid w:val="00384F59"/>
    <w:rsid w:val="0038563E"/>
    <w:rsid w:val="003873BB"/>
    <w:rsid w:val="00393CFB"/>
    <w:rsid w:val="00394A26"/>
    <w:rsid w:val="0039543B"/>
    <w:rsid w:val="003A3216"/>
    <w:rsid w:val="003C1F38"/>
    <w:rsid w:val="003D0837"/>
    <w:rsid w:val="003D124C"/>
    <w:rsid w:val="003D5107"/>
    <w:rsid w:val="003D5411"/>
    <w:rsid w:val="003E3B62"/>
    <w:rsid w:val="003F2878"/>
    <w:rsid w:val="003F4EEF"/>
    <w:rsid w:val="004065BD"/>
    <w:rsid w:val="00406B8B"/>
    <w:rsid w:val="0041436B"/>
    <w:rsid w:val="004161ED"/>
    <w:rsid w:val="00416DEA"/>
    <w:rsid w:val="00421A25"/>
    <w:rsid w:val="00436BEC"/>
    <w:rsid w:val="00437242"/>
    <w:rsid w:val="00441053"/>
    <w:rsid w:val="00441F25"/>
    <w:rsid w:val="0044559F"/>
    <w:rsid w:val="004512AC"/>
    <w:rsid w:val="00451450"/>
    <w:rsid w:val="004516D8"/>
    <w:rsid w:val="00454CCF"/>
    <w:rsid w:val="00465836"/>
    <w:rsid w:val="00471B4F"/>
    <w:rsid w:val="004762A4"/>
    <w:rsid w:val="00477C6E"/>
    <w:rsid w:val="00481902"/>
    <w:rsid w:val="00485E33"/>
    <w:rsid w:val="00496EA0"/>
    <w:rsid w:val="004A0541"/>
    <w:rsid w:val="004A54D8"/>
    <w:rsid w:val="004B0D34"/>
    <w:rsid w:val="004C3353"/>
    <w:rsid w:val="004C70BF"/>
    <w:rsid w:val="004D3E6F"/>
    <w:rsid w:val="004D4CCE"/>
    <w:rsid w:val="004E6AB9"/>
    <w:rsid w:val="004F1979"/>
    <w:rsid w:val="004F570E"/>
    <w:rsid w:val="004F6599"/>
    <w:rsid w:val="0050035B"/>
    <w:rsid w:val="00503161"/>
    <w:rsid w:val="0051172E"/>
    <w:rsid w:val="00517C13"/>
    <w:rsid w:val="0052308C"/>
    <w:rsid w:val="00536A34"/>
    <w:rsid w:val="00537E9D"/>
    <w:rsid w:val="00541677"/>
    <w:rsid w:val="00541C97"/>
    <w:rsid w:val="005431BC"/>
    <w:rsid w:val="00551CCB"/>
    <w:rsid w:val="00560278"/>
    <w:rsid w:val="005639EC"/>
    <w:rsid w:val="00564DDC"/>
    <w:rsid w:val="0056731B"/>
    <w:rsid w:val="00571C81"/>
    <w:rsid w:val="0057475A"/>
    <w:rsid w:val="005776AF"/>
    <w:rsid w:val="00577DEA"/>
    <w:rsid w:val="00594E80"/>
    <w:rsid w:val="00595F63"/>
    <w:rsid w:val="005A02FA"/>
    <w:rsid w:val="005A35C4"/>
    <w:rsid w:val="005A3850"/>
    <w:rsid w:val="005B1998"/>
    <w:rsid w:val="005B5ECB"/>
    <w:rsid w:val="005B6A35"/>
    <w:rsid w:val="005B79DD"/>
    <w:rsid w:val="005C3F4E"/>
    <w:rsid w:val="005C50DA"/>
    <w:rsid w:val="005C7F95"/>
    <w:rsid w:val="005D4128"/>
    <w:rsid w:val="005D4E33"/>
    <w:rsid w:val="005E0960"/>
    <w:rsid w:val="005E0B40"/>
    <w:rsid w:val="005F0557"/>
    <w:rsid w:val="00600556"/>
    <w:rsid w:val="00600EC8"/>
    <w:rsid w:val="00605B0B"/>
    <w:rsid w:val="0060627F"/>
    <w:rsid w:val="00607BCA"/>
    <w:rsid w:val="00613473"/>
    <w:rsid w:val="00616929"/>
    <w:rsid w:val="00630289"/>
    <w:rsid w:val="0063185C"/>
    <w:rsid w:val="00633C87"/>
    <w:rsid w:val="00635A3B"/>
    <w:rsid w:val="006376A7"/>
    <w:rsid w:val="006410A0"/>
    <w:rsid w:val="00643C63"/>
    <w:rsid w:val="00654814"/>
    <w:rsid w:val="00660AC9"/>
    <w:rsid w:val="006665F1"/>
    <w:rsid w:val="00667F36"/>
    <w:rsid w:val="00671920"/>
    <w:rsid w:val="006723B5"/>
    <w:rsid w:val="0067428A"/>
    <w:rsid w:val="006742D8"/>
    <w:rsid w:val="006770E8"/>
    <w:rsid w:val="006859E3"/>
    <w:rsid w:val="00685D70"/>
    <w:rsid w:val="00685EA0"/>
    <w:rsid w:val="00686EBB"/>
    <w:rsid w:val="0069504F"/>
    <w:rsid w:val="006B16CB"/>
    <w:rsid w:val="006B299C"/>
    <w:rsid w:val="006B3646"/>
    <w:rsid w:val="006C4459"/>
    <w:rsid w:val="006C4F48"/>
    <w:rsid w:val="006D1C05"/>
    <w:rsid w:val="006D5988"/>
    <w:rsid w:val="006E0778"/>
    <w:rsid w:val="006E2BA7"/>
    <w:rsid w:val="006E5751"/>
    <w:rsid w:val="006E5AFD"/>
    <w:rsid w:val="006E6361"/>
    <w:rsid w:val="006E699E"/>
    <w:rsid w:val="006E743F"/>
    <w:rsid w:val="006F2F8F"/>
    <w:rsid w:val="006F3D73"/>
    <w:rsid w:val="00703EDF"/>
    <w:rsid w:val="007064F0"/>
    <w:rsid w:val="00706EF3"/>
    <w:rsid w:val="007151B7"/>
    <w:rsid w:val="00716A66"/>
    <w:rsid w:val="00720D62"/>
    <w:rsid w:val="0072154D"/>
    <w:rsid w:val="00721BA9"/>
    <w:rsid w:val="00724A68"/>
    <w:rsid w:val="00735639"/>
    <w:rsid w:val="00735DA4"/>
    <w:rsid w:val="0074096E"/>
    <w:rsid w:val="0074267A"/>
    <w:rsid w:val="00746D29"/>
    <w:rsid w:val="00747B02"/>
    <w:rsid w:val="00767F6C"/>
    <w:rsid w:val="007734DC"/>
    <w:rsid w:val="00782379"/>
    <w:rsid w:val="00783053"/>
    <w:rsid w:val="00785549"/>
    <w:rsid w:val="00790115"/>
    <w:rsid w:val="0079530B"/>
    <w:rsid w:val="00795666"/>
    <w:rsid w:val="007965C8"/>
    <w:rsid w:val="0079718E"/>
    <w:rsid w:val="007A1714"/>
    <w:rsid w:val="007B1EFD"/>
    <w:rsid w:val="007B3F59"/>
    <w:rsid w:val="007D1E36"/>
    <w:rsid w:val="007D46F6"/>
    <w:rsid w:val="007F30C0"/>
    <w:rsid w:val="00812486"/>
    <w:rsid w:val="0081407B"/>
    <w:rsid w:val="00830301"/>
    <w:rsid w:val="00834BF6"/>
    <w:rsid w:val="00835207"/>
    <w:rsid w:val="008442D3"/>
    <w:rsid w:val="0086580E"/>
    <w:rsid w:val="008762BE"/>
    <w:rsid w:val="00882219"/>
    <w:rsid w:val="00882BA3"/>
    <w:rsid w:val="00884138"/>
    <w:rsid w:val="00891CA3"/>
    <w:rsid w:val="00895A1C"/>
    <w:rsid w:val="008A7FE9"/>
    <w:rsid w:val="008B1028"/>
    <w:rsid w:val="008B28EB"/>
    <w:rsid w:val="008B526C"/>
    <w:rsid w:val="008D1626"/>
    <w:rsid w:val="008D1DEF"/>
    <w:rsid w:val="008D462C"/>
    <w:rsid w:val="008E11D6"/>
    <w:rsid w:val="008E5E0C"/>
    <w:rsid w:val="008F0993"/>
    <w:rsid w:val="008F0A05"/>
    <w:rsid w:val="008F2A74"/>
    <w:rsid w:val="008F3668"/>
    <w:rsid w:val="008F36EA"/>
    <w:rsid w:val="008F3BBB"/>
    <w:rsid w:val="0090585A"/>
    <w:rsid w:val="00924FB2"/>
    <w:rsid w:val="00927D34"/>
    <w:rsid w:val="00927D6F"/>
    <w:rsid w:val="00930122"/>
    <w:rsid w:val="0094188D"/>
    <w:rsid w:val="00941F2A"/>
    <w:rsid w:val="009519F4"/>
    <w:rsid w:val="009532E4"/>
    <w:rsid w:val="00953574"/>
    <w:rsid w:val="00960C7F"/>
    <w:rsid w:val="00963F3D"/>
    <w:rsid w:val="00964292"/>
    <w:rsid w:val="00974ADC"/>
    <w:rsid w:val="00982169"/>
    <w:rsid w:val="00984750"/>
    <w:rsid w:val="0099056E"/>
    <w:rsid w:val="0099152B"/>
    <w:rsid w:val="009A4593"/>
    <w:rsid w:val="009C4353"/>
    <w:rsid w:val="009C65A8"/>
    <w:rsid w:val="009D02F7"/>
    <w:rsid w:val="009D55BE"/>
    <w:rsid w:val="009D6348"/>
    <w:rsid w:val="009D6C6F"/>
    <w:rsid w:val="009E3B63"/>
    <w:rsid w:val="009E6FA6"/>
    <w:rsid w:val="009F0A58"/>
    <w:rsid w:val="009F2471"/>
    <w:rsid w:val="009F750A"/>
    <w:rsid w:val="00A131A4"/>
    <w:rsid w:val="00A131FC"/>
    <w:rsid w:val="00A13DDB"/>
    <w:rsid w:val="00A146A0"/>
    <w:rsid w:val="00A15B63"/>
    <w:rsid w:val="00A21370"/>
    <w:rsid w:val="00A308FF"/>
    <w:rsid w:val="00A31C3C"/>
    <w:rsid w:val="00A342B0"/>
    <w:rsid w:val="00A344C3"/>
    <w:rsid w:val="00A3778E"/>
    <w:rsid w:val="00A41948"/>
    <w:rsid w:val="00A4509F"/>
    <w:rsid w:val="00A46F1A"/>
    <w:rsid w:val="00A55047"/>
    <w:rsid w:val="00A627A7"/>
    <w:rsid w:val="00A641F5"/>
    <w:rsid w:val="00A703EA"/>
    <w:rsid w:val="00A71838"/>
    <w:rsid w:val="00A718E7"/>
    <w:rsid w:val="00A76A18"/>
    <w:rsid w:val="00A866B5"/>
    <w:rsid w:val="00A90553"/>
    <w:rsid w:val="00A91036"/>
    <w:rsid w:val="00A95D20"/>
    <w:rsid w:val="00A9633A"/>
    <w:rsid w:val="00AA2854"/>
    <w:rsid w:val="00AA43E1"/>
    <w:rsid w:val="00AA4C3D"/>
    <w:rsid w:val="00AB1EB3"/>
    <w:rsid w:val="00AC5D10"/>
    <w:rsid w:val="00AD1214"/>
    <w:rsid w:val="00AE3F45"/>
    <w:rsid w:val="00AE55F0"/>
    <w:rsid w:val="00AE63EE"/>
    <w:rsid w:val="00AF3E91"/>
    <w:rsid w:val="00B02548"/>
    <w:rsid w:val="00B25BBB"/>
    <w:rsid w:val="00B352BE"/>
    <w:rsid w:val="00B37767"/>
    <w:rsid w:val="00B37A1C"/>
    <w:rsid w:val="00B471E7"/>
    <w:rsid w:val="00B5181E"/>
    <w:rsid w:val="00B53B9C"/>
    <w:rsid w:val="00B64A41"/>
    <w:rsid w:val="00B74B3C"/>
    <w:rsid w:val="00B83089"/>
    <w:rsid w:val="00B85399"/>
    <w:rsid w:val="00B93A91"/>
    <w:rsid w:val="00BA21AE"/>
    <w:rsid w:val="00BB0425"/>
    <w:rsid w:val="00BB2A87"/>
    <w:rsid w:val="00BB752B"/>
    <w:rsid w:val="00BC1FA6"/>
    <w:rsid w:val="00BC7283"/>
    <w:rsid w:val="00BD62FC"/>
    <w:rsid w:val="00BE2D55"/>
    <w:rsid w:val="00BE414F"/>
    <w:rsid w:val="00BE6655"/>
    <w:rsid w:val="00BE7E5F"/>
    <w:rsid w:val="00BF7DF7"/>
    <w:rsid w:val="00C00CCF"/>
    <w:rsid w:val="00C0648C"/>
    <w:rsid w:val="00C06869"/>
    <w:rsid w:val="00C12FD0"/>
    <w:rsid w:val="00C13701"/>
    <w:rsid w:val="00C221EE"/>
    <w:rsid w:val="00C25C32"/>
    <w:rsid w:val="00C35E93"/>
    <w:rsid w:val="00C376A6"/>
    <w:rsid w:val="00C51636"/>
    <w:rsid w:val="00C54AD8"/>
    <w:rsid w:val="00C55D3E"/>
    <w:rsid w:val="00C571A0"/>
    <w:rsid w:val="00C57A5B"/>
    <w:rsid w:val="00C66ADD"/>
    <w:rsid w:val="00C672B6"/>
    <w:rsid w:val="00C67D20"/>
    <w:rsid w:val="00C7139A"/>
    <w:rsid w:val="00C71A70"/>
    <w:rsid w:val="00C7746D"/>
    <w:rsid w:val="00C879C8"/>
    <w:rsid w:val="00C9243F"/>
    <w:rsid w:val="00C950E4"/>
    <w:rsid w:val="00C964BC"/>
    <w:rsid w:val="00CA493E"/>
    <w:rsid w:val="00CA7ADB"/>
    <w:rsid w:val="00CC25A5"/>
    <w:rsid w:val="00CC530A"/>
    <w:rsid w:val="00CD04D3"/>
    <w:rsid w:val="00CD6A22"/>
    <w:rsid w:val="00CD6D89"/>
    <w:rsid w:val="00CE61CB"/>
    <w:rsid w:val="00CF1061"/>
    <w:rsid w:val="00CF3F7B"/>
    <w:rsid w:val="00D0482E"/>
    <w:rsid w:val="00D07BF8"/>
    <w:rsid w:val="00D2222A"/>
    <w:rsid w:val="00D24192"/>
    <w:rsid w:val="00D30C50"/>
    <w:rsid w:val="00D310AD"/>
    <w:rsid w:val="00D40DE6"/>
    <w:rsid w:val="00D42B3D"/>
    <w:rsid w:val="00D44D27"/>
    <w:rsid w:val="00D563DF"/>
    <w:rsid w:val="00D57BB4"/>
    <w:rsid w:val="00D60297"/>
    <w:rsid w:val="00D66F2E"/>
    <w:rsid w:val="00D7736C"/>
    <w:rsid w:val="00D914EE"/>
    <w:rsid w:val="00D94B5C"/>
    <w:rsid w:val="00D96A6E"/>
    <w:rsid w:val="00DB2620"/>
    <w:rsid w:val="00DB55F1"/>
    <w:rsid w:val="00DD5AB2"/>
    <w:rsid w:val="00DE4ED7"/>
    <w:rsid w:val="00DE795F"/>
    <w:rsid w:val="00DF0D21"/>
    <w:rsid w:val="00DF1DF4"/>
    <w:rsid w:val="00DF2529"/>
    <w:rsid w:val="00DF587B"/>
    <w:rsid w:val="00E16318"/>
    <w:rsid w:val="00E16D04"/>
    <w:rsid w:val="00E21A82"/>
    <w:rsid w:val="00E26C9F"/>
    <w:rsid w:val="00E31C65"/>
    <w:rsid w:val="00E510A1"/>
    <w:rsid w:val="00E51C34"/>
    <w:rsid w:val="00E63006"/>
    <w:rsid w:val="00E63BAE"/>
    <w:rsid w:val="00E66F4D"/>
    <w:rsid w:val="00E73C14"/>
    <w:rsid w:val="00E8077F"/>
    <w:rsid w:val="00E97A94"/>
    <w:rsid w:val="00EA1277"/>
    <w:rsid w:val="00EB0228"/>
    <w:rsid w:val="00EB2229"/>
    <w:rsid w:val="00EB5798"/>
    <w:rsid w:val="00EC76B7"/>
    <w:rsid w:val="00ED23C9"/>
    <w:rsid w:val="00ED3099"/>
    <w:rsid w:val="00ED4154"/>
    <w:rsid w:val="00ED5BD4"/>
    <w:rsid w:val="00EE4114"/>
    <w:rsid w:val="00EF6E49"/>
    <w:rsid w:val="00F00F52"/>
    <w:rsid w:val="00F022E6"/>
    <w:rsid w:val="00F03DEE"/>
    <w:rsid w:val="00F04A5F"/>
    <w:rsid w:val="00F0559E"/>
    <w:rsid w:val="00F1208E"/>
    <w:rsid w:val="00F12A91"/>
    <w:rsid w:val="00F14219"/>
    <w:rsid w:val="00F1576C"/>
    <w:rsid w:val="00F2707C"/>
    <w:rsid w:val="00F3116E"/>
    <w:rsid w:val="00F31219"/>
    <w:rsid w:val="00F3326C"/>
    <w:rsid w:val="00F3519A"/>
    <w:rsid w:val="00F3687B"/>
    <w:rsid w:val="00F36CD1"/>
    <w:rsid w:val="00F468DE"/>
    <w:rsid w:val="00F46D9B"/>
    <w:rsid w:val="00F506C9"/>
    <w:rsid w:val="00F53CB7"/>
    <w:rsid w:val="00F55ECC"/>
    <w:rsid w:val="00F56BBB"/>
    <w:rsid w:val="00F619A7"/>
    <w:rsid w:val="00F65881"/>
    <w:rsid w:val="00F72A0F"/>
    <w:rsid w:val="00F931BA"/>
    <w:rsid w:val="00F971A7"/>
    <w:rsid w:val="00FA57AA"/>
    <w:rsid w:val="00FB2B08"/>
    <w:rsid w:val="00FB34A6"/>
    <w:rsid w:val="00FD7A51"/>
    <w:rsid w:val="00FE05B2"/>
    <w:rsid w:val="00FF08B1"/>
    <w:rsid w:val="00FF351A"/>
    <w:rsid w:val="00F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92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2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5B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6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A41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10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7139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rsid w:val="00C7139A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2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5B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6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A41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10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7139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rsid w:val="00C7139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60321-9B6F-42AE-A1D5-0CFE52B7F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8A0EB1A4</Template>
  <TotalTime>420</TotalTime>
  <Pages>9</Pages>
  <Words>1240</Words>
  <Characters>10711</Characters>
  <Application>Microsoft Office Word</Application>
  <DocSecurity>0</DocSecurity>
  <Lines>89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Christina;GAVAN Anna</dc:creator>
  <cp:lastModifiedBy>MCCAULEY Kiara</cp:lastModifiedBy>
  <cp:revision>556</cp:revision>
  <dcterms:created xsi:type="dcterms:W3CDTF">2016-08-22T23:26:00Z</dcterms:created>
  <dcterms:modified xsi:type="dcterms:W3CDTF">2018-09-12T01:47:00Z</dcterms:modified>
</cp:coreProperties>
</file>