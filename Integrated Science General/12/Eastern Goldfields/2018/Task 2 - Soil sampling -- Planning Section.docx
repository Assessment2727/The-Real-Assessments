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2A0" w:rsidRPr="00D10235" w:rsidRDefault="001B02A0" w:rsidP="001B02A0">
      <w:pPr>
        <w:rPr>
          <w:rFonts w:ascii="Calibri" w:hAnsi="Calibri"/>
        </w:rPr>
      </w:pPr>
    </w:p>
    <w:p w:rsidR="00901D9B" w:rsidRPr="00C356D6" w:rsidRDefault="00C356D6" w:rsidP="00901D9B">
      <w:pPr>
        <w:rPr>
          <w:rFonts w:ascii="Calibri" w:hAnsi="Calibri" w:cs="Arial"/>
        </w:rPr>
      </w:pPr>
      <w:r>
        <w:rPr>
          <w:rFonts w:ascii="Calibri" w:hAnsi="Calibri" w:cs="Arial"/>
          <w:b/>
        </w:rPr>
        <w:t>Assessment Type:</w:t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</w:rPr>
        <w:t>Investigation</w:t>
      </w:r>
    </w:p>
    <w:p w:rsidR="00C356D6" w:rsidRDefault="00C356D6" w:rsidP="00901D9B">
      <w:pPr>
        <w:rPr>
          <w:rFonts w:ascii="Calibri" w:hAnsi="Calibri" w:cs="Arial"/>
          <w:b/>
        </w:rPr>
      </w:pPr>
    </w:p>
    <w:p w:rsidR="00C356D6" w:rsidRDefault="00C356D6" w:rsidP="00901D9B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Weighting:</w:t>
      </w:r>
      <w:r w:rsidR="00903C6F">
        <w:rPr>
          <w:rFonts w:ascii="Calibri" w:hAnsi="Calibri" w:cs="Arial"/>
        </w:rPr>
        <w:t xml:space="preserve">    </w:t>
      </w:r>
      <w:r w:rsidR="00A37188">
        <w:rPr>
          <w:rFonts w:ascii="Calibri" w:hAnsi="Calibri" w:cs="Arial"/>
        </w:rPr>
        <w:t>11</w:t>
      </w:r>
      <w:r w:rsidR="00880D0C">
        <w:rPr>
          <w:rFonts w:ascii="Calibri" w:hAnsi="Calibri" w:cs="Arial"/>
        </w:rPr>
        <w:t xml:space="preserve">% </w:t>
      </w:r>
      <w:r w:rsidR="00E57F9B">
        <w:rPr>
          <w:rFonts w:ascii="Calibri" w:hAnsi="Calibri" w:cs="Arial"/>
        </w:rPr>
        <w:t xml:space="preserve">      Total Marks</w:t>
      </w:r>
    </w:p>
    <w:p w:rsidR="00713F11" w:rsidRDefault="00C356D6" w:rsidP="00901D9B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Due Date: </w:t>
      </w:r>
      <w:r w:rsidR="00880D0C">
        <w:rPr>
          <w:rFonts w:ascii="Calibri" w:hAnsi="Calibri" w:cs="Arial"/>
          <w:b/>
        </w:rPr>
        <w:t xml:space="preserve"> </w:t>
      </w:r>
      <w:r>
        <w:rPr>
          <w:rFonts w:ascii="Calibri" w:hAnsi="Calibri" w:cs="Arial"/>
          <w:b/>
        </w:rPr>
        <w:tab/>
      </w:r>
      <w:r w:rsidR="00880D0C">
        <w:rPr>
          <w:rFonts w:ascii="Calibri" w:hAnsi="Calibri" w:cs="Arial"/>
          <w:b/>
        </w:rPr>
        <w:t xml:space="preserve"> </w:t>
      </w:r>
    </w:p>
    <w:p w:rsidR="00C356D6" w:rsidRDefault="00C356D6" w:rsidP="00901D9B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Task</w:t>
      </w:r>
      <w:r w:rsidR="00A37188">
        <w:rPr>
          <w:rFonts w:ascii="Calibri" w:hAnsi="Calibri" w:cs="Arial"/>
          <w:b/>
        </w:rPr>
        <w:t xml:space="preserve"> 2</w:t>
      </w:r>
      <w:bookmarkStart w:id="0" w:name="_GoBack"/>
      <w:bookmarkEnd w:id="0"/>
    </w:p>
    <w:p w:rsidR="00C356D6" w:rsidRDefault="00B914D0" w:rsidP="00901D9B">
      <w:pPr>
        <w:rPr>
          <w:rFonts w:ascii="Calibri" w:hAnsi="Calibri" w:cs="Arial"/>
        </w:rPr>
      </w:pPr>
      <w:r>
        <w:rPr>
          <w:rFonts w:ascii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132080</wp:posOffset>
                </wp:positionV>
                <wp:extent cx="5943600" cy="317500"/>
                <wp:effectExtent l="9525" t="8255" r="9525" b="7620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1750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 w="9525">
                          <a:solidFill>
                            <a:srgbClr val="40404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7E" w:rsidRPr="00EF1EEC" w:rsidRDefault="0039767E" w:rsidP="0076083C">
                            <w:pPr>
                              <w:jc w:val="center"/>
                              <w:rPr>
                                <w:rFonts w:ascii="Calibri" w:hAnsi="Calibri" w:cs="Arial"/>
                                <w:color w:val="FFFFFF"/>
                              </w:rPr>
                            </w:pPr>
                            <w:proofErr w:type="gramStart"/>
                            <w:r w:rsidRPr="00EF1EEC">
                              <w:rPr>
                                <w:rFonts w:ascii="Calibri" w:hAnsi="Calibri" w:cs="Arial"/>
                                <w:color w:val="FFFFFF"/>
                              </w:rPr>
                              <w:t xml:space="preserve">To investigate </w:t>
                            </w:r>
                            <w:r w:rsidR="0076083C">
                              <w:rPr>
                                <w:rFonts w:ascii="Calibri" w:hAnsi="Calibri" w:cs="Arial"/>
                                <w:color w:val="FFFFFF"/>
                              </w:rPr>
                              <w:t>the properties of soils</w:t>
                            </w:r>
                            <w:r w:rsidRPr="00EF1EEC">
                              <w:rPr>
                                <w:rFonts w:ascii="Calibri" w:hAnsi="Calibri" w:cs="Arial"/>
                                <w:color w:val="FFFFFF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9.75pt;margin-top:10.4pt;width:468pt;height: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" fillcolor="#404040" strokecolor="#404040">
                <v:textbox>
                  <w:txbxContent>
                    <w:p w:rsidR="0039767E" w:rsidRPr="00EF1EEC" w:rsidRDefault="0039767E" w:rsidP="0076083C">
                      <w:pPr>
                        <w:jc w:val="center"/>
                        <w:rPr>
                          <w:rFonts w:ascii="Calibri" w:hAnsi="Calibri" w:cs="Arial"/>
                          <w:color w:val="FFFFFF"/>
                        </w:rPr>
                      </w:pPr>
                      <w:r w:rsidRPr="00EF1EEC">
                        <w:rPr>
                          <w:rFonts w:ascii="Calibri" w:hAnsi="Calibri" w:cs="Arial"/>
                          <w:color w:val="FFFFFF"/>
                        </w:rPr>
                        <w:t xml:space="preserve">To investigate </w:t>
                      </w:r>
                      <w:r w:rsidR="0076083C">
                        <w:rPr>
                          <w:rFonts w:ascii="Calibri" w:hAnsi="Calibri" w:cs="Arial"/>
                          <w:color w:val="FFFFFF"/>
                        </w:rPr>
                        <w:t>the properties of soils</w:t>
                      </w:r>
                      <w:r w:rsidRPr="00EF1EEC">
                        <w:rPr>
                          <w:rFonts w:ascii="Calibri" w:hAnsi="Calibri" w:cs="Arial"/>
                          <w:color w:val="FFFFFF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C356D6" w:rsidRDefault="00C356D6" w:rsidP="00901D9B">
      <w:pPr>
        <w:rPr>
          <w:rFonts w:ascii="Calibri" w:hAnsi="Calibri" w:cs="Arial"/>
        </w:rPr>
      </w:pPr>
    </w:p>
    <w:p w:rsidR="00C356D6" w:rsidRDefault="00C356D6" w:rsidP="00901D9B">
      <w:pPr>
        <w:rPr>
          <w:rFonts w:ascii="Calibri" w:hAnsi="Calibri" w:cs="Arial"/>
        </w:rPr>
      </w:pPr>
    </w:p>
    <w:p w:rsidR="00C356D6" w:rsidRDefault="00C356D6" w:rsidP="00901D9B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Research</w:t>
      </w:r>
    </w:p>
    <w:p w:rsidR="00C356D6" w:rsidRPr="00C356D6" w:rsidRDefault="00C356D6" w:rsidP="00901D9B">
      <w:pPr>
        <w:rPr>
          <w:rFonts w:ascii="Calibri" w:hAnsi="Calibri" w:cs="Arial"/>
        </w:rPr>
      </w:pPr>
      <w:r>
        <w:rPr>
          <w:rFonts w:ascii="Calibri" w:hAnsi="Calibri" w:cs="Arial"/>
        </w:rPr>
        <w:t>Use the</w:t>
      </w:r>
      <w:r w:rsidR="009350D2">
        <w:rPr>
          <w:rFonts w:ascii="Calibri" w:hAnsi="Calibri" w:cs="Arial"/>
        </w:rPr>
        <w:t xml:space="preserve"> </w:t>
      </w:r>
      <w:r w:rsidR="00964AC2">
        <w:rPr>
          <w:rFonts w:ascii="Calibri" w:hAnsi="Calibri" w:cs="Arial"/>
        </w:rPr>
        <w:t>I</w:t>
      </w:r>
      <w:r>
        <w:rPr>
          <w:rFonts w:ascii="Calibri" w:hAnsi="Calibri" w:cs="Arial"/>
        </w:rPr>
        <w:t xml:space="preserve">nternet to research </w:t>
      </w:r>
      <w:r w:rsidR="0076083C">
        <w:rPr>
          <w:rFonts w:ascii="Calibri" w:hAnsi="Calibri" w:cs="Arial"/>
        </w:rPr>
        <w:t>soils and their properties. This will assist you with your introduction and designing your investigation.</w:t>
      </w:r>
    </w:p>
    <w:p w:rsidR="00362C8F" w:rsidRDefault="0076083C" w:rsidP="00362C8F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Soils Investigation</w:t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ab/>
      </w:r>
    </w:p>
    <w:p w:rsidR="00E57F9B" w:rsidRDefault="00E57F9B" w:rsidP="00362C8F">
      <w:pPr>
        <w:rPr>
          <w:rFonts w:ascii="Calibri" w:hAnsi="Calibri" w:cs="Arial"/>
          <w:b/>
        </w:rPr>
      </w:pPr>
    </w:p>
    <w:p w:rsidR="00362C8F" w:rsidRDefault="00362C8F" w:rsidP="00362C8F">
      <w:pPr>
        <w:rPr>
          <w:rFonts w:ascii="Calibri" w:hAnsi="Calibri" w:cs="Arial"/>
        </w:rPr>
      </w:pPr>
      <w:r>
        <w:rPr>
          <w:rFonts w:ascii="Calibri" w:hAnsi="Calibri" w:cs="Arial"/>
          <w:b/>
        </w:rPr>
        <w:t xml:space="preserve">Aim: </w:t>
      </w:r>
    </w:p>
    <w:p w:rsidR="00880D0C" w:rsidRDefault="00362C8F" w:rsidP="00362C8F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For this part of the task you are required to design an investigation </w:t>
      </w:r>
      <w:r w:rsidR="00FA70E4">
        <w:rPr>
          <w:rFonts w:ascii="Calibri" w:hAnsi="Calibri" w:cs="Arial"/>
        </w:rPr>
        <w:t xml:space="preserve">using equipment </w:t>
      </w:r>
      <w:r w:rsidR="00880D0C">
        <w:rPr>
          <w:rFonts w:ascii="Calibri" w:hAnsi="Calibri" w:cs="Arial"/>
        </w:rPr>
        <w:t>of your choice to</w:t>
      </w:r>
      <w:r w:rsidR="00FA70E4">
        <w:rPr>
          <w:rFonts w:ascii="Calibri" w:hAnsi="Calibri" w:cs="Arial"/>
        </w:rPr>
        <w:t xml:space="preserve"> </w:t>
      </w:r>
      <w:r w:rsidR="00880D0C">
        <w:rPr>
          <w:rFonts w:ascii="Calibri" w:hAnsi="Calibri" w:cs="Arial"/>
        </w:rPr>
        <w:t xml:space="preserve">test 3 </w:t>
      </w:r>
      <w:r w:rsidR="0076083C">
        <w:rPr>
          <w:rFonts w:ascii="Calibri" w:hAnsi="Calibri" w:cs="Arial"/>
        </w:rPr>
        <w:t>propert</w:t>
      </w:r>
      <w:r w:rsidR="00880D0C">
        <w:rPr>
          <w:rFonts w:ascii="Calibri" w:hAnsi="Calibri" w:cs="Arial"/>
        </w:rPr>
        <w:t xml:space="preserve">ies </w:t>
      </w:r>
      <w:r w:rsidR="0076083C">
        <w:rPr>
          <w:rFonts w:ascii="Calibri" w:hAnsi="Calibri" w:cs="Arial"/>
        </w:rPr>
        <w:t xml:space="preserve">of soils. You should test at least three soil types, for comparison. </w:t>
      </w:r>
    </w:p>
    <w:p w:rsidR="00880D0C" w:rsidRDefault="00880D0C" w:rsidP="00362C8F">
      <w:pPr>
        <w:rPr>
          <w:rFonts w:ascii="Calibri" w:hAnsi="Calibri" w:cs="Arial"/>
        </w:rPr>
      </w:pPr>
    </w:p>
    <w:p w:rsidR="00FA70E4" w:rsidRPr="0039767E" w:rsidRDefault="00FA70E4" w:rsidP="00362C8F">
      <w:pPr>
        <w:rPr>
          <w:rFonts w:ascii="Calibri" w:hAnsi="Calibri" w:cs="Arial"/>
          <w:color w:val="FF0000"/>
        </w:rPr>
      </w:pPr>
      <w:r>
        <w:rPr>
          <w:rFonts w:ascii="Calibri" w:hAnsi="Calibri" w:cs="Arial"/>
        </w:rPr>
        <w:t>Upon completion of this task you must submit a report</w:t>
      </w:r>
      <w:r w:rsidR="0076083C"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>outlining the following.</w:t>
      </w:r>
      <w:r w:rsidR="0039767E">
        <w:rPr>
          <w:rFonts w:ascii="Calibri" w:hAnsi="Calibri" w:cs="Arial"/>
        </w:rPr>
        <w:t xml:space="preserve"> </w:t>
      </w:r>
      <w:r w:rsidR="00880D0C">
        <w:rPr>
          <w:rFonts w:ascii="Calibri" w:hAnsi="Calibri" w:cs="Arial"/>
        </w:rPr>
        <w:t xml:space="preserve"> Your report be can be typed or handwritten under the follow</w:t>
      </w:r>
    </w:p>
    <w:p w:rsidR="00FA70E4" w:rsidRDefault="00FA70E4" w:rsidP="00362C8F">
      <w:pPr>
        <w:rPr>
          <w:rFonts w:ascii="Calibri" w:hAnsi="Calibri" w:cs="Arial"/>
        </w:rPr>
      </w:pPr>
    </w:p>
    <w:p w:rsidR="00FA70E4" w:rsidRDefault="00FA70E4" w:rsidP="00362C8F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Introduction:</w:t>
      </w:r>
      <w:r w:rsidR="00B97A4F">
        <w:rPr>
          <w:rFonts w:ascii="Calibri" w:hAnsi="Calibri" w:cs="Arial"/>
          <w:b/>
        </w:rPr>
        <w:tab/>
      </w:r>
      <w:r w:rsidR="00B97A4F">
        <w:rPr>
          <w:rFonts w:ascii="Calibri" w:hAnsi="Calibri" w:cs="Arial"/>
          <w:b/>
        </w:rPr>
        <w:tab/>
      </w:r>
      <w:r w:rsidR="00B97A4F">
        <w:rPr>
          <w:rFonts w:ascii="Calibri" w:hAnsi="Calibri" w:cs="Arial"/>
          <w:b/>
        </w:rPr>
        <w:tab/>
      </w:r>
      <w:r w:rsidR="00B97A4F">
        <w:rPr>
          <w:rFonts w:ascii="Calibri" w:hAnsi="Calibri" w:cs="Arial"/>
          <w:b/>
        </w:rPr>
        <w:tab/>
      </w:r>
      <w:r w:rsidR="00B97A4F">
        <w:rPr>
          <w:rFonts w:ascii="Calibri" w:hAnsi="Calibri" w:cs="Arial"/>
          <w:b/>
        </w:rPr>
        <w:tab/>
      </w:r>
      <w:r w:rsidR="00B97A4F">
        <w:rPr>
          <w:rFonts w:ascii="Calibri" w:hAnsi="Calibri" w:cs="Arial"/>
          <w:b/>
        </w:rPr>
        <w:tab/>
      </w:r>
      <w:r w:rsidR="00B97A4F">
        <w:rPr>
          <w:rFonts w:ascii="Calibri" w:hAnsi="Calibri" w:cs="Arial"/>
          <w:b/>
        </w:rPr>
        <w:tab/>
      </w:r>
      <w:r w:rsidR="00B97A4F">
        <w:rPr>
          <w:rFonts w:ascii="Calibri" w:hAnsi="Calibri" w:cs="Arial"/>
          <w:b/>
        </w:rPr>
        <w:tab/>
      </w:r>
      <w:r w:rsidR="00B97A4F">
        <w:rPr>
          <w:rFonts w:ascii="Calibri" w:hAnsi="Calibri" w:cs="Arial"/>
          <w:b/>
        </w:rPr>
        <w:tab/>
      </w:r>
      <w:r w:rsidR="00B97A4F">
        <w:rPr>
          <w:rFonts w:ascii="Calibri" w:hAnsi="Calibri" w:cs="Arial"/>
          <w:b/>
        </w:rPr>
        <w:tab/>
      </w:r>
    </w:p>
    <w:p w:rsidR="00880D0C" w:rsidRDefault="00FA70E4" w:rsidP="00362C8F">
      <w:pPr>
        <w:rPr>
          <w:rFonts w:ascii="Calibri" w:hAnsi="Calibri" w:cs="Arial"/>
        </w:rPr>
      </w:pPr>
      <w:r>
        <w:rPr>
          <w:rFonts w:ascii="Calibri" w:hAnsi="Calibri" w:cs="Arial"/>
        </w:rPr>
        <w:t>Short description of the aim of this task and the background information you have discovered during your research</w:t>
      </w:r>
      <w:r w:rsidR="0076083C">
        <w:rPr>
          <w:rFonts w:ascii="Calibri" w:hAnsi="Calibri" w:cs="Arial"/>
        </w:rPr>
        <w:t xml:space="preserve"> (how are soils formed, how are the properties of soils examined, how do you tes</w:t>
      </w:r>
      <w:r w:rsidR="00880D0C">
        <w:rPr>
          <w:rFonts w:ascii="Calibri" w:hAnsi="Calibri" w:cs="Arial"/>
        </w:rPr>
        <w:t>t the property you have chosen</w:t>
      </w:r>
      <w:proofErr w:type="gramStart"/>
      <w:r w:rsidR="00880D0C">
        <w:rPr>
          <w:rFonts w:ascii="Calibri" w:hAnsi="Calibri" w:cs="Arial"/>
        </w:rPr>
        <w:t>?</w:t>
      </w:r>
      <w:r>
        <w:rPr>
          <w:rFonts w:ascii="Calibri" w:hAnsi="Calibri" w:cs="Arial"/>
        </w:rPr>
        <w:t>.</w:t>
      </w:r>
      <w:proofErr w:type="gramEnd"/>
    </w:p>
    <w:p w:rsidR="00880D0C" w:rsidRDefault="00880D0C" w:rsidP="00362C8F">
      <w:pPr>
        <w:rPr>
          <w:rFonts w:ascii="Calibri" w:hAnsi="Calibri" w:cs="Arial"/>
        </w:rPr>
      </w:pPr>
    </w:p>
    <w:p w:rsidR="00880D0C" w:rsidRPr="00E57F9B" w:rsidRDefault="00880D0C" w:rsidP="00362C8F">
      <w:pPr>
        <w:rPr>
          <w:rFonts w:ascii="Calibri" w:hAnsi="Calibri" w:cs="Arial"/>
          <w:b/>
        </w:rPr>
      </w:pPr>
      <w:r w:rsidRPr="00E57F9B">
        <w:rPr>
          <w:rFonts w:ascii="Calibri" w:hAnsi="Calibri" w:cs="Arial"/>
          <w:b/>
        </w:rPr>
        <w:t xml:space="preserve">You experiment design should include the following:                                          </w:t>
      </w:r>
    </w:p>
    <w:p w:rsidR="00FA70E4" w:rsidRPr="00880D0C" w:rsidRDefault="00880D0C" w:rsidP="00362C8F">
      <w:pPr>
        <w:rPr>
          <w:rFonts w:ascii="Calibri" w:hAnsi="Calibri" w:cs="Arial"/>
          <w:b/>
        </w:rPr>
      </w:pPr>
      <w:r>
        <w:rPr>
          <w:rFonts w:ascii="Calibri" w:hAnsi="Calibri" w:cs="Arial"/>
        </w:rPr>
        <w:t>Hypothesis</w:t>
      </w:r>
      <w:proofErr w:type="gramStart"/>
      <w:r w:rsidR="00E57F9B">
        <w:rPr>
          <w:rFonts w:ascii="Calibri" w:hAnsi="Calibri" w:cs="Arial"/>
        </w:rPr>
        <w:t xml:space="preserve">, </w:t>
      </w:r>
      <w:r>
        <w:rPr>
          <w:rFonts w:ascii="Calibri" w:hAnsi="Calibri" w:cs="Arial"/>
        </w:rPr>
        <w:t xml:space="preserve"> Variables</w:t>
      </w:r>
      <w:proofErr w:type="gramEnd"/>
      <w:r w:rsidR="00E57F9B">
        <w:rPr>
          <w:rFonts w:ascii="Calibri" w:hAnsi="Calibri" w:cs="Arial"/>
        </w:rPr>
        <w:t>,  I</w:t>
      </w:r>
      <w:r>
        <w:rPr>
          <w:rFonts w:ascii="Calibri" w:hAnsi="Calibri" w:cs="Arial"/>
        </w:rPr>
        <w:t>ndependent variable</w:t>
      </w:r>
      <w:r w:rsidR="00E57F9B">
        <w:rPr>
          <w:rFonts w:ascii="Calibri" w:hAnsi="Calibri" w:cs="Arial"/>
        </w:rPr>
        <w:t>,  D</w:t>
      </w:r>
      <w:r>
        <w:rPr>
          <w:rFonts w:ascii="Calibri" w:hAnsi="Calibri" w:cs="Arial"/>
        </w:rPr>
        <w:t>ependant variable</w:t>
      </w:r>
      <w:r w:rsidR="00E57F9B">
        <w:rPr>
          <w:rFonts w:ascii="Calibri" w:hAnsi="Calibri" w:cs="Arial"/>
        </w:rPr>
        <w:t xml:space="preserve">,  </w:t>
      </w:r>
      <w:r>
        <w:rPr>
          <w:rFonts w:ascii="Calibri" w:hAnsi="Calibri" w:cs="Arial"/>
        </w:rPr>
        <w:t xml:space="preserve">Controlled variables </w:t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 w:rsidR="0076083C">
        <w:rPr>
          <w:rFonts w:ascii="Calibri" w:hAnsi="Calibri" w:cs="Arial"/>
        </w:rPr>
        <w:tab/>
      </w:r>
      <w:r w:rsidR="0076083C">
        <w:rPr>
          <w:rFonts w:ascii="Calibri" w:hAnsi="Calibri" w:cs="Arial"/>
        </w:rPr>
        <w:tab/>
      </w:r>
    </w:p>
    <w:p w:rsidR="00FA70E4" w:rsidRDefault="00FA70E4" w:rsidP="00362C8F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Materials:</w:t>
      </w:r>
    </w:p>
    <w:p w:rsidR="00FA70E4" w:rsidRPr="00F67D9A" w:rsidRDefault="00FA70E4" w:rsidP="00362C8F">
      <w:pPr>
        <w:rPr>
          <w:rFonts w:ascii="Calibri" w:hAnsi="Calibri" w:cs="Arial"/>
          <w:b/>
        </w:rPr>
      </w:pPr>
      <w:r>
        <w:rPr>
          <w:rFonts w:ascii="Calibri" w:hAnsi="Calibri" w:cs="Arial"/>
        </w:rPr>
        <w:t>A list of materials used to conduct the task</w:t>
      </w:r>
      <w:r w:rsidR="00F67D9A">
        <w:rPr>
          <w:rFonts w:ascii="Calibri" w:hAnsi="Calibri" w:cs="Arial"/>
        </w:rPr>
        <w:t>.</w:t>
      </w:r>
      <w:r w:rsidR="00F67D9A">
        <w:rPr>
          <w:rFonts w:ascii="Calibri" w:hAnsi="Calibri" w:cs="Arial"/>
        </w:rPr>
        <w:tab/>
      </w:r>
      <w:r w:rsidR="00F67D9A">
        <w:rPr>
          <w:rFonts w:ascii="Calibri" w:hAnsi="Calibri" w:cs="Arial"/>
        </w:rPr>
        <w:tab/>
      </w:r>
      <w:r w:rsidR="00F67D9A">
        <w:rPr>
          <w:rFonts w:ascii="Calibri" w:hAnsi="Calibri" w:cs="Arial"/>
        </w:rPr>
        <w:tab/>
      </w:r>
      <w:r w:rsidR="00F67D9A">
        <w:rPr>
          <w:rFonts w:ascii="Calibri" w:hAnsi="Calibri" w:cs="Arial"/>
        </w:rPr>
        <w:tab/>
      </w:r>
      <w:r w:rsidR="00F67D9A">
        <w:rPr>
          <w:rFonts w:ascii="Calibri" w:hAnsi="Calibri" w:cs="Arial"/>
        </w:rPr>
        <w:tab/>
      </w:r>
      <w:r w:rsidR="00F67D9A">
        <w:rPr>
          <w:rFonts w:ascii="Calibri" w:hAnsi="Calibri" w:cs="Arial"/>
        </w:rPr>
        <w:tab/>
      </w:r>
    </w:p>
    <w:p w:rsidR="00525EFA" w:rsidRDefault="00525EFA" w:rsidP="00362C8F">
      <w:pPr>
        <w:rPr>
          <w:rFonts w:ascii="Calibri" w:hAnsi="Calibri" w:cs="Arial"/>
        </w:rPr>
      </w:pPr>
    </w:p>
    <w:p w:rsidR="00FA70E4" w:rsidRDefault="00FA70E4" w:rsidP="00362C8F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Method:</w:t>
      </w:r>
    </w:p>
    <w:p w:rsidR="00FA70E4" w:rsidRPr="00F67D9A" w:rsidRDefault="00FA70E4" w:rsidP="00362C8F">
      <w:pPr>
        <w:rPr>
          <w:rFonts w:ascii="Calibri" w:hAnsi="Calibri" w:cs="Arial"/>
          <w:b/>
        </w:rPr>
      </w:pPr>
      <w:r>
        <w:rPr>
          <w:rFonts w:ascii="Calibri" w:hAnsi="Calibri" w:cs="Arial"/>
        </w:rPr>
        <w:t>A clearly outlined method (detaile</w:t>
      </w:r>
      <w:r w:rsidR="00F67D9A">
        <w:rPr>
          <w:rFonts w:ascii="Calibri" w:hAnsi="Calibri" w:cs="Arial"/>
        </w:rPr>
        <w:t>d enough that another scientist</w:t>
      </w:r>
      <w:r>
        <w:rPr>
          <w:rFonts w:ascii="Calibri" w:hAnsi="Calibri" w:cs="Arial"/>
        </w:rPr>
        <w:t xml:space="preserve"> could replicate your investigation).</w:t>
      </w:r>
      <w:r w:rsidR="00F67D9A">
        <w:rPr>
          <w:rFonts w:ascii="Calibri" w:hAnsi="Calibri" w:cs="Arial"/>
        </w:rPr>
        <w:tab/>
      </w:r>
      <w:r w:rsidR="00F67D9A">
        <w:rPr>
          <w:rFonts w:ascii="Calibri" w:hAnsi="Calibri" w:cs="Arial"/>
        </w:rPr>
        <w:tab/>
      </w:r>
      <w:r w:rsidR="00F67D9A">
        <w:rPr>
          <w:rFonts w:ascii="Calibri" w:hAnsi="Calibri" w:cs="Arial"/>
        </w:rPr>
        <w:tab/>
      </w:r>
      <w:r w:rsidR="00F67D9A">
        <w:rPr>
          <w:rFonts w:ascii="Calibri" w:hAnsi="Calibri" w:cs="Arial"/>
        </w:rPr>
        <w:tab/>
      </w:r>
      <w:r w:rsidR="00F67D9A">
        <w:rPr>
          <w:rFonts w:ascii="Calibri" w:hAnsi="Calibri" w:cs="Arial"/>
        </w:rPr>
        <w:tab/>
      </w:r>
      <w:r w:rsidR="00F67D9A">
        <w:rPr>
          <w:rFonts w:ascii="Calibri" w:hAnsi="Calibri" w:cs="Arial"/>
        </w:rPr>
        <w:tab/>
      </w:r>
      <w:r w:rsidR="00F67D9A">
        <w:rPr>
          <w:rFonts w:ascii="Calibri" w:hAnsi="Calibri" w:cs="Arial"/>
        </w:rPr>
        <w:tab/>
      </w:r>
      <w:r w:rsidR="00F67D9A">
        <w:rPr>
          <w:rFonts w:ascii="Calibri" w:hAnsi="Calibri" w:cs="Arial"/>
        </w:rPr>
        <w:tab/>
      </w:r>
      <w:r w:rsidR="00F67D9A">
        <w:rPr>
          <w:rFonts w:ascii="Calibri" w:hAnsi="Calibri" w:cs="Arial"/>
        </w:rPr>
        <w:tab/>
      </w:r>
    </w:p>
    <w:p w:rsidR="00525EFA" w:rsidRPr="00525EFA" w:rsidRDefault="00525EFA" w:rsidP="00362C8F">
      <w:pPr>
        <w:rPr>
          <w:rFonts w:ascii="Calibri" w:hAnsi="Calibri" w:cs="Arial"/>
          <w:i/>
          <w:color w:val="FF0000"/>
        </w:rPr>
      </w:pPr>
    </w:p>
    <w:p w:rsidR="00FA70E4" w:rsidRDefault="00FA70E4" w:rsidP="00362C8F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Safety considerations:</w:t>
      </w:r>
    </w:p>
    <w:p w:rsidR="00FA70E4" w:rsidRDefault="00F67D9A" w:rsidP="00362C8F">
      <w:pPr>
        <w:rPr>
          <w:rFonts w:ascii="Calibri" w:hAnsi="Calibri" w:cs="Arial"/>
          <w:b/>
        </w:rPr>
      </w:pPr>
      <w:r>
        <w:rPr>
          <w:rFonts w:ascii="Calibri" w:hAnsi="Calibri" w:cs="Arial"/>
        </w:rPr>
        <w:t>An explanation of</w:t>
      </w:r>
      <w:r w:rsidR="00FA70E4">
        <w:rPr>
          <w:rFonts w:ascii="Calibri" w:hAnsi="Calibri" w:cs="Arial"/>
        </w:rPr>
        <w:t xml:space="preserve"> safety considerations associated with this investigation</w:t>
      </w:r>
      <w:r>
        <w:rPr>
          <w:rFonts w:ascii="Calibri" w:hAnsi="Calibri" w:cs="Arial"/>
        </w:rPr>
        <w:t>.</w:t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</w:p>
    <w:p w:rsidR="001A1703" w:rsidRDefault="001A1703" w:rsidP="00901D9B">
      <w:pPr>
        <w:rPr>
          <w:rFonts w:ascii="Calibri" w:hAnsi="Calibri" w:cs="Arial"/>
          <w:i/>
          <w:color w:val="FF0000"/>
        </w:rPr>
      </w:pPr>
    </w:p>
    <w:p w:rsidR="001A1703" w:rsidRDefault="001A1703" w:rsidP="00901D9B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Bibliography:</w:t>
      </w:r>
    </w:p>
    <w:p w:rsidR="001A1703" w:rsidRPr="0039767E" w:rsidRDefault="001A1703" w:rsidP="00901D9B">
      <w:pPr>
        <w:rPr>
          <w:rFonts w:ascii="Calibri" w:hAnsi="Calibri" w:cs="Arial"/>
          <w:i/>
          <w:color w:val="5F497A"/>
        </w:rPr>
      </w:pPr>
      <w:r>
        <w:rPr>
          <w:rFonts w:ascii="Calibri" w:hAnsi="Calibri" w:cs="Arial"/>
        </w:rPr>
        <w:t>A list of all sources</w:t>
      </w:r>
      <w:r w:rsidR="00ED6C66">
        <w:rPr>
          <w:rFonts w:ascii="Calibri" w:hAnsi="Calibri" w:cs="Arial"/>
        </w:rPr>
        <w:t xml:space="preserve"> of</w:t>
      </w:r>
      <w:r>
        <w:rPr>
          <w:rFonts w:ascii="Calibri" w:hAnsi="Calibri" w:cs="Arial"/>
        </w:rPr>
        <w:t xml:space="preserve"> information used within this assignment, formatted according to your schools preferred referencing style.</w:t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</w:p>
    <w:sectPr w:rsidR="001A1703" w:rsidRPr="0039767E" w:rsidSect="0061675B">
      <w:headerReference w:type="even" r:id="rId9"/>
      <w:headerReference w:type="default" r:id="rId10"/>
      <w:footerReference w:type="default" r:id="rId11"/>
      <w:headerReference w:type="first" r:id="rId12"/>
      <w:pgSz w:w="11907" w:h="16839" w:code="9"/>
      <w:pgMar w:top="2096" w:right="1440" w:bottom="1440" w:left="1440" w:header="709" w:footer="709" w:gutter="0"/>
      <w:paperSrc w:first="261" w:other="26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435" w:rsidRDefault="00215435">
      <w:r>
        <w:separator/>
      </w:r>
    </w:p>
  </w:endnote>
  <w:endnote w:type="continuationSeparator" w:id="0">
    <w:p w:rsidR="00215435" w:rsidRDefault="00215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67E" w:rsidRPr="00410624" w:rsidRDefault="00B914D0">
    <w:pPr>
      <w:pStyle w:val="Footer"/>
      <w:rPr>
        <w:rFonts w:ascii="Arial" w:hAnsi="Arial" w:cs="Arial"/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-1047750</wp:posOffset>
              </wp:positionH>
              <wp:positionV relativeFrom="paragraph">
                <wp:posOffset>0</wp:posOffset>
              </wp:positionV>
              <wp:extent cx="7608570" cy="246380"/>
              <wp:effectExtent l="0" t="0" r="1905" b="1270"/>
              <wp:wrapSquare wrapText="bothSides"/>
              <wp:docPr id="1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857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767E" w:rsidRPr="00C356D6" w:rsidRDefault="0039767E" w:rsidP="002225F6">
                          <w:pPr>
                            <w:pStyle w:val="Footer"/>
                            <w:jc w:val="center"/>
                            <w:rPr>
                              <w:rFonts w:ascii="Calibri" w:hAnsi="Calibri" w:cs="Arial"/>
                              <w:i/>
                              <w:color w:val="FF0000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8" type="#_x0000_t202" style="position:absolute;margin-left:-82.5pt;margin-top:0;width:599.1pt;height:19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4LJuAIAAME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" filled="f" stroked="f">
              <v:textbox style="mso-fit-shape-to-text:t">
                <w:txbxContent>
                  <w:p w:rsidR="0039767E" w:rsidRPr="00C356D6" w:rsidRDefault="0039767E" w:rsidP="002225F6">
                    <w:pPr>
                      <w:pStyle w:val="Footer"/>
                      <w:jc w:val="center"/>
                      <w:rPr>
                        <w:rFonts w:ascii="Calibri" w:hAnsi="Calibri" w:cs="Arial"/>
                        <w:i/>
                        <w:color w:val="FF0000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435" w:rsidRDefault="00215435">
      <w:r>
        <w:separator/>
      </w:r>
    </w:p>
  </w:footnote>
  <w:footnote w:type="continuationSeparator" w:id="0">
    <w:p w:rsidR="00215435" w:rsidRDefault="002154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67E" w:rsidRDefault="00A3718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70" type="#_x0000_t75" style="position:absolute;margin-left:0;margin-top:0;width:596pt;height:842pt;z-index:-251656704;mso-position-horizontal:center;mso-position-horizontal-relative:margin;mso-position-vertical:center;mso-position-vertical-relative:margin" o:allowincell="f">
          <v:imagedata r:id="rId1" o:title="word templat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67E" w:rsidRDefault="00B914D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column">
                <wp:posOffset>-12065</wp:posOffset>
              </wp:positionH>
              <wp:positionV relativeFrom="paragraph">
                <wp:posOffset>317500</wp:posOffset>
              </wp:positionV>
              <wp:extent cx="5380355" cy="463550"/>
              <wp:effectExtent l="0" t="3175" r="3810" b="0"/>
              <wp:wrapNone/>
              <wp:docPr id="2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80355" cy="463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9767E" w:rsidRPr="00C356D6" w:rsidRDefault="0076083C" w:rsidP="00C356D6">
                          <w:pPr>
                            <w:jc w:val="center"/>
                            <w:rPr>
                              <w:rFonts w:ascii="Calibri" w:hAnsi="Calibri" w:cs="Arial"/>
                              <w:b/>
                              <w:sz w:val="48"/>
                              <w:szCs w:val="48"/>
                              <w:lang w:val="en-US"/>
                            </w:rPr>
                          </w:pPr>
                          <w:r>
                            <w:rPr>
                              <w:rFonts w:ascii="Calibri" w:hAnsi="Calibri" w:cs="Arial"/>
                              <w:b/>
                              <w:sz w:val="48"/>
                              <w:szCs w:val="48"/>
                              <w:lang w:val="en-US"/>
                            </w:rPr>
                            <w:t>Soils</w:t>
                          </w:r>
                          <w:r w:rsidR="0039767E">
                            <w:rPr>
                              <w:rFonts w:ascii="Calibri" w:hAnsi="Calibri" w:cs="Arial"/>
                              <w:b/>
                              <w:sz w:val="48"/>
                              <w:szCs w:val="48"/>
                              <w:lang w:val="en-US"/>
                            </w:rPr>
                            <w:t xml:space="preserve"> - Investigation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margin-left:-.95pt;margin-top:25pt;width:423.65pt;height:36.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" filled="f" stroked="f">
              <v:textbox style="mso-fit-shape-to-text:t">
                <w:txbxContent>
                  <w:p w:rsidR="0039767E" w:rsidRPr="00C356D6" w:rsidRDefault="0076083C" w:rsidP="00C356D6">
                    <w:pPr>
                      <w:jc w:val="center"/>
                      <w:rPr>
                        <w:rFonts w:ascii="Calibri" w:hAnsi="Calibri" w:cs="Arial"/>
                        <w:b/>
                        <w:sz w:val="48"/>
                        <w:szCs w:val="48"/>
                        <w:lang w:val="en-US"/>
                      </w:rPr>
                    </w:pPr>
                    <w:r>
                      <w:rPr>
                        <w:rFonts w:ascii="Calibri" w:hAnsi="Calibri" w:cs="Arial"/>
                        <w:b/>
                        <w:sz w:val="48"/>
                        <w:szCs w:val="48"/>
                        <w:lang w:val="en-US"/>
                      </w:rPr>
                      <w:t>Soils</w:t>
                    </w:r>
                    <w:r w:rsidR="0039767E">
                      <w:rPr>
                        <w:rFonts w:ascii="Calibri" w:hAnsi="Calibri" w:cs="Arial"/>
                        <w:b/>
                        <w:sz w:val="48"/>
                        <w:szCs w:val="48"/>
                        <w:lang w:val="en-US"/>
                      </w:rPr>
                      <w:t xml:space="preserve"> - Investigation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67E" w:rsidRDefault="00A3718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69" type="#_x0000_t75" style="position:absolute;margin-left:0;margin-top:0;width:596pt;height:842pt;z-index:-251657728;mso-position-horizontal:center;mso-position-horizontal-relative:margin;mso-position-vertical:center;mso-position-vertical-relative:margin" o:allowincell="f">
          <v:imagedata r:id="rId1" o:title="word templat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634E7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CE3F1C"/>
    <w:multiLevelType w:val="hybridMultilevel"/>
    <w:tmpl w:val="EF0C38BA"/>
    <w:lvl w:ilvl="0" w:tplc="48E00B40">
      <w:start w:val="3"/>
      <w:numFmt w:val="decimal"/>
      <w:lvlText w:val="(%1"/>
      <w:lvlJc w:val="left"/>
      <w:pPr>
        <w:ind w:left="82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000" w:hanging="360"/>
      </w:pPr>
    </w:lvl>
    <w:lvl w:ilvl="2" w:tplc="0C09001B" w:tentative="1">
      <w:start w:val="1"/>
      <w:numFmt w:val="lowerRoman"/>
      <w:lvlText w:val="%3."/>
      <w:lvlJc w:val="right"/>
      <w:pPr>
        <w:ind w:left="9720" w:hanging="180"/>
      </w:pPr>
    </w:lvl>
    <w:lvl w:ilvl="3" w:tplc="0C09000F" w:tentative="1">
      <w:start w:val="1"/>
      <w:numFmt w:val="decimal"/>
      <w:lvlText w:val="%4."/>
      <w:lvlJc w:val="left"/>
      <w:pPr>
        <w:ind w:left="10440" w:hanging="360"/>
      </w:pPr>
    </w:lvl>
    <w:lvl w:ilvl="4" w:tplc="0C090019" w:tentative="1">
      <w:start w:val="1"/>
      <w:numFmt w:val="lowerLetter"/>
      <w:lvlText w:val="%5."/>
      <w:lvlJc w:val="left"/>
      <w:pPr>
        <w:ind w:left="11160" w:hanging="360"/>
      </w:pPr>
    </w:lvl>
    <w:lvl w:ilvl="5" w:tplc="0C09001B" w:tentative="1">
      <w:start w:val="1"/>
      <w:numFmt w:val="lowerRoman"/>
      <w:lvlText w:val="%6."/>
      <w:lvlJc w:val="right"/>
      <w:pPr>
        <w:ind w:left="11880" w:hanging="180"/>
      </w:pPr>
    </w:lvl>
    <w:lvl w:ilvl="6" w:tplc="0C09000F" w:tentative="1">
      <w:start w:val="1"/>
      <w:numFmt w:val="decimal"/>
      <w:lvlText w:val="%7."/>
      <w:lvlJc w:val="left"/>
      <w:pPr>
        <w:ind w:left="12600" w:hanging="360"/>
      </w:pPr>
    </w:lvl>
    <w:lvl w:ilvl="7" w:tplc="0C090019" w:tentative="1">
      <w:start w:val="1"/>
      <w:numFmt w:val="lowerLetter"/>
      <w:lvlText w:val="%8."/>
      <w:lvlJc w:val="left"/>
      <w:pPr>
        <w:ind w:left="13320" w:hanging="360"/>
      </w:pPr>
    </w:lvl>
    <w:lvl w:ilvl="8" w:tplc="0C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2">
    <w:nsid w:val="087D5B9E"/>
    <w:multiLevelType w:val="hybridMultilevel"/>
    <w:tmpl w:val="1C58AAC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1E40AF"/>
    <w:multiLevelType w:val="hybridMultilevel"/>
    <w:tmpl w:val="653AC3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70762A"/>
    <w:multiLevelType w:val="multilevel"/>
    <w:tmpl w:val="55AC09F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C877E7"/>
    <w:multiLevelType w:val="hybridMultilevel"/>
    <w:tmpl w:val="727ECD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1DC55AC"/>
    <w:multiLevelType w:val="hybridMultilevel"/>
    <w:tmpl w:val="DFC2AE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EA6AD5"/>
    <w:multiLevelType w:val="hybridMultilevel"/>
    <w:tmpl w:val="3558BE10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AF84E74"/>
    <w:multiLevelType w:val="hybridMultilevel"/>
    <w:tmpl w:val="EDCC2D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1631F0"/>
    <w:multiLevelType w:val="hybridMultilevel"/>
    <w:tmpl w:val="2132FD04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A472C0D"/>
    <w:multiLevelType w:val="hybridMultilevel"/>
    <w:tmpl w:val="55AC09F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846FBC"/>
    <w:multiLevelType w:val="hybridMultilevel"/>
    <w:tmpl w:val="472E46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8E449BE"/>
    <w:multiLevelType w:val="hybridMultilevel"/>
    <w:tmpl w:val="981CFE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F154E7B"/>
    <w:multiLevelType w:val="hybridMultilevel"/>
    <w:tmpl w:val="3806A67C"/>
    <w:lvl w:ilvl="0" w:tplc="702CE9B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0ED0248"/>
    <w:multiLevelType w:val="hybridMultilevel"/>
    <w:tmpl w:val="4C56E1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A53F8F"/>
    <w:multiLevelType w:val="hybridMultilevel"/>
    <w:tmpl w:val="106075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CB340A9"/>
    <w:multiLevelType w:val="hybridMultilevel"/>
    <w:tmpl w:val="AEE03B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A74D89"/>
    <w:multiLevelType w:val="hybridMultilevel"/>
    <w:tmpl w:val="88E08E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D74E07"/>
    <w:multiLevelType w:val="hybridMultilevel"/>
    <w:tmpl w:val="57BE9624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657225C1"/>
    <w:multiLevelType w:val="hybridMultilevel"/>
    <w:tmpl w:val="150CD2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D9B2B60"/>
    <w:multiLevelType w:val="hybridMultilevel"/>
    <w:tmpl w:val="08F277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005616"/>
    <w:multiLevelType w:val="hybridMultilevel"/>
    <w:tmpl w:val="ABA67A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CE173B"/>
    <w:multiLevelType w:val="hybridMultilevel"/>
    <w:tmpl w:val="E4F06A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C4478A"/>
    <w:multiLevelType w:val="hybridMultilevel"/>
    <w:tmpl w:val="09A8DE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FB59FB"/>
    <w:multiLevelType w:val="hybridMultilevel"/>
    <w:tmpl w:val="71CE77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21"/>
  </w:num>
  <w:num w:numId="4">
    <w:abstractNumId w:val="5"/>
  </w:num>
  <w:num w:numId="5">
    <w:abstractNumId w:val="13"/>
  </w:num>
  <w:num w:numId="6">
    <w:abstractNumId w:val="18"/>
  </w:num>
  <w:num w:numId="7">
    <w:abstractNumId w:val="9"/>
  </w:num>
  <w:num w:numId="8">
    <w:abstractNumId w:val="7"/>
  </w:num>
  <w:num w:numId="9">
    <w:abstractNumId w:val="2"/>
  </w:num>
  <w:num w:numId="10">
    <w:abstractNumId w:val="22"/>
  </w:num>
  <w:num w:numId="11">
    <w:abstractNumId w:val="24"/>
  </w:num>
  <w:num w:numId="12">
    <w:abstractNumId w:val="12"/>
  </w:num>
  <w:num w:numId="13">
    <w:abstractNumId w:val="8"/>
  </w:num>
  <w:num w:numId="14">
    <w:abstractNumId w:val="14"/>
  </w:num>
  <w:num w:numId="15">
    <w:abstractNumId w:val="19"/>
  </w:num>
  <w:num w:numId="16">
    <w:abstractNumId w:val="15"/>
  </w:num>
  <w:num w:numId="17">
    <w:abstractNumId w:val="11"/>
  </w:num>
  <w:num w:numId="18">
    <w:abstractNumId w:val="16"/>
  </w:num>
  <w:num w:numId="19">
    <w:abstractNumId w:val="6"/>
  </w:num>
  <w:num w:numId="20">
    <w:abstractNumId w:val="17"/>
  </w:num>
  <w:num w:numId="21">
    <w:abstractNumId w:val="23"/>
  </w:num>
  <w:num w:numId="22">
    <w:abstractNumId w:val="3"/>
  </w:num>
  <w:num w:numId="23">
    <w:abstractNumId w:val="0"/>
  </w:num>
  <w:num w:numId="24">
    <w:abstractNumId w:val="20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043"/>
    <w:rsid w:val="000017E6"/>
    <w:rsid w:val="00001965"/>
    <w:rsid w:val="000019A4"/>
    <w:rsid w:val="0000237C"/>
    <w:rsid w:val="00002F2B"/>
    <w:rsid w:val="00002FAB"/>
    <w:rsid w:val="00003E07"/>
    <w:rsid w:val="00003FC6"/>
    <w:rsid w:val="0000445C"/>
    <w:rsid w:val="0000511D"/>
    <w:rsid w:val="00005336"/>
    <w:rsid w:val="00005349"/>
    <w:rsid w:val="000054F3"/>
    <w:rsid w:val="000057CF"/>
    <w:rsid w:val="00006A98"/>
    <w:rsid w:val="000070FA"/>
    <w:rsid w:val="00007C37"/>
    <w:rsid w:val="00010313"/>
    <w:rsid w:val="0001071E"/>
    <w:rsid w:val="000114B0"/>
    <w:rsid w:val="00011878"/>
    <w:rsid w:val="00011A21"/>
    <w:rsid w:val="00011C9F"/>
    <w:rsid w:val="000122D5"/>
    <w:rsid w:val="00013126"/>
    <w:rsid w:val="00014923"/>
    <w:rsid w:val="00014C88"/>
    <w:rsid w:val="0001510F"/>
    <w:rsid w:val="000151C8"/>
    <w:rsid w:val="000154DB"/>
    <w:rsid w:val="00015DDD"/>
    <w:rsid w:val="00016F20"/>
    <w:rsid w:val="0001733B"/>
    <w:rsid w:val="000174D6"/>
    <w:rsid w:val="00017CC9"/>
    <w:rsid w:val="00017CF8"/>
    <w:rsid w:val="0002016C"/>
    <w:rsid w:val="0002107A"/>
    <w:rsid w:val="00021299"/>
    <w:rsid w:val="000213D4"/>
    <w:rsid w:val="0002171E"/>
    <w:rsid w:val="00022518"/>
    <w:rsid w:val="00022541"/>
    <w:rsid w:val="0002273D"/>
    <w:rsid w:val="00022F9C"/>
    <w:rsid w:val="00023D06"/>
    <w:rsid w:val="00023DD4"/>
    <w:rsid w:val="00023E90"/>
    <w:rsid w:val="00024A27"/>
    <w:rsid w:val="00024BC4"/>
    <w:rsid w:val="00024D35"/>
    <w:rsid w:val="00025A2A"/>
    <w:rsid w:val="00026574"/>
    <w:rsid w:val="00026CF5"/>
    <w:rsid w:val="000275BE"/>
    <w:rsid w:val="00027A14"/>
    <w:rsid w:val="000311A0"/>
    <w:rsid w:val="000312AF"/>
    <w:rsid w:val="00031B96"/>
    <w:rsid w:val="000320E1"/>
    <w:rsid w:val="00032391"/>
    <w:rsid w:val="000329A9"/>
    <w:rsid w:val="000331C3"/>
    <w:rsid w:val="00034118"/>
    <w:rsid w:val="000342F9"/>
    <w:rsid w:val="00034534"/>
    <w:rsid w:val="00034864"/>
    <w:rsid w:val="00034E08"/>
    <w:rsid w:val="000351E3"/>
    <w:rsid w:val="00035353"/>
    <w:rsid w:val="0003560E"/>
    <w:rsid w:val="000358E7"/>
    <w:rsid w:val="00035E68"/>
    <w:rsid w:val="000364C0"/>
    <w:rsid w:val="000377A8"/>
    <w:rsid w:val="00040974"/>
    <w:rsid w:val="000409E7"/>
    <w:rsid w:val="00041728"/>
    <w:rsid w:val="000425D0"/>
    <w:rsid w:val="00042D50"/>
    <w:rsid w:val="00042EDA"/>
    <w:rsid w:val="00043193"/>
    <w:rsid w:val="00043389"/>
    <w:rsid w:val="00043770"/>
    <w:rsid w:val="00043A2B"/>
    <w:rsid w:val="000440A5"/>
    <w:rsid w:val="00044620"/>
    <w:rsid w:val="00045269"/>
    <w:rsid w:val="00045B24"/>
    <w:rsid w:val="00046035"/>
    <w:rsid w:val="00046083"/>
    <w:rsid w:val="00047048"/>
    <w:rsid w:val="00047614"/>
    <w:rsid w:val="000478CA"/>
    <w:rsid w:val="00047D37"/>
    <w:rsid w:val="00047E88"/>
    <w:rsid w:val="00050254"/>
    <w:rsid w:val="000505D6"/>
    <w:rsid w:val="00050686"/>
    <w:rsid w:val="00050FCC"/>
    <w:rsid w:val="00051951"/>
    <w:rsid w:val="00051F7F"/>
    <w:rsid w:val="00052B9B"/>
    <w:rsid w:val="00053063"/>
    <w:rsid w:val="00054970"/>
    <w:rsid w:val="00054B83"/>
    <w:rsid w:val="0005564C"/>
    <w:rsid w:val="0005791D"/>
    <w:rsid w:val="00057A37"/>
    <w:rsid w:val="00060EB2"/>
    <w:rsid w:val="000615EE"/>
    <w:rsid w:val="00061B32"/>
    <w:rsid w:val="00062727"/>
    <w:rsid w:val="00062E72"/>
    <w:rsid w:val="00064122"/>
    <w:rsid w:val="00064E00"/>
    <w:rsid w:val="00064F66"/>
    <w:rsid w:val="000657B2"/>
    <w:rsid w:val="0006587B"/>
    <w:rsid w:val="0006600F"/>
    <w:rsid w:val="00066894"/>
    <w:rsid w:val="00066C89"/>
    <w:rsid w:val="00067501"/>
    <w:rsid w:val="000704E3"/>
    <w:rsid w:val="00070C59"/>
    <w:rsid w:val="000715C3"/>
    <w:rsid w:val="0007168F"/>
    <w:rsid w:val="00071808"/>
    <w:rsid w:val="00071FA0"/>
    <w:rsid w:val="0007215D"/>
    <w:rsid w:val="000724F6"/>
    <w:rsid w:val="0007268E"/>
    <w:rsid w:val="00072C0B"/>
    <w:rsid w:val="00073135"/>
    <w:rsid w:val="000737C0"/>
    <w:rsid w:val="00073D7F"/>
    <w:rsid w:val="00074D8C"/>
    <w:rsid w:val="000750EF"/>
    <w:rsid w:val="00075765"/>
    <w:rsid w:val="000759AA"/>
    <w:rsid w:val="00076303"/>
    <w:rsid w:val="00076320"/>
    <w:rsid w:val="00076772"/>
    <w:rsid w:val="000776AC"/>
    <w:rsid w:val="00077AE9"/>
    <w:rsid w:val="00080B26"/>
    <w:rsid w:val="0008115F"/>
    <w:rsid w:val="000815A1"/>
    <w:rsid w:val="00081754"/>
    <w:rsid w:val="000818D2"/>
    <w:rsid w:val="00081968"/>
    <w:rsid w:val="000823F6"/>
    <w:rsid w:val="00082A22"/>
    <w:rsid w:val="00082FFC"/>
    <w:rsid w:val="00083817"/>
    <w:rsid w:val="00083A11"/>
    <w:rsid w:val="00083CAA"/>
    <w:rsid w:val="00084335"/>
    <w:rsid w:val="00084EB6"/>
    <w:rsid w:val="0008518F"/>
    <w:rsid w:val="000857A4"/>
    <w:rsid w:val="00085968"/>
    <w:rsid w:val="00085B7F"/>
    <w:rsid w:val="00085E85"/>
    <w:rsid w:val="000860CF"/>
    <w:rsid w:val="000869C4"/>
    <w:rsid w:val="000869E5"/>
    <w:rsid w:val="00087045"/>
    <w:rsid w:val="000874DC"/>
    <w:rsid w:val="00087AC2"/>
    <w:rsid w:val="00090238"/>
    <w:rsid w:val="00090597"/>
    <w:rsid w:val="00090800"/>
    <w:rsid w:val="00090C9C"/>
    <w:rsid w:val="00092B2D"/>
    <w:rsid w:val="00093CF3"/>
    <w:rsid w:val="00093CF9"/>
    <w:rsid w:val="0009465A"/>
    <w:rsid w:val="00094707"/>
    <w:rsid w:val="00094D78"/>
    <w:rsid w:val="00094E2D"/>
    <w:rsid w:val="0009545B"/>
    <w:rsid w:val="00096501"/>
    <w:rsid w:val="00097A0B"/>
    <w:rsid w:val="00097AA0"/>
    <w:rsid w:val="000A0AB7"/>
    <w:rsid w:val="000A0C46"/>
    <w:rsid w:val="000A1840"/>
    <w:rsid w:val="000A19C7"/>
    <w:rsid w:val="000A1CEE"/>
    <w:rsid w:val="000A2473"/>
    <w:rsid w:val="000A26A5"/>
    <w:rsid w:val="000A2A34"/>
    <w:rsid w:val="000A2C90"/>
    <w:rsid w:val="000A30AB"/>
    <w:rsid w:val="000A32B7"/>
    <w:rsid w:val="000A376E"/>
    <w:rsid w:val="000A4650"/>
    <w:rsid w:val="000A48FC"/>
    <w:rsid w:val="000A50CF"/>
    <w:rsid w:val="000A6020"/>
    <w:rsid w:val="000A6295"/>
    <w:rsid w:val="000A7F14"/>
    <w:rsid w:val="000B01C6"/>
    <w:rsid w:val="000B03DA"/>
    <w:rsid w:val="000B0DA2"/>
    <w:rsid w:val="000B0E61"/>
    <w:rsid w:val="000B0F92"/>
    <w:rsid w:val="000B186D"/>
    <w:rsid w:val="000B19D8"/>
    <w:rsid w:val="000B21D5"/>
    <w:rsid w:val="000B22F7"/>
    <w:rsid w:val="000B25A0"/>
    <w:rsid w:val="000B3E28"/>
    <w:rsid w:val="000B3F5E"/>
    <w:rsid w:val="000B41DF"/>
    <w:rsid w:val="000B4272"/>
    <w:rsid w:val="000B459D"/>
    <w:rsid w:val="000B4A18"/>
    <w:rsid w:val="000B4B47"/>
    <w:rsid w:val="000B542A"/>
    <w:rsid w:val="000B5A9F"/>
    <w:rsid w:val="000B5D73"/>
    <w:rsid w:val="000B6282"/>
    <w:rsid w:val="000B6A95"/>
    <w:rsid w:val="000B6EA6"/>
    <w:rsid w:val="000B6F29"/>
    <w:rsid w:val="000B71D8"/>
    <w:rsid w:val="000B755B"/>
    <w:rsid w:val="000B7A5D"/>
    <w:rsid w:val="000C0AD6"/>
    <w:rsid w:val="000C0D97"/>
    <w:rsid w:val="000C122C"/>
    <w:rsid w:val="000C1B60"/>
    <w:rsid w:val="000C1E91"/>
    <w:rsid w:val="000C1FB9"/>
    <w:rsid w:val="000C2381"/>
    <w:rsid w:val="000C24A2"/>
    <w:rsid w:val="000C26A1"/>
    <w:rsid w:val="000C2A51"/>
    <w:rsid w:val="000C2D60"/>
    <w:rsid w:val="000C3454"/>
    <w:rsid w:val="000C36DE"/>
    <w:rsid w:val="000C3888"/>
    <w:rsid w:val="000C3D4E"/>
    <w:rsid w:val="000C3DAE"/>
    <w:rsid w:val="000C4C19"/>
    <w:rsid w:val="000C537F"/>
    <w:rsid w:val="000C53C9"/>
    <w:rsid w:val="000C5660"/>
    <w:rsid w:val="000C5829"/>
    <w:rsid w:val="000C5C68"/>
    <w:rsid w:val="000C6F8A"/>
    <w:rsid w:val="000C7B48"/>
    <w:rsid w:val="000D02B4"/>
    <w:rsid w:val="000D0316"/>
    <w:rsid w:val="000D0854"/>
    <w:rsid w:val="000D1BED"/>
    <w:rsid w:val="000D1D7A"/>
    <w:rsid w:val="000D1F11"/>
    <w:rsid w:val="000D2289"/>
    <w:rsid w:val="000D23BC"/>
    <w:rsid w:val="000D253A"/>
    <w:rsid w:val="000D28E5"/>
    <w:rsid w:val="000D2AFE"/>
    <w:rsid w:val="000D2BD0"/>
    <w:rsid w:val="000D31AD"/>
    <w:rsid w:val="000D35F9"/>
    <w:rsid w:val="000D3A8B"/>
    <w:rsid w:val="000D460F"/>
    <w:rsid w:val="000D49A5"/>
    <w:rsid w:val="000D4FFE"/>
    <w:rsid w:val="000D5301"/>
    <w:rsid w:val="000D62A4"/>
    <w:rsid w:val="000D6444"/>
    <w:rsid w:val="000D6C8C"/>
    <w:rsid w:val="000D7B1D"/>
    <w:rsid w:val="000D7B9C"/>
    <w:rsid w:val="000D7CAA"/>
    <w:rsid w:val="000D7E0E"/>
    <w:rsid w:val="000E05E1"/>
    <w:rsid w:val="000E05FE"/>
    <w:rsid w:val="000E0B52"/>
    <w:rsid w:val="000E0EE6"/>
    <w:rsid w:val="000E1214"/>
    <w:rsid w:val="000E131C"/>
    <w:rsid w:val="000E17DE"/>
    <w:rsid w:val="000E1889"/>
    <w:rsid w:val="000E22B7"/>
    <w:rsid w:val="000E2B58"/>
    <w:rsid w:val="000E2DD9"/>
    <w:rsid w:val="000E3038"/>
    <w:rsid w:val="000E390F"/>
    <w:rsid w:val="000E3C56"/>
    <w:rsid w:val="000E3E06"/>
    <w:rsid w:val="000E3E44"/>
    <w:rsid w:val="000E461A"/>
    <w:rsid w:val="000E465C"/>
    <w:rsid w:val="000E4C1B"/>
    <w:rsid w:val="000E512A"/>
    <w:rsid w:val="000E5743"/>
    <w:rsid w:val="000E6066"/>
    <w:rsid w:val="000E6808"/>
    <w:rsid w:val="000E6C2B"/>
    <w:rsid w:val="000E6F74"/>
    <w:rsid w:val="000E70BC"/>
    <w:rsid w:val="000E7538"/>
    <w:rsid w:val="000E7759"/>
    <w:rsid w:val="000E78BF"/>
    <w:rsid w:val="000F089C"/>
    <w:rsid w:val="000F0A96"/>
    <w:rsid w:val="000F1691"/>
    <w:rsid w:val="000F2272"/>
    <w:rsid w:val="000F27F1"/>
    <w:rsid w:val="000F31C0"/>
    <w:rsid w:val="000F4090"/>
    <w:rsid w:val="000F4C02"/>
    <w:rsid w:val="000F589F"/>
    <w:rsid w:val="000F5B4F"/>
    <w:rsid w:val="000F5C1F"/>
    <w:rsid w:val="000F609A"/>
    <w:rsid w:val="000F624D"/>
    <w:rsid w:val="000F65A8"/>
    <w:rsid w:val="000F68A3"/>
    <w:rsid w:val="000F6CDF"/>
    <w:rsid w:val="000F6D91"/>
    <w:rsid w:val="000F765F"/>
    <w:rsid w:val="000F7B7A"/>
    <w:rsid w:val="000F7C10"/>
    <w:rsid w:val="000F7F4D"/>
    <w:rsid w:val="00100772"/>
    <w:rsid w:val="001010BC"/>
    <w:rsid w:val="0010167A"/>
    <w:rsid w:val="00101863"/>
    <w:rsid w:val="00101A88"/>
    <w:rsid w:val="00101DA8"/>
    <w:rsid w:val="00102EFC"/>
    <w:rsid w:val="00103A95"/>
    <w:rsid w:val="00105D89"/>
    <w:rsid w:val="00105FD8"/>
    <w:rsid w:val="00106174"/>
    <w:rsid w:val="001065D4"/>
    <w:rsid w:val="0010671B"/>
    <w:rsid w:val="001069C0"/>
    <w:rsid w:val="0010732B"/>
    <w:rsid w:val="00107549"/>
    <w:rsid w:val="0010774E"/>
    <w:rsid w:val="00107AE7"/>
    <w:rsid w:val="00107E89"/>
    <w:rsid w:val="001104C0"/>
    <w:rsid w:val="001104F4"/>
    <w:rsid w:val="00110886"/>
    <w:rsid w:val="00111C7B"/>
    <w:rsid w:val="00112659"/>
    <w:rsid w:val="00112AB0"/>
    <w:rsid w:val="00112B95"/>
    <w:rsid w:val="00112E78"/>
    <w:rsid w:val="00112F94"/>
    <w:rsid w:val="00113269"/>
    <w:rsid w:val="00113801"/>
    <w:rsid w:val="00113ECE"/>
    <w:rsid w:val="00114DB6"/>
    <w:rsid w:val="00115736"/>
    <w:rsid w:val="00115CE8"/>
    <w:rsid w:val="0011602D"/>
    <w:rsid w:val="00116093"/>
    <w:rsid w:val="0011618B"/>
    <w:rsid w:val="0011648E"/>
    <w:rsid w:val="00117200"/>
    <w:rsid w:val="00117ECC"/>
    <w:rsid w:val="001203AA"/>
    <w:rsid w:val="001204DF"/>
    <w:rsid w:val="001211F0"/>
    <w:rsid w:val="00121C5C"/>
    <w:rsid w:val="001225F8"/>
    <w:rsid w:val="0012315F"/>
    <w:rsid w:val="001237DC"/>
    <w:rsid w:val="00124130"/>
    <w:rsid w:val="001243B0"/>
    <w:rsid w:val="00125427"/>
    <w:rsid w:val="00125DC2"/>
    <w:rsid w:val="00126CBB"/>
    <w:rsid w:val="00130664"/>
    <w:rsid w:val="001308F9"/>
    <w:rsid w:val="00130931"/>
    <w:rsid w:val="00130A77"/>
    <w:rsid w:val="00130B07"/>
    <w:rsid w:val="00130BB8"/>
    <w:rsid w:val="00130DED"/>
    <w:rsid w:val="00130E2B"/>
    <w:rsid w:val="001314A3"/>
    <w:rsid w:val="0013212E"/>
    <w:rsid w:val="0013222F"/>
    <w:rsid w:val="00132DA6"/>
    <w:rsid w:val="001332F0"/>
    <w:rsid w:val="001336D8"/>
    <w:rsid w:val="0013379C"/>
    <w:rsid w:val="00134565"/>
    <w:rsid w:val="00134AF1"/>
    <w:rsid w:val="00135260"/>
    <w:rsid w:val="0013552A"/>
    <w:rsid w:val="00135645"/>
    <w:rsid w:val="0013595B"/>
    <w:rsid w:val="00135CE1"/>
    <w:rsid w:val="0013630E"/>
    <w:rsid w:val="00136DFB"/>
    <w:rsid w:val="00137C9E"/>
    <w:rsid w:val="00140323"/>
    <w:rsid w:val="00140BDB"/>
    <w:rsid w:val="00140C39"/>
    <w:rsid w:val="0014199B"/>
    <w:rsid w:val="00141ACC"/>
    <w:rsid w:val="00141BFE"/>
    <w:rsid w:val="00141D48"/>
    <w:rsid w:val="00142249"/>
    <w:rsid w:val="001424A5"/>
    <w:rsid w:val="00142D7C"/>
    <w:rsid w:val="00143416"/>
    <w:rsid w:val="00143AED"/>
    <w:rsid w:val="0014413F"/>
    <w:rsid w:val="00144606"/>
    <w:rsid w:val="00144848"/>
    <w:rsid w:val="00144E0A"/>
    <w:rsid w:val="00144EE0"/>
    <w:rsid w:val="00145104"/>
    <w:rsid w:val="001453FA"/>
    <w:rsid w:val="001461ED"/>
    <w:rsid w:val="0014649C"/>
    <w:rsid w:val="00147274"/>
    <w:rsid w:val="0014751E"/>
    <w:rsid w:val="001479F3"/>
    <w:rsid w:val="00147DEC"/>
    <w:rsid w:val="00150092"/>
    <w:rsid w:val="001501A4"/>
    <w:rsid w:val="00150BC7"/>
    <w:rsid w:val="0015157E"/>
    <w:rsid w:val="00151806"/>
    <w:rsid w:val="00151F97"/>
    <w:rsid w:val="001529DB"/>
    <w:rsid w:val="00153117"/>
    <w:rsid w:val="00154036"/>
    <w:rsid w:val="0015436C"/>
    <w:rsid w:val="001543AA"/>
    <w:rsid w:val="00154C78"/>
    <w:rsid w:val="00154F70"/>
    <w:rsid w:val="001553EE"/>
    <w:rsid w:val="00156727"/>
    <w:rsid w:val="00156E89"/>
    <w:rsid w:val="00157C88"/>
    <w:rsid w:val="00157CA4"/>
    <w:rsid w:val="001605FA"/>
    <w:rsid w:val="00160F82"/>
    <w:rsid w:val="00161F7E"/>
    <w:rsid w:val="0016235D"/>
    <w:rsid w:val="00162577"/>
    <w:rsid w:val="00162C3B"/>
    <w:rsid w:val="00162DFA"/>
    <w:rsid w:val="0016383F"/>
    <w:rsid w:val="00163BCA"/>
    <w:rsid w:val="00163D8B"/>
    <w:rsid w:val="00163EAA"/>
    <w:rsid w:val="0016405E"/>
    <w:rsid w:val="001647C2"/>
    <w:rsid w:val="00164808"/>
    <w:rsid w:val="001656B3"/>
    <w:rsid w:val="00165FAA"/>
    <w:rsid w:val="0016634F"/>
    <w:rsid w:val="00167030"/>
    <w:rsid w:val="001672E1"/>
    <w:rsid w:val="001674F6"/>
    <w:rsid w:val="00167558"/>
    <w:rsid w:val="00167F61"/>
    <w:rsid w:val="001701B0"/>
    <w:rsid w:val="00170466"/>
    <w:rsid w:val="00170540"/>
    <w:rsid w:val="001707C6"/>
    <w:rsid w:val="00172526"/>
    <w:rsid w:val="001734F9"/>
    <w:rsid w:val="001736C0"/>
    <w:rsid w:val="0017383F"/>
    <w:rsid w:val="00173D1D"/>
    <w:rsid w:val="00174399"/>
    <w:rsid w:val="00174ABC"/>
    <w:rsid w:val="00174EB3"/>
    <w:rsid w:val="00175C0A"/>
    <w:rsid w:val="00175C0D"/>
    <w:rsid w:val="00175D07"/>
    <w:rsid w:val="001762B6"/>
    <w:rsid w:val="00176564"/>
    <w:rsid w:val="0017677D"/>
    <w:rsid w:val="0018051A"/>
    <w:rsid w:val="001808C1"/>
    <w:rsid w:val="00180BFB"/>
    <w:rsid w:val="00181625"/>
    <w:rsid w:val="001817D0"/>
    <w:rsid w:val="00181FED"/>
    <w:rsid w:val="00182AD1"/>
    <w:rsid w:val="0018346B"/>
    <w:rsid w:val="001847D7"/>
    <w:rsid w:val="00184BAE"/>
    <w:rsid w:val="00184C0D"/>
    <w:rsid w:val="00185432"/>
    <w:rsid w:val="0018625E"/>
    <w:rsid w:val="00187D95"/>
    <w:rsid w:val="00187DA0"/>
    <w:rsid w:val="00190785"/>
    <w:rsid w:val="00191817"/>
    <w:rsid w:val="00191A70"/>
    <w:rsid w:val="001921F0"/>
    <w:rsid w:val="00192A13"/>
    <w:rsid w:val="0019342A"/>
    <w:rsid w:val="00193462"/>
    <w:rsid w:val="00193DBB"/>
    <w:rsid w:val="001941C0"/>
    <w:rsid w:val="00194967"/>
    <w:rsid w:val="0019612D"/>
    <w:rsid w:val="001964AB"/>
    <w:rsid w:val="00196571"/>
    <w:rsid w:val="00196924"/>
    <w:rsid w:val="00197087"/>
    <w:rsid w:val="00197560"/>
    <w:rsid w:val="00197DC7"/>
    <w:rsid w:val="00197F72"/>
    <w:rsid w:val="001A01D4"/>
    <w:rsid w:val="001A02BE"/>
    <w:rsid w:val="001A0485"/>
    <w:rsid w:val="001A078A"/>
    <w:rsid w:val="001A086C"/>
    <w:rsid w:val="001A08ED"/>
    <w:rsid w:val="001A113D"/>
    <w:rsid w:val="001A1205"/>
    <w:rsid w:val="001A1703"/>
    <w:rsid w:val="001A1719"/>
    <w:rsid w:val="001A19E1"/>
    <w:rsid w:val="001A1E8F"/>
    <w:rsid w:val="001A1F9E"/>
    <w:rsid w:val="001A2D30"/>
    <w:rsid w:val="001A389D"/>
    <w:rsid w:val="001A4CC3"/>
    <w:rsid w:val="001A4F70"/>
    <w:rsid w:val="001A518B"/>
    <w:rsid w:val="001A54BF"/>
    <w:rsid w:val="001A550E"/>
    <w:rsid w:val="001A5D07"/>
    <w:rsid w:val="001A5EB3"/>
    <w:rsid w:val="001A7633"/>
    <w:rsid w:val="001A797D"/>
    <w:rsid w:val="001A7C5C"/>
    <w:rsid w:val="001B02A0"/>
    <w:rsid w:val="001B042D"/>
    <w:rsid w:val="001B0D42"/>
    <w:rsid w:val="001B1C51"/>
    <w:rsid w:val="001B2186"/>
    <w:rsid w:val="001B2C1C"/>
    <w:rsid w:val="001B32F0"/>
    <w:rsid w:val="001B3D20"/>
    <w:rsid w:val="001B3DF6"/>
    <w:rsid w:val="001B4711"/>
    <w:rsid w:val="001B578A"/>
    <w:rsid w:val="001B5F89"/>
    <w:rsid w:val="001B5FE3"/>
    <w:rsid w:val="001B676F"/>
    <w:rsid w:val="001B6992"/>
    <w:rsid w:val="001B748B"/>
    <w:rsid w:val="001B7684"/>
    <w:rsid w:val="001B7C52"/>
    <w:rsid w:val="001C0060"/>
    <w:rsid w:val="001C01C4"/>
    <w:rsid w:val="001C051A"/>
    <w:rsid w:val="001C096F"/>
    <w:rsid w:val="001C0AE6"/>
    <w:rsid w:val="001C0E1E"/>
    <w:rsid w:val="001C15EC"/>
    <w:rsid w:val="001C175A"/>
    <w:rsid w:val="001C1A66"/>
    <w:rsid w:val="001C2457"/>
    <w:rsid w:val="001C28A6"/>
    <w:rsid w:val="001C370E"/>
    <w:rsid w:val="001C3FF0"/>
    <w:rsid w:val="001C47CD"/>
    <w:rsid w:val="001C5076"/>
    <w:rsid w:val="001C6093"/>
    <w:rsid w:val="001C69A3"/>
    <w:rsid w:val="001C729E"/>
    <w:rsid w:val="001C79B5"/>
    <w:rsid w:val="001C79D6"/>
    <w:rsid w:val="001C7C4B"/>
    <w:rsid w:val="001D00EA"/>
    <w:rsid w:val="001D01A8"/>
    <w:rsid w:val="001D165F"/>
    <w:rsid w:val="001D1AFF"/>
    <w:rsid w:val="001D284F"/>
    <w:rsid w:val="001D29C3"/>
    <w:rsid w:val="001D311E"/>
    <w:rsid w:val="001D313E"/>
    <w:rsid w:val="001D33BC"/>
    <w:rsid w:val="001D3495"/>
    <w:rsid w:val="001D4078"/>
    <w:rsid w:val="001D425D"/>
    <w:rsid w:val="001D56B4"/>
    <w:rsid w:val="001D6044"/>
    <w:rsid w:val="001D6B6E"/>
    <w:rsid w:val="001D6EAD"/>
    <w:rsid w:val="001D7AA5"/>
    <w:rsid w:val="001E0ED8"/>
    <w:rsid w:val="001E1417"/>
    <w:rsid w:val="001E1680"/>
    <w:rsid w:val="001E177C"/>
    <w:rsid w:val="001E17F6"/>
    <w:rsid w:val="001E18B7"/>
    <w:rsid w:val="001E1CA2"/>
    <w:rsid w:val="001E2B17"/>
    <w:rsid w:val="001E2E4D"/>
    <w:rsid w:val="001E31E1"/>
    <w:rsid w:val="001E37E8"/>
    <w:rsid w:val="001E3B30"/>
    <w:rsid w:val="001E3F4A"/>
    <w:rsid w:val="001E6250"/>
    <w:rsid w:val="001E63F8"/>
    <w:rsid w:val="001E67B7"/>
    <w:rsid w:val="001E6B32"/>
    <w:rsid w:val="001E6F84"/>
    <w:rsid w:val="001E70A5"/>
    <w:rsid w:val="001E71BB"/>
    <w:rsid w:val="001E7425"/>
    <w:rsid w:val="001E7531"/>
    <w:rsid w:val="001E783A"/>
    <w:rsid w:val="001E793E"/>
    <w:rsid w:val="001E7E29"/>
    <w:rsid w:val="001F01E3"/>
    <w:rsid w:val="001F054D"/>
    <w:rsid w:val="001F068F"/>
    <w:rsid w:val="001F0B21"/>
    <w:rsid w:val="001F0D63"/>
    <w:rsid w:val="001F0D8B"/>
    <w:rsid w:val="001F11FA"/>
    <w:rsid w:val="001F1DD6"/>
    <w:rsid w:val="001F267A"/>
    <w:rsid w:val="001F28F4"/>
    <w:rsid w:val="001F2D40"/>
    <w:rsid w:val="001F384B"/>
    <w:rsid w:val="001F3A02"/>
    <w:rsid w:val="001F3B28"/>
    <w:rsid w:val="001F3EEF"/>
    <w:rsid w:val="001F41B7"/>
    <w:rsid w:val="001F42EC"/>
    <w:rsid w:val="001F43EA"/>
    <w:rsid w:val="001F4BD4"/>
    <w:rsid w:val="001F5732"/>
    <w:rsid w:val="001F5797"/>
    <w:rsid w:val="001F5A27"/>
    <w:rsid w:val="001F62C6"/>
    <w:rsid w:val="001F63D0"/>
    <w:rsid w:val="001F6524"/>
    <w:rsid w:val="001F657B"/>
    <w:rsid w:val="001F65B6"/>
    <w:rsid w:val="001F6DF6"/>
    <w:rsid w:val="002006E0"/>
    <w:rsid w:val="00200D6F"/>
    <w:rsid w:val="00201148"/>
    <w:rsid w:val="00201E2E"/>
    <w:rsid w:val="00202ADC"/>
    <w:rsid w:val="00202B4F"/>
    <w:rsid w:val="00202C3A"/>
    <w:rsid w:val="00202F07"/>
    <w:rsid w:val="002034E0"/>
    <w:rsid w:val="00203890"/>
    <w:rsid w:val="00203B3D"/>
    <w:rsid w:val="00203BBB"/>
    <w:rsid w:val="002047DD"/>
    <w:rsid w:val="00205274"/>
    <w:rsid w:val="002052B3"/>
    <w:rsid w:val="00205C68"/>
    <w:rsid w:val="00205FCC"/>
    <w:rsid w:val="00206188"/>
    <w:rsid w:val="00206C8B"/>
    <w:rsid w:val="0020721D"/>
    <w:rsid w:val="0020747D"/>
    <w:rsid w:val="00207649"/>
    <w:rsid w:val="002079FB"/>
    <w:rsid w:val="00207AC7"/>
    <w:rsid w:val="00207CFE"/>
    <w:rsid w:val="00207DB1"/>
    <w:rsid w:val="002100AC"/>
    <w:rsid w:val="0021038C"/>
    <w:rsid w:val="0021078C"/>
    <w:rsid w:val="002107E7"/>
    <w:rsid w:val="00210BA0"/>
    <w:rsid w:val="00210C51"/>
    <w:rsid w:val="002118E6"/>
    <w:rsid w:val="00211B5A"/>
    <w:rsid w:val="002124EB"/>
    <w:rsid w:val="0021325C"/>
    <w:rsid w:val="00213CB6"/>
    <w:rsid w:val="00213FE1"/>
    <w:rsid w:val="0021402A"/>
    <w:rsid w:val="00214905"/>
    <w:rsid w:val="00215435"/>
    <w:rsid w:val="002154D0"/>
    <w:rsid w:val="0021624F"/>
    <w:rsid w:val="00216F1F"/>
    <w:rsid w:val="002176BF"/>
    <w:rsid w:val="00217759"/>
    <w:rsid w:val="002201F8"/>
    <w:rsid w:val="00220397"/>
    <w:rsid w:val="00220BDC"/>
    <w:rsid w:val="00221013"/>
    <w:rsid w:val="00221117"/>
    <w:rsid w:val="00221BB3"/>
    <w:rsid w:val="00221D8D"/>
    <w:rsid w:val="00221EDC"/>
    <w:rsid w:val="0022235A"/>
    <w:rsid w:val="002223DE"/>
    <w:rsid w:val="002225F6"/>
    <w:rsid w:val="002226C8"/>
    <w:rsid w:val="00222F1E"/>
    <w:rsid w:val="00224068"/>
    <w:rsid w:val="00224404"/>
    <w:rsid w:val="00224AE7"/>
    <w:rsid w:val="00224D50"/>
    <w:rsid w:val="00224D9C"/>
    <w:rsid w:val="0022605D"/>
    <w:rsid w:val="0022647C"/>
    <w:rsid w:val="002275EA"/>
    <w:rsid w:val="00227868"/>
    <w:rsid w:val="00230186"/>
    <w:rsid w:val="0023054E"/>
    <w:rsid w:val="00233248"/>
    <w:rsid w:val="0023366C"/>
    <w:rsid w:val="00233760"/>
    <w:rsid w:val="00233FF5"/>
    <w:rsid w:val="002343C7"/>
    <w:rsid w:val="002343F0"/>
    <w:rsid w:val="00234709"/>
    <w:rsid w:val="00235F32"/>
    <w:rsid w:val="0023648A"/>
    <w:rsid w:val="002365E6"/>
    <w:rsid w:val="00236981"/>
    <w:rsid w:val="002370E9"/>
    <w:rsid w:val="0023716B"/>
    <w:rsid w:val="00237B19"/>
    <w:rsid w:val="002400FD"/>
    <w:rsid w:val="00240327"/>
    <w:rsid w:val="0024082D"/>
    <w:rsid w:val="00240D4C"/>
    <w:rsid w:val="00240F79"/>
    <w:rsid w:val="00241950"/>
    <w:rsid w:val="00241C9A"/>
    <w:rsid w:val="00242008"/>
    <w:rsid w:val="00242261"/>
    <w:rsid w:val="0024251B"/>
    <w:rsid w:val="00242A6B"/>
    <w:rsid w:val="00243E7B"/>
    <w:rsid w:val="00243F33"/>
    <w:rsid w:val="00244032"/>
    <w:rsid w:val="00244113"/>
    <w:rsid w:val="00244B56"/>
    <w:rsid w:val="00244E57"/>
    <w:rsid w:val="00245B96"/>
    <w:rsid w:val="00246284"/>
    <w:rsid w:val="002465D2"/>
    <w:rsid w:val="002467B4"/>
    <w:rsid w:val="002467ED"/>
    <w:rsid w:val="0024702A"/>
    <w:rsid w:val="002473F6"/>
    <w:rsid w:val="00247DF2"/>
    <w:rsid w:val="00247F11"/>
    <w:rsid w:val="00247FBF"/>
    <w:rsid w:val="00250299"/>
    <w:rsid w:val="00250F23"/>
    <w:rsid w:val="00250FCA"/>
    <w:rsid w:val="00251796"/>
    <w:rsid w:val="00251FB8"/>
    <w:rsid w:val="00252389"/>
    <w:rsid w:val="00252573"/>
    <w:rsid w:val="00252F99"/>
    <w:rsid w:val="00252FBC"/>
    <w:rsid w:val="00252FD7"/>
    <w:rsid w:val="00253283"/>
    <w:rsid w:val="00253F4D"/>
    <w:rsid w:val="0025412D"/>
    <w:rsid w:val="00254626"/>
    <w:rsid w:val="00254A2B"/>
    <w:rsid w:val="00254F34"/>
    <w:rsid w:val="00255552"/>
    <w:rsid w:val="00255BB0"/>
    <w:rsid w:val="00255E26"/>
    <w:rsid w:val="00256186"/>
    <w:rsid w:val="0025621E"/>
    <w:rsid w:val="002563C8"/>
    <w:rsid w:val="00256897"/>
    <w:rsid w:val="00256914"/>
    <w:rsid w:val="00256B32"/>
    <w:rsid w:val="00256D51"/>
    <w:rsid w:val="002571F0"/>
    <w:rsid w:val="00257C74"/>
    <w:rsid w:val="00260350"/>
    <w:rsid w:val="00260B62"/>
    <w:rsid w:val="00261C1F"/>
    <w:rsid w:val="00261CF6"/>
    <w:rsid w:val="0026233B"/>
    <w:rsid w:val="00262996"/>
    <w:rsid w:val="00262A51"/>
    <w:rsid w:val="00263847"/>
    <w:rsid w:val="0026394F"/>
    <w:rsid w:val="00264296"/>
    <w:rsid w:val="00265E9B"/>
    <w:rsid w:val="002664AA"/>
    <w:rsid w:val="002667DB"/>
    <w:rsid w:val="00266A66"/>
    <w:rsid w:val="00266CB2"/>
    <w:rsid w:val="002677FB"/>
    <w:rsid w:val="00271387"/>
    <w:rsid w:val="00271D3C"/>
    <w:rsid w:val="00272A87"/>
    <w:rsid w:val="00273023"/>
    <w:rsid w:val="00273464"/>
    <w:rsid w:val="00273894"/>
    <w:rsid w:val="00273C76"/>
    <w:rsid w:val="0027470F"/>
    <w:rsid w:val="0027478A"/>
    <w:rsid w:val="00274C51"/>
    <w:rsid w:val="00274D7C"/>
    <w:rsid w:val="00274FEB"/>
    <w:rsid w:val="002752BC"/>
    <w:rsid w:val="0027556B"/>
    <w:rsid w:val="002755AC"/>
    <w:rsid w:val="002755E1"/>
    <w:rsid w:val="00275CD3"/>
    <w:rsid w:val="00276AEE"/>
    <w:rsid w:val="00276B62"/>
    <w:rsid w:val="00276B64"/>
    <w:rsid w:val="00276F0D"/>
    <w:rsid w:val="002773C2"/>
    <w:rsid w:val="0028006B"/>
    <w:rsid w:val="002806D8"/>
    <w:rsid w:val="00280BD6"/>
    <w:rsid w:val="002816FF"/>
    <w:rsid w:val="00281780"/>
    <w:rsid w:val="0028191C"/>
    <w:rsid w:val="00281D1C"/>
    <w:rsid w:val="00282822"/>
    <w:rsid w:val="002831EC"/>
    <w:rsid w:val="0028397A"/>
    <w:rsid w:val="00283CB1"/>
    <w:rsid w:val="002845CD"/>
    <w:rsid w:val="00286188"/>
    <w:rsid w:val="0028619D"/>
    <w:rsid w:val="00286CFA"/>
    <w:rsid w:val="00287C43"/>
    <w:rsid w:val="00287D41"/>
    <w:rsid w:val="002905A9"/>
    <w:rsid w:val="002907C2"/>
    <w:rsid w:val="00291830"/>
    <w:rsid w:val="0029262C"/>
    <w:rsid w:val="002926C3"/>
    <w:rsid w:val="0029276C"/>
    <w:rsid w:val="002928DF"/>
    <w:rsid w:val="00292987"/>
    <w:rsid w:val="0029353C"/>
    <w:rsid w:val="0029388F"/>
    <w:rsid w:val="00293CD1"/>
    <w:rsid w:val="00293F56"/>
    <w:rsid w:val="00294151"/>
    <w:rsid w:val="002945F2"/>
    <w:rsid w:val="00295D42"/>
    <w:rsid w:val="00296089"/>
    <w:rsid w:val="002965FB"/>
    <w:rsid w:val="00296990"/>
    <w:rsid w:val="00297894"/>
    <w:rsid w:val="002A01D3"/>
    <w:rsid w:val="002A0626"/>
    <w:rsid w:val="002A0730"/>
    <w:rsid w:val="002A0C16"/>
    <w:rsid w:val="002A231F"/>
    <w:rsid w:val="002A36A2"/>
    <w:rsid w:val="002A3D2E"/>
    <w:rsid w:val="002A3E29"/>
    <w:rsid w:val="002A422E"/>
    <w:rsid w:val="002A42FD"/>
    <w:rsid w:val="002A47B7"/>
    <w:rsid w:val="002A5251"/>
    <w:rsid w:val="002A55A9"/>
    <w:rsid w:val="002A5A1F"/>
    <w:rsid w:val="002A5F78"/>
    <w:rsid w:val="002A67AA"/>
    <w:rsid w:val="002A6FB2"/>
    <w:rsid w:val="002A7B07"/>
    <w:rsid w:val="002A7DE7"/>
    <w:rsid w:val="002B11FF"/>
    <w:rsid w:val="002B1222"/>
    <w:rsid w:val="002B18D5"/>
    <w:rsid w:val="002B1B8A"/>
    <w:rsid w:val="002B20C2"/>
    <w:rsid w:val="002B2688"/>
    <w:rsid w:val="002B26FB"/>
    <w:rsid w:val="002B273F"/>
    <w:rsid w:val="002B2781"/>
    <w:rsid w:val="002B2D82"/>
    <w:rsid w:val="002B3D3A"/>
    <w:rsid w:val="002B4736"/>
    <w:rsid w:val="002B654A"/>
    <w:rsid w:val="002B697D"/>
    <w:rsid w:val="002B6C48"/>
    <w:rsid w:val="002B7116"/>
    <w:rsid w:val="002B726D"/>
    <w:rsid w:val="002B73F9"/>
    <w:rsid w:val="002B776A"/>
    <w:rsid w:val="002B7C9B"/>
    <w:rsid w:val="002C06F6"/>
    <w:rsid w:val="002C0DBF"/>
    <w:rsid w:val="002C16F8"/>
    <w:rsid w:val="002C1B38"/>
    <w:rsid w:val="002C200B"/>
    <w:rsid w:val="002C2650"/>
    <w:rsid w:val="002C3F95"/>
    <w:rsid w:val="002C4345"/>
    <w:rsid w:val="002C4567"/>
    <w:rsid w:val="002C4F0E"/>
    <w:rsid w:val="002C5329"/>
    <w:rsid w:val="002C5738"/>
    <w:rsid w:val="002C5F0B"/>
    <w:rsid w:val="002C63FE"/>
    <w:rsid w:val="002C7173"/>
    <w:rsid w:val="002C7410"/>
    <w:rsid w:val="002C746A"/>
    <w:rsid w:val="002C7C7F"/>
    <w:rsid w:val="002C7EA2"/>
    <w:rsid w:val="002D013C"/>
    <w:rsid w:val="002D01EB"/>
    <w:rsid w:val="002D0ABD"/>
    <w:rsid w:val="002D0C1B"/>
    <w:rsid w:val="002D166A"/>
    <w:rsid w:val="002D1778"/>
    <w:rsid w:val="002D25C7"/>
    <w:rsid w:val="002D393F"/>
    <w:rsid w:val="002D3FCD"/>
    <w:rsid w:val="002D5CC7"/>
    <w:rsid w:val="002D64BF"/>
    <w:rsid w:val="002D6C41"/>
    <w:rsid w:val="002D722D"/>
    <w:rsid w:val="002D7C67"/>
    <w:rsid w:val="002E054F"/>
    <w:rsid w:val="002E1574"/>
    <w:rsid w:val="002E15AB"/>
    <w:rsid w:val="002E1B21"/>
    <w:rsid w:val="002E1ECC"/>
    <w:rsid w:val="002E2121"/>
    <w:rsid w:val="002E242B"/>
    <w:rsid w:val="002E2634"/>
    <w:rsid w:val="002E2D26"/>
    <w:rsid w:val="002E2F1C"/>
    <w:rsid w:val="002E32BB"/>
    <w:rsid w:val="002E3748"/>
    <w:rsid w:val="002E43E2"/>
    <w:rsid w:val="002E4641"/>
    <w:rsid w:val="002E4909"/>
    <w:rsid w:val="002E493D"/>
    <w:rsid w:val="002E4B1F"/>
    <w:rsid w:val="002E4B7E"/>
    <w:rsid w:val="002E601E"/>
    <w:rsid w:val="002E6145"/>
    <w:rsid w:val="002E6989"/>
    <w:rsid w:val="002E6A6A"/>
    <w:rsid w:val="002E6DA7"/>
    <w:rsid w:val="002E72A2"/>
    <w:rsid w:val="002E72F1"/>
    <w:rsid w:val="002E7453"/>
    <w:rsid w:val="002E7A82"/>
    <w:rsid w:val="002F09BF"/>
    <w:rsid w:val="002F0E04"/>
    <w:rsid w:val="002F258E"/>
    <w:rsid w:val="002F3182"/>
    <w:rsid w:val="002F3789"/>
    <w:rsid w:val="002F3B31"/>
    <w:rsid w:val="002F3D6A"/>
    <w:rsid w:val="002F492C"/>
    <w:rsid w:val="002F4AA5"/>
    <w:rsid w:val="002F4D85"/>
    <w:rsid w:val="002F5058"/>
    <w:rsid w:val="002F5524"/>
    <w:rsid w:val="002F5B5E"/>
    <w:rsid w:val="002F7090"/>
    <w:rsid w:val="00300670"/>
    <w:rsid w:val="003009B7"/>
    <w:rsid w:val="003015E1"/>
    <w:rsid w:val="00301626"/>
    <w:rsid w:val="00301D79"/>
    <w:rsid w:val="00303F85"/>
    <w:rsid w:val="00304307"/>
    <w:rsid w:val="003048AA"/>
    <w:rsid w:val="00304B1D"/>
    <w:rsid w:val="00305440"/>
    <w:rsid w:val="00305C0A"/>
    <w:rsid w:val="0030636E"/>
    <w:rsid w:val="00306490"/>
    <w:rsid w:val="003065EF"/>
    <w:rsid w:val="003068DD"/>
    <w:rsid w:val="00307685"/>
    <w:rsid w:val="00307D90"/>
    <w:rsid w:val="00310867"/>
    <w:rsid w:val="00313027"/>
    <w:rsid w:val="00313477"/>
    <w:rsid w:val="00314850"/>
    <w:rsid w:val="003155D6"/>
    <w:rsid w:val="00315C95"/>
    <w:rsid w:val="00315F12"/>
    <w:rsid w:val="0031625F"/>
    <w:rsid w:val="00316290"/>
    <w:rsid w:val="003165D8"/>
    <w:rsid w:val="00316CC5"/>
    <w:rsid w:val="00316DE1"/>
    <w:rsid w:val="00316F47"/>
    <w:rsid w:val="003177EA"/>
    <w:rsid w:val="00317808"/>
    <w:rsid w:val="00317D09"/>
    <w:rsid w:val="00320A25"/>
    <w:rsid w:val="00321352"/>
    <w:rsid w:val="00322369"/>
    <w:rsid w:val="003224B2"/>
    <w:rsid w:val="00323000"/>
    <w:rsid w:val="00323034"/>
    <w:rsid w:val="00323726"/>
    <w:rsid w:val="0032395D"/>
    <w:rsid w:val="003239CB"/>
    <w:rsid w:val="00323B63"/>
    <w:rsid w:val="00323B92"/>
    <w:rsid w:val="0032439D"/>
    <w:rsid w:val="00324DB1"/>
    <w:rsid w:val="00325159"/>
    <w:rsid w:val="00325164"/>
    <w:rsid w:val="0032553D"/>
    <w:rsid w:val="00325672"/>
    <w:rsid w:val="0032607F"/>
    <w:rsid w:val="003262D8"/>
    <w:rsid w:val="003267D9"/>
    <w:rsid w:val="00326CC0"/>
    <w:rsid w:val="00326F93"/>
    <w:rsid w:val="003270D4"/>
    <w:rsid w:val="00327380"/>
    <w:rsid w:val="00327F46"/>
    <w:rsid w:val="0033064E"/>
    <w:rsid w:val="00330F0E"/>
    <w:rsid w:val="0033177E"/>
    <w:rsid w:val="003319B2"/>
    <w:rsid w:val="00331C34"/>
    <w:rsid w:val="00331D56"/>
    <w:rsid w:val="00331D61"/>
    <w:rsid w:val="0033217E"/>
    <w:rsid w:val="003325EC"/>
    <w:rsid w:val="0033318E"/>
    <w:rsid w:val="00333BAA"/>
    <w:rsid w:val="00333DBA"/>
    <w:rsid w:val="00334114"/>
    <w:rsid w:val="00335670"/>
    <w:rsid w:val="003357BE"/>
    <w:rsid w:val="00335E5D"/>
    <w:rsid w:val="00336255"/>
    <w:rsid w:val="00336334"/>
    <w:rsid w:val="003366D0"/>
    <w:rsid w:val="00336712"/>
    <w:rsid w:val="00337131"/>
    <w:rsid w:val="00337A76"/>
    <w:rsid w:val="003400F7"/>
    <w:rsid w:val="00340127"/>
    <w:rsid w:val="0034067D"/>
    <w:rsid w:val="003408E9"/>
    <w:rsid w:val="003411DD"/>
    <w:rsid w:val="00341AD3"/>
    <w:rsid w:val="00341C15"/>
    <w:rsid w:val="00341CB1"/>
    <w:rsid w:val="00342499"/>
    <w:rsid w:val="003432A7"/>
    <w:rsid w:val="00343441"/>
    <w:rsid w:val="00343EB8"/>
    <w:rsid w:val="00344644"/>
    <w:rsid w:val="00345018"/>
    <w:rsid w:val="0034525E"/>
    <w:rsid w:val="0034566D"/>
    <w:rsid w:val="0034694C"/>
    <w:rsid w:val="00346B3E"/>
    <w:rsid w:val="00346C24"/>
    <w:rsid w:val="00346F54"/>
    <w:rsid w:val="00347692"/>
    <w:rsid w:val="00347A5B"/>
    <w:rsid w:val="00347FB8"/>
    <w:rsid w:val="0035076F"/>
    <w:rsid w:val="00350990"/>
    <w:rsid w:val="00351B66"/>
    <w:rsid w:val="00351FF1"/>
    <w:rsid w:val="0035230F"/>
    <w:rsid w:val="003525B5"/>
    <w:rsid w:val="0035320F"/>
    <w:rsid w:val="00353213"/>
    <w:rsid w:val="0035322E"/>
    <w:rsid w:val="003534B7"/>
    <w:rsid w:val="00353F2C"/>
    <w:rsid w:val="00354126"/>
    <w:rsid w:val="003541F1"/>
    <w:rsid w:val="00354530"/>
    <w:rsid w:val="003547DA"/>
    <w:rsid w:val="00355217"/>
    <w:rsid w:val="00355802"/>
    <w:rsid w:val="00355FB8"/>
    <w:rsid w:val="003560DE"/>
    <w:rsid w:val="0035625A"/>
    <w:rsid w:val="003569C7"/>
    <w:rsid w:val="003570F1"/>
    <w:rsid w:val="00357761"/>
    <w:rsid w:val="003603DA"/>
    <w:rsid w:val="00360419"/>
    <w:rsid w:val="003612D8"/>
    <w:rsid w:val="00361BAC"/>
    <w:rsid w:val="00361C73"/>
    <w:rsid w:val="00361F92"/>
    <w:rsid w:val="0036217A"/>
    <w:rsid w:val="003623A1"/>
    <w:rsid w:val="00362C8F"/>
    <w:rsid w:val="0036383B"/>
    <w:rsid w:val="00363CF6"/>
    <w:rsid w:val="00364050"/>
    <w:rsid w:val="00364E44"/>
    <w:rsid w:val="0036569F"/>
    <w:rsid w:val="0036633E"/>
    <w:rsid w:val="0036689C"/>
    <w:rsid w:val="00367680"/>
    <w:rsid w:val="003714FB"/>
    <w:rsid w:val="003719B0"/>
    <w:rsid w:val="00371C36"/>
    <w:rsid w:val="003722FB"/>
    <w:rsid w:val="00372512"/>
    <w:rsid w:val="003730CD"/>
    <w:rsid w:val="003744E3"/>
    <w:rsid w:val="00374958"/>
    <w:rsid w:val="003749AF"/>
    <w:rsid w:val="00374A3E"/>
    <w:rsid w:val="00375841"/>
    <w:rsid w:val="0037612A"/>
    <w:rsid w:val="0037622D"/>
    <w:rsid w:val="00376569"/>
    <w:rsid w:val="00377883"/>
    <w:rsid w:val="00377DD2"/>
    <w:rsid w:val="00377E10"/>
    <w:rsid w:val="003801DC"/>
    <w:rsid w:val="0038056A"/>
    <w:rsid w:val="0038086A"/>
    <w:rsid w:val="00380C3C"/>
    <w:rsid w:val="00381470"/>
    <w:rsid w:val="00381DAB"/>
    <w:rsid w:val="00381F5F"/>
    <w:rsid w:val="003825B8"/>
    <w:rsid w:val="003827CA"/>
    <w:rsid w:val="00383380"/>
    <w:rsid w:val="0038390B"/>
    <w:rsid w:val="00383D2D"/>
    <w:rsid w:val="00383D55"/>
    <w:rsid w:val="00384538"/>
    <w:rsid w:val="0038489A"/>
    <w:rsid w:val="003848E9"/>
    <w:rsid w:val="00385315"/>
    <w:rsid w:val="00385B10"/>
    <w:rsid w:val="00385E7C"/>
    <w:rsid w:val="00386133"/>
    <w:rsid w:val="00386416"/>
    <w:rsid w:val="00386974"/>
    <w:rsid w:val="0039034A"/>
    <w:rsid w:val="00390A5F"/>
    <w:rsid w:val="00390D92"/>
    <w:rsid w:val="003917CD"/>
    <w:rsid w:val="0039219E"/>
    <w:rsid w:val="003924C5"/>
    <w:rsid w:val="00392911"/>
    <w:rsid w:val="003939FD"/>
    <w:rsid w:val="00394A9C"/>
    <w:rsid w:val="00394C5C"/>
    <w:rsid w:val="00394DB0"/>
    <w:rsid w:val="00395076"/>
    <w:rsid w:val="0039524A"/>
    <w:rsid w:val="003956FC"/>
    <w:rsid w:val="00396383"/>
    <w:rsid w:val="00396883"/>
    <w:rsid w:val="0039698F"/>
    <w:rsid w:val="0039767E"/>
    <w:rsid w:val="003976C7"/>
    <w:rsid w:val="003A0480"/>
    <w:rsid w:val="003A122A"/>
    <w:rsid w:val="003A1B11"/>
    <w:rsid w:val="003A1C51"/>
    <w:rsid w:val="003A1C59"/>
    <w:rsid w:val="003A1C64"/>
    <w:rsid w:val="003A2098"/>
    <w:rsid w:val="003A22F6"/>
    <w:rsid w:val="003A301F"/>
    <w:rsid w:val="003A327C"/>
    <w:rsid w:val="003A338F"/>
    <w:rsid w:val="003A3CDD"/>
    <w:rsid w:val="003A3E20"/>
    <w:rsid w:val="003A43F0"/>
    <w:rsid w:val="003A5408"/>
    <w:rsid w:val="003A5951"/>
    <w:rsid w:val="003A5E80"/>
    <w:rsid w:val="003A6043"/>
    <w:rsid w:val="003A652B"/>
    <w:rsid w:val="003A696D"/>
    <w:rsid w:val="003A6990"/>
    <w:rsid w:val="003A7249"/>
    <w:rsid w:val="003A7F7A"/>
    <w:rsid w:val="003B1430"/>
    <w:rsid w:val="003B3B73"/>
    <w:rsid w:val="003B4616"/>
    <w:rsid w:val="003B4A4E"/>
    <w:rsid w:val="003B4F76"/>
    <w:rsid w:val="003B4FD6"/>
    <w:rsid w:val="003B51FA"/>
    <w:rsid w:val="003B5895"/>
    <w:rsid w:val="003B58F9"/>
    <w:rsid w:val="003B59F4"/>
    <w:rsid w:val="003B62AB"/>
    <w:rsid w:val="003B7050"/>
    <w:rsid w:val="003B7277"/>
    <w:rsid w:val="003B761B"/>
    <w:rsid w:val="003B78BC"/>
    <w:rsid w:val="003B7E4B"/>
    <w:rsid w:val="003C00A0"/>
    <w:rsid w:val="003C1255"/>
    <w:rsid w:val="003C16A9"/>
    <w:rsid w:val="003C1802"/>
    <w:rsid w:val="003C22E3"/>
    <w:rsid w:val="003C2EA3"/>
    <w:rsid w:val="003C3467"/>
    <w:rsid w:val="003C3F46"/>
    <w:rsid w:val="003C4D1C"/>
    <w:rsid w:val="003C5036"/>
    <w:rsid w:val="003C65BF"/>
    <w:rsid w:val="003C676E"/>
    <w:rsid w:val="003C6B07"/>
    <w:rsid w:val="003C7728"/>
    <w:rsid w:val="003C7F07"/>
    <w:rsid w:val="003D0135"/>
    <w:rsid w:val="003D01B6"/>
    <w:rsid w:val="003D0226"/>
    <w:rsid w:val="003D2192"/>
    <w:rsid w:val="003D2D08"/>
    <w:rsid w:val="003D2E66"/>
    <w:rsid w:val="003D32FE"/>
    <w:rsid w:val="003D4722"/>
    <w:rsid w:val="003D4872"/>
    <w:rsid w:val="003D48FC"/>
    <w:rsid w:val="003D49FB"/>
    <w:rsid w:val="003D4A1B"/>
    <w:rsid w:val="003D5618"/>
    <w:rsid w:val="003D5674"/>
    <w:rsid w:val="003D5A97"/>
    <w:rsid w:val="003D5C1E"/>
    <w:rsid w:val="003D6019"/>
    <w:rsid w:val="003D63CC"/>
    <w:rsid w:val="003D64F1"/>
    <w:rsid w:val="003D6DF5"/>
    <w:rsid w:val="003D70EB"/>
    <w:rsid w:val="003D7B6D"/>
    <w:rsid w:val="003D7BC9"/>
    <w:rsid w:val="003E01CF"/>
    <w:rsid w:val="003E04E9"/>
    <w:rsid w:val="003E0DCC"/>
    <w:rsid w:val="003E18A7"/>
    <w:rsid w:val="003E286B"/>
    <w:rsid w:val="003E2F7D"/>
    <w:rsid w:val="003E31CD"/>
    <w:rsid w:val="003E31EE"/>
    <w:rsid w:val="003E422A"/>
    <w:rsid w:val="003E4608"/>
    <w:rsid w:val="003E462A"/>
    <w:rsid w:val="003E4A7A"/>
    <w:rsid w:val="003E5125"/>
    <w:rsid w:val="003E5E11"/>
    <w:rsid w:val="003E62CE"/>
    <w:rsid w:val="003E634D"/>
    <w:rsid w:val="003E666C"/>
    <w:rsid w:val="003E7050"/>
    <w:rsid w:val="003E794A"/>
    <w:rsid w:val="003E7D25"/>
    <w:rsid w:val="003E7D3B"/>
    <w:rsid w:val="003F0474"/>
    <w:rsid w:val="003F0ACF"/>
    <w:rsid w:val="003F0F13"/>
    <w:rsid w:val="003F1382"/>
    <w:rsid w:val="003F1407"/>
    <w:rsid w:val="003F21AA"/>
    <w:rsid w:val="003F38D2"/>
    <w:rsid w:val="003F4DFD"/>
    <w:rsid w:val="003F5149"/>
    <w:rsid w:val="003F55DF"/>
    <w:rsid w:val="003F55F3"/>
    <w:rsid w:val="003F644E"/>
    <w:rsid w:val="003F645C"/>
    <w:rsid w:val="003F680D"/>
    <w:rsid w:val="003F68E9"/>
    <w:rsid w:val="003F6A94"/>
    <w:rsid w:val="003F72F9"/>
    <w:rsid w:val="003F7ED0"/>
    <w:rsid w:val="0040029D"/>
    <w:rsid w:val="00400837"/>
    <w:rsid w:val="004010E9"/>
    <w:rsid w:val="004018D1"/>
    <w:rsid w:val="00401AA0"/>
    <w:rsid w:val="00402AE8"/>
    <w:rsid w:val="00402C42"/>
    <w:rsid w:val="00402CCA"/>
    <w:rsid w:val="00403500"/>
    <w:rsid w:val="0040423A"/>
    <w:rsid w:val="004049B3"/>
    <w:rsid w:val="00404D3A"/>
    <w:rsid w:val="0040559B"/>
    <w:rsid w:val="00405CC3"/>
    <w:rsid w:val="00405DCF"/>
    <w:rsid w:val="00405EDD"/>
    <w:rsid w:val="00405EF0"/>
    <w:rsid w:val="00406EBD"/>
    <w:rsid w:val="0040705A"/>
    <w:rsid w:val="004076AE"/>
    <w:rsid w:val="00407D9D"/>
    <w:rsid w:val="00407DF4"/>
    <w:rsid w:val="00407FBB"/>
    <w:rsid w:val="00410536"/>
    <w:rsid w:val="00410624"/>
    <w:rsid w:val="004106BB"/>
    <w:rsid w:val="004107CB"/>
    <w:rsid w:val="00410E1D"/>
    <w:rsid w:val="0041163D"/>
    <w:rsid w:val="0041234D"/>
    <w:rsid w:val="0041253B"/>
    <w:rsid w:val="0041263B"/>
    <w:rsid w:val="00413AC2"/>
    <w:rsid w:val="0041479B"/>
    <w:rsid w:val="00414B30"/>
    <w:rsid w:val="0041559C"/>
    <w:rsid w:val="0041587B"/>
    <w:rsid w:val="00415ED7"/>
    <w:rsid w:val="00415FBC"/>
    <w:rsid w:val="00416105"/>
    <w:rsid w:val="00416460"/>
    <w:rsid w:val="00416AC6"/>
    <w:rsid w:val="00417004"/>
    <w:rsid w:val="00417B16"/>
    <w:rsid w:val="00420A5F"/>
    <w:rsid w:val="00420F29"/>
    <w:rsid w:val="0042122F"/>
    <w:rsid w:val="004217CA"/>
    <w:rsid w:val="00421AA0"/>
    <w:rsid w:val="0042243C"/>
    <w:rsid w:val="004224E9"/>
    <w:rsid w:val="004230CF"/>
    <w:rsid w:val="004233E6"/>
    <w:rsid w:val="00424143"/>
    <w:rsid w:val="004242D2"/>
    <w:rsid w:val="00424611"/>
    <w:rsid w:val="00424B71"/>
    <w:rsid w:val="00424B91"/>
    <w:rsid w:val="00425786"/>
    <w:rsid w:val="0042611B"/>
    <w:rsid w:val="00426A46"/>
    <w:rsid w:val="00426B14"/>
    <w:rsid w:val="00427223"/>
    <w:rsid w:val="004278D5"/>
    <w:rsid w:val="004279EC"/>
    <w:rsid w:val="00427E51"/>
    <w:rsid w:val="00430A51"/>
    <w:rsid w:val="00430E48"/>
    <w:rsid w:val="00431CCE"/>
    <w:rsid w:val="00432698"/>
    <w:rsid w:val="004327E4"/>
    <w:rsid w:val="00432D68"/>
    <w:rsid w:val="00433310"/>
    <w:rsid w:val="0043385D"/>
    <w:rsid w:val="00433D72"/>
    <w:rsid w:val="00434165"/>
    <w:rsid w:val="00434B33"/>
    <w:rsid w:val="00434F0B"/>
    <w:rsid w:val="00436601"/>
    <w:rsid w:val="004366E5"/>
    <w:rsid w:val="0043677E"/>
    <w:rsid w:val="00437028"/>
    <w:rsid w:val="004374CA"/>
    <w:rsid w:val="00437591"/>
    <w:rsid w:val="004376F9"/>
    <w:rsid w:val="0043775B"/>
    <w:rsid w:val="00440519"/>
    <w:rsid w:val="00440739"/>
    <w:rsid w:val="004409A1"/>
    <w:rsid w:val="004415A2"/>
    <w:rsid w:val="004415B1"/>
    <w:rsid w:val="00442A33"/>
    <w:rsid w:val="00442D8D"/>
    <w:rsid w:val="00442F76"/>
    <w:rsid w:val="00443278"/>
    <w:rsid w:val="004432C6"/>
    <w:rsid w:val="004434ED"/>
    <w:rsid w:val="00443FA7"/>
    <w:rsid w:val="00444322"/>
    <w:rsid w:val="004446AB"/>
    <w:rsid w:val="004455CC"/>
    <w:rsid w:val="004459C9"/>
    <w:rsid w:val="00446345"/>
    <w:rsid w:val="00446643"/>
    <w:rsid w:val="00446E2A"/>
    <w:rsid w:val="00447BE9"/>
    <w:rsid w:val="00447E5D"/>
    <w:rsid w:val="00447E81"/>
    <w:rsid w:val="004500D5"/>
    <w:rsid w:val="00450599"/>
    <w:rsid w:val="004506BC"/>
    <w:rsid w:val="004506FE"/>
    <w:rsid w:val="004511BF"/>
    <w:rsid w:val="00451B73"/>
    <w:rsid w:val="0045228E"/>
    <w:rsid w:val="00452829"/>
    <w:rsid w:val="00452F24"/>
    <w:rsid w:val="0045358E"/>
    <w:rsid w:val="00453929"/>
    <w:rsid w:val="00453931"/>
    <w:rsid w:val="00454A7F"/>
    <w:rsid w:val="00455D0E"/>
    <w:rsid w:val="0045608C"/>
    <w:rsid w:val="00456156"/>
    <w:rsid w:val="00456FDF"/>
    <w:rsid w:val="0045704E"/>
    <w:rsid w:val="00457D92"/>
    <w:rsid w:val="0046016E"/>
    <w:rsid w:val="00460412"/>
    <w:rsid w:val="0046053D"/>
    <w:rsid w:val="00460704"/>
    <w:rsid w:val="0046082E"/>
    <w:rsid w:val="00460C05"/>
    <w:rsid w:val="00461187"/>
    <w:rsid w:val="0046145D"/>
    <w:rsid w:val="004614E2"/>
    <w:rsid w:val="00464E0A"/>
    <w:rsid w:val="004655F8"/>
    <w:rsid w:val="00465FC0"/>
    <w:rsid w:val="00465FF8"/>
    <w:rsid w:val="0046604B"/>
    <w:rsid w:val="004661ED"/>
    <w:rsid w:val="00466870"/>
    <w:rsid w:val="00466E27"/>
    <w:rsid w:val="00467674"/>
    <w:rsid w:val="0047046A"/>
    <w:rsid w:val="00471005"/>
    <w:rsid w:val="0047123E"/>
    <w:rsid w:val="0047241D"/>
    <w:rsid w:val="00472469"/>
    <w:rsid w:val="0047263E"/>
    <w:rsid w:val="0047272E"/>
    <w:rsid w:val="00473F37"/>
    <w:rsid w:val="00474385"/>
    <w:rsid w:val="00474636"/>
    <w:rsid w:val="004746E2"/>
    <w:rsid w:val="00474D1C"/>
    <w:rsid w:val="0047611F"/>
    <w:rsid w:val="00477C2D"/>
    <w:rsid w:val="00480D12"/>
    <w:rsid w:val="004818EF"/>
    <w:rsid w:val="00481AD5"/>
    <w:rsid w:val="00481E28"/>
    <w:rsid w:val="0048212D"/>
    <w:rsid w:val="00482843"/>
    <w:rsid w:val="00482A87"/>
    <w:rsid w:val="00482ABA"/>
    <w:rsid w:val="00482ED0"/>
    <w:rsid w:val="00482ED5"/>
    <w:rsid w:val="00483079"/>
    <w:rsid w:val="00483602"/>
    <w:rsid w:val="00483E02"/>
    <w:rsid w:val="00484B39"/>
    <w:rsid w:val="00485461"/>
    <w:rsid w:val="004855F8"/>
    <w:rsid w:val="004861E0"/>
    <w:rsid w:val="004863A5"/>
    <w:rsid w:val="0048782E"/>
    <w:rsid w:val="00487DBD"/>
    <w:rsid w:val="00487FEF"/>
    <w:rsid w:val="00490210"/>
    <w:rsid w:val="00490B0F"/>
    <w:rsid w:val="00490DF8"/>
    <w:rsid w:val="00490FEE"/>
    <w:rsid w:val="00491210"/>
    <w:rsid w:val="0049127F"/>
    <w:rsid w:val="00492333"/>
    <w:rsid w:val="00492ECA"/>
    <w:rsid w:val="00493E13"/>
    <w:rsid w:val="00493E8D"/>
    <w:rsid w:val="0049419F"/>
    <w:rsid w:val="00494DE0"/>
    <w:rsid w:val="0049510E"/>
    <w:rsid w:val="004959D5"/>
    <w:rsid w:val="00495F75"/>
    <w:rsid w:val="004965CC"/>
    <w:rsid w:val="00496615"/>
    <w:rsid w:val="004975E4"/>
    <w:rsid w:val="00497960"/>
    <w:rsid w:val="00497BBD"/>
    <w:rsid w:val="00497F9D"/>
    <w:rsid w:val="004A0F19"/>
    <w:rsid w:val="004A1099"/>
    <w:rsid w:val="004A1E67"/>
    <w:rsid w:val="004A211B"/>
    <w:rsid w:val="004A297D"/>
    <w:rsid w:val="004A29BF"/>
    <w:rsid w:val="004A32D7"/>
    <w:rsid w:val="004A3B77"/>
    <w:rsid w:val="004A409C"/>
    <w:rsid w:val="004A40B2"/>
    <w:rsid w:val="004A49B2"/>
    <w:rsid w:val="004A4E54"/>
    <w:rsid w:val="004A564B"/>
    <w:rsid w:val="004A6290"/>
    <w:rsid w:val="004A62F4"/>
    <w:rsid w:val="004A6691"/>
    <w:rsid w:val="004A66F5"/>
    <w:rsid w:val="004A671F"/>
    <w:rsid w:val="004A6920"/>
    <w:rsid w:val="004A6C38"/>
    <w:rsid w:val="004A7428"/>
    <w:rsid w:val="004A75FD"/>
    <w:rsid w:val="004A7A19"/>
    <w:rsid w:val="004B00AB"/>
    <w:rsid w:val="004B00DA"/>
    <w:rsid w:val="004B10F4"/>
    <w:rsid w:val="004B13D8"/>
    <w:rsid w:val="004B15B3"/>
    <w:rsid w:val="004B192D"/>
    <w:rsid w:val="004B210E"/>
    <w:rsid w:val="004B286F"/>
    <w:rsid w:val="004B4151"/>
    <w:rsid w:val="004B49B8"/>
    <w:rsid w:val="004B4AF9"/>
    <w:rsid w:val="004B55BB"/>
    <w:rsid w:val="004B6793"/>
    <w:rsid w:val="004B6953"/>
    <w:rsid w:val="004B6FD8"/>
    <w:rsid w:val="004B7273"/>
    <w:rsid w:val="004B75FF"/>
    <w:rsid w:val="004B76AE"/>
    <w:rsid w:val="004B7C0A"/>
    <w:rsid w:val="004B7D70"/>
    <w:rsid w:val="004C0005"/>
    <w:rsid w:val="004C06C8"/>
    <w:rsid w:val="004C094A"/>
    <w:rsid w:val="004C0A38"/>
    <w:rsid w:val="004C1146"/>
    <w:rsid w:val="004C1BD2"/>
    <w:rsid w:val="004C1F7F"/>
    <w:rsid w:val="004C267C"/>
    <w:rsid w:val="004C29F5"/>
    <w:rsid w:val="004C2D46"/>
    <w:rsid w:val="004C2DC8"/>
    <w:rsid w:val="004C32BD"/>
    <w:rsid w:val="004C33DD"/>
    <w:rsid w:val="004C35A1"/>
    <w:rsid w:val="004C37B9"/>
    <w:rsid w:val="004C3808"/>
    <w:rsid w:val="004C394A"/>
    <w:rsid w:val="004C47CC"/>
    <w:rsid w:val="004C5241"/>
    <w:rsid w:val="004C54DC"/>
    <w:rsid w:val="004C5738"/>
    <w:rsid w:val="004C5799"/>
    <w:rsid w:val="004C5B1E"/>
    <w:rsid w:val="004C6F47"/>
    <w:rsid w:val="004D1A71"/>
    <w:rsid w:val="004D1B2D"/>
    <w:rsid w:val="004D2FDE"/>
    <w:rsid w:val="004D3978"/>
    <w:rsid w:val="004D3C1A"/>
    <w:rsid w:val="004D40AA"/>
    <w:rsid w:val="004D4189"/>
    <w:rsid w:val="004D419D"/>
    <w:rsid w:val="004D432B"/>
    <w:rsid w:val="004D489E"/>
    <w:rsid w:val="004D48E1"/>
    <w:rsid w:val="004D6069"/>
    <w:rsid w:val="004D7009"/>
    <w:rsid w:val="004D758F"/>
    <w:rsid w:val="004D7983"/>
    <w:rsid w:val="004E02C7"/>
    <w:rsid w:val="004E02EA"/>
    <w:rsid w:val="004E217A"/>
    <w:rsid w:val="004E2F97"/>
    <w:rsid w:val="004E39AA"/>
    <w:rsid w:val="004E3EE7"/>
    <w:rsid w:val="004E4093"/>
    <w:rsid w:val="004E5F41"/>
    <w:rsid w:val="004E6046"/>
    <w:rsid w:val="004E7236"/>
    <w:rsid w:val="004E7380"/>
    <w:rsid w:val="004E79FE"/>
    <w:rsid w:val="004F028E"/>
    <w:rsid w:val="004F07A6"/>
    <w:rsid w:val="004F08B8"/>
    <w:rsid w:val="004F1450"/>
    <w:rsid w:val="004F1A3F"/>
    <w:rsid w:val="004F1F51"/>
    <w:rsid w:val="004F238B"/>
    <w:rsid w:val="004F2FFB"/>
    <w:rsid w:val="004F4D85"/>
    <w:rsid w:val="004F603E"/>
    <w:rsid w:val="004F605F"/>
    <w:rsid w:val="004F635E"/>
    <w:rsid w:val="004F65FF"/>
    <w:rsid w:val="004F7809"/>
    <w:rsid w:val="004F7E39"/>
    <w:rsid w:val="005016A5"/>
    <w:rsid w:val="00502446"/>
    <w:rsid w:val="00502458"/>
    <w:rsid w:val="00502500"/>
    <w:rsid w:val="0050264B"/>
    <w:rsid w:val="00503429"/>
    <w:rsid w:val="0050451A"/>
    <w:rsid w:val="005048D0"/>
    <w:rsid w:val="00505100"/>
    <w:rsid w:val="0050572D"/>
    <w:rsid w:val="005058A4"/>
    <w:rsid w:val="00505959"/>
    <w:rsid w:val="00505D87"/>
    <w:rsid w:val="005060C0"/>
    <w:rsid w:val="005063F8"/>
    <w:rsid w:val="005069ED"/>
    <w:rsid w:val="00506F02"/>
    <w:rsid w:val="00507852"/>
    <w:rsid w:val="005079A4"/>
    <w:rsid w:val="00507B0B"/>
    <w:rsid w:val="005101FD"/>
    <w:rsid w:val="00510574"/>
    <w:rsid w:val="005106D0"/>
    <w:rsid w:val="00510ACC"/>
    <w:rsid w:val="00510DDE"/>
    <w:rsid w:val="0051243A"/>
    <w:rsid w:val="00512BEB"/>
    <w:rsid w:val="00513B3E"/>
    <w:rsid w:val="005145AE"/>
    <w:rsid w:val="00514D07"/>
    <w:rsid w:val="00514D20"/>
    <w:rsid w:val="00514D65"/>
    <w:rsid w:val="00514FBF"/>
    <w:rsid w:val="005153BE"/>
    <w:rsid w:val="00516372"/>
    <w:rsid w:val="00516B0A"/>
    <w:rsid w:val="005170E2"/>
    <w:rsid w:val="005176AA"/>
    <w:rsid w:val="0052131A"/>
    <w:rsid w:val="00521E32"/>
    <w:rsid w:val="00521E80"/>
    <w:rsid w:val="00522251"/>
    <w:rsid w:val="00522982"/>
    <w:rsid w:val="0052308F"/>
    <w:rsid w:val="0052315A"/>
    <w:rsid w:val="00523E8F"/>
    <w:rsid w:val="00525372"/>
    <w:rsid w:val="005257BF"/>
    <w:rsid w:val="00525A31"/>
    <w:rsid w:val="00525EFA"/>
    <w:rsid w:val="00526004"/>
    <w:rsid w:val="00526B1A"/>
    <w:rsid w:val="00530CFE"/>
    <w:rsid w:val="00531402"/>
    <w:rsid w:val="0053159C"/>
    <w:rsid w:val="005319BA"/>
    <w:rsid w:val="00531A5B"/>
    <w:rsid w:val="005320FF"/>
    <w:rsid w:val="005330DB"/>
    <w:rsid w:val="005339DE"/>
    <w:rsid w:val="00533D42"/>
    <w:rsid w:val="00534928"/>
    <w:rsid w:val="00534EE7"/>
    <w:rsid w:val="0053518A"/>
    <w:rsid w:val="00536A86"/>
    <w:rsid w:val="00536D5A"/>
    <w:rsid w:val="0053771B"/>
    <w:rsid w:val="0053793B"/>
    <w:rsid w:val="00537A96"/>
    <w:rsid w:val="00537F99"/>
    <w:rsid w:val="0054058D"/>
    <w:rsid w:val="00540773"/>
    <w:rsid w:val="00540FC0"/>
    <w:rsid w:val="00541299"/>
    <w:rsid w:val="005412CF"/>
    <w:rsid w:val="0054161E"/>
    <w:rsid w:val="00541857"/>
    <w:rsid w:val="00542228"/>
    <w:rsid w:val="0054225A"/>
    <w:rsid w:val="005428CA"/>
    <w:rsid w:val="00542ACB"/>
    <w:rsid w:val="00542B51"/>
    <w:rsid w:val="005431AF"/>
    <w:rsid w:val="00543716"/>
    <w:rsid w:val="00543746"/>
    <w:rsid w:val="0054377D"/>
    <w:rsid w:val="0054391A"/>
    <w:rsid w:val="00543E6E"/>
    <w:rsid w:val="0054436E"/>
    <w:rsid w:val="005447DD"/>
    <w:rsid w:val="00544F5C"/>
    <w:rsid w:val="0054509C"/>
    <w:rsid w:val="00545187"/>
    <w:rsid w:val="005451E9"/>
    <w:rsid w:val="00545480"/>
    <w:rsid w:val="00545625"/>
    <w:rsid w:val="00545BEF"/>
    <w:rsid w:val="005469C5"/>
    <w:rsid w:val="0054716E"/>
    <w:rsid w:val="0054744C"/>
    <w:rsid w:val="0054796E"/>
    <w:rsid w:val="00550404"/>
    <w:rsid w:val="0055055A"/>
    <w:rsid w:val="00551DAA"/>
    <w:rsid w:val="00552602"/>
    <w:rsid w:val="00552AFB"/>
    <w:rsid w:val="00553BAF"/>
    <w:rsid w:val="0055422D"/>
    <w:rsid w:val="005542EB"/>
    <w:rsid w:val="00555131"/>
    <w:rsid w:val="00555424"/>
    <w:rsid w:val="00555BE1"/>
    <w:rsid w:val="00555D79"/>
    <w:rsid w:val="00556227"/>
    <w:rsid w:val="00556248"/>
    <w:rsid w:val="00556489"/>
    <w:rsid w:val="0055698E"/>
    <w:rsid w:val="00557AD5"/>
    <w:rsid w:val="00557B13"/>
    <w:rsid w:val="00560212"/>
    <w:rsid w:val="005602DC"/>
    <w:rsid w:val="00560922"/>
    <w:rsid w:val="00560B1C"/>
    <w:rsid w:val="00561590"/>
    <w:rsid w:val="005615E8"/>
    <w:rsid w:val="005627A8"/>
    <w:rsid w:val="005632B5"/>
    <w:rsid w:val="00563706"/>
    <w:rsid w:val="00563A08"/>
    <w:rsid w:val="00564124"/>
    <w:rsid w:val="00564B91"/>
    <w:rsid w:val="00564E54"/>
    <w:rsid w:val="00565AB9"/>
    <w:rsid w:val="00565DE1"/>
    <w:rsid w:val="00567925"/>
    <w:rsid w:val="00567FCA"/>
    <w:rsid w:val="005703CA"/>
    <w:rsid w:val="0057099D"/>
    <w:rsid w:val="00570BFF"/>
    <w:rsid w:val="00571A80"/>
    <w:rsid w:val="00571E62"/>
    <w:rsid w:val="00571F82"/>
    <w:rsid w:val="00572657"/>
    <w:rsid w:val="00572A04"/>
    <w:rsid w:val="005732D3"/>
    <w:rsid w:val="00573AD0"/>
    <w:rsid w:val="00573F99"/>
    <w:rsid w:val="00574133"/>
    <w:rsid w:val="00574301"/>
    <w:rsid w:val="00574345"/>
    <w:rsid w:val="0057457D"/>
    <w:rsid w:val="005754B6"/>
    <w:rsid w:val="00575891"/>
    <w:rsid w:val="0057590B"/>
    <w:rsid w:val="00575C66"/>
    <w:rsid w:val="0057600B"/>
    <w:rsid w:val="005767BB"/>
    <w:rsid w:val="00576A51"/>
    <w:rsid w:val="0057711B"/>
    <w:rsid w:val="00577573"/>
    <w:rsid w:val="0057778E"/>
    <w:rsid w:val="00577CBF"/>
    <w:rsid w:val="005800BD"/>
    <w:rsid w:val="005805F6"/>
    <w:rsid w:val="005806BB"/>
    <w:rsid w:val="005809B9"/>
    <w:rsid w:val="00580C43"/>
    <w:rsid w:val="00581096"/>
    <w:rsid w:val="0058148D"/>
    <w:rsid w:val="005814EC"/>
    <w:rsid w:val="0058151E"/>
    <w:rsid w:val="00581624"/>
    <w:rsid w:val="00581E91"/>
    <w:rsid w:val="005823ED"/>
    <w:rsid w:val="00582816"/>
    <w:rsid w:val="00583040"/>
    <w:rsid w:val="0058358B"/>
    <w:rsid w:val="005836A4"/>
    <w:rsid w:val="005837C4"/>
    <w:rsid w:val="005843EE"/>
    <w:rsid w:val="00585425"/>
    <w:rsid w:val="00585CC7"/>
    <w:rsid w:val="00585E96"/>
    <w:rsid w:val="0058643F"/>
    <w:rsid w:val="0058716D"/>
    <w:rsid w:val="0058766D"/>
    <w:rsid w:val="00587B13"/>
    <w:rsid w:val="00587CDB"/>
    <w:rsid w:val="00587EAA"/>
    <w:rsid w:val="00591040"/>
    <w:rsid w:val="00591F0E"/>
    <w:rsid w:val="00592049"/>
    <w:rsid w:val="00592175"/>
    <w:rsid w:val="00592CC0"/>
    <w:rsid w:val="00592E44"/>
    <w:rsid w:val="0059319F"/>
    <w:rsid w:val="0059388B"/>
    <w:rsid w:val="005943E5"/>
    <w:rsid w:val="00594401"/>
    <w:rsid w:val="005944A9"/>
    <w:rsid w:val="00594785"/>
    <w:rsid w:val="00594A27"/>
    <w:rsid w:val="0059506F"/>
    <w:rsid w:val="005951B3"/>
    <w:rsid w:val="00595301"/>
    <w:rsid w:val="00595A30"/>
    <w:rsid w:val="00596A40"/>
    <w:rsid w:val="0059759A"/>
    <w:rsid w:val="00597A5F"/>
    <w:rsid w:val="005A0662"/>
    <w:rsid w:val="005A123A"/>
    <w:rsid w:val="005A12BF"/>
    <w:rsid w:val="005A139A"/>
    <w:rsid w:val="005A14C0"/>
    <w:rsid w:val="005A1749"/>
    <w:rsid w:val="005A1CC0"/>
    <w:rsid w:val="005A2E0B"/>
    <w:rsid w:val="005A3210"/>
    <w:rsid w:val="005A32AF"/>
    <w:rsid w:val="005A3608"/>
    <w:rsid w:val="005A3D01"/>
    <w:rsid w:val="005A401F"/>
    <w:rsid w:val="005A4223"/>
    <w:rsid w:val="005A44DC"/>
    <w:rsid w:val="005A46A7"/>
    <w:rsid w:val="005A540B"/>
    <w:rsid w:val="005A5B0C"/>
    <w:rsid w:val="005A5F82"/>
    <w:rsid w:val="005A6318"/>
    <w:rsid w:val="005A668A"/>
    <w:rsid w:val="005A67CF"/>
    <w:rsid w:val="005A7092"/>
    <w:rsid w:val="005A7323"/>
    <w:rsid w:val="005A7D3D"/>
    <w:rsid w:val="005B00C3"/>
    <w:rsid w:val="005B0415"/>
    <w:rsid w:val="005B0A7A"/>
    <w:rsid w:val="005B0ECE"/>
    <w:rsid w:val="005B0F89"/>
    <w:rsid w:val="005B1141"/>
    <w:rsid w:val="005B13FC"/>
    <w:rsid w:val="005B148C"/>
    <w:rsid w:val="005B1903"/>
    <w:rsid w:val="005B2104"/>
    <w:rsid w:val="005B2282"/>
    <w:rsid w:val="005B301E"/>
    <w:rsid w:val="005B3ACA"/>
    <w:rsid w:val="005B3DDA"/>
    <w:rsid w:val="005B3FF2"/>
    <w:rsid w:val="005B419F"/>
    <w:rsid w:val="005B4BD8"/>
    <w:rsid w:val="005B4F20"/>
    <w:rsid w:val="005C075F"/>
    <w:rsid w:val="005C0BBF"/>
    <w:rsid w:val="005C0BD0"/>
    <w:rsid w:val="005C1593"/>
    <w:rsid w:val="005C1685"/>
    <w:rsid w:val="005C1EDF"/>
    <w:rsid w:val="005C1F7D"/>
    <w:rsid w:val="005C233F"/>
    <w:rsid w:val="005C26D1"/>
    <w:rsid w:val="005C3057"/>
    <w:rsid w:val="005C306D"/>
    <w:rsid w:val="005C3626"/>
    <w:rsid w:val="005C3DDB"/>
    <w:rsid w:val="005C40EE"/>
    <w:rsid w:val="005C4B6D"/>
    <w:rsid w:val="005C4D15"/>
    <w:rsid w:val="005C4E7E"/>
    <w:rsid w:val="005C5ABD"/>
    <w:rsid w:val="005C5F66"/>
    <w:rsid w:val="005C6905"/>
    <w:rsid w:val="005C6A85"/>
    <w:rsid w:val="005C6CDE"/>
    <w:rsid w:val="005C6D76"/>
    <w:rsid w:val="005C6FC1"/>
    <w:rsid w:val="005C74C4"/>
    <w:rsid w:val="005C7D25"/>
    <w:rsid w:val="005D013A"/>
    <w:rsid w:val="005D02D0"/>
    <w:rsid w:val="005D0E0E"/>
    <w:rsid w:val="005D101A"/>
    <w:rsid w:val="005D110A"/>
    <w:rsid w:val="005D24EF"/>
    <w:rsid w:val="005D2C28"/>
    <w:rsid w:val="005D2D21"/>
    <w:rsid w:val="005D3569"/>
    <w:rsid w:val="005D356D"/>
    <w:rsid w:val="005D4363"/>
    <w:rsid w:val="005D4495"/>
    <w:rsid w:val="005D4706"/>
    <w:rsid w:val="005D4C57"/>
    <w:rsid w:val="005D4E67"/>
    <w:rsid w:val="005D4F3D"/>
    <w:rsid w:val="005D51DB"/>
    <w:rsid w:val="005D55FD"/>
    <w:rsid w:val="005D5615"/>
    <w:rsid w:val="005D5753"/>
    <w:rsid w:val="005D57C7"/>
    <w:rsid w:val="005D601D"/>
    <w:rsid w:val="005D69E3"/>
    <w:rsid w:val="005D6CE4"/>
    <w:rsid w:val="005D6D56"/>
    <w:rsid w:val="005D6DA0"/>
    <w:rsid w:val="005D7728"/>
    <w:rsid w:val="005D79B0"/>
    <w:rsid w:val="005E03FC"/>
    <w:rsid w:val="005E072A"/>
    <w:rsid w:val="005E0F67"/>
    <w:rsid w:val="005E111D"/>
    <w:rsid w:val="005E14DA"/>
    <w:rsid w:val="005E1AD6"/>
    <w:rsid w:val="005E207E"/>
    <w:rsid w:val="005E26A9"/>
    <w:rsid w:val="005E2E38"/>
    <w:rsid w:val="005E332E"/>
    <w:rsid w:val="005E3574"/>
    <w:rsid w:val="005E3ABC"/>
    <w:rsid w:val="005E4661"/>
    <w:rsid w:val="005E4A5C"/>
    <w:rsid w:val="005E4BB9"/>
    <w:rsid w:val="005E4E8D"/>
    <w:rsid w:val="005E50BF"/>
    <w:rsid w:val="005E59A2"/>
    <w:rsid w:val="005E684B"/>
    <w:rsid w:val="005E6872"/>
    <w:rsid w:val="005E7114"/>
    <w:rsid w:val="005E7E22"/>
    <w:rsid w:val="005F056D"/>
    <w:rsid w:val="005F0C11"/>
    <w:rsid w:val="005F1889"/>
    <w:rsid w:val="005F20F5"/>
    <w:rsid w:val="005F2333"/>
    <w:rsid w:val="005F2347"/>
    <w:rsid w:val="005F2425"/>
    <w:rsid w:val="005F265A"/>
    <w:rsid w:val="005F26FB"/>
    <w:rsid w:val="005F2AE8"/>
    <w:rsid w:val="005F2C1C"/>
    <w:rsid w:val="005F2C27"/>
    <w:rsid w:val="005F2CC5"/>
    <w:rsid w:val="005F3E0F"/>
    <w:rsid w:val="005F3F52"/>
    <w:rsid w:val="005F46ED"/>
    <w:rsid w:val="005F49FE"/>
    <w:rsid w:val="005F4D38"/>
    <w:rsid w:val="005F5A19"/>
    <w:rsid w:val="005F5FB8"/>
    <w:rsid w:val="005F6731"/>
    <w:rsid w:val="005F673D"/>
    <w:rsid w:val="005F69DC"/>
    <w:rsid w:val="005F6D2F"/>
    <w:rsid w:val="005F73C5"/>
    <w:rsid w:val="005F7435"/>
    <w:rsid w:val="005F74F8"/>
    <w:rsid w:val="005F76E4"/>
    <w:rsid w:val="005F7BE9"/>
    <w:rsid w:val="00600161"/>
    <w:rsid w:val="00600D16"/>
    <w:rsid w:val="00600D45"/>
    <w:rsid w:val="00601082"/>
    <w:rsid w:val="0060115F"/>
    <w:rsid w:val="00601471"/>
    <w:rsid w:val="0060261B"/>
    <w:rsid w:val="006050E4"/>
    <w:rsid w:val="006051A7"/>
    <w:rsid w:val="0060547A"/>
    <w:rsid w:val="00605B74"/>
    <w:rsid w:val="00605DEF"/>
    <w:rsid w:val="00606194"/>
    <w:rsid w:val="00606BF9"/>
    <w:rsid w:val="00606FD9"/>
    <w:rsid w:val="006071BC"/>
    <w:rsid w:val="0060785F"/>
    <w:rsid w:val="00607B86"/>
    <w:rsid w:val="006109C0"/>
    <w:rsid w:val="00612512"/>
    <w:rsid w:val="006135F6"/>
    <w:rsid w:val="0061396D"/>
    <w:rsid w:val="00613E94"/>
    <w:rsid w:val="0061404B"/>
    <w:rsid w:val="006141DB"/>
    <w:rsid w:val="00615696"/>
    <w:rsid w:val="00616679"/>
    <w:rsid w:val="0061675B"/>
    <w:rsid w:val="0061687A"/>
    <w:rsid w:val="00616A61"/>
    <w:rsid w:val="006178C9"/>
    <w:rsid w:val="006207C3"/>
    <w:rsid w:val="00620976"/>
    <w:rsid w:val="00620E11"/>
    <w:rsid w:val="00620EAB"/>
    <w:rsid w:val="006215D4"/>
    <w:rsid w:val="0062160D"/>
    <w:rsid w:val="00621760"/>
    <w:rsid w:val="00622058"/>
    <w:rsid w:val="00622217"/>
    <w:rsid w:val="006223EF"/>
    <w:rsid w:val="0062267D"/>
    <w:rsid w:val="00622A1E"/>
    <w:rsid w:val="00622DFD"/>
    <w:rsid w:val="00623466"/>
    <w:rsid w:val="00623A73"/>
    <w:rsid w:val="006247F9"/>
    <w:rsid w:val="00624D42"/>
    <w:rsid w:val="0062584B"/>
    <w:rsid w:val="00625E54"/>
    <w:rsid w:val="00625FFD"/>
    <w:rsid w:val="00626D6D"/>
    <w:rsid w:val="00627500"/>
    <w:rsid w:val="006302AA"/>
    <w:rsid w:val="0063052A"/>
    <w:rsid w:val="0063059B"/>
    <w:rsid w:val="00630745"/>
    <w:rsid w:val="00630A74"/>
    <w:rsid w:val="00630C7F"/>
    <w:rsid w:val="006313A3"/>
    <w:rsid w:val="006313E8"/>
    <w:rsid w:val="00631D73"/>
    <w:rsid w:val="0063203A"/>
    <w:rsid w:val="006321A9"/>
    <w:rsid w:val="0063232B"/>
    <w:rsid w:val="00632585"/>
    <w:rsid w:val="00632E58"/>
    <w:rsid w:val="006332E7"/>
    <w:rsid w:val="00633D47"/>
    <w:rsid w:val="0063479C"/>
    <w:rsid w:val="00635E6C"/>
    <w:rsid w:val="006362C2"/>
    <w:rsid w:val="0063637A"/>
    <w:rsid w:val="0063699D"/>
    <w:rsid w:val="00636CCA"/>
    <w:rsid w:val="0063782A"/>
    <w:rsid w:val="0063784F"/>
    <w:rsid w:val="006402E1"/>
    <w:rsid w:val="006406B8"/>
    <w:rsid w:val="00641D6A"/>
    <w:rsid w:val="006420A6"/>
    <w:rsid w:val="006426D8"/>
    <w:rsid w:val="0064322B"/>
    <w:rsid w:val="00643DAE"/>
    <w:rsid w:val="00643DD3"/>
    <w:rsid w:val="006442D8"/>
    <w:rsid w:val="00644989"/>
    <w:rsid w:val="00644DD9"/>
    <w:rsid w:val="0064589E"/>
    <w:rsid w:val="00645F74"/>
    <w:rsid w:val="00646FFD"/>
    <w:rsid w:val="006471BA"/>
    <w:rsid w:val="0064754E"/>
    <w:rsid w:val="00647B42"/>
    <w:rsid w:val="00650236"/>
    <w:rsid w:val="006502FE"/>
    <w:rsid w:val="006503C3"/>
    <w:rsid w:val="006505A7"/>
    <w:rsid w:val="006509A7"/>
    <w:rsid w:val="00650BA7"/>
    <w:rsid w:val="00650D5D"/>
    <w:rsid w:val="00651174"/>
    <w:rsid w:val="0065170F"/>
    <w:rsid w:val="006519FF"/>
    <w:rsid w:val="0065203A"/>
    <w:rsid w:val="0065331E"/>
    <w:rsid w:val="0065339D"/>
    <w:rsid w:val="006546B7"/>
    <w:rsid w:val="00654767"/>
    <w:rsid w:val="00654EB0"/>
    <w:rsid w:val="00655084"/>
    <w:rsid w:val="00655121"/>
    <w:rsid w:val="006551D2"/>
    <w:rsid w:val="00655370"/>
    <w:rsid w:val="00655C9D"/>
    <w:rsid w:val="00656507"/>
    <w:rsid w:val="00656B9C"/>
    <w:rsid w:val="00657228"/>
    <w:rsid w:val="00657593"/>
    <w:rsid w:val="0066011E"/>
    <w:rsid w:val="0066069F"/>
    <w:rsid w:val="006607BB"/>
    <w:rsid w:val="00661A09"/>
    <w:rsid w:val="00661D75"/>
    <w:rsid w:val="00661D97"/>
    <w:rsid w:val="00661DDB"/>
    <w:rsid w:val="00662EA2"/>
    <w:rsid w:val="006630B9"/>
    <w:rsid w:val="00663A59"/>
    <w:rsid w:val="00665587"/>
    <w:rsid w:val="0066681C"/>
    <w:rsid w:val="00666A2F"/>
    <w:rsid w:val="00666DFE"/>
    <w:rsid w:val="00667282"/>
    <w:rsid w:val="006675D0"/>
    <w:rsid w:val="00667816"/>
    <w:rsid w:val="00667929"/>
    <w:rsid w:val="00667AA0"/>
    <w:rsid w:val="006712CC"/>
    <w:rsid w:val="00671A71"/>
    <w:rsid w:val="0067388C"/>
    <w:rsid w:val="0067389E"/>
    <w:rsid w:val="0067634B"/>
    <w:rsid w:val="0067671C"/>
    <w:rsid w:val="00676B4B"/>
    <w:rsid w:val="00677308"/>
    <w:rsid w:val="006776A9"/>
    <w:rsid w:val="006778F0"/>
    <w:rsid w:val="00677E00"/>
    <w:rsid w:val="00677EDD"/>
    <w:rsid w:val="00680661"/>
    <w:rsid w:val="00681089"/>
    <w:rsid w:val="0068191F"/>
    <w:rsid w:val="00681EBD"/>
    <w:rsid w:val="00682649"/>
    <w:rsid w:val="00682D6C"/>
    <w:rsid w:val="006835F8"/>
    <w:rsid w:val="00684467"/>
    <w:rsid w:val="00684763"/>
    <w:rsid w:val="00684B14"/>
    <w:rsid w:val="00685919"/>
    <w:rsid w:val="00685964"/>
    <w:rsid w:val="00686512"/>
    <w:rsid w:val="00687B77"/>
    <w:rsid w:val="0069025E"/>
    <w:rsid w:val="0069077E"/>
    <w:rsid w:val="0069136C"/>
    <w:rsid w:val="0069156D"/>
    <w:rsid w:val="00691B87"/>
    <w:rsid w:val="006920C6"/>
    <w:rsid w:val="00692212"/>
    <w:rsid w:val="00692A48"/>
    <w:rsid w:val="00692CA2"/>
    <w:rsid w:val="00693336"/>
    <w:rsid w:val="00693669"/>
    <w:rsid w:val="00693A66"/>
    <w:rsid w:val="00693CE5"/>
    <w:rsid w:val="00693E6B"/>
    <w:rsid w:val="00694A11"/>
    <w:rsid w:val="00694B73"/>
    <w:rsid w:val="00695DF9"/>
    <w:rsid w:val="00696255"/>
    <w:rsid w:val="00696D31"/>
    <w:rsid w:val="00696F73"/>
    <w:rsid w:val="00697020"/>
    <w:rsid w:val="0069762E"/>
    <w:rsid w:val="006A0018"/>
    <w:rsid w:val="006A01BF"/>
    <w:rsid w:val="006A035E"/>
    <w:rsid w:val="006A05E8"/>
    <w:rsid w:val="006A0928"/>
    <w:rsid w:val="006A1795"/>
    <w:rsid w:val="006A214D"/>
    <w:rsid w:val="006A261F"/>
    <w:rsid w:val="006A2A29"/>
    <w:rsid w:val="006A2D12"/>
    <w:rsid w:val="006A3FAE"/>
    <w:rsid w:val="006A4405"/>
    <w:rsid w:val="006A574D"/>
    <w:rsid w:val="006A5A23"/>
    <w:rsid w:val="006A6B22"/>
    <w:rsid w:val="006A73E8"/>
    <w:rsid w:val="006A771B"/>
    <w:rsid w:val="006A7725"/>
    <w:rsid w:val="006B0641"/>
    <w:rsid w:val="006B076F"/>
    <w:rsid w:val="006B0A63"/>
    <w:rsid w:val="006B1263"/>
    <w:rsid w:val="006B153A"/>
    <w:rsid w:val="006B15AD"/>
    <w:rsid w:val="006B176F"/>
    <w:rsid w:val="006B1DF7"/>
    <w:rsid w:val="006B28F8"/>
    <w:rsid w:val="006B2AE0"/>
    <w:rsid w:val="006B39F6"/>
    <w:rsid w:val="006B3C7D"/>
    <w:rsid w:val="006B4404"/>
    <w:rsid w:val="006B476D"/>
    <w:rsid w:val="006B487B"/>
    <w:rsid w:val="006B6E33"/>
    <w:rsid w:val="006C016F"/>
    <w:rsid w:val="006C0212"/>
    <w:rsid w:val="006C02D8"/>
    <w:rsid w:val="006C0327"/>
    <w:rsid w:val="006C0333"/>
    <w:rsid w:val="006C0F75"/>
    <w:rsid w:val="006C16E2"/>
    <w:rsid w:val="006C1FEF"/>
    <w:rsid w:val="006C2E7D"/>
    <w:rsid w:val="006C3633"/>
    <w:rsid w:val="006C37A3"/>
    <w:rsid w:val="006C3DFC"/>
    <w:rsid w:val="006C3E66"/>
    <w:rsid w:val="006C46A0"/>
    <w:rsid w:val="006C4C8B"/>
    <w:rsid w:val="006C4C9C"/>
    <w:rsid w:val="006C4D67"/>
    <w:rsid w:val="006C5941"/>
    <w:rsid w:val="006C68A2"/>
    <w:rsid w:val="006C6C64"/>
    <w:rsid w:val="006D01AC"/>
    <w:rsid w:val="006D02E7"/>
    <w:rsid w:val="006D06D9"/>
    <w:rsid w:val="006D13E4"/>
    <w:rsid w:val="006D2027"/>
    <w:rsid w:val="006D2937"/>
    <w:rsid w:val="006D2B5D"/>
    <w:rsid w:val="006D2C29"/>
    <w:rsid w:val="006D3802"/>
    <w:rsid w:val="006D4319"/>
    <w:rsid w:val="006D4464"/>
    <w:rsid w:val="006D458E"/>
    <w:rsid w:val="006D4CC2"/>
    <w:rsid w:val="006D547E"/>
    <w:rsid w:val="006D5550"/>
    <w:rsid w:val="006D749F"/>
    <w:rsid w:val="006D7A65"/>
    <w:rsid w:val="006E0CE5"/>
    <w:rsid w:val="006E1667"/>
    <w:rsid w:val="006E1E63"/>
    <w:rsid w:val="006E21B7"/>
    <w:rsid w:val="006E2ADB"/>
    <w:rsid w:val="006E2CF8"/>
    <w:rsid w:val="006E2DB5"/>
    <w:rsid w:val="006E2F9F"/>
    <w:rsid w:val="006E3E8C"/>
    <w:rsid w:val="006E3E92"/>
    <w:rsid w:val="006E4DB9"/>
    <w:rsid w:val="006E6292"/>
    <w:rsid w:val="006E6619"/>
    <w:rsid w:val="006E736A"/>
    <w:rsid w:val="006E74AD"/>
    <w:rsid w:val="006F045F"/>
    <w:rsid w:val="006F0559"/>
    <w:rsid w:val="006F2495"/>
    <w:rsid w:val="006F2FDE"/>
    <w:rsid w:val="006F308D"/>
    <w:rsid w:val="006F4536"/>
    <w:rsid w:val="006F531F"/>
    <w:rsid w:val="006F5C50"/>
    <w:rsid w:val="006F600C"/>
    <w:rsid w:val="006F61BC"/>
    <w:rsid w:val="006F640C"/>
    <w:rsid w:val="006F67F7"/>
    <w:rsid w:val="006F6A91"/>
    <w:rsid w:val="006F6CFE"/>
    <w:rsid w:val="006F73ED"/>
    <w:rsid w:val="00700428"/>
    <w:rsid w:val="00700670"/>
    <w:rsid w:val="00700CA0"/>
    <w:rsid w:val="00700DE9"/>
    <w:rsid w:val="00700F6F"/>
    <w:rsid w:val="007014AE"/>
    <w:rsid w:val="00702097"/>
    <w:rsid w:val="007031F0"/>
    <w:rsid w:val="0070331B"/>
    <w:rsid w:val="00703326"/>
    <w:rsid w:val="007033F1"/>
    <w:rsid w:val="00704872"/>
    <w:rsid w:val="00704CC0"/>
    <w:rsid w:val="007058B6"/>
    <w:rsid w:val="00706378"/>
    <w:rsid w:val="007066C7"/>
    <w:rsid w:val="007068C4"/>
    <w:rsid w:val="007070C9"/>
    <w:rsid w:val="0071063C"/>
    <w:rsid w:val="00710777"/>
    <w:rsid w:val="00710FFE"/>
    <w:rsid w:val="00712434"/>
    <w:rsid w:val="00712CDA"/>
    <w:rsid w:val="00713057"/>
    <w:rsid w:val="0071395E"/>
    <w:rsid w:val="00713BB3"/>
    <w:rsid w:val="00713F11"/>
    <w:rsid w:val="007143F5"/>
    <w:rsid w:val="00714707"/>
    <w:rsid w:val="0071499F"/>
    <w:rsid w:val="00714C37"/>
    <w:rsid w:val="007156AA"/>
    <w:rsid w:val="0071644D"/>
    <w:rsid w:val="007166F2"/>
    <w:rsid w:val="00716E67"/>
    <w:rsid w:val="0071783C"/>
    <w:rsid w:val="00717C7F"/>
    <w:rsid w:val="00717EA2"/>
    <w:rsid w:val="00717F6F"/>
    <w:rsid w:val="0072063A"/>
    <w:rsid w:val="00720DC2"/>
    <w:rsid w:val="007210D3"/>
    <w:rsid w:val="007213F0"/>
    <w:rsid w:val="0072176E"/>
    <w:rsid w:val="00721B39"/>
    <w:rsid w:val="00721E7F"/>
    <w:rsid w:val="007221ED"/>
    <w:rsid w:val="007226D1"/>
    <w:rsid w:val="00722A5D"/>
    <w:rsid w:val="00723301"/>
    <w:rsid w:val="0072382A"/>
    <w:rsid w:val="0072518C"/>
    <w:rsid w:val="007264E1"/>
    <w:rsid w:val="007265AE"/>
    <w:rsid w:val="007265B3"/>
    <w:rsid w:val="00726E3F"/>
    <w:rsid w:val="007274BD"/>
    <w:rsid w:val="0072797B"/>
    <w:rsid w:val="007305D2"/>
    <w:rsid w:val="007306FF"/>
    <w:rsid w:val="00731BD6"/>
    <w:rsid w:val="00732509"/>
    <w:rsid w:val="007325F2"/>
    <w:rsid w:val="00732AF8"/>
    <w:rsid w:val="00732F4D"/>
    <w:rsid w:val="00733908"/>
    <w:rsid w:val="00733E06"/>
    <w:rsid w:val="007344B6"/>
    <w:rsid w:val="00734C8A"/>
    <w:rsid w:val="007350F5"/>
    <w:rsid w:val="00735591"/>
    <w:rsid w:val="00735E53"/>
    <w:rsid w:val="00736C6F"/>
    <w:rsid w:val="00737202"/>
    <w:rsid w:val="0073732B"/>
    <w:rsid w:val="00737685"/>
    <w:rsid w:val="00737A5D"/>
    <w:rsid w:val="00737AAC"/>
    <w:rsid w:val="00737CE0"/>
    <w:rsid w:val="00740259"/>
    <w:rsid w:val="007402FB"/>
    <w:rsid w:val="00740CF4"/>
    <w:rsid w:val="00740E3F"/>
    <w:rsid w:val="007411CC"/>
    <w:rsid w:val="007411FD"/>
    <w:rsid w:val="00741441"/>
    <w:rsid w:val="00741513"/>
    <w:rsid w:val="00741EFB"/>
    <w:rsid w:val="00742595"/>
    <w:rsid w:val="007429AA"/>
    <w:rsid w:val="0074337F"/>
    <w:rsid w:val="00743BE1"/>
    <w:rsid w:val="00745138"/>
    <w:rsid w:val="0074539B"/>
    <w:rsid w:val="0074551B"/>
    <w:rsid w:val="00745C05"/>
    <w:rsid w:val="0074683F"/>
    <w:rsid w:val="007469C0"/>
    <w:rsid w:val="00747524"/>
    <w:rsid w:val="00747743"/>
    <w:rsid w:val="007477BE"/>
    <w:rsid w:val="00750046"/>
    <w:rsid w:val="0075021F"/>
    <w:rsid w:val="00750F34"/>
    <w:rsid w:val="00751214"/>
    <w:rsid w:val="007513A2"/>
    <w:rsid w:val="007514B8"/>
    <w:rsid w:val="0075294D"/>
    <w:rsid w:val="00752EBD"/>
    <w:rsid w:val="00753575"/>
    <w:rsid w:val="00753C01"/>
    <w:rsid w:val="00753E0A"/>
    <w:rsid w:val="0075405C"/>
    <w:rsid w:val="0075590E"/>
    <w:rsid w:val="00755922"/>
    <w:rsid w:val="00755A4E"/>
    <w:rsid w:val="00756084"/>
    <w:rsid w:val="007564CE"/>
    <w:rsid w:val="00756EF7"/>
    <w:rsid w:val="007573C2"/>
    <w:rsid w:val="00757434"/>
    <w:rsid w:val="00757ADA"/>
    <w:rsid w:val="00760022"/>
    <w:rsid w:val="0076026E"/>
    <w:rsid w:val="0076075C"/>
    <w:rsid w:val="0076083C"/>
    <w:rsid w:val="007608C4"/>
    <w:rsid w:val="00761226"/>
    <w:rsid w:val="007619C5"/>
    <w:rsid w:val="00762773"/>
    <w:rsid w:val="00762A8C"/>
    <w:rsid w:val="00762E31"/>
    <w:rsid w:val="00763405"/>
    <w:rsid w:val="00763D49"/>
    <w:rsid w:val="00764130"/>
    <w:rsid w:val="007641B3"/>
    <w:rsid w:val="00764884"/>
    <w:rsid w:val="00764E1A"/>
    <w:rsid w:val="007652DB"/>
    <w:rsid w:val="00765F0F"/>
    <w:rsid w:val="007669D0"/>
    <w:rsid w:val="00766E49"/>
    <w:rsid w:val="007679D8"/>
    <w:rsid w:val="00767E8E"/>
    <w:rsid w:val="0077044C"/>
    <w:rsid w:val="00770588"/>
    <w:rsid w:val="0077069D"/>
    <w:rsid w:val="00770877"/>
    <w:rsid w:val="00770CE5"/>
    <w:rsid w:val="00770E88"/>
    <w:rsid w:val="007715A3"/>
    <w:rsid w:val="00771665"/>
    <w:rsid w:val="0077218A"/>
    <w:rsid w:val="00772BFB"/>
    <w:rsid w:val="00772C0D"/>
    <w:rsid w:val="007732D9"/>
    <w:rsid w:val="00773B63"/>
    <w:rsid w:val="00774594"/>
    <w:rsid w:val="00775028"/>
    <w:rsid w:val="007763BA"/>
    <w:rsid w:val="0077698D"/>
    <w:rsid w:val="00776BB7"/>
    <w:rsid w:val="00776D16"/>
    <w:rsid w:val="00777369"/>
    <w:rsid w:val="00777487"/>
    <w:rsid w:val="00777B8F"/>
    <w:rsid w:val="00777FBC"/>
    <w:rsid w:val="007800E1"/>
    <w:rsid w:val="007801CC"/>
    <w:rsid w:val="007808B4"/>
    <w:rsid w:val="00780E32"/>
    <w:rsid w:val="00782066"/>
    <w:rsid w:val="00782506"/>
    <w:rsid w:val="00782A02"/>
    <w:rsid w:val="00782F90"/>
    <w:rsid w:val="00783C58"/>
    <w:rsid w:val="0078425C"/>
    <w:rsid w:val="007843D6"/>
    <w:rsid w:val="00784536"/>
    <w:rsid w:val="00784C64"/>
    <w:rsid w:val="00784EF5"/>
    <w:rsid w:val="0078527E"/>
    <w:rsid w:val="007853B9"/>
    <w:rsid w:val="00785659"/>
    <w:rsid w:val="007867C5"/>
    <w:rsid w:val="00786CDD"/>
    <w:rsid w:val="007877A5"/>
    <w:rsid w:val="00787811"/>
    <w:rsid w:val="00787BE3"/>
    <w:rsid w:val="0079034B"/>
    <w:rsid w:val="00790A49"/>
    <w:rsid w:val="007911CB"/>
    <w:rsid w:val="00791EE5"/>
    <w:rsid w:val="00791FDD"/>
    <w:rsid w:val="00792F06"/>
    <w:rsid w:val="0079308A"/>
    <w:rsid w:val="00793629"/>
    <w:rsid w:val="0079392D"/>
    <w:rsid w:val="00793AA5"/>
    <w:rsid w:val="007940CF"/>
    <w:rsid w:val="0079410B"/>
    <w:rsid w:val="007942ED"/>
    <w:rsid w:val="007942EF"/>
    <w:rsid w:val="00795874"/>
    <w:rsid w:val="00795964"/>
    <w:rsid w:val="00795E86"/>
    <w:rsid w:val="00796907"/>
    <w:rsid w:val="00796C38"/>
    <w:rsid w:val="00796CD2"/>
    <w:rsid w:val="00797AB5"/>
    <w:rsid w:val="007A063A"/>
    <w:rsid w:val="007A08CA"/>
    <w:rsid w:val="007A18C4"/>
    <w:rsid w:val="007A1DEE"/>
    <w:rsid w:val="007A22D2"/>
    <w:rsid w:val="007A291A"/>
    <w:rsid w:val="007A427B"/>
    <w:rsid w:val="007A44AA"/>
    <w:rsid w:val="007A4514"/>
    <w:rsid w:val="007A4B6B"/>
    <w:rsid w:val="007A4CC5"/>
    <w:rsid w:val="007A51CC"/>
    <w:rsid w:val="007A5B92"/>
    <w:rsid w:val="007A631E"/>
    <w:rsid w:val="007A64E5"/>
    <w:rsid w:val="007A6604"/>
    <w:rsid w:val="007A6634"/>
    <w:rsid w:val="007A7ECB"/>
    <w:rsid w:val="007A7F9D"/>
    <w:rsid w:val="007B0132"/>
    <w:rsid w:val="007B025D"/>
    <w:rsid w:val="007B0351"/>
    <w:rsid w:val="007B090D"/>
    <w:rsid w:val="007B136B"/>
    <w:rsid w:val="007B1B15"/>
    <w:rsid w:val="007B1B96"/>
    <w:rsid w:val="007B2435"/>
    <w:rsid w:val="007B3381"/>
    <w:rsid w:val="007B362B"/>
    <w:rsid w:val="007B38FF"/>
    <w:rsid w:val="007B3D55"/>
    <w:rsid w:val="007B4994"/>
    <w:rsid w:val="007B4AD2"/>
    <w:rsid w:val="007B50A1"/>
    <w:rsid w:val="007B58D0"/>
    <w:rsid w:val="007B609E"/>
    <w:rsid w:val="007B77E3"/>
    <w:rsid w:val="007C00BD"/>
    <w:rsid w:val="007C0254"/>
    <w:rsid w:val="007C087A"/>
    <w:rsid w:val="007C0A50"/>
    <w:rsid w:val="007C14CB"/>
    <w:rsid w:val="007C16FE"/>
    <w:rsid w:val="007C2090"/>
    <w:rsid w:val="007C217C"/>
    <w:rsid w:val="007C3C4F"/>
    <w:rsid w:val="007C46AD"/>
    <w:rsid w:val="007C55B7"/>
    <w:rsid w:val="007C5AE3"/>
    <w:rsid w:val="007C5CA9"/>
    <w:rsid w:val="007C6E51"/>
    <w:rsid w:val="007C7633"/>
    <w:rsid w:val="007C76F1"/>
    <w:rsid w:val="007C776C"/>
    <w:rsid w:val="007C78E4"/>
    <w:rsid w:val="007C794C"/>
    <w:rsid w:val="007C7957"/>
    <w:rsid w:val="007C79C2"/>
    <w:rsid w:val="007D007D"/>
    <w:rsid w:val="007D0995"/>
    <w:rsid w:val="007D1865"/>
    <w:rsid w:val="007D20C9"/>
    <w:rsid w:val="007D3963"/>
    <w:rsid w:val="007D39F1"/>
    <w:rsid w:val="007D3F67"/>
    <w:rsid w:val="007D44D8"/>
    <w:rsid w:val="007D4D84"/>
    <w:rsid w:val="007D4F87"/>
    <w:rsid w:val="007D57E3"/>
    <w:rsid w:val="007D5CA9"/>
    <w:rsid w:val="007D5E85"/>
    <w:rsid w:val="007D61EF"/>
    <w:rsid w:val="007D68D5"/>
    <w:rsid w:val="007D78C2"/>
    <w:rsid w:val="007D7F48"/>
    <w:rsid w:val="007D7FA4"/>
    <w:rsid w:val="007E000C"/>
    <w:rsid w:val="007E04D3"/>
    <w:rsid w:val="007E1596"/>
    <w:rsid w:val="007E29EB"/>
    <w:rsid w:val="007E2D7B"/>
    <w:rsid w:val="007E32B8"/>
    <w:rsid w:val="007E39CC"/>
    <w:rsid w:val="007E3B87"/>
    <w:rsid w:val="007E4146"/>
    <w:rsid w:val="007E4E30"/>
    <w:rsid w:val="007E5B19"/>
    <w:rsid w:val="007E6168"/>
    <w:rsid w:val="007E692B"/>
    <w:rsid w:val="007E6B98"/>
    <w:rsid w:val="007E7BC0"/>
    <w:rsid w:val="007F024B"/>
    <w:rsid w:val="007F1612"/>
    <w:rsid w:val="007F2146"/>
    <w:rsid w:val="007F22C4"/>
    <w:rsid w:val="007F2770"/>
    <w:rsid w:val="007F2975"/>
    <w:rsid w:val="007F3021"/>
    <w:rsid w:val="007F3AF0"/>
    <w:rsid w:val="007F3D41"/>
    <w:rsid w:val="007F40ED"/>
    <w:rsid w:val="007F58B6"/>
    <w:rsid w:val="007F5F53"/>
    <w:rsid w:val="007F6B0C"/>
    <w:rsid w:val="007F70FB"/>
    <w:rsid w:val="007F7282"/>
    <w:rsid w:val="007F74F2"/>
    <w:rsid w:val="007F752B"/>
    <w:rsid w:val="00800529"/>
    <w:rsid w:val="008009CB"/>
    <w:rsid w:val="00800DAD"/>
    <w:rsid w:val="008010C2"/>
    <w:rsid w:val="00802039"/>
    <w:rsid w:val="008028F1"/>
    <w:rsid w:val="00802E43"/>
    <w:rsid w:val="00802F26"/>
    <w:rsid w:val="00802F4F"/>
    <w:rsid w:val="00802F5B"/>
    <w:rsid w:val="00803289"/>
    <w:rsid w:val="00803999"/>
    <w:rsid w:val="00803C65"/>
    <w:rsid w:val="008042A4"/>
    <w:rsid w:val="00804474"/>
    <w:rsid w:val="0080454E"/>
    <w:rsid w:val="0080468A"/>
    <w:rsid w:val="00804A96"/>
    <w:rsid w:val="00805877"/>
    <w:rsid w:val="008061F2"/>
    <w:rsid w:val="008067E5"/>
    <w:rsid w:val="00806AB8"/>
    <w:rsid w:val="00806F22"/>
    <w:rsid w:val="00807879"/>
    <w:rsid w:val="0080791B"/>
    <w:rsid w:val="00807AA7"/>
    <w:rsid w:val="00807E98"/>
    <w:rsid w:val="00811183"/>
    <w:rsid w:val="008112FD"/>
    <w:rsid w:val="00811D1D"/>
    <w:rsid w:val="00812018"/>
    <w:rsid w:val="008122F8"/>
    <w:rsid w:val="00812312"/>
    <w:rsid w:val="00812449"/>
    <w:rsid w:val="00812545"/>
    <w:rsid w:val="0081348F"/>
    <w:rsid w:val="008148DB"/>
    <w:rsid w:val="00814C08"/>
    <w:rsid w:val="00815027"/>
    <w:rsid w:val="00815306"/>
    <w:rsid w:val="00815A25"/>
    <w:rsid w:val="00816DA8"/>
    <w:rsid w:val="00816E2D"/>
    <w:rsid w:val="0081714B"/>
    <w:rsid w:val="00820572"/>
    <w:rsid w:val="00820B43"/>
    <w:rsid w:val="00821435"/>
    <w:rsid w:val="008220A9"/>
    <w:rsid w:val="008223E2"/>
    <w:rsid w:val="00822543"/>
    <w:rsid w:val="008228DB"/>
    <w:rsid w:val="00822D86"/>
    <w:rsid w:val="00823908"/>
    <w:rsid w:val="00824A3C"/>
    <w:rsid w:val="00824A6E"/>
    <w:rsid w:val="00824AF4"/>
    <w:rsid w:val="00824CA6"/>
    <w:rsid w:val="00824FB4"/>
    <w:rsid w:val="00825084"/>
    <w:rsid w:val="008253B3"/>
    <w:rsid w:val="00825C78"/>
    <w:rsid w:val="00825C9C"/>
    <w:rsid w:val="00825D0C"/>
    <w:rsid w:val="00825F8F"/>
    <w:rsid w:val="00826A96"/>
    <w:rsid w:val="00826AD9"/>
    <w:rsid w:val="00827FE3"/>
    <w:rsid w:val="00830626"/>
    <w:rsid w:val="008311A3"/>
    <w:rsid w:val="00832819"/>
    <w:rsid w:val="00832905"/>
    <w:rsid w:val="008336F1"/>
    <w:rsid w:val="00833883"/>
    <w:rsid w:val="00833B67"/>
    <w:rsid w:val="008342DD"/>
    <w:rsid w:val="00835035"/>
    <w:rsid w:val="00835D24"/>
    <w:rsid w:val="008361A0"/>
    <w:rsid w:val="00836885"/>
    <w:rsid w:val="008372C3"/>
    <w:rsid w:val="00837589"/>
    <w:rsid w:val="0083761D"/>
    <w:rsid w:val="008379FB"/>
    <w:rsid w:val="00840876"/>
    <w:rsid w:val="00841038"/>
    <w:rsid w:val="0084133D"/>
    <w:rsid w:val="00841778"/>
    <w:rsid w:val="00841916"/>
    <w:rsid w:val="00842023"/>
    <w:rsid w:val="00842086"/>
    <w:rsid w:val="00842237"/>
    <w:rsid w:val="00842F6F"/>
    <w:rsid w:val="00843043"/>
    <w:rsid w:val="00843D7B"/>
    <w:rsid w:val="0084435F"/>
    <w:rsid w:val="00844CE5"/>
    <w:rsid w:val="00844F11"/>
    <w:rsid w:val="008451FD"/>
    <w:rsid w:val="008461FD"/>
    <w:rsid w:val="008462B3"/>
    <w:rsid w:val="00846B8B"/>
    <w:rsid w:val="00846D15"/>
    <w:rsid w:val="00847660"/>
    <w:rsid w:val="00847BC3"/>
    <w:rsid w:val="00850033"/>
    <w:rsid w:val="008510EF"/>
    <w:rsid w:val="00851311"/>
    <w:rsid w:val="008515DD"/>
    <w:rsid w:val="00851C85"/>
    <w:rsid w:val="0085200E"/>
    <w:rsid w:val="00852B5E"/>
    <w:rsid w:val="0085341E"/>
    <w:rsid w:val="0085364C"/>
    <w:rsid w:val="00853B5B"/>
    <w:rsid w:val="0085491F"/>
    <w:rsid w:val="00854EF1"/>
    <w:rsid w:val="00855014"/>
    <w:rsid w:val="00855063"/>
    <w:rsid w:val="00855068"/>
    <w:rsid w:val="00856F64"/>
    <w:rsid w:val="008574F8"/>
    <w:rsid w:val="00857AE9"/>
    <w:rsid w:val="008601C4"/>
    <w:rsid w:val="00860615"/>
    <w:rsid w:val="008611A8"/>
    <w:rsid w:val="00861861"/>
    <w:rsid w:val="00862EDF"/>
    <w:rsid w:val="008635BF"/>
    <w:rsid w:val="00863F27"/>
    <w:rsid w:val="0086429C"/>
    <w:rsid w:val="00864565"/>
    <w:rsid w:val="00864FA3"/>
    <w:rsid w:val="00865156"/>
    <w:rsid w:val="00865F14"/>
    <w:rsid w:val="00866AC1"/>
    <w:rsid w:val="00866D6F"/>
    <w:rsid w:val="00867663"/>
    <w:rsid w:val="008678AD"/>
    <w:rsid w:val="00867ECB"/>
    <w:rsid w:val="008705E4"/>
    <w:rsid w:val="008714D9"/>
    <w:rsid w:val="008717C7"/>
    <w:rsid w:val="008726B3"/>
    <w:rsid w:val="0087330E"/>
    <w:rsid w:val="008739C1"/>
    <w:rsid w:val="008740D2"/>
    <w:rsid w:val="00874604"/>
    <w:rsid w:val="00874AE4"/>
    <w:rsid w:val="0087591E"/>
    <w:rsid w:val="00875F3E"/>
    <w:rsid w:val="008763BF"/>
    <w:rsid w:val="008764BA"/>
    <w:rsid w:val="0087682F"/>
    <w:rsid w:val="00876A5C"/>
    <w:rsid w:val="00876C12"/>
    <w:rsid w:val="00877816"/>
    <w:rsid w:val="00877BD6"/>
    <w:rsid w:val="008802F9"/>
    <w:rsid w:val="008809DD"/>
    <w:rsid w:val="00880D0C"/>
    <w:rsid w:val="00880DCE"/>
    <w:rsid w:val="008815A4"/>
    <w:rsid w:val="008818E5"/>
    <w:rsid w:val="0088241C"/>
    <w:rsid w:val="00882C23"/>
    <w:rsid w:val="00882F0F"/>
    <w:rsid w:val="00883433"/>
    <w:rsid w:val="00883AAE"/>
    <w:rsid w:val="0088425A"/>
    <w:rsid w:val="00884988"/>
    <w:rsid w:val="0088585C"/>
    <w:rsid w:val="00885862"/>
    <w:rsid w:val="00885E45"/>
    <w:rsid w:val="008875D8"/>
    <w:rsid w:val="00887C72"/>
    <w:rsid w:val="00890EE3"/>
    <w:rsid w:val="008919F7"/>
    <w:rsid w:val="008924AA"/>
    <w:rsid w:val="00892D68"/>
    <w:rsid w:val="00893047"/>
    <w:rsid w:val="0089328A"/>
    <w:rsid w:val="00893502"/>
    <w:rsid w:val="00894DD2"/>
    <w:rsid w:val="00894FFC"/>
    <w:rsid w:val="0089596E"/>
    <w:rsid w:val="00896261"/>
    <w:rsid w:val="00897216"/>
    <w:rsid w:val="0089748D"/>
    <w:rsid w:val="008976A1"/>
    <w:rsid w:val="00897A2E"/>
    <w:rsid w:val="008A02F0"/>
    <w:rsid w:val="008A032F"/>
    <w:rsid w:val="008A03E3"/>
    <w:rsid w:val="008A0674"/>
    <w:rsid w:val="008A11CB"/>
    <w:rsid w:val="008A15F0"/>
    <w:rsid w:val="008A17C1"/>
    <w:rsid w:val="008A1A79"/>
    <w:rsid w:val="008A1AF7"/>
    <w:rsid w:val="008A26E0"/>
    <w:rsid w:val="008A2701"/>
    <w:rsid w:val="008A2D17"/>
    <w:rsid w:val="008A3D66"/>
    <w:rsid w:val="008A47B7"/>
    <w:rsid w:val="008A4CD3"/>
    <w:rsid w:val="008A52AF"/>
    <w:rsid w:val="008A5FDE"/>
    <w:rsid w:val="008A60A4"/>
    <w:rsid w:val="008A7488"/>
    <w:rsid w:val="008A7531"/>
    <w:rsid w:val="008A76B3"/>
    <w:rsid w:val="008A7B5A"/>
    <w:rsid w:val="008B09B5"/>
    <w:rsid w:val="008B0B8A"/>
    <w:rsid w:val="008B19A5"/>
    <w:rsid w:val="008B236F"/>
    <w:rsid w:val="008B2660"/>
    <w:rsid w:val="008B2BF7"/>
    <w:rsid w:val="008B2EB8"/>
    <w:rsid w:val="008B3551"/>
    <w:rsid w:val="008B3CC0"/>
    <w:rsid w:val="008B446D"/>
    <w:rsid w:val="008B4A9B"/>
    <w:rsid w:val="008B50DE"/>
    <w:rsid w:val="008B5229"/>
    <w:rsid w:val="008B5321"/>
    <w:rsid w:val="008B5EDE"/>
    <w:rsid w:val="008B5FC6"/>
    <w:rsid w:val="008B67E5"/>
    <w:rsid w:val="008B6BF7"/>
    <w:rsid w:val="008B70F3"/>
    <w:rsid w:val="008B768D"/>
    <w:rsid w:val="008B7B78"/>
    <w:rsid w:val="008C0369"/>
    <w:rsid w:val="008C03F3"/>
    <w:rsid w:val="008C07B5"/>
    <w:rsid w:val="008C0CB8"/>
    <w:rsid w:val="008C0E78"/>
    <w:rsid w:val="008C1133"/>
    <w:rsid w:val="008C265B"/>
    <w:rsid w:val="008C2911"/>
    <w:rsid w:val="008C2B7D"/>
    <w:rsid w:val="008C3EAE"/>
    <w:rsid w:val="008C449B"/>
    <w:rsid w:val="008C4E59"/>
    <w:rsid w:val="008C4EB4"/>
    <w:rsid w:val="008C5075"/>
    <w:rsid w:val="008C538F"/>
    <w:rsid w:val="008C5B2D"/>
    <w:rsid w:val="008C5F0E"/>
    <w:rsid w:val="008C6256"/>
    <w:rsid w:val="008C6F5D"/>
    <w:rsid w:val="008C7229"/>
    <w:rsid w:val="008C7685"/>
    <w:rsid w:val="008C7692"/>
    <w:rsid w:val="008C7C1C"/>
    <w:rsid w:val="008C7FB9"/>
    <w:rsid w:val="008D02F8"/>
    <w:rsid w:val="008D05F2"/>
    <w:rsid w:val="008D2C16"/>
    <w:rsid w:val="008D43FC"/>
    <w:rsid w:val="008D4E97"/>
    <w:rsid w:val="008D54D2"/>
    <w:rsid w:val="008D5519"/>
    <w:rsid w:val="008D592A"/>
    <w:rsid w:val="008D5AAE"/>
    <w:rsid w:val="008D5B1B"/>
    <w:rsid w:val="008D5CE9"/>
    <w:rsid w:val="008D6223"/>
    <w:rsid w:val="008D6310"/>
    <w:rsid w:val="008D66A2"/>
    <w:rsid w:val="008D6AD1"/>
    <w:rsid w:val="008D70C8"/>
    <w:rsid w:val="008D7863"/>
    <w:rsid w:val="008D790F"/>
    <w:rsid w:val="008D7D76"/>
    <w:rsid w:val="008E1318"/>
    <w:rsid w:val="008E16CC"/>
    <w:rsid w:val="008E23D6"/>
    <w:rsid w:val="008E244C"/>
    <w:rsid w:val="008E25C7"/>
    <w:rsid w:val="008E2EEC"/>
    <w:rsid w:val="008E3596"/>
    <w:rsid w:val="008E471F"/>
    <w:rsid w:val="008E479A"/>
    <w:rsid w:val="008E5731"/>
    <w:rsid w:val="008E5B1D"/>
    <w:rsid w:val="008E5CD3"/>
    <w:rsid w:val="008E6033"/>
    <w:rsid w:val="008E621E"/>
    <w:rsid w:val="008E66D6"/>
    <w:rsid w:val="008E6BCD"/>
    <w:rsid w:val="008E6EC5"/>
    <w:rsid w:val="008E7A15"/>
    <w:rsid w:val="008F01A9"/>
    <w:rsid w:val="008F09B7"/>
    <w:rsid w:val="008F0B02"/>
    <w:rsid w:val="008F0D73"/>
    <w:rsid w:val="008F0EF7"/>
    <w:rsid w:val="008F14F1"/>
    <w:rsid w:val="008F1594"/>
    <w:rsid w:val="008F1918"/>
    <w:rsid w:val="008F231E"/>
    <w:rsid w:val="008F3112"/>
    <w:rsid w:val="008F406F"/>
    <w:rsid w:val="008F4378"/>
    <w:rsid w:val="008F5534"/>
    <w:rsid w:val="008F66AE"/>
    <w:rsid w:val="008F757F"/>
    <w:rsid w:val="008F7B8C"/>
    <w:rsid w:val="008F7E5E"/>
    <w:rsid w:val="0090011B"/>
    <w:rsid w:val="0090047D"/>
    <w:rsid w:val="00900C72"/>
    <w:rsid w:val="00900DFE"/>
    <w:rsid w:val="00900E7A"/>
    <w:rsid w:val="00901D9B"/>
    <w:rsid w:val="009029BD"/>
    <w:rsid w:val="00903835"/>
    <w:rsid w:val="00903AFB"/>
    <w:rsid w:val="00903C6F"/>
    <w:rsid w:val="0090400E"/>
    <w:rsid w:val="009040BE"/>
    <w:rsid w:val="009043EE"/>
    <w:rsid w:val="00905075"/>
    <w:rsid w:val="00905A93"/>
    <w:rsid w:val="00905D2B"/>
    <w:rsid w:val="00905FD9"/>
    <w:rsid w:val="00906438"/>
    <w:rsid w:val="00906938"/>
    <w:rsid w:val="0090752E"/>
    <w:rsid w:val="00907834"/>
    <w:rsid w:val="00907AC5"/>
    <w:rsid w:val="00907D0D"/>
    <w:rsid w:val="00907E9F"/>
    <w:rsid w:val="00910433"/>
    <w:rsid w:val="00910961"/>
    <w:rsid w:val="00910C6A"/>
    <w:rsid w:val="00910EC0"/>
    <w:rsid w:val="00910F04"/>
    <w:rsid w:val="00911086"/>
    <w:rsid w:val="00911299"/>
    <w:rsid w:val="0091180B"/>
    <w:rsid w:val="00911EE2"/>
    <w:rsid w:val="00912602"/>
    <w:rsid w:val="00912C38"/>
    <w:rsid w:val="00912E4C"/>
    <w:rsid w:val="00913130"/>
    <w:rsid w:val="009140BF"/>
    <w:rsid w:val="00915570"/>
    <w:rsid w:val="00915676"/>
    <w:rsid w:val="009156A5"/>
    <w:rsid w:val="009159AE"/>
    <w:rsid w:val="0092003B"/>
    <w:rsid w:val="0092007C"/>
    <w:rsid w:val="00920288"/>
    <w:rsid w:val="009203EC"/>
    <w:rsid w:val="0092086E"/>
    <w:rsid w:val="00920FC2"/>
    <w:rsid w:val="009211B1"/>
    <w:rsid w:val="00921482"/>
    <w:rsid w:val="00921C45"/>
    <w:rsid w:val="0092245D"/>
    <w:rsid w:val="009234F4"/>
    <w:rsid w:val="00923984"/>
    <w:rsid w:val="00923DF6"/>
    <w:rsid w:val="009247F4"/>
    <w:rsid w:val="00924830"/>
    <w:rsid w:val="00924D09"/>
    <w:rsid w:val="0092530D"/>
    <w:rsid w:val="009264A2"/>
    <w:rsid w:val="009268B1"/>
    <w:rsid w:val="00926AD6"/>
    <w:rsid w:val="00926B51"/>
    <w:rsid w:val="00926C34"/>
    <w:rsid w:val="00926C46"/>
    <w:rsid w:val="00926D97"/>
    <w:rsid w:val="00927231"/>
    <w:rsid w:val="0092725F"/>
    <w:rsid w:val="00927898"/>
    <w:rsid w:val="00927D25"/>
    <w:rsid w:val="00927DF0"/>
    <w:rsid w:val="00930320"/>
    <w:rsid w:val="009303D4"/>
    <w:rsid w:val="00930602"/>
    <w:rsid w:val="00930CDD"/>
    <w:rsid w:val="00930FBA"/>
    <w:rsid w:val="009312FE"/>
    <w:rsid w:val="009318C6"/>
    <w:rsid w:val="00931993"/>
    <w:rsid w:val="00931B1C"/>
    <w:rsid w:val="00931B4D"/>
    <w:rsid w:val="00932358"/>
    <w:rsid w:val="009339EA"/>
    <w:rsid w:val="0093411C"/>
    <w:rsid w:val="00934810"/>
    <w:rsid w:val="00934887"/>
    <w:rsid w:val="009349EC"/>
    <w:rsid w:val="00934FA5"/>
    <w:rsid w:val="009350D2"/>
    <w:rsid w:val="00935146"/>
    <w:rsid w:val="009355DF"/>
    <w:rsid w:val="00935925"/>
    <w:rsid w:val="009359DE"/>
    <w:rsid w:val="00937471"/>
    <w:rsid w:val="009378A6"/>
    <w:rsid w:val="009404EE"/>
    <w:rsid w:val="00940640"/>
    <w:rsid w:val="009406A7"/>
    <w:rsid w:val="00940766"/>
    <w:rsid w:val="009414DA"/>
    <w:rsid w:val="00941688"/>
    <w:rsid w:val="0094262F"/>
    <w:rsid w:val="00942B07"/>
    <w:rsid w:val="00943252"/>
    <w:rsid w:val="0094375B"/>
    <w:rsid w:val="009441CD"/>
    <w:rsid w:val="00944B55"/>
    <w:rsid w:val="009458C2"/>
    <w:rsid w:val="0094619B"/>
    <w:rsid w:val="0094630B"/>
    <w:rsid w:val="009465CA"/>
    <w:rsid w:val="009465FA"/>
    <w:rsid w:val="00946766"/>
    <w:rsid w:val="009467E2"/>
    <w:rsid w:val="00946877"/>
    <w:rsid w:val="00946AE5"/>
    <w:rsid w:val="009479B3"/>
    <w:rsid w:val="00947C0A"/>
    <w:rsid w:val="00947CF1"/>
    <w:rsid w:val="009501A7"/>
    <w:rsid w:val="0095074A"/>
    <w:rsid w:val="009511BF"/>
    <w:rsid w:val="00951293"/>
    <w:rsid w:val="00951470"/>
    <w:rsid w:val="00951C4A"/>
    <w:rsid w:val="009521F4"/>
    <w:rsid w:val="00952404"/>
    <w:rsid w:val="00954456"/>
    <w:rsid w:val="00954845"/>
    <w:rsid w:val="00954985"/>
    <w:rsid w:val="0095586D"/>
    <w:rsid w:val="009558F1"/>
    <w:rsid w:val="00956430"/>
    <w:rsid w:val="00956A03"/>
    <w:rsid w:val="00956A3F"/>
    <w:rsid w:val="009570CB"/>
    <w:rsid w:val="00957783"/>
    <w:rsid w:val="00957BF8"/>
    <w:rsid w:val="00957E03"/>
    <w:rsid w:val="00957F99"/>
    <w:rsid w:val="00960130"/>
    <w:rsid w:val="009609A0"/>
    <w:rsid w:val="009609FB"/>
    <w:rsid w:val="00960D91"/>
    <w:rsid w:val="00961C73"/>
    <w:rsid w:val="00962065"/>
    <w:rsid w:val="009620A9"/>
    <w:rsid w:val="00962780"/>
    <w:rsid w:val="00963187"/>
    <w:rsid w:val="00963E26"/>
    <w:rsid w:val="00964151"/>
    <w:rsid w:val="00964231"/>
    <w:rsid w:val="0096456D"/>
    <w:rsid w:val="00964AC2"/>
    <w:rsid w:val="00964EFE"/>
    <w:rsid w:val="009653E3"/>
    <w:rsid w:val="0096567A"/>
    <w:rsid w:val="00965851"/>
    <w:rsid w:val="00965B56"/>
    <w:rsid w:val="00965EE3"/>
    <w:rsid w:val="00967017"/>
    <w:rsid w:val="009672DD"/>
    <w:rsid w:val="009675F9"/>
    <w:rsid w:val="00967ACA"/>
    <w:rsid w:val="009708C7"/>
    <w:rsid w:val="00970F55"/>
    <w:rsid w:val="00971AE2"/>
    <w:rsid w:val="00971FF0"/>
    <w:rsid w:val="0097232D"/>
    <w:rsid w:val="00973E5E"/>
    <w:rsid w:val="009740B2"/>
    <w:rsid w:val="00975371"/>
    <w:rsid w:val="00975C54"/>
    <w:rsid w:val="00975E38"/>
    <w:rsid w:val="00976439"/>
    <w:rsid w:val="0097647C"/>
    <w:rsid w:val="00976774"/>
    <w:rsid w:val="00977D71"/>
    <w:rsid w:val="0098026B"/>
    <w:rsid w:val="00980384"/>
    <w:rsid w:val="00980683"/>
    <w:rsid w:val="009807BB"/>
    <w:rsid w:val="009809F6"/>
    <w:rsid w:val="009817F0"/>
    <w:rsid w:val="00981EEC"/>
    <w:rsid w:val="00981EFF"/>
    <w:rsid w:val="0098214F"/>
    <w:rsid w:val="00982206"/>
    <w:rsid w:val="00983305"/>
    <w:rsid w:val="00983395"/>
    <w:rsid w:val="00983B5E"/>
    <w:rsid w:val="00983E94"/>
    <w:rsid w:val="009847C7"/>
    <w:rsid w:val="009848ED"/>
    <w:rsid w:val="00984E88"/>
    <w:rsid w:val="0098517D"/>
    <w:rsid w:val="00986522"/>
    <w:rsid w:val="00986B4E"/>
    <w:rsid w:val="0098714D"/>
    <w:rsid w:val="00990177"/>
    <w:rsid w:val="009907A1"/>
    <w:rsid w:val="00990CF1"/>
    <w:rsid w:val="0099220C"/>
    <w:rsid w:val="00992EA4"/>
    <w:rsid w:val="009935B1"/>
    <w:rsid w:val="0099561E"/>
    <w:rsid w:val="00995A08"/>
    <w:rsid w:val="00995CB2"/>
    <w:rsid w:val="0099639C"/>
    <w:rsid w:val="0099644A"/>
    <w:rsid w:val="009964A9"/>
    <w:rsid w:val="00996B40"/>
    <w:rsid w:val="00997025"/>
    <w:rsid w:val="0099706B"/>
    <w:rsid w:val="00997846"/>
    <w:rsid w:val="009A0BAC"/>
    <w:rsid w:val="009A2685"/>
    <w:rsid w:val="009A2C9A"/>
    <w:rsid w:val="009A43C8"/>
    <w:rsid w:val="009A4484"/>
    <w:rsid w:val="009A47D3"/>
    <w:rsid w:val="009A4EA0"/>
    <w:rsid w:val="009A545B"/>
    <w:rsid w:val="009A5DCE"/>
    <w:rsid w:val="009A6A78"/>
    <w:rsid w:val="009A6DA1"/>
    <w:rsid w:val="009A6FDC"/>
    <w:rsid w:val="009A7766"/>
    <w:rsid w:val="009B002C"/>
    <w:rsid w:val="009B22C1"/>
    <w:rsid w:val="009B22D6"/>
    <w:rsid w:val="009B247D"/>
    <w:rsid w:val="009B32D1"/>
    <w:rsid w:val="009B33C5"/>
    <w:rsid w:val="009B3885"/>
    <w:rsid w:val="009B39B2"/>
    <w:rsid w:val="009B3D9E"/>
    <w:rsid w:val="009B4306"/>
    <w:rsid w:val="009B4A8B"/>
    <w:rsid w:val="009B4D09"/>
    <w:rsid w:val="009B5A26"/>
    <w:rsid w:val="009B6164"/>
    <w:rsid w:val="009B6750"/>
    <w:rsid w:val="009B6DA1"/>
    <w:rsid w:val="009B77D7"/>
    <w:rsid w:val="009C03FD"/>
    <w:rsid w:val="009C0824"/>
    <w:rsid w:val="009C0909"/>
    <w:rsid w:val="009C14C3"/>
    <w:rsid w:val="009C17B9"/>
    <w:rsid w:val="009C18C4"/>
    <w:rsid w:val="009C1FBF"/>
    <w:rsid w:val="009C2B20"/>
    <w:rsid w:val="009C2EE9"/>
    <w:rsid w:val="009C31BA"/>
    <w:rsid w:val="009C34D6"/>
    <w:rsid w:val="009C3554"/>
    <w:rsid w:val="009C37D4"/>
    <w:rsid w:val="009C38B0"/>
    <w:rsid w:val="009C3DCA"/>
    <w:rsid w:val="009C4334"/>
    <w:rsid w:val="009C44DC"/>
    <w:rsid w:val="009C5524"/>
    <w:rsid w:val="009C5804"/>
    <w:rsid w:val="009C636C"/>
    <w:rsid w:val="009C64E5"/>
    <w:rsid w:val="009C68BB"/>
    <w:rsid w:val="009C6B18"/>
    <w:rsid w:val="009C7068"/>
    <w:rsid w:val="009C70DA"/>
    <w:rsid w:val="009C7372"/>
    <w:rsid w:val="009C7475"/>
    <w:rsid w:val="009C795C"/>
    <w:rsid w:val="009D0481"/>
    <w:rsid w:val="009D06FB"/>
    <w:rsid w:val="009D07D0"/>
    <w:rsid w:val="009D0D3C"/>
    <w:rsid w:val="009D0F21"/>
    <w:rsid w:val="009D1AFA"/>
    <w:rsid w:val="009D2C0C"/>
    <w:rsid w:val="009D3519"/>
    <w:rsid w:val="009D3693"/>
    <w:rsid w:val="009D38A0"/>
    <w:rsid w:val="009D41C3"/>
    <w:rsid w:val="009D439C"/>
    <w:rsid w:val="009D4B7C"/>
    <w:rsid w:val="009D50AC"/>
    <w:rsid w:val="009D5390"/>
    <w:rsid w:val="009D54F6"/>
    <w:rsid w:val="009D5934"/>
    <w:rsid w:val="009D6358"/>
    <w:rsid w:val="009D6416"/>
    <w:rsid w:val="009D64D2"/>
    <w:rsid w:val="009D6E1E"/>
    <w:rsid w:val="009D6FB5"/>
    <w:rsid w:val="009D703C"/>
    <w:rsid w:val="009D7284"/>
    <w:rsid w:val="009E03A2"/>
    <w:rsid w:val="009E0C25"/>
    <w:rsid w:val="009E11B8"/>
    <w:rsid w:val="009E1CBD"/>
    <w:rsid w:val="009E1E94"/>
    <w:rsid w:val="009E2F73"/>
    <w:rsid w:val="009E38FF"/>
    <w:rsid w:val="009E3934"/>
    <w:rsid w:val="009E42F7"/>
    <w:rsid w:val="009E4A0B"/>
    <w:rsid w:val="009E4CB1"/>
    <w:rsid w:val="009E55B9"/>
    <w:rsid w:val="009E5DE7"/>
    <w:rsid w:val="009E777D"/>
    <w:rsid w:val="009E7980"/>
    <w:rsid w:val="009E7B6C"/>
    <w:rsid w:val="009E7D00"/>
    <w:rsid w:val="009F06DD"/>
    <w:rsid w:val="009F0A04"/>
    <w:rsid w:val="009F0B12"/>
    <w:rsid w:val="009F0C22"/>
    <w:rsid w:val="009F176D"/>
    <w:rsid w:val="009F203C"/>
    <w:rsid w:val="009F26F9"/>
    <w:rsid w:val="009F2891"/>
    <w:rsid w:val="009F2A7C"/>
    <w:rsid w:val="009F2EF9"/>
    <w:rsid w:val="009F337B"/>
    <w:rsid w:val="009F347F"/>
    <w:rsid w:val="009F3539"/>
    <w:rsid w:val="009F35E9"/>
    <w:rsid w:val="009F392D"/>
    <w:rsid w:val="009F3A30"/>
    <w:rsid w:val="009F3CDC"/>
    <w:rsid w:val="009F3D72"/>
    <w:rsid w:val="009F410D"/>
    <w:rsid w:val="009F42CD"/>
    <w:rsid w:val="009F42D0"/>
    <w:rsid w:val="009F4EFE"/>
    <w:rsid w:val="009F5075"/>
    <w:rsid w:val="009F52CE"/>
    <w:rsid w:val="009F55F5"/>
    <w:rsid w:val="009F5933"/>
    <w:rsid w:val="009F6B77"/>
    <w:rsid w:val="009F6CB5"/>
    <w:rsid w:val="009F6E7C"/>
    <w:rsid w:val="009F7043"/>
    <w:rsid w:val="009F73B8"/>
    <w:rsid w:val="009F7DC4"/>
    <w:rsid w:val="009F7E56"/>
    <w:rsid w:val="00A0021E"/>
    <w:rsid w:val="00A00444"/>
    <w:rsid w:val="00A00F29"/>
    <w:rsid w:val="00A00F5C"/>
    <w:rsid w:val="00A014AD"/>
    <w:rsid w:val="00A0168C"/>
    <w:rsid w:val="00A0172B"/>
    <w:rsid w:val="00A01912"/>
    <w:rsid w:val="00A01A87"/>
    <w:rsid w:val="00A01DBC"/>
    <w:rsid w:val="00A02097"/>
    <w:rsid w:val="00A027B0"/>
    <w:rsid w:val="00A02848"/>
    <w:rsid w:val="00A03198"/>
    <w:rsid w:val="00A038E7"/>
    <w:rsid w:val="00A041BC"/>
    <w:rsid w:val="00A04752"/>
    <w:rsid w:val="00A04CC5"/>
    <w:rsid w:val="00A0503C"/>
    <w:rsid w:val="00A05D7E"/>
    <w:rsid w:val="00A05F42"/>
    <w:rsid w:val="00A0635F"/>
    <w:rsid w:val="00A06539"/>
    <w:rsid w:val="00A06959"/>
    <w:rsid w:val="00A07AD5"/>
    <w:rsid w:val="00A07B48"/>
    <w:rsid w:val="00A103B7"/>
    <w:rsid w:val="00A115A4"/>
    <w:rsid w:val="00A12392"/>
    <w:rsid w:val="00A12A76"/>
    <w:rsid w:val="00A12A82"/>
    <w:rsid w:val="00A13199"/>
    <w:rsid w:val="00A134AE"/>
    <w:rsid w:val="00A135FB"/>
    <w:rsid w:val="00A13E21"/>
    <w:rsid w:val="00A13F30"/>
    <w:rsid w:val="00A1426B"/>
    <w:rsid w:val="00A14540"/>
    <w:rsid w:val="00A1455D"/>
    <w:rsid w:val="00A149FB"/>
    <w:rsid w:val="00A14B03"/>
    <w:rsid w:val="00A14B75"/>
    <w:rsid w:val="00A14E9F"/>
    <w:rsid w:val="00A14F6C"/>
    <w:rsid w:val="00A16872"/>
    <w:rsid w:val="00A16B2D"/>
    <w:rsid w:val="00A204BD"/>
    <w:rsid w:val="00A2054E"/>
    <w:rsid w:val="00A20F7B"/>
    <w:rsid w:val="00A211AB"/>
    <w:rsid w:val="00A2197F"/>
    <w:rsid w:val="00A22014"/>
    <w:rsid w:val="00A22A88"/>
    <w:rsid w:val="00A22C4C"/>
    <w:rsid w:val="00A234ED"/>
    <w:rsid w:val="00A23502"/>
    <w:rsid w:val="00A241F3"/>
    <w:rsid w:val="00A24286"/>
    <w:rsid w:val="00A243DE"/>
    <w:rsid w:val="00A24B87"/>
    <w:rsid w:val="00A24DB7"/>
    <w:rsid w:val="00A25F71"/>
    <w:rsid w:val="00A26CC4"/>
    <w:rsid w:val="00A27D8C"/>
    <w:rsid w:val="00A30487"/>
    <w:rsid w:val="00A30B0F"/>
    <w:rsid w:val="00A30CA0"/>
    <w:rsid w:val="00A30D80"/>
    <w:rsid w:val="00A30DE6"/>
    <w:rsid w:val="00A3104E"/>
    <w:rsid w:val="00A312C0"/>
    <w:rsid w:val="00A31A85"/>
    <w:rsid w:val="00A32A37"/>
    <w:rsid w:val="00A3396D"/>
    <w:rsid w:val="00A3431C"/>
    <w:rsid w:val="00A34E4A"/>
    <w:rsid w:val="00A359F0"/>
    <w:rsid w:val="00A35DB1"/>
    <w:rsid w:val="00A36EF4"/>
    <w:rsid w:val="00A37188"/>
    <w:rsid w:val="00A40613"/>
    <w:rsid w:val="00A4089D"/>
    <w:rsid w:val="00A41A43"/>
    <w:rsid w:val="00A423A5"/>
    <w:rsid w:val="00A427C8"/>
    <w:rsid w:val="00A429CD"/>
    <w:rsid w:val="00A4329D"/>
    <w:rsid w:val="00A4369D"/>
    <w:rsid w:val="00A4394C"/>
    <w:rsid w:val="00A44EA4"/>
    <w:rsid w:val="00A44EE5"/>
    <w:rsid w:val="00A450F4"/>
    <w:rsid w:val="00A4537F"/>
    <w:rsid w:val="00A4614B"/>
    <w:rsid w:val="00A47CB9"/>
    <w:rsid w:val="00A47E54"/>
    <w:rsid w:val="00A501E8"/>
    <w:rsid w:val="00A50264"/>
    <w:rsid w:val="00A50867"/>
    <w:rsid w:val="00A509A1"/>
    <w:rsid w:val="00A50ED2"/>
    <w:rsid w:val="00A50FA9"/>
    <w:rsid w:val="00A51661"/>
    <w:rsid w:val="00A51BCE"/>
    <w:rsid w:val="00A5232E"/>
    <w:rsid w:val="00A52662"/>
    <w:rsid w:val="00A526EC"/>
    <w:rsid w:val="00A534C0"/>
    <w:rsid w:val="00A53D10"/>
    <w:rsid w:val="00A54324"/>
    <w:rsid w:val="00A550AA"/>
    <w:rsid w:val="00A5563A"/>
    <w:rsid w:val="00A55CF8"/>
    <w:rsid w:val="00A5649A"/>
    <w:rsid w:val="00A5729B"/>
    <w:rsid w:val="00A57333"/>
    <w:rsid w:val="00A57919"/>
    <w:rsid w:val="00A57D27"/>
    <w:rsid w:val="00A57DDB"/>
    <w:rsid w:val="00A57EF5"/>
    <w:rsid w:val="00A60175"/>
    <w:rsid w:val="00A602DE"/>
    <w:rsid w:val="00A6030E"/>
    <w:rsid w:val="00A6054F"/>
    <w:rsid w:val="00A6063C"/>
    <w:rsid w:val="00A611C7"/>
    <w:rsid w:val="00A618C5"/>
    <w:rsid w:val="00A61E3D"/>
    <w:rsid w:val="00A61F48"/>
    <w:rsid w:val="00A622A0"/>
    <w:rsid w:val="00A624B0"/>
    <w:rsid w:val="00A628DF"/>
    <w:rsid w:val="00A62FEB"/>
    <w:rsid w:val="00A631B4"/>
    <w:rsid w:val="00A63351"/>
    <w:rsid w:val="00A636A6"/>
    <w:rsid w:val="00A63ABF"/>
    <w:rsid w:val="00A6430A"/>
    <w:rsid w:val="00A65EF5"/>
    <w:rsid w:val="00A66F45"/>
    <w:rsid w:val="00A67309"/>
    <w:rsid w:val="00A67760"/>
    <w:rsid w:val="00A67AA0"/>
    <w:rsid w:val="00A70003"/>
    <w:rsid w:val="00A70025"/>
    <w:rsid w:val="00A714EF"/>
    <w:rsid w:val="00A718C9"/>
    <w:rsid w:val="00A71A56"/>
    <w:rsid w:val="00A71ACD"/>
    <w:rsid w:val="00A72C4E"/>
    <w:rsid w:val="00A730B0"/>
    <w:rsid w:val="00A733FC"/>
    <w:rsid w:val="00A74487"/>
    <w:rsid w:val="00A74804"/>
    <w:rsid w:val="00A7486E"/>
    <w:rsid w:val="00A74F5A"/>
    <w:rsid w:val="00A752F3"/>
    <w:rsid w:val="00A7564D"/>
    <w:rsid w:val="00A757AA"/>
    <w:rsid w:val="00A75B0C"/>
    <w:rsid w:val="00A7620D"/>
    <w:rsid w:val="00A763AB"/>
    <w:rsid w:val="00A768D7"/>
    <w:rsid w:val="00A775C5"/>
    <w:rsid w:val="00A77E0F"/>
    <w:rsid w:val="00A811DE"/>
    <w:rsid w:val="00A81F01"/>
    <w:rsid w:val="00A820D4"/>
    <w:rsid w:val="00A8288F"/>
    <w:rsid w:val="00A82A89"/>
    <w:rsid w:val="00A82E4C"/>
    <w:rsid w:val="00A83429"/>
    <w:rsid w:val="00A83766"/>
    <w:rsid w:val="00A83795"/>
    <w:rsid w:val="00A84448"/>
    <w:rsid w:val="00A85251"/>
    <w:rsid w:val="00A857D6"/>
    <w:rsid w:val="00A8590B"/>
    <w:rsid w:val="00A85A62"/>
    <w:rsid w:val="00A85FD2"/>
    <w:rsid w:val="00A87EDB"/>
    <w:rsid w:val="00A904FD"/>
    <w:rsid w:val="00A90522"/>
    <w:rsid w:val="00A906C2"/>
    <w:rsid w:val="00A90ED0"/>
    <w:rsid w:val="00A918D4"/>
    <w:rsid w:val="00A91C61"/>
    <w:rsid w:val="00A92938"/>
    <w:rsid w:val="00A92C88"/>
    <w:rsid w:val="00A92EE3"/>
    <w:rsid w:val="00A948F3"/>
    <w:rsid w:val="00A95A8F"/>
    <w:rsid w:val="00A9652B"/>
    <w:rsid w:val="00A96E75"/>
    <w:rsid w:val="00A9771F"/>
    <w:rsid w:val="00A977C1"/>
    <w:rsid w:val="00A9793C"/>
    <w:rsid w:val="00A97E69"/>
    <w:rsid w:val="00AA041E"/>
    <w:rsid w:val="00AA05A7"/>
    <w:rsid w:val="00AA0CF2"/>
    <w:rsid w:val="00AA1300"/>
    <w:rsid w:val="00AA13B6"/>
    <w:rsid w:val="00AA1600"/>
    <w:rsid w:val="00AA1D42"/>
    <w:rsid w:val="00AA2397"/>
    <w:rsid w:val="00AA27F3"/>
    <w:rsid w:val="00AA2CE4"/>
    <w:rsid w:val="00AA2F68"/>
    <w:rsid w:val="00AA3F33"/>
    <w:rsid w:val="00AA42C8"/>
    <w:rsid w:val="00AA42F9"/>
    <w:rsid w:val="00AA4395"/>
    <w:rsid w:val="00AA453B"/>
    <w:rsid w:val="00AA4C3B"/>
    <w:rsid w:val="00AA50F2"/>
    <w:rsid w:val="00AA56C4"/>
    <w:rsid w:val="00AA5F38"/>
    <w:rsid w:val="00AA6552"/>
    <w:rsid w:val="00AA6FEA"/>
    <w:rsid w:val="00AA70E3"/>
    <w:rsid w:val="00AB0182"/>
    <w:rsid w:val="00AB02D7"/>
    <w:rsid w:val="00AB049D"/>
    <w:rsid w:val="00AB0523"/>
    <w:rsid w:val="00AB0B55"/>
    <w:rsid w:val="00AB1FB7"/>
    <w:rsid w:val="00AB2063"/>
    <w:rsid w:val="00AB2425"/>
    <w:rsid w:val="00AB2798"/>
    <w:rsid w:val="00AB2880"/>
    <w:rsid w:val="00AB2D26"/>
    <w:rsid w:val="00AB32CA"/>
    <w:rsid w:val="00AB47B8"/>
    <w:rsid w:val="00AB493D"/>
    <w:rsid w:val="00AB51F5"/>
    <w:rsid w:val="00AB52FF"/>
    <w:rsid w:val="00AB545B"/>
    <w:rsid w:val="00AB54B2"/>
    <w:rsid w:val="00AB5C60"/>
    <w:rsid w:val="00AC0155"/>
    <w:rsid w:val="00AC02E4"/>
    <w:rsid w:val="00AC153C"/>
    <w:rsid w:val="00AC16A4"/>
    <w:rsid w:val="00AC20F0"/>
    <w:rsid w:val="00AC23E0"/>
    <w:rsid w:val="00AC2749"/>
    <w:rsid w:val="00AC2982"/>
    <w:rsid w:val="00AC3221"/>
    <w:rsid w:val="00AC3313"/>
    <w:rsid w:val="00AC3E4B"/>
    <w:rsid w:val="00AC489B"/>
    <w:rsid w:val="00AC4B04"/>
    <w:rsid w:val="00AC4C15"/>
    <w:rsid w:val="00AC4D94"/>
    <w:rsid w:val="00AC57D3"/>
    <w:rsid w:val="00AC676C"/>
    <w:rsid w:val="00AC6CCE"/>
    <w:rsid w:val="00AC6EF7"/>
    <w:rsid w:val="00AC725D"/>
    <w:rsid w:val="00AC726F"/>
    <w:rsid w:val="00AC7E26"/>
    <w:rsid w:val="00AC7FF0"/>
    <w:rsid w:val="00AD025D"/>
    <w:rsid w:val="00AD0266"/>
    <w:rsid w:val="00AD1782"/>
    <w:rsid w:val="00AD2476"/>
    <w:rsid w:val="00AD251A"/>
    <w:rsid w:val="00AD2CD9"/>
    <w:rsid w:val="00AD33AB"/>
    <w:rsid w:val="00AD3466"/>
    <w:rsid w:val="00AD3A26"/>
    <w:rsid w:val="00AD3C74"/>
    <w:rsid w:val="00AD3C75"/>
    <w:rsid w:val="00AD3EB8"/>
    <w:rsid w:val="00AD418B"/>
    <w:rsid w:val="00AD43BD"/>
    <w:rsid w:val="00AD5809"/>
    <w:rsid w:val="00AD5B6F"/>
    <w:rsid w:val="00AD64B2"/>
    <w:rsid w:val="00AD6916"/>
    <w:rsid w:val="00AD6981"/>
    <w:rsid w:val="00AD69B1"/>
    <w:rsid w:val="00AD7149"/>
    <w:rsid w:val="00AD74C6"/>
    <w:rsid w:val="00AD78B1"/>
    <w:rsid w:val="00AD7ABC"/>
    <w:rsid w:val="00AE095A"/>
    <w:rsid w:val="00AE0D8D"/>
    <w:rsid w:val="00AE11C0"/>
    <w:rsid w:val="00AE1735"/>
    <w:rsid w:val="00AE190A"/>
    <w:rsid w:val="00AE19ED"/>
    <w:rsid w:val="00AE1AC6"/>
    <w:rsid w:val="00AE2815"/>
    <w:rsid w:val="00AE290B"/>
    <w:rsid w:val="00AE2E9C"/>
    <w:rsid w:val="00AE3831"/>
    <w:rsid w:val="00AE3BC0"/>
    <w:rsid w:val="00AE3F18"/>
    <w:rsid w:val="00AE4344"/>
    <w:rsid w:val="00AE471F"/>
    <w:rsid w:val="00AE4841"/>
    <w:rsid w:val="00AE5160"/>
    <w:rsid w:val="00AE51F5"/>
    <w:rsid w:val="00AE5286"/>
    <w:rsid w:val="00AE533E"/>
    <w:rsid w:val="00AE533F"/>
    <w:rsid w:val="00AE53B8"/>
    <w:rsid w:val="00AE6E49"/>
    <w:rsid w:val="00AE7452"/>
    <w:rsid w:val="00AF013B"/>
    <w:rsid w:val="00AF0153"/>
    <w:rsid w:val="00AF048A"/>
    <w:rsid w:val="00AF0494"/>
    <w:rsid w:val="00AF06F7"/>
    <w:rsid w:val="00AF1FA0"/>
    <w:rsid w:val="00AF20B8"/>
    <w:rsid w:val="00AF2BDF"/>
    <w:rsid w:val="00AF2C38"/>
    <w:rsid w:val="00AF360F"/>
    <w:rsid w:val="00AF3B7E"/>
    <w:rsid w:val="00AF3C80"/>
    <w:rsid w:val="00AF3D6F"/>
    <w:rsid w:val="00AF4019"/>
    <w:rsid w:val="00AF4B12"/>
    <w:rsid w:val="00AF4D6A"/>
    <w:rsid w:val="00AF50F1"/>
    <w:rsid w:val="00AF574D"/>
    <w:rsid w:val="00AF5DD5"/>
    <w:rsid w:val="00AF6A4D"/>
    <w:rsid w:val="00AF7000"/>
    <w:rsid w:val="00AF7889"/>
    <w:rsid w:val="00B00525"/>
    <w:rsid w:val="00B0079A"/>
    <w:rsid w:val="00B0096D"/>
    <w:rsid w:val="00B00C55"/>
    <w:rsid w:val="00B00EF4"/>
    <w:rsid w:val="00B0123F"/>
    <w:rsid w:val="00B01346"/>
    <w:rsid w:val="00B01D6A"/>
    <w:rsid w:val="00B02101"/>
    <w:rsid w:val="00B02C0E"/>
    <w:rsid w:val="00B02F6C"/>
    <w:rsid w:val="00B04057"/>
    <w:rsid w:val="00B042F4"/>
    <w:rsid w:val="00B0460B"/>
    <w:rsid w:val="00B04DB5"/>
    <w:rsid w:val="00B056B6"/>
    <w:rsid w:val="00B05CB0"/>
    <w:rsid w:val="00B05FEA"/>
    <w:rsid w:val="00B06086"/>
    <w:rsid w:val="00B06EB8"/>
    <w:rsid w:val="00B0706A"/>
    <w:rsid w:val="00B073BC"/>
    <w:rsid w:val="00B07A4A"/>
    <w:rsid w:val="00B07F35"/>
    <w:rsid w:val="00B1003A"/>
    <w:rsid w:val="00B10582"/>
    <w:rsid w:val="00B108A9"/>
    <w:rsid w:val="00B10BA3"/>
    <w:rsid w:val="00B11649"/>
    <w:rsid w:val="00B11E82"/>
    <w:rsid w:val="00B11EC8"/>
    <w:rsid w:val="00B1223E"/>
    <w:rsid w:val="00B123F3"/>
    <w:rsid w:val="00B135A5"/>
    <w:rsid w:val="00B13644"/>
    <w:rsid w:val="00B136F3"/>
    <w:rsid w:val="00B14CD8"/>
    <w:rsid w:val="00B15446"/>
    <w:rsid w:val="00B1606C"/>
    <w:rsid w:val="00B1661D"/>
    <w:rsid w:val="00B16E95"/>
    <w:rsid w:val="00B1754C"/>
    <w:rsid w:val="00B17848"/>
    <w:rsid w:val="00B20B56"/>
    <w:rsid w:val="00B20B92"/>
    <w:rsid w:val="00B220F6"/>
    <w:rsid w:val="00B225F1"/>
    <w:rsid w:val="00B22733"/>
    <w:rsid w:val="00B2276C"/>
    <w:rsid w:val="00B22A05"/>
    <w:rsid w:val="00B22BF7"/>
    <w:rsid w:val="00B23043"/>
    <w:rsid w:val="00B24938"/>
    <w:rsid w:val="00B25068"/>
    <w:rsid w:val="00B25095"/>
    <w:rsid w:val="00B2580F"/>
    <w:rsid w:val="00B2593B"/>
    <w:rsid w:val="00B267A0"/>
    <w:rsid w:val="00B26A1B"/>
    <w:rsid w:val="00B27DE9"/>
    <w:rsid w:val="00B27E02"/>
    <w:rsid w:val="00B27F8F"/>
    <w:rsid w:val="00B3004B"/>
    <w:rsid w:val="00B30A89"/>
    <w:rsid w:val="00B30FBE"/>
    <w:rsid w:val="00B31686"/>
    <w:rsid w:val="00B31E68"/>
    <w:rsid w:val="00B32433"/>
    <w:rsid w:val="00B32BAC"/>
    <w:rsid w:val="00B32E13"/>
    <w:rsid w:val="00B32F64"/>
    <w:rsid w:val="00B32F82"/>
    <w:rsid w:val="00B330BE"/>
    <w:rsid w:val="00B332DB"/>
    <w:rsid w:val="00B334A0"/>
    <w:rsid w:val="00B33AD2"/>
    <w:rsid w:val="00B33E85"/>
    <w:rsid w:val="00B340FC"/>
    <w:rsid w:val="00B34E0A"/>
    <w:rsid w:val="00B34F72"/>
    <w:rsid w:val="00B3509A"/>
    <w:rsid w:val="00B355C0"/>
    <w:rsid w:val="00B35DA9"/>
    <w:rsid w:val="00B365CA"/>
    <w:rsid w:val="00B3679F"/>
    <w:rsid w:val="00B36A7F"/>
    <w:rsid w:val="00B37478"/>
    <w:rsid w:val="00B377BF"/>
    <w:rsid w:val="00B402CD"/>
    <w:rsid w:val="00B40363"/>
    <w:rsid w:val="00B40D02"/>
    <w:rsid w:val="00B40DEF"/>
    <w:rsid w:val="00B410FE"/>
    <w:rsid w:val="00B4172A"/>
    <w:rsid w:val="00B41A8D"/>
    <w:rsid w:val="00B41ADE"/>
    <w:rsid w:val="00B42649"/>
    <w:rsid w:val="00B42BED"/>
    <w:rsid w:val="00B43471"/>
    <w:rsid w:val="00B43E84"/>
    <w:rsid w:val="00B43FE8"/>
    <w:rsid w:val="00B446E0"/>
    <w:rsid w:val="00B44C88"/>
    <w:rsid w:val="00B4563E"/>
    <w:rsid w:val="00B46E3D"/>
    <w:rsid w:val="00B46ED1"/>
    <w:rsid w:val="00B47323"/>
    <w:rsid w:val="00B47665"/>
    <w:rsid w:val="00B479E1"/>
    <w:rsid w:val="00B47FF9"/>
    <w:rsid w:val="00B50480"/>
    <w:rsid w:val="00B5071B"/>
    <w:rsid w:val="00B50CE2"/>
    <w:rsid w:val="00B51890"/>
    <w:rsid w:val="00B51AF7"/>
    <w:rsid w:val="00B51B36"/>
    <w:rsid w:val="00B51DA9"/>
    <w:rsid w:val="00B520D1"/>
    <w:rsid w:val="00B52296"/>
    <w:rsid w:val="00B525E3"/>
    <w:rsid w:val="00B52673"/>
    <w:rsid w:val="00B52BF8"/>
    <w:rsid w:val="00B52EAB"/>
    <w:rsid w:val="00B5312D"/>
    <w:rsid w:val="00B53379"/>
    <w:rsid w:val="00B53BBE"/>
    <w:rsid w:val="00B5466B"/>
    <w:rsid w:val="00B55C53"/>
    <w:rsid w:val="00B55F1D"/>
    <w:rsid w:val="00B56353"/>
    <w:rsid w:val="00B56933"/>
    <w:rsid w:val="00B571C3"/>
    <w:rsid w:val="00B57B8B"/>
    <w:rsid w:val="00B60695"/>
    <w:rsid w:val="00B60A8E"/>
    <w:rsid w:val="00B61692"/>
    <w:rsid w:val="00B61981"/>
    <w:rsid w:val="00B6244E"/>
    <w:rsid w:val="00B62525"/>
    <w:rsid w:val="00B62565"/>
    <w:rsid w:val="00B62889"/>
    <w:rsid w:val="00B62F93"/>
    <w:rsid w:val="00B6368E"/>
    <w:rsid w:val="00B643B4"/>
    <w:rsid w:val="00B64743"/>
    <w:rsid w:val="00B6653B"/>
    <w:rsid w:val="00B670D4"/>
    <w:rsid w:val="00B67137"/>
    <w:rsid w:val="00B67B25"/>
    <w:rsid w:val="00B67D7C"/>
    <w:rsid w:val="00B71228"/>
    <w:rsid w:val="00B71894"/>
    <w:rsid w:val="00B71D06"/>
    <w:rsid w:val="00B72DE8"/>
    <w:rsid w:val="00B7425A"/>
    <w:rsid w:val="00B743B8"/>
    <w:rsid w:val="00B759FD"/>
    <w:rsid w:val="00B75B59"/>
    <w:rsid w:val="00B76DCF"/>
    <w:rsid w:val="00B770F3"/>
    <w:rsid w:val="00B7792D"/>
    <w:rsid w:val="00B8046B"/>
    <w:rsid w:val="00B8091C"/>
    <w:rsid w:val="00B80EAE"/>
    <w:rsid w:val="00B819F2"/>
    <w:rsid w:val="00B82497"/>
    <w:rsid w:val="00B82FF1"/>
    <w:rsid w:val="00B83633"/>
    <w:rsid w:val="00B837B9"/>
    <w:rsid w:val="00B8425F"/>
    <w:rsid w:val="00B84436"/>
    <w:rsid w:val="00B849EF"/>
    <w:rsid w:val="00B84A44"/>
    <w:rsid w:val="00B84F9A"/>
    <w:rsid w:val="00B84FC6"/>
    <w:rsid w:val="00B84FC8"/>
    <w:rsid w:val="00B85038"/>
    <w:rsid w:val="00B85591"/>
    <w:rsid w:val="00B85798"/>
    <w:rsid w:val="00B85B90"/>
    <w:rsid w:val="00B85F72"/>
    <w:rsid w:val="00B86508"/>
    <w:rsid w:val="00B86AAA"/>
    <w:rsid w:val="00B86CDE"/>
    <w:rsid w:val="00B86FF9"/>
    <w:rsid w:val="00B8703D"/>
    <w:rsid w:val="00B87ADD"/>
    <w:rsid w:val="00B87CC5"/>
    <w:rsid w:val="00B9070C"/>
    <w:rsid w:val="00B9095A"/>
    <w:rsid w:val="00B90DFD"/>
    <w:rsid w:val="00B91329"/>
    <w:rsid w:val="00B914D0"/>
    <w:rsid w:val="00B917F1"/>
    <w:rsid w:val="00B91E56"/>
    <w:rsid w:val="00B92280"/>
    <w:rsid w:val="00B92B60"/>
    <w:rsid w:val="00B92CBD"/>
    <w:rsid w:val="00B92D6C"/>
    <w:rsid w:val="00B93208"/>
    <w:rsid w:val="00B933AB"/>
    <w:rsid w:val="00B935D8"/>
    <w:rsid w:val="00B93B51"/>
    <w:rsid w:val="00B94297"/>
    <w:rsid w:val="00B94B69"/>
    <w:rsid w:val="00B959EF"/>
    <w:rsid w:val="00B96647"/>
    <w:rsid w:val="00B96C77"/>
    <w:rsid w:val="00B974CA"/>
    <w:rsid w:val="00B976ED"/>
    <w:rsid w:val="00B97A4F"/>
    <w:rsid w:val="00BA0046"/>
    <w:rsid w:val="00BA035B"/>
    <w:rsid w:val="00BA12DA"/>
    <w:rsid w:val="00BA18AD"/>
    <w:rsid w:val="00BA20C2"/>
    <w:rsid w:val="00BA286C"/>
    <w:rsid w:val="00BA2C1C"/>
    <w:rsid w:val="00BA387E"/>
    <w:rsid w:val="00BA3BC6"/>
    <w:rsid w:val="00BA4107"/>
    <w:rsid w:val="00BA43AA"/>
    <w:rsid w:val="00BA44FB"/>
    <w:rsid w:val="00BA5825"/>
    <w:rsid w:val="00BA7005"/>
    <w:rsid w:val="00BA70E5"/>
    <w:rsid w:val="00BB0160"/>
    <w:rsid w:val="00BB05F8"/>
    <w:rsid w:val="00BB1359"/>
    <w:rsid w:val="00BB1943"/>
    <w:rsid w:val="00BB1EA7"/>
    <w:rsid w:val="00BB2130"/>
    <w:rsid w:val="00BB2C88"/>
    <w:rsid w:val="00BB32BC"/>
    <w:rsid w:val="00BB3A75"/>
    <w:rsid w:val="00BB3D46"/>
    <w:rsid w:val="00BB4C49"/>
    <w:rsid w:val="00BB5263"/>
    <w:rsid w:val="00BB5489"/>
    <w:rsid w:val="00BB5810"/>
    <w:rsid w:val="00BB5DC3"/>
    <w:rsid w:val="00BB5FA3"/>
    <w:rsid w:val="00BB60C1"/>
    <w:rsid w:val="00BB6273"/>
    <w:rsid w:val="00BB65E4"/>
    <w:rsid w:val="00BB69A2"/>
    <w:rsid w:val="00BB69D9"/>
    <w:rsid w:val="00BB765D"/>
    <w:rsid w:val="00BC0761"/>
    <w:rsid w:val="00BC094E"/>
    <w:rsid w:val="00BC12C0"/>
    <w:rsid w:val="00BC1D0D"/>
    <w:rsid w:val="00BC1FB9"/>
    <w:rsid w:val="00BC2583"/>
    <w:rsid w:val="00BC3404"/>
    <w:rsid w:val="00BC360D"/>
    <w:rsid w:val="00BC40BF"/>
    <w:rsid w:val="00BC4291"/>
    <w:rsid w:val="00BC42D0"/>
    <w:rsid w:val="00BC472C"/>
    <w:rsid w:val="00BC4C77"/>
    <w:rsid w:val="00BC6216"/>
    <w:rsid w:val="00BC680E"/>
    <w:rsid w:val="00BC6AF4"/>
    <w:rsid w:val="00BC7050"/>
    <w:rsid w:val="00BC7AA3"/>
    <w:rsid w:val="00BC7D8D"/>
    <w:rsid w:val="00BC7E40"/>
    <w:rsid w:val="00BD0AF8"/>
    <w:rsid w:val="00BD14D9"/>
    <w:rsid w:val="00BD1AD4"/>
    <w:rsid w:val="00BD2EB3"/>
    <w:rsid w:val="00BD30DC"/>
    <w:rsid w:val="00BD3264"/>
    <w:rsid w:val="00BD4238"/>
    <w:rsid w:val="00BD4891"/>
    <w:rsid w:val="00BD4B3E"/>
    <w:rsid w:val="00BD5846"/>
    <w:rsid w:val="00BD72F3"/>
    <w:rsid w:val="00BD749C"/>
    <w:rsid w:val="00BD7C91"/>
    <w:rsid w:val="00BE1DE5"/>
    <w:rsid w:val="00BE23C9"/>
    <w:rsid w:val="00BE3C23"/>
    <w:rsid w:val="00BE3C39"/>
    <w:rsid w:val="00BE3C68"/>
    <w:rsid w:val="00BE3E2C"/>
    <w:rsid w:val="00BE4728"/>
    <w:rsid w:val="00BE4F17"/>
    <w:rsid w:val="00BE588D"/>
    <w:rsid w:val="00BE5F42"/>
    <w:rsid w:val="00BE6B93"/>
    <w:rsid w:val="00BE6EF1"/>
    <w:rsid w:val="00BE75AB"/>
    <w:rsid w:val="00BE781E"/>
    <w:rsid w:val="00BE78C1"/>
    <w:rsid w:val="00BE7AA3"/>
    <w:rsid w:val="00BE7CAB"/>
    <w:rsid w:val="00BF033C"/>
    <w:rsid w:val="00BF0756"/>
    <w:rsid w:val="00BF0B9A"/>
    <w:rsid w:val="00BF1259"/>
    <w:rsid w:val="00BF192A"/>
    <w:rsid w:val="00BF1D8A"/>
    <w:rsid w:val="00BF2BBF"/>
    <w:rsid w:val="00BF2BD8"/>
    <w:rsid w:val="00BF31D7"/>
    <w:rsid w:val="00BF32F9"/>
    <w:rsid w:val="00BF34ED"/>
    <w:rsid w:val="00BF354C"/>
    <w:rsid w:val="00BF3A4F"/>
    <w:rsid w:val="00BF42C2"/>
    <w:rsid w:val="00BF4741"/>
    <w:rsid w:val="00BF4C9A"/>
    <w:rsid w:val="00BF5155"/>
    <w:rsid w:val="00BF52B3"/>
    <w:rsid w:val="00BF58BD"/>
    <w:rsid w:val="00BF5D85"/>
    <w:rsid w:val="00BF5FE9"/>
    <w:rsid w:val="00BF7465"/>
    <w:rsid w:val="00BF7E0E"/>
    <w:rsid w:val="00C00170"/>
    <w:rsid w:val="00C00D77"/>
    <w:rsid w:val="00C011D3"/>
    <w:rsid w:val="00C01E2C"/>
    <w:rsid w:val="00C02827"/>
    <w:rsid w:val="00C02854"/>
    <w:rsid w:val="00C0352E"/>
    <w:rsid w:val="00C039AD"/>
    <w:rsid w:val="00C04C96"/>
    <w:rsid w:val="00C04D1A"/>
    <w:rsid w:val="00C058AF"/>
    <w:rsid w:val="00C05BA3"/>
    <w:rsid w:val="00C062D6"/>
    <w:rsid w:val="00C0650D"/>
    <w:rsid w:val="00C07098"/>
    <w:rsid w:val="00C071CD"/>
    <w:rsid w:val="00C07A49"/>
    <w:rsid w:val="00C07B09"/>
    <w:rsid w:val="00C07C39"/>
    <w:rsid w:val="00C07FF3"/>
    <w:rsid w:val="00C10001"/>
    <w:rsid w:val="00C1020F"/>
    <w:rsid w:val="00C108AE"/>
    <w:rsid w:val="00C10ED4"/>
    <w:rsid w:val="00C11797"/>
    <w:rsid w:val="00C117AA"/>
    <w:rsid w:val="00C1205C"/>
    <w:rsid w:val="00C12099"/>
    <w:rsid w:val="00C12712"/>
    <w:rsid w:val="00C1285D"/>
    <w:rsid w:val="00C12B38"/>
    <w:rsid w:val="00C12B43"/>
    <w:rsid w:val="00C12D46"/>
    <w:rsid w:val="00C12DA9"/>
    <w:rsid w:val="00C133E0"/>
    <w:rsid w:val="00C1382F"/>
    <w:rsid w:val="00C13A72"/>
    <w:rsid w:val="00C13CCB"/>
    <w:rsid w:val="00C13E07"/>
    <w:rsid w:val="00C1404A"/>
    <w:rsid w:val="00C14397"/>
    <w:rsid w:val="00C146BC"/>
    <w:rsid w:val="00C149E0"/>
    <w:rsid w:val="00C15218"/>
    <w:rsid w:val="00C15490"/>
    <w:rsid w:val="00C15945"/>
    <w:rsid w:val="00C1599F"/>
    <w:rsid w:val="00C16DA5"/>
    <w:rsid w:val="00C200CE"/>
    <w:rsid w:val="00C20DA3"/>
    <w:rsid w:val="00C21353"/>
    <w:rsid w:val="00C223CA"/>
    <w:rsid w:val="00C22E26"/>
    <w:rsid w:val="00C2407E"/>
    <w:rsid w:val="00C248D4"/>
    <w:rsid w:val="00C25002"/>
    <w:rsid w:val="00C25617"/>
    <w:rsid w:val="00C263C1"/>
    <w:rsid w:val="00C26A94"/>
    <w:rsid w:val="00C26BD1"/>
    <w:rsid w:val="00C26F6F"/>
    <w:rsid w:val="00C276CF"/>
    <w:rsid w:val="00C27D93"/>
    <w:rsid w:val="00C30015"/>
    <w:rsid w:val="00C301DF"/>
    <w:rsid w:val="00C305AB"/>
    <w:rsid w:val="00C306AE"/>
    <w:rsid w:val="00C30820"/>
    <w:rsid w:val="00C31105"/>
    <w:rsid w:val="00C31815"/>
    <w:rsid w:val="00C31999"/>
    <w:rsid w:val="00C31BC4"/>
    <w:rsid w:val="00C32656"/>
    <w:rsid w:val="00C32934"/>
    <w:rsid w:val="00C32B61"/>
    <w:rsid w:val="00C330FA"/>
    <w:rsid w:val="00C333ED"/>
    <w:rsid w:val="00C33BF2"/>
    <w:rsid w:val="00C33FFE"/>
    <w:rsid w:val="00C3442A"/>
    <w:rsid w:val="00C35227"/>
    <w:rsid w:val="00C352C3"/>
    <w:rsid w:val="00C356D6"/>
    <w:rsid w:val="00C35919"/>
    <w:rsid w:val="00C35BEC"/>
    <w:rsid w:val="00C36745"/>
    <w:rsid w:val="00C37ECB"/>
    <w:rsid w:val="00C37F3F"/>
    <w:rsid w:val="00C40277"/>
    <w:rsid w:val="00C4034A"/>
    <w:rsid w:val="00C406B0"/>
    <w:rsid w:val="00C4082D"/>
    <w:rsid w:val="00C40D7D"/>
    <w:rsid w:val="00C414BD"/>
    <w:rsid w:val="00C41CBC"/>
    <w:rsid w:val="00C4290E"/>
    <w:rsid w:val="00C42A54"/>
    <w:rsid w:val="00C42EAD"/>
    <w:rsid w:val="00C43041"/>
    <w:rsid w:val="00C4379E"/>
    <w:rsid w:val="00C43C25"/>
    <w:rsid w:val="00C44EBC"/>
    <w:rsid w:val="00C457EA"/>
    <w:rsid w:val="00C460E1"/>
    <w:rsid w:val="00C46203"/>
    <w:rsid w:val="00C466B3"/>
    <w:rsid w:val="00C46D30"/>
    <w:rsid w:val="00C473C7"/>
    <w:rsid w:val="00C476B2"/>
    <w:rsid w:val="00C508F7"/>
    <w:rsid w:val="00C50C7F"/>
    <w:rsid w:val="00C50E93"/>
    <w:rsid w:val="00C51BF2"/>
    <w:rsid w:val="00C51E00"/>
    <w:rsid w:val="00C5208E"/>
    <w:rsid w:val="00C520A5"/>
    <w:rsid w:val="00C5241A"/>
    <w:rsid w:val="00C52544"/>
    <w:rsid w:val="00C5295F"/>
    <w:rsid w:val="00C529BB"/>
    <w:rsid w:val="00C52B7E"/>
    <w:rsid w:val="00C52D21"/>
    <w:rsid w:val="00C52EF4"/>
    <w:rsid w:val="00C53EFB"/>
    <w:rsid w:val="00C54120"/>
    <w:rsid w:val="00C5447A"/>
    <w:rsid w:val="00C544AA"/>
    <w:rsid w:val="00C54512"/>
    <w:rsid w:val="00C549DF"/>
    <w:rsid w:val="00C54B1D"/>
    <w:rsid w:val="00C54BF7"/>
    <w:rsid w:val="00C54DFB"/>
    <w:rsid w:val="00C55412"/>
    <w:rsid w:val="00C55CFF"/>
    <w:rsid w:val="00C5660D"/>
    <w:rsid w:val="00C573C9"/>
    <w:rsid w:val="00C57B50"/>
    <w:rsid w:val="00C6012B"/>
    <w:rsid w:val="00C60873"/>
    <w:rsid w:val="00C609FC"/>
    <w:rsid w:val="00C629D4"/>
    <w:rsid w:val="00C62B83"/>
    <w:rsid w:val="00C650D8"/>
    <w:rsid w:val="00C65C86"/>
    <w:rsid w:val="00C663DF"/>
    <w:rsid w:val="00C6784B"/>
    <w:rsid w:val="00C70619"/>
    <w:rsid w:val="00C71460"/>
    <w:rsid w:val="00C71A82"/>
    <w:rsid w:val="00C72055"/>
    <w:rsid w:val="00C72275"/>
    <w:rsid w:val="00C722BD"/>
    <w:rsid w:val="00C723D0"/>
    <w:rsid w:val="00C73573"/>
    <w:rsid w:val="00C73E6B"/>
    <w:rsid w:val="00C7459F"/>
    <w:rsid w:val="00C7544F"/>
    <w:rsid w:val="00C75CB6"/>
    <w:rsid w:val="00C75D29"/>
    <w:rsid w:val="00C761E9"/>
    <w:rsid w:val="00C763D2"/>
    <w:rsid w:val="00C76632"/>
    <w:rsid w:val="00C76652"/>
    <w:rsid w:val="00C76EE5"/>
    <w:rsid w:val="00C77888"/>
    <w:rsid w:val="00C77DC0"/>
    <w:rsid w:val="00C77F1D"/>
    <w:rsid w:val="00C80258"/>
    <w:rsid w:val="00C80981"/>
    <w:rsid w:val="00C80C04"/>
    <w:rsid w:val="00C80C61"/>
    <w:rsid w:val="00C81614"/>
    <w:rsid w:val="00C818A0"/>
    <w:rsid w:val="00C819C9"/>
    <w:rsid w:val="00C820B4"/>
    <w:rsid w:val="00C8226F"/>
    <w:rsid w:val="00C8295F"/>
    <w:rsid w:val="00C82E52"/>
    <w:rsid w:val="00C83343"/>
    <w:rsid w:val="00C83400"/>
    <w:rsid w:val="00C83561"/>
    <w:rsid w:val="00C84B5C"/>
    <w:rsid w:val="00C84B98"/>
    <w:rsid w:val="00C8503D"/>
    <w:rsid w:val="00C850B1"/>
    <w:rsid w:val="00C85720"/>
    <w:rsid w:val="00C85900"/>
    <w:rsid w:val="00C86106"/>
    <w:rsid w:val="00C861D3"/>
    <w:rsid w:val="00C8656C"/>
    <w:rsid w:val="00C869ED"/>
    <w:rsid w:val="00C86D45"/>
    <w:rsid w:val="00C86D80"/>
    <w:rsid w:val="00C901F6"/>
    <w:rsid w:val="00C91046"/>
    <w:rsid w:val="00C91261"/>
    <w:rsid w:val="00C91628"/>
    <w:rsid w:val="00C91E0F"/>
    <w:rsid w:val="00C91FF2"/>
    <w:rsid w:val="00C9303B"/>
    <w:rsid w:val="00C93BD3"/>
    <w:rsid w:val="00C93C1A"/>
    <w:rsid w:val="00C93D28"/>
    <w:rsid w:val="00C94098"/>
    <w:rsid w:val="00C943D1"/>
    <w:rsid w:val="00C9557B"/>
    <w:rsid w:val="00C96055"/>
    <w:rsid w:val="00C96399"/>
    <w:rsid w:val="00C968A8"/>
    <w:rsid w:val="00C9739C"/>
    <w:rsid w:val="00CA1847"/>
    <w:rsid w:val="00CA1BC1"/>
    <w:rsid w:val="00CA1E3C"/>
    <w:rsid w:val="00CA2DC3"/>
    <w:rsid w:val="00CA3A71"/>
    <w:rsid w:val="00CA4097"/>
    <w:rsid w:val="00CA4333"/>
    <w:rsid w:val="00CA54CE"/>
    <w:rsid w:val="00CA5581"/>
    <w:rsid w:val="00CA5843"/>
    <w:rsid w:val="00CA61FA"/>
    <w:rsid w:val="00CA66B1"/>
    <w:rsid w:val="00CA6BEE"/>
    <w:rsid w:val="00CA6F58"/>
    <w:rsid w:val="00CA737B"/>
    <w:rsid w:val="00CA7581"/>
    <w:rsid w:val="00CB0540"/>
    <w:rsid w:val="00CB069B"/>
    <w:rsid w:val="00CB0958"/>
    <w:rsid w:val="00CB1720"/>
    <w:rsid w:val="00CB1A62"/>
    <w:rsid w:val="00CB1B34"/>
    <w:rsid w:val="00CB1FCF"/>
    <w:rsid w:val="00CB22B3"/>
    <w:rsid w:val="00CB2319"/>
    <w:rsid w:val="00CB381E"/>
    <w:rsid w:val="00CB4C34"/>
    <w:rsid w:val="00CB4F73"/>
    <w:rsid w:val="00CB5109"/>
    <w:rsid w:val="00CB59CF"/>
    <w:rsid w:val="00CB632B"/>
    <w:rsid w:val="00CB689B"/>
    <w:rsid w:val="00CB74C1"/>
    <w:rsid w:val="00CB7D2F"/>
    <w:rsid w:val="00CC016C"/>
    <w:rsid w:val="00CC0380"/>
    <w:rsid w:val="00CC057E"/>
    <w:rsid w:val="00CC0B3D"/>
    <w:rsid w:val="00CC182A"/>
    <w:rsid w:val="00CC21B6"/>
    <w:rsid w:val="00CC27EA"/>
    <w:rsid w:val="00CC380F"/>
    <w:rsid w:val="00CC3B0F"/>
    <w:rsid w:val="00CC473B"/>
    <w:rsid w:val="00CC487E"/>
    <w:rsid w:val="00CC4DDA"/>
    <w:rsid w:val="00CC4FB2"/>
    <w:rsid w:val="00CC543F"/>
    <w:rsid w:val="00CC5B88"/>
    <w:rsid w:val="00CC60CE"/>
    <w:rsid w:val="00CC6F09"/>
    <w:rsid w:val="00CC7476"/>
    <w:rsid w:val="00CC7914"/>
    <w:rsid w:val="00CD0164"/>
    <w:rsid w:val="00CD0B0E"/>
    <w:rsid w:val="00CD141E"/>
    <w:rsid w:val="00CD160B"/>
    <w:rsid w:val="00CD1D23"/>
    <w:rsid w:val="00CD1F66"/>
    <w:rsid w:val="00CD2B85"/>
    <w:rsid w:val="00CD2BCB"/>
    <w:rsid w:val="00CD2E04"/>
    <w:rsid w:val="00CD329E"/>
    <w:rsid w:val="00CD3427"/>
    <w:rsid w:val="00CD3478"/>
    <w:rsid w:val="00CD41C4"/>
    <w:rsid w:val="00CD4ECB"/>
    <w:rsid w:val="00CD5E4B"/>
    <w:rsid w:val="00CD645D"/>
    <w:rsid w:val="00CD7A8A"/>
    <w:rsid w:val="00CE0D28"/>
    <w:rsid w:val="00CE192F"/>
    <w:rsid w:val="00CE195C"/>
    <w:rsid w:val="00CE2DC0"/>
    <w:rsid w:val="00CE3143"/>
    <w:rsid w:val="00CE3A6E"/>
    <w:rsid w:val="00CE3AFC"/>
    <w:rsid w:val="00CE3CDC"/>
    <w:rsid w:val="00CE3CF7"/>
    <w:rsid w:val="00CE3E60"/>
    <w:rsid w:val="00CE4EC8"/>
    <w:rsid w:val="00CE5379"/>
    <w:rsid w:val="00CE5391"/>
    <w:rsid w:val="00CE6321"/>
    <w:rsid w:val="00CE63F2"/>
    <w:rsid w:val="00CE6C90"/>
    <w:rsid w:val="00CE6E45"/>
    <w:rsid w:val="00CE7A2A"/>
    <w:rsid w:val="00CF1670"/>
    <w:rsid w:val="00CF1BDF"/>
    <w:rsid w:val="00CF1C57"/>
    <w:rsid w:val="00CF1FAA"/>
    <w:rsid w:val="00CF2A66"/>
    <w:rsid w:val="00CF2C3F"/>
    <w:rsid w:val="00CF363C"/>
    <w:rsid w:val="00CF3B98"/>
    <w:rsid w:val="00CF3D57"/>
    <w:rsid w:val="00CF3F3E"/>
    <w:rsid w:val="00CF4D00"/>
    <w:rsid w:val="00CF4D4B"/>
    <w:rsid w:val="00CF52D2"/>
    <w:rsid w:val="00CF5C56"/>
    <w:rsid w:val="00CF5E91"/>
    <w:rsid w:val="00D00415"/>
    <w:rsid w:val="00D0081D"/>
    <w:rsid w:val="00D0101A"/>
    <w:rsid w:val="00D0101F"/>
    <w:rsid w:val="00D017C5"/>
    <w:rsid w:val="00D01A68"/>
    <w:rsid w:val="00D01F5C"/>
    <w:rsid w:val="00D0297B"/>
    <w:rsid w:val="00D02A2B"/>
    <w:rsid w:val="00D02B82"/>
    <w:rsid w:val="00D02F8A"/>
    <w:rsid w:val="00D032D7"/>
    <w:rsid w:val="00D03BD2"/>
    <w:rsid w:val="00D045C7"/>
    <w:rsid w:val="00D05217"/>
    <w:rsid w:val="00D05354"/>
    <w:rsid w:val="00D0566E"/>
    <w:rsid w:val="00D05BD1"/>
    <w:rsid w:val="00D06179"/>
    <w:rsid w:val="00D062A6"/>
    <w:rsid w:val="00D06B8E"/>
    <w:rsid w:val="00D06E4E"/>
    <w:rsid w:val="00D07D1B"/>
    <w:rsid w:val="00D1004A"/>
    <w:rsid w:val="00D10235"/>
    <w:rsid w:val="00D103FD"/>
    <w:rsid w:val="00D1093A"/>
    <w:rsid w:val="00D112CE"/>
    <w:rsid w:val="00D11622"/>
    <w:rsid w:val="00D118B1"/>
    <w:rsid w:val="00D11914"/>
    <w:rsid w:val="00D1229B"/>
    <w:rsid w:val="00D125B9"/>
    <w:rsid w:val="00D136C2"/>
    <w:rsid w:val="00D13838"/>
    <w:rsid w:val="00D139DC"/>
    <w:rsid w:val="00D13F89"/>
    <w:rsid w:val="00D14742"/>
    <w:rsid w:val="00D14E2B"/>
    <w:rsid w:val="00D1595E"/>
    <w:rsid w:val="00D16932"/>
    <w:rsid w:val="00D16AAB"/>
    <w:rsid w:val="00D174EC"/>
    <w:rsid w:val="00D17A20"/>
    <w:rsid w:val="00D21209"/>
    <w:rsid w:val="00D21D3D"/>
    <w:rsid w:val="00D2201F"/>
    <w:rsid w:val="00D22135"/>
    <w:rsid w:val="00D24242"/>
    <w:rsid w:val="00D2438A"/>
    <w:rsid w:val="00D245F9"/>
    <w:rsid w:val="00D24655"/>
    <w:rsid w:val="00D24FB8"/>
    <w:rsid w:val="00D252A8"/>
    <w:rsid w:val="00D254C6"/>
    <w:rsid w:val="00D2555F"/>
    <w:rsid w:val="00D26187"/>
    <w:rsid w:val="00D2658C"/>
    <w:rsid w:val="00D26696"/>
    <w:rsid w:val="00D26FB3"/>
    <w:rsid w:val="00D27416"/>
    <w:rsid w:val="00D274C3"/>
    <w:rsid w:val="00D27BE9"/>
    <w:rsid w:val="00D27D5D"/>
    <w:rsid w:val="00D30083"/>
    <w:rsid w:val="00D30F2B"/>
    <w:rsid w:val="00D3124D"/>
    <w:rsid w:val="00D31485"/>
    <w:rsid w:val="00D31A3D"/>
    <w:rsid w:val="00D326E3"/>
    <w:rsid w:val="00D3336A"/>
    <w:rsid w:val="00D333CF"/>
    <w:rsid w:val="00D33666"/>
    <w:rsid w:val="00D33BB0"/>
    <w:rsid w:val="00D33FD1"/>
    <w:rsid w:val="00D34571"/>
    <w:rsid w:val="00D34CCB"/>
    <w:rsid w:val="00D351A8"/>
    <w:rsid w:val="00D35C44"/>
    <w:rsid w:val="00D36287"/>
    <w:rsid w:val="00D36C49"/>
    <w:rsid w:val="00D37252"/>
    <w:rsid w:val="00D375C3"/>
    <w:rsid w:val="00D377BE"/>
    <w:rsid w:val="00D406B3"/>
    <w:rsid w:val="00D41BB7"/>
    <w:rsid w:val="00D425FD"/>
    <w:rsid w:val="00D4291F"/>
    <w:rsid w:val="00D42C66"/>
    <w:rsid w:val="00D447BB"/>
    <w:rsid w:val="00D46F27"/>
    <w:rsid w:val="00D473FA"/>
    <w:rsid w:val="00D47739"/>
    <w:rsid w:val="00D47E60"/>
    <w:rsid w:val="00D47FD1"/>
    <w:rsid w:val="00D50EBE"/>
    <w:rsid w:val="00D520CF"/>
    <w:rsid w:val="00D52AA0"/>
    <w:rsid w:val="00D54826"/>
    <w:rsid w:val="00D555E9"/>
    <w:rsid w:val="00D559B2"/>
    <w:rsid w:val="00D55BF8"/>
    <w:rsid w:val="00D562F8"/>
    <w:rsid w:val="00D56398"/>
    <w:rsid w:val="00D5657E"/>
    <w:rsid w:val="00D56AB3"/>
    <w:rsid w:val="00D578B9"/>
    <w:rsid w:val="00D57976"/>
    <w:rsid w:val="00D600F8"/>
    <w:rsid w:val="00D60743"/>
    <w:rsid w:val="00D60EDA"/>
    <w:rsid w:val="00D624EB"/>
    <w:rsid w:val="00D644B0"/>
    <w:rsid w:val="00D6501F"/>
    <w:rsid w:val="00D65A5D"/>
    <w:rsid w:val="00D66487"/>
    <w:rsid w:val="00D664F6"/>
    <w:rsid w:val="00D701C6"/>
    <w:rsid w:val="00D702BF"/>
    <w:rsid w:val="00D70DFC"/>
    <w:rsid w:val="00D7139A"/>
    <w:rsid w:val="00D71FA5"/>
    <w:rsid w:val="00D728D8"/>
    <w:rsid w:val="00D731E3"/>
    <w:rsid w:val="00D73219"/>
    <w:rsid w:val="00D734A4"/>
    <w:rsid w:val="00D7399D"/>
    <w:rsid w:val="00D758AF"/>
    <w:rsid w:val="00D75C2B"/>
    <w:rsid w:val="00D761BF"/>
    <w:rsid w:val="00D7639B"/>
    <w:rsid w:val="00D76E97"/>
    <w:rsid w:val="00D773AE"/>
    <w:rsid w:val="00D77898"/>
    <w:rsid w:val="00D778B2"/>
    <w:rsid w:val="00D77E20"/>
    <w:rsid w:val="00D81284"/>
    <w:rsid w:val="00D818AE"/>
    <w:rsid w:val="00D81CF1"/>
    <w:rsid w:val="00D81E09"/>
    <w:rsid w:val="00D82211"/>
    <w:rsid w:val="00D82268"/>
    <w:rsid w:val="00D823D0"/>
    <w:rsid w:val="00D826D4"/>
    <w:rsid w:val="00D82EF3"/>
    <w:rsid w:val="00D83186"/>
    <w:rsid w:val="00D83B95"/>
    <w:rsid w:val="00D83DA7"/>
    <w:rsid w:val="00D843E5"/>
    <w:rsid w:val="00D84B7A"/>
    <w:rsid w:val="00D84C3B"/>
    <w:rsid w:val="00D859EC"/>
    <w:rsid w:val="00D85FF3"/>
    <w:rsid w:val="00D86391"/>
    <w:rsid w:val="00D86CE7"/>
    <w:rsid w:val="00D87139"/>
    <w:rsid w:val="00D875E3"/>
    <w:rsid w:val="00D8770C"/>
    <w:rsid w:val="00D8798C"/>
    <w:rsid w:val="00D879A7"/>
    <w:rsid w:val="00D87C6A"/>
    <w:rsid w:val="00D87CFE"/>
    <w:rsid w:val="00D91253"/>
    <w:rsid w:val="00D9128F"/>
    <w:rsid w:val="00D912FE"/>
    <w:rsid w:val="00D91B99"/>
    <w:rsid w:val="00D9225E"/>
    <w:rsid w:val="00D92C1D"/>
    <w:rsid w:val="00D92D87"/>
    <w:rsid w:val="00D93230"/>
    <w:rsid w:val="00D933D1"/>
    <w:rsid w:val="00D93720"/>
    <w:rsid w:val="00D9417E"/>
    <w:rsid w:val="00D96A0F"/>
    <w:rsid w:val="00D96C99"/>
    <w:rsid w:val="00D96E22"/>
    <w:rsid w:val="00D96E3A"/>
    <w:rsid w:val="00D97684"/>
    <w:rsid w:val="00D977B4"/>
    <w:rsid w:val="00DA05A8"/>
    <w:rsid w:val="00DA0EF6"/>
    <w:rsid w:val="00DA1E64"/>
    <w:rsid w:val="00DA1ED4"/>
    <w:rsid w:val="00DA2265"/>
    <w:rsid w:val="00DA2434"/>
    <w:rsid w:val="00DA2546"/>
    <w:rsid w:val="00DA29B8"/>
    <w:rsid w:val="00DA2B38"/>
    <w:rsid w:val="00DA320A"/>
    <w:rsid w:val="00DA47A5"/>
    <w:rsid w:val="00DA47CF"/>
    <w:rsid w:val="00DA6796"/>
    <w:rsid w:val="00DA6C03"/>
    <w:rsid w:val="00DA6CBF"/>
    <w:rsid w:val="00DA7094"/>
    <w:rsid w:val="00DA7505"/>
    <w:rsid w:val="00DB022D"/>
    <w:rsid w:val="00DB02CA"/>
    <w:rsid w:val="00DB0644"/>
    <w:rsid w:val="00DB11BB"/>
    <w:rsid w:val="00DB25A3"/>
    <w:rsid w:val="00DB26AA"/>
    <w:rsid w:val="00DB34AE"/>
    <w:rsid w:val="00DB3A8B"/>
    <w:rsid w:val="00DB4171"/>
    <w:rsid w:val="00DB4343"/>
    <w:rsid w:val="00DB43AE"/>
    <w:rsid w:val="00DB443F"/>
    <w:rsid w:val="00DB5EF9"/>
    <w:rsid w:val="00DB658B"/>
    <w:rsid w:val="00DB72AD"/>
    <w:rsid w:val="00DB72F0"/>
    <w:rsid w:val="00DC03EE"/>
    <w:rsid w:val="00DC0414"/>
    <w:rsid w:val="00DC069B"/>
    <w:rsid w:val="00DC153D"/>
    <w:rsid w:val="00DC1D9F"/>
    <w:rsid w:val="00DC235B"/>
    <w:rsid w:val="00DC25EC"/>
    <w:rsid w:val="00DC29B2"/>
    <w:rsid w:val="00DC3B96"/>
    <w:rsid w:val="00DC3E03"/>
    <w:rsid w:val="00DC43BE"/>
    <w:rsid w:val="00DC471E"/>
    <w:rsid w:val="00DC49CF"/>
    <w:rsid w:val="00DC5813"/>
    <w:rsid w:val="00DC59B1"/>
    <w:rsid w:val="00DC59B6"/>
    <w:rsid w:val="00DC665E"/>
    <w:rsid w:val="00DC6707"/>
    <w:rsid w:val="00DC68D5"/>
    <w:rsid w:val="00DC6AE9"/>
    <w:rsid w:val="00DC6B85"/>
    <w:rsid w:val="00DC7809"/>
    <w:rsid w:val="00DC7A46"/>
    <w:rsid w:val="00DD05D8"/>
    <w:rsid w:val="00DD126D"/>
    <w:rsid w:val="00DD1A0F"/>
    <w:rsid w:val="00DD1BB1"/>
    <w:rsid w:val="00DD2765"/>
    <w:rsid w:val="00DD2869"/>
    <w:rsid w:val="00DD2F73"/>
    <w:rsid w:val="00DD3B84"/>
    <w:rsid w:val="00DD46B8"/>
    <w:rsid w:val="00DD498B"/>
    <w:rsid w:val="00DD52B2"/>
    <w:rsid w:val="00DD557C"/>
    <w:rsid w:val="00DD56B0"/>
    <w:rsid w:val="00DD5904"/>
    <w:rsid w:val="00DD5D5F"/>
    <w:rsid w:val="00DD6476"/>
    <w:rsid w:val="00DD657A"/>
    <w:rsid w:val="00DD798B"/>
    <w:rsid w:val="00DE031E"/>
    <w:rsid w:val="00DE03BA"/>
    <w:rsid w:val="00DE048E"/>
    <w:rsid w:val="00DE0E23"/>
    <w:rsid w:val="00DE1482"/>
    <w:rsid w:val="00DE18E9"/>
    <w:rsid w:val="00DE1CD1"/>
    <w:rsid w:val="00DE2934"/>
    <w:rsid w:val="00DE2B26"/>
    <w:rsid w:val="00DE30A0"/>
    <w:rsid w:val="00DE32D2"/>
    <w:rsid w:val="00DE378B"/>
    <w:rsid w:val="00DE52D8"/>
    <w:rsid w:val="00DE5862"/>
    <w:rsid w:val="00DE5A34"/>
    <w:rsid w:val="00DE648F"/>
    <w:rsid w:val="00DE658A"/>
    <w:rsid w:val="00DE7BF7"/>
    <w:rsid w:val="00DE7C48"/>
    <w:rsid w:val="00DE7EAF"/>
    <w:rsid w:val="00DE7FF1"/>
    <w:rsid w:val="00DF084F"/>
    <w:rsid w:val="00DF096C"/>
    <w:rsid w:val="00DF0A7E"/>
    <w:rsid w:val="00DF1612"/>
    <w:rsid w:val="00DF1E6D"/>
    <w:rsid w:val="00DF1EC9"/>
    <w:rsid w:val="00DF2260"/>
    <w:rsid w:val="00DF235F"/>
    <w:rsid w:val="00DF2B1C"/>
    <w:rsid w:val="00DF2BCA"/>
    <w:rsid w:val="00DF2E0C"/>
    <w:rsid w:val="00DF32AE"/>
    <w:rsid w:val="00DF357A"/>
    <w:rsid w:val="00DF3B21"/>
    <w:rsid w:val="00DF3D76"/>
    <w:rsid w:val="00DF3E3C"/>
    <w:rsid w:val="00DF43DC"/>
    <w:rsid w:val="00DF476D"/>
    <w:rsid w:val="00DF4E63"/>
    <w:rsid w:val="00DF65B9"/>
    <w:rsid w:val="00DF7871"/>
    <w:rsid w:val="00DF7C5B"/>
    <w:rsid w:val="00E0005F"/>
    <w:rsid w:val="00E00E97"/>
    <w:rsid w:val="00E00E9D"/>
    <w:rsid w:val="00E01450"/>
    <w:rsid w:val="00E015C8"/>
    <w:rsid w:val="00E024AB"/>
    <w:rsid w:val="00E03B98"/>
    <w:rsid w:val="00E043DE"/>
    <w:rsid w:val="00E05043"/>
    <w:rsid w:val="00E05508"/>
    <w:rsid w:val="00E0606A"/>
    <w:rsid w:val="00E06883"/>
    <w:rsid w:val="00E06A75"/>
    <w:rsid w:val="00E06C70"/>
    <w:rsid w:val="00E0790F"/>
    <w:rsid w:val="00E105C1"/>
    <w:rsid w:val="00E106EF"/>
    <w:rsid w:val="00E109CD"/>
    <w:rsid w:val="00E10BA7"/>
    <w:rsid w:val="00E1183E"/>
    <w:rsid w:val="00E11E48"/>
    <w:rsid w:val="00E124FE"/>
    <w:rsid w:val="00E125D8"/>
    <w:rsid w:val="00E1260C"/>
    <w:rsid w:val="00E126E4"/>
    <w:rsid w:val="00E12C18"/>
    <w:rsid w:val="00E12C95"/>
    <w:rsid w:val="00E133DD"/>
    <w:rsid w:val="00E13ECE"/>
    <w:rsid w:val="00E141F8"/>
    <w:rsid w:val="00E1526D"/>
    <w:rsid w:val="00E156C2"/>
    <w:rsid w:val="00E157C5"/>
    <w:rsid w:val="00E15A0E"/>
    <w:rsid w:val="00E15F79"/>
    <w:rsid w:val="00E16016"/>
    <w:rsid w:val="00E16168"/>
    <w:rsid w:val="00E1693D"/>
    <w:rsid w:val="00E16EA6"/>
    <w:rsid w:val="00E17564"/>
    <w:rsid w:val="00E20548"/>
    <w:rsid w:val="00E20587"/>
    <w:rsid w:val="00E20F76"/>
    <w:rsid w:val="00E213AE"/>
    <w:rsid w:val="00E219FA"/>
    <w:rsid w:val="00E21B40"/>
    <w:rsid w:val="00E21B8E"/>
    <w:rsid w:val="00E21CB8"/>
    <w:rsid w:val="00E21DCC"/>
    <w:rsid w:val="00E2297E"/>
    <w:rsid w:val="00E22F4F"/>
    <w:rsid w:val="00E22F51"/>
    <w:rsid w:val="00E2308C"/>
    <w:rsid w:val="00E2334B"/>
    <w:rsid w:val="00E23EB2"/>
    <w:rsid w:val="00E23FE4"/>
    <w:rsid w:val="00E24037"/>
    <w:rsid w:val="00E24092"/>
    <w:rsid w:val="00E2459B"/>
    <w:rsid w:val="00E246F2"/>
    <w:rsid w:val="00E256CA"/>
    <w:rsid w:val="00E25E7C"/>
    <w:rsid w:val="00E2646C"/>
    <w:rsid w:val="00E26741"/>
    <w:rsid w:val="00E272C9"/>
    <w:rsid w:val="00E276E2"/>
    <w:rsid w:val="00E27D4D"/>
    <w:rsid w:val="00E27FAB"/>
    <w:rsid w:val="00E30102"/>
    <w:rsid w:val="00E301C4"/>
    <w:rsid w:val="00E30393"/>
    <w:rsid w:val="00E30F76"/>
    <w:rsid w:val="00E31582"/>
    <w:rsid w:val="00E316AC"/>
    <w:rsid w:val="00E326C5"/>
    <w:rsid w:val="00E3284C"/>
    <w:rsid w:val="00E32983"/>
    <w:rsid w:val="00E329E1"/>
    <w:rsid w:val="00E32F43"/>
    <w:rsid w:val="00E33026"/>
    <w:rsid w:val="00E33896"/>
    <w:rsid w:val="00E33E88"/>
    <w:rsid w:val="00E341BD"/>
    <w:rsid w:val="00E341CE"/>
    <w:rsid w:val="00E34228"/>
    <w:rsid w:val="00E3461F"/>
    <w:rsid w:val="00E3492E"/>
    <w:rsid w:val="00E34B97"/>
    <w:rsid w:val="00E350FE"/>
    <w:rsid w:val="00E35ED4"/>
    <w:rsid w:val="00E36842"/>
    <w:rsid w:val="00E403D6"/>
    <w:rsid w:val="00E40510"/>
    <w:rsid w:val="00E41277"/>
    <w:rsid w:val="00E422FB"/>
    <w:rsid w:val="00E4261D"/>
    <w:rsid w:val="00E42BB9"/>
    <w:rsid w:val="00E42BF3"/>
    <w:rsid w:val="00E42E60"/>
    <w:rsid w:val="00E42FC5"/>
    <w:rsid w:val="00E43939"/>
    <w:rsid w:val="00E445E9"/>
    <w:rsid w:val="00E44658"/>
    <w:rsid w:val="00E446AC"/>
    <w:rsid w:val="00E44E34"/>
    <w:rsid w:val="00E454FD"/>
    <w:rsid w:val="00E45744"/>
    <w:rsid w:val="00E4577A"/>
    <w:rsid w:val="00E45873"/>
    <w:rsid w:val="00E458B3"/>
    <w:rsid w:val="00E467ED"/>
    <w:rsid w:val="00E4755C"/>
    <w:rsid w:val="00E47985"/>
    <w:rsid w:val="00E50203"/>
    <w:rsid w:val="00E509CA"/>
    <w:rsid w:val="00E511C0"/>
    <w:rsid w:val="00E5133C"/>
    <w:rsid w:val="00E513DE"/>
    <w:rsid w:val="00E518DE"/>
    <w:rsid w:val="00E52AB6"/>
    <w:rsid w:val="00E52B14"/>
    <w:rsid w:val="00E52B6A"/>
    <w:rsid w:val="00E53238"/>
    <w:rsid w:val="00E53807"/>
    <w:rsid w:val="00E53CC4"/>
    <w:rsid w:val="00E53FAC"/>
    <w:rsid w:val="00E54040"/>
    <w:rsid w:val="00E54D0A"/>
    <w:rsid w:val="00E553C2"/>
    <w:rsid w:val="00E558F4"/>
    <w:rsid w:val="00E55D67"/>
    <w:rsid w:val="00E5648A"/>
    <w:rsid w:val="00E56932"/>
    <w:rsid w:val="00E56A21"/>
    <w:rsid w:val="00E56DE2"/>
    <w:rsid w:val="00E574C7"/>
    <w:rsid w:val="00E576CD"/>
    <w:rsid w:val="00E57E60"/>
    <w:rsid w:val="00E57F9B"/>
    <w:rsid w:val="00E6062A"/>
    <w:rsid w:val="00E60F2C"/>
    <w:rsid w:val="00E61106"/>
    <w:rsid w:val="00E61245"/>
    <w:rsid w:val="00E629C5"/>
    <w:rsid w:val="00E62EE5"/>
    <w:rsid w:val="00E63E54"/>
    <w:rsid w:val="00E64FEB"/>
    <w:rsid w:val="00E652E6"/>
    <w:rsid w:val="00E65322"/>
    <w:rsid w:val="00E65410"/>
    <w:rsid w:val="00E656A1"/>
    <w:rsid w:val="00E66B51"/>
    <w:rsid w:val="00E6744B"/>
    <w:rsid w:val="00E67B9B"/>
    <w:rsid w:val="00E67C06"/>
    <w:rsid w:val="00E67C31"/>
    <w:rsid w:val="00E70531"/>
    <w:rsid w:val="00E70DDB"/>
    <w:rsid w:val="00E7163D"/>
    <w:rsid w:val="00E72363"/>
    <w:rsid w:val="00E724B0"/>
    <w:rsid w:val="00E72578"/>
    <w:rsid w:val="00E728F5"/>
    <w:rsid w:val="00E72CA2"/>
    <w:rsid w:val="00E7319A"/>
    <w:rsid w:val="00E731FB"/>
    <w:rsid w:val="00E7354F"/>
    <w:rsid w:val="00E737A2"/>
    <w:rsid w:val="00E74632"/>
    <w:rsid w:val="00E74698"/>
    <w:rsid w:val="00E74D90"/>
    <w:rsid w:val="00E74FD3"/>
    <w:rsid w:val="00E7580C"/>
    <w:rsid w:val="00E75B35"/>
    <w:rsid w:val="00E7618F"/>
    <w:rsid w:val="00E76865"/>
    <w:rsid w:val="00E774FC"/>
    <w:rsid w:val="00E7795D"/>
    <w:rsid w:val="00E77CC3"/>
    <w:rsid w:val="00E77E76"/>
    <w:rsid w:val="00E77E7A"/>
    <w:rsid w:val="00E8011E"/>
    <w:rsid w:val="00E80301"/>
    <w:rsid w:val="00E815BB"/>
    <w:rsid w:val="00E816BC"/>
    <w:rsid w:val="00E81B0F"/>
    <w:rsid w:val="00E8220B"/>
    <w:rsid w:val="00E831E4"/>
    <w:rsid w:val="00E833F0"/>
    <w:rsid w:val="00E83A9C"/>
    <w:rsid w:val="00E8403D"/>
    <w:rsid w:val="00E84A07"/>
    <w:rsid w:val="00E84C32"/>
    <w:rsid w:val="00E856A2"/>
    <w:rsid w:val="00E861FA"/>
    <w:rsid w:val="00E864BD"/>
    <w:rsid w:val="00E86D82"/>
    <w:rsid w:val="00E87E2A"/>
    <w:rsid w:val="00E903C3"/>
    <w:rsid w:val="00E908E8"/>
    <w:rsid w:val="00E90D34"/>
    <w:rsid w:val="00E911AE"/>
    <w:rsid w:val="00E91A20"/>
    <w:rsid w:val="00E920C8"/>
    <w:rsid w:val="00E9281F"/>
    <w:rsid w:val="00E9294E"/>
    <w:rsid w:val="00E92A8E"/>
    <w:rsid w:val="00E92E1D"/>
    <w:rsid w:val="00E931FF"/>
    <w:rsid w:val="00E93361"/>
    <w:rsid w:val="00E93EE4"/>
    <w:rsid w:val="00E94132"/>
    <w:rsid w:val="00E949BB"/>
    <w:rsid w:val="00E95BBB"/>
    <w:rsid w:val="00E976B2"/>
    <w:rsid w:val="00E97D69"/>
    <w:rsid w:val="00E97EB2"/>
    <w:rsid w:val="00EA0C42"/>
    <w:rsid w:val="00EA16E8"/>
    <w:rsid w:val="00EA18CB"/>
    <w:rsid w:val="00EA1FF4"/>
    <w:rsid w:val="00EA2487"/>
    <w:rsid w:val="00EA2BE4"/>
    <w:rsid w:val="00EA2FD1"/>
    <w:rsid w:val="00EA3747"/>
    <w:rsid w:val="00EA49DD"/>
    <w:rsid w:val="00EA4BE3"/>
    <w:rsid w:val="00EA4C3F"/>
    <w:rsid w:val="00EA4CF0"/>
    <w:rsid w:val="00EA50CA"/>
    <w:rsid w:val="00EA725F"/>
    <w:rsid w:val="00EA7738"/>
    <w:rsid w:val="00EA7E47"/>
    <w:rsid w:val="00EB0CBF"/>
    <w:rsid w:val="00EB343A"/>
    <w:rsid w:val="00EB34BF"/>
    <w:rsid w:val="00EB3DC0"/>
    <w:rsid w:val="00EB4215"/>
    <w:rsid w:val="00EB4A94"/>
    <w:rsid w:val="00EB4C84"/>
    <w:rsid w:val="00EB5715"/>
    <w:rsid w:val="00EB621F"/>
    <w:rsid w:val="00EB6F07"/>
    <w:rsid w:val="00EC0342"/>
    <w:rsid w:val="00EC0714"/>
    <w:rsid w:val="00EC0BF5"/>
    <w:rsid w:val="00EC0D5A"/>
    <w:rsid w:val="00EC1239"/>
    <w:rsid w:val="00EC1319"/>
    <w:rsid w:val="00EC1A0E"/>
    <w:rsid w:val="00EC1B1B"/>
    <w:rsid w:val="00EC1FB0"/>
    <w:rsid w:val="00EC2CC3"/>
    <w:rsid w:val="00EC2EBD"/>
    <w:rsid w:val="00EC3316"/>
    <w:rsid w:val="00EC38A6"/>
    <w:rsid w:val="00EC3BDD"/>
    <w:rsid w:val="00EC3E52"/>
    <w:rsid w:val="00EC4393"/>
    <w:rsid w:val="00EC439B"/>
    <w:rsid w:val="00EC459D"/>
    <w:rsid w:val="00EC4BC7"/>
    <w:rsid w:val="00EC4E9F"/>
    <w:rsid w:val="00EC4F79"/>
    <w:rsid w:val="00EC57D7"/>
    <w:rsid w:val="00EC5BDE"/>
    <w:rsid w:val="00EC64E8"/>
    <w:rsid w:val="00EC64F6"/>
    <w:rsid w:val="00EC68F6"/>
    <w:rsid w:val="00EC73B8"/>
    <w:rsid w:val="00EC7631"/>
    <w:rsid w:val="00EC7795"/>
    <w:rsid w:val="00EC7C44"/>
    <w:rsid w:val="00ED03CE"/>
    <w:rsid w:val="00ED0791"/>
    <w:rsid w:val="00ED1E5D"/>
    <w:rsid w:val="00ED1F02"/>
    <w:rsid w:val="00ED2138"/>
    <w:rsid w:val="00ED2777"/>
    <w:rsid w:val="00ED2E96"/>
    <w:rsid w:val="00ED39F3"/>
    <w:rsid w:val="00ED3BA0"/>
    <w:rsid w:val="00ED3E61"/>
    <w:rsid w:val="00ED425F"/>
    <w:rsid w:val="00ED44F3"/>
    <w:rsid w:val="00ED4AA1"/>
    <w:rsid w:val="00ED5350"/>
    <w:rsid w:val="00ED55C5"/>
    <w:rsid w:val="00ED5A86"/>
    <w:rsid w:val="00ED6203"/>
    <w:rsid w:val="00ED66D9"/>
    <w:rsid w:val="00ED6C66"/>
    <w:rsid w:val="00ED6F67"/>
    <w:rsid w:val="00ED799E"/>
    <w:rsid w:val="00ED79DC"/>
    <w:rsid w:val="00EE09CF"/>
    <w:rsid w:val="00EE0D5D"/>
    <w:rsid w:val="00EE13E7"/>
    <w:rsid w:val="00EE14AF"/>
    <w:rsid w:val="00EE1521"/>
    <w:rsid w:val="00EE1B58"/>
    <w:rsid w:val="00EE1E28"/>
    <w:rsid w:val="00EE1EC0"/>
    <w:rsid w:val="00EE2490"/>
    <w:rsid w:val="00EE2587"/>
    <w:rsid w:val="00EE2713"/>
    <w:rsid w:val="00EE4E83"/>
    <w:rsid w:val="00EE5031"/>
    <w:rsid w:val="00EE52B9"/>
    <w:rsid w:val="00EE5623"/>
    <w:rsid w:val="00EE579C"/>
    <w:rsid w:val="00EE62C9"/>
    <w:rsid w:val="00EE6542"/>
    <w:rsid w:val="00EE6EA9"/>
    <w:rsid w:val="00EE7C4F"/>
    <w:rsid w:val="00EE7DC1"/>
    <w:rsid w:val="00EE7DD8"/>
    <w:rsid w:val="00EF0B64"/>
    <w:rsid w:val="00EF17D7"/>
    <w:rsid w:val="00EF1DA5"/>
    <w:rsid w:val="00EF1EEC"/>
    <w:rsid w:val="00EF2511"/>
    <w:rsid w:val="00EF349F"/>
    <w:rsid w:val="00EF49B9"/>
    <w:rsid w:val="00EF4AC5"/>
    <w:rsid w:val="00EF4C57"/>
    <w:rsid w:val="00EF6029"/>
    <w:rsid w:val="00EF6170"/>
    <w:rsid w:val="00EF653D"/>
    <w:rsid w:val="00EF667F"/>
    <w:rsid w:val="00EF698E"/>
    <w:rsid w:val="00EF6C59"/>
    <w:rsid w:val="00EF6DCB"/>
    <w:rsid w:val="00EF75CD"/>
    <w:rsid w:val="00EF769C"/>
    <w:rsid w:val="00EF7F67"/>
    <w:rsid w:val="00F001A5"/>
    <w:rsid w:val="00F002E1"/>
    <w:rsid w:val="00F00804"/>
    <w:rsid w:val="00F00B05"/>
    <w:rsid w:val="00F00C17"/>
    <w:rsid w:val="00F00F73"/>
    <w:rsid w:val="00F00F85"/>
    <w:rsid w:val="00F01687"/>
    <w:rsid w:val="00F01920"/>
    <w:rsid w:val="00F01DE5"/>
    <w:rsid w:val="00F01EF5"/>
    <w:rsid w:val="00F02497"/>
    <w:rsid w:val="00F02569"/>
    <w:rsid w:val="00F026BA"/>
    <w:rsid w:val="00F02D6E"/>
    <w:rsid w:val="00F03210"/>
    <w:rsid w:val="00F03883"/>
    <w:rsid w:val="00F040B2"/>
    <w:rsid w:val="00F04548"/>
    <w:rsid w:val="00F04A5D"/>
    <w:rsid w:val="00F04B73"/>
    <w:rsid w:val="00F051F6"/>
    <w:rsid w:val="00F05E85"/>
    <w:rsid w:val="00F0649A"/>
    <w:rsid w:val="00F06EA7"/>
    <w:rsid w:val="00F07049"/>
    <w:rsid w:val="00F07466"/>
    <w:rsid w:val="00F07791"/>
    <w:rsid w:val="00F1025E"/>
    <w:rsid w:val="00F1062E"/>
    <w:rsid w:val="00F10BA9"/>
    <w:rsid w:val="00F11176"/>
    <w:rsid w:val="00F111FA"/>
    <w:rsid w:val="00F1187F"/>
    <w:rsid w:val="00F11F50"/>
    <w:rsid w:val="00F123F9"/>
    <w:rsid w:val="00F13541"/>
    <w:rsid w:val="00F13891"/>
    <w:rsid w:val="00F14341"/>
    <w:rsid w:val="00F1497B"/>
    <w:rsid w:val="00F15A2D"/>
    <w:rsid w:val="00F15B3A"/>
    <w:rsid w:val="00F16AC8"/>
    <w:rsid w:val="00F16C5B"/>
    <w:rsid w:val="00F1704F"/>
    <w:rsid w:val="00F170D9"/>
    <w:rsid w:val="00F2069B"/>
    <w:rsid w:val="00F2087C"/>
    <w:rsid w:val="00F20C14"/>
    <w:rsid w:val="00F20E59"/>
    <w:rsid w:val="00F21194"/>
    <w:rsid w:val="00F2125C"/>
    <w:rsid w:val="00F22893"/>
    <w:rsid w:val="00F2298E"/>
    <w:rsid w:val="00F22C2A"/>
    <w:rsid w:val="00F22DB0"/>
    <w:rsid w:val="00F22E31"/>
    <w:rsid w:val="00F23BC9"/>
    <w:rsid w:val="00F243FA"/>
    <w:rsid w:val="00F24805"/>
    <w:rsid w:val="00F2488D"/>
    <w:rsid w:val="00F24E7B"/>
    <w:rsid w:val="00F24FFB"/>
    <w:rsid w:val="00F251AD"/>
    <w:rsid w:val="00F253F4"/>
    <w:rsid w:val="00F258DF"/>
    <w:rsid w:val="00F26714"/>
    <w:rsid w:val="00F26D91"/>
    <w:rsid w:val="00F2723E"/>
    <w:rsid w:val="00F27344"/>
    <w:rsid w:val="00F27FB8"/>
    <w:rsid w:val="00F3031F"/>
    <w:rsid w:val="00F30DEF"/>
    <w:rsid w:val="00F31498"/>
    <w:rsid w:val="00F31721"/>
    <w:rsid w:val="00F3178D"/>
    <w:rsid w:val="00F317C9"/>
    <w:rsid w:val="00F327AF"/>
    <w:rsid w:val="00F32CBF"/>
    <w:rsid w:val="00F33468"/>
    <w:rsid w:val="00F3346B"/>
    <w:rsid w:val="00F334A5"/>
    <w:rsid w:val="00F34107"/>
    <w:rsid w:val="00F344CE"/>
    <w:rsid w:val="00F34979"/>
    <w:rsid w:val="00F34AE1"/>
    <w:rsid w:val="00F3544E"/>
    <w:rsid w:val="00F362B2"/>
    <w:rsid w:val="00F36E0D"/>
    <w:rsid w:val="00F36E94"/>
    <w:rsid w:val="00F36EF4"/>
    <w:rsid w:val="00F375F2"/>
    <w:rsid w:val="00F3778B"/>
    <w:rsid w:val="00F37EB3"/>
    <w:rsid w:val="00F40112"/>
    <w:rsid w:val="00F41C20"/>
    <w:rsid w:val="00F41D7E"/>
    <w:rsid w:val="00F42563"/>
    <w:rsid w:val="00F4273E"/>
    <w:rsid w:val="00F42915"/>
    <w:rsid w:val="00F42BFE"/>
    <w:rsid w:val="00F42D23"/>
    <w:rsid w:val="00F42EC6"/>
    <w:rsid w:val="00F43D75"/>
    <w:rsid w:val="00F44733"/>
    <w:rsid w:val="00F4473F"/>
    <w:rsid w:val="00F45605"/>
    <w:rsid w:val="00F45E80"/>
    <w:rsid w:val="00F460C2"/>
    <w:rsid w:val="00F4707C"/>
    <w:rsid w:val="00F47465"/>
    <w:rsid w:val="00F47C45"/>
    <w:rsid w:val="00F5072F"/>
    <w:rsid w:val="00F50943"/>
    <w:rsid w:val="00F50956"/>
    <w:rsid w:val="00F51060"/>
    <w:rsid w:val="00F51480"/>
    <w:rsid w:val="00F515AB"/>
    <w:rsid w:val="00F51AC1"/>
    <w:rsid w:val="00F51D53"/>
    <w:rsid w:val="00F52097"/>
    <w:rsid w:val="00F52EA2"/>
    <w:rsid w:val="00F53218"/>
    <w:rsid w:val="00F533D9"/>
    <w:rsid w:val="00F53FDE"/>
    <w:rsid w:val="00F5430C"/>
    <w:rsid w:val="00F54D63"/>
    <w:rsid w:val="00F54D94"/>
    <w:rsid w:val="00F54FC8"/>
    <w:rsid w:val="00F55855"/>
    <w:rsid w:val="00F55F0B"/>
    <w:rsid w:val="00F56D88"/>
    <w:rsid w:val="00F56F4C"/>
    <w:rsid w:val="00F57659"/>
    <w:rsid w:val="00F57BDF"/>
    <w:rsid w:val="00F57E08"/>
    <w:rsid w:val="00F57FC6"/>
    <w:rsid w:val="00F60415"/>
    <w:rsid w:val="00F60C89"/>
    <w:rsid w:val="00F60E1B"/>
    <w:rsid w:val="00F60EFE"/>
    <w:rsid w:val="00F60FA9"/>
    <w:rsid w:val="00F614BA"/>
    <w:rsid w:val="00F614D9"/>
    <w:rsid w:val="00F6256D"/>
    <w:rsid w:val="00F62ECE"/>
    <w:rsid w:val="00F6327A"/>
    <w:rsid w:val="00F632EF"/>
    <w:rsid w:val="00F644E0"/>
    <w:rsid w:val="00F6478C"/>
    <w:rsid w:val="00F64C4A"/>
    <w:rsid w:val="00F666B1"/>
    <w:rsid w:val="00F666F5"/>
    <w:rsid w:val="00F671FF"/>
    <w:rsid w:val="00F67645"/>
    <w:rsid w:val="00F67770"/>
    <w:rsid w:val="00F67D9A"/>
    <w:rsid w:val="00F67EC0"/>
    <w:rsid w:val="00F70B3E"/>
    <w:rsid w:val="00F70EBD"/>
    <w:rsid w:val="00F719F6"/>
    <w:rsid w:val="00F71BAC"/>
    <w:rsid w:val="00F72DEB"/>
    <w:rsid w:val="00F73A4A"/>
    <w:rsid w:val="00F73EDD"/>
    <w:rsid w:val="00F740B6"/>
    <w:rsid w:val="00F74658"/>
    <w:rsid w:val="00F748D8"/>
    <w:rsid w:val="00F77563"/>
    <w:rsid w:val="00F77711"/>
    <w:rsid w:val="00F77780"/>
    <w:rsid w:val="00F77CD5"/>
    <w:rsid w:val="00F80057"/>
    <w:rsid w:val="00F80AF3"/>
    <w:rsid w:val="00F8158C"/>
    <w:rsid w:val="00F81DBC"/>
    <w:rsid w:val="00F820EF"/>
    <w:rsid w:val="00F82116"/>
    <w:rsid w:val="00F8257B"/>
    <w:rsid w:val="00F82A18"/>
    <w:rsid w:val="00F82CA9"/>
    <w:rsid w:val="00F82CD4"/>
    <w:rsid w:val="00F83009"/>
    <w:rsid w:val="00F84B4F"/>
    <w:rsid w:val="00F859AB"/>
    <w:rsid w:val="00F86064"/>
    <w:rsid w:val="00F860D1"/>
    <w:rsid w:val="00F86189"/>
    <w:rsid w:val="00F861E5"/>
    <w:rsid w:val="00F8742B"/>
    <w:rsid w:val="00F87979"/>
    <w:rsid w:val="00F90C3B"/>
    <w:rsid w:val="00F90E9B"/>
    <w:rsid w:val="00F91130"/>
    <w:rsid w:val="00F918C1"/>
    <w:rsid w:val="00F92047"/>
    <w:rsid w:val="00F920E1"/>
    <w:rsid w:val="00F92FE9"/>
    <w:rsid w:val="00F931AE"/>
    <w:rsid w:val="00F940FD"/>
    <w:rsid w:val="00F94C89"/>
    <w:rsid w:val="00F94E31"/>
    <w:rsid w:val="00F95A29"/>
    <w:rsid w:val="00F95AAE"/>
    <w:rsid w:val="00F95DEE"/>
    <w:rsid w:val="00F960AA"/>
    <w:rsid w:val="00F9614D"/>
    <w:rsid w:val="00F96218"/>
    <w:rsid w:val="00F96E00"/>
    <w:rsid w:val="00F97416"/>
    <w:rsid w:val="00F97E3B"/>
    <w:rsid w:val="00FA007D"/>
    <w:rsid w:val="00FA111D"/>
    <w:rsid w:val="00FA17AE"/>
    <w:rsid w:val="00FA17BC"/>
    <w:rsid w:val="00FA1EE6"/>
    <w:rsid w:val="00FA1F8A"/>
    <w:rsid w:val="00FA2332"/>
    <w:rsid w:val="00FA2CED"/>
    <w:rsid w:val="00FA371F"/>
    <w:rsid w:val="00FA39F9"/>
    <w:rsid w:val="00FA3CE8"/>
    <w:rsid w:val="00FA4686"/>
    <w:rsid w:val="00FA4D4B"/>
    <w:rsid w:val="00FA50C4"/>
    <w:rsid w:val="00FA598C"/>
    <w:rsid w:val="00FA632C"/>
    <w:rsid w:val="00FA70E4"/>
    <w:rsid w:val="00FB0563"/>
    <w:rsid w:val="00FB077A"/>
    <w:rsid w:val="00FB0928"/>
    <w:rsid w:val="00FB0A2F"/>
    <w:rsid w:val="00FB0D34"/>
    <w:rsid w:val="00FB0F66"/>
    <w:rsid w:val="00FB0FC6"/>
    <w:rsid w:val="00FB1021"/>
    <w:rsid w:val="00FB15C1"/>
    <w:rsid w:val="00FB1817"/>
    <w:rsid w:val="00FB188E"/>
    <w:rsid w:val="00FB2002"/>
    <w:rsid w:val="00FB20C1"/>
    <w:rsid w:val="00FB2690"/>
    <w:rsid w:val="00FB26DB"/>
    <w:rsid w:val="00FB2A26"/>
    <w:rsid w:val="00FB33F8"/>
    <w:rsid w:val="00FB3FF3"/>
    <w:rsid w:val="00FB4DF5"/>
    <w:rsid w:val="00FB59E0"/>
    <w:rsid w:val="00FB5D73"/>
    <w:rsid w:val="00FB68ED"/>
    <w:rsid w:val="00FB695C"/>
    <w:rsid w:val="00FB6AF9"/>
    <w:rsid w:val="00FB7644"/>
    <w:rsid w:val="00FB76D6"/>
    <w:rsid w:val="00FB7A26"/>
    <w:rsid w:val="00FB7D7A"/>
    <w:rsid w:val="00FB7FD4"/>
    <w:rsid w:val="00FC0643"/>
    <w:rsid w:val="00FC1255"/>
    <w:rsid w:val="00FC1FC6"/>
    <w:rsid w:val="00FC2102"/>
    <w:rsid w:val="00FC32C8"/>
    <w:rsid w:val="00FC32F6"/>
    <w:rsid w:val="00FC33FE"/>
    <w:rsid w:val="00FC3468"/>
    <w:rsid w:val="00FC34FD"/>
    <w:rsid w:val="00FC38DF"/>
    <w:rsid w:val="00FC426B"/>
    <w:rsid w:val="00FC4A07"/>
    <w:rsid w:val="00FC5016"/>
    <w:rsid w:val="00FC52CD"/>
    <w:rsid w:val="00FC666F"/>
    <w:rsid w:val="00FC70E2"/>
    <w:rsid w:val="00FC7C8D"/>
    <w:rsid w:val="00FC7EE1"/>
    <w:rsid w:val="00FC7F9F"/>
    <w:rsid w:val="00FD0523"/>
    <w:rsid w:val="00FD0933"/>
    <w:rsid w:val="00FD0C7B"/>
    <w:rsid w:val="00FD0D90"/>
    <w:rsid w:val="00FD1B48"/>
    <w:rsid w:val="00FD205E"/>
    <w:rsid w:val="00FD213C"/>
    <w:rsid w:val="00FD225C"/>
    <w:rsid w:val="00FD2D5F"/>
    <w:rsid w:val="00FD2E4B"/>
    <w:rsid w:val="00FD4375"/>
    <w:rsid w:val="00FD6A85"/>
    <w:rsid w:val="00FD706B"/>
    <w:rsid w:val="00FD72E2"/>
    <w:rsid w:val="00FD747A"/>
    <w:rsid w:val="00FD7E0A"/>
    <w:rsid w:val="00FD7EC4"/>
    <w:rsid w:val="00FE0242"/>
    <w:rsid w:val="00FE02BC"/>
    <w:rsid w:val="00FE1170"/>
    <w:rsid w:val="00FE1282"/>
    <w:rsid w:val="00FE2131"/>
    <w:rsid w:val="00FE3584"/>
    <w:rsid w:val="00FE3702"/>
    <w:rsid w:val="00FE3756"/>
    <w:rsid w:val="00FE3CD3"/>
    <w:rsid w:val="00FE3F49"/>
    <w:rsid w:val="00FE4158"/>
    <w:rsid w:val="00FE41C4"/>
    <w:rsid w:val="00FE4E2C"/>
    <w:rsid w:val="00FE5258"/>
    <w:rsid w:val="00FE5516"/>
    <w:rsid w:val="00FE5895"/>
    <w:rsid w:val="00FE5AE2"/>
    <w:rsid w:val="00FE6130"/>
    <w:rsid w:val="00FE7930"/>
    <w:rsid w:val="00FE7E55"/>
    <w:rsid w:val="00FF0C81"/>
    <w:rsid w:val="00FF0D88"/>
    <w:rsid w:val="00FF1266"/>
    <w:rsid w:val="00FF2621"/>
    <w:rsid w:val="00FF364E"/>
    <w:rsid w:val="00FF3767"/>
    <w:rsid w:val="00FF3A96"/>
    <w:rsid w:val="00FF3EAA"/>
    <w:rsid w:val="00FF4328"/>
    <w:rsid w:val="00FF4B39"/>
    <w:rsid w:val="00FF509E"/>
    <w:rsid w:val="00FF5354"/>
    <w:rsid w:val="00FF54E9"/>
    <w:rsid w:val="00FF5D04"/>
    <w:rsid w:val="00FF6BF2"/>
    <w:rsid w:val="00FF6E69"/>
    <w:rsid w:val="00FF7376"/>
    <w:rsid w:val="00FF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1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A604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A6043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1B02A0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901D9B"/>
    <w:rPr>
      <w:color w:val="0000FF"/>
      <w:u w:val="single"/>
    </w:rPr>
  </w:style>
  <w:style w:type="paragraph" w:styleId="NormalWeb">
    <w:name w:val="Normal (Web)"/>
    <w:basedOn w:val="Normal"/>
    <w:rsid w:val="008C5B2D"/>
    <w:pPr>
      <w:spacing w:before="100" w:beforeAutospacing="1" w:after="100" w:afterAutospacing="1"/>
    </w:pPr>
    <w:rPr>
      <w:lang w:val="en-US" w:eastAsia="en-US"/>
    </w:rPr>
  </w:style>
  <w:style w:type="paragraph" w:customStyle="1" w:styleId="Default">
    <w:name w:val="Default"/>
    <w:rsid w:val="006C3E6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rsid w:val="006C3E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A604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A6043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1B02A0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901D9B"/>
    <w:rPr>
      <w:color w:val="0000FF"/>
      <w:u w:val="single"/>
    </w:rPr>
  </w:style>
  <w:style w:type="paragraph" w:styleId="NormalWeb">
    <w:name w:val="Normal (Web)"/>
    <w:basedOn w:val="Normal"/>
    <w:rsid w:val="008C5B2D"/>
    <w:pPr>
      <w:spacing w:before="100" w:beforeAutospacing="1" w:after="100" w:afterAutospacing="1"/>
    </w:pPr>
    <w:rPr>
      <w:lang w:val="en-US" w:eastAsia="en-US"/>
    </w:rPr>
  </w:style>
  <w:style w:type="paragraph" w:customStyle="1" w:styleId="Default">
    <w:name w:val="Default"/>
    <w:rsid w:val="006C3E6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rsid w:val="006C3E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2C3CEA-3903-407B-A4C4-9B9CC451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7367F0E7</Template>
  <TotalTime>10</TotalTime>
  <Pages>1</Pages>
  <Words>202</Words>
  <Characters>1292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Climate Change</vt:lpstr>
    </vt:vector>
  </TitlesOfParts>
  <Company>CSIRO</Company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Climate Change</dc:title>
  <dc:creator>ESWA</dc:creator>
  <cp:lastModifiedBy>KING Katherine</cp:lastModifiedBy>
  <cp:revision>6</cp:revision>
  <cp:lastPrinted>2016-04-01T05:59:00Z</cp:lastPrinted>
  <dcterms:created xsi:type="dcterms:W3CDTF">2016-04-01T05:52:00Z</dcterms:created>
  <dcterms:modified xsi:type="dcterms:W3CDTF">2017-01-31T06:31:00Z</dcterms:modified>
</cp:coreProperties>
</file>