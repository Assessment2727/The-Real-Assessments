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1FAFF" w14:textId="37CA1083" w:rsidR="00015C2B" w:rsidRPr="00BF1B75" w:rsidRDefault="00BF1B75" w:rsidP="00BF1B75">
      <w:pPr>
        <w:ind w:left="-851"/>
        <w:rPr>
          <w:b/>
          <w:sz w:val="36"/>
        </w:rPr>
      </w:pPr>
      <w:r w:rsidRPr="00BF1B75">
        <w:rPr>
          <w:rFonts w:eastAsia="MS Mincho"/>
          <w:b/>
          <w:noProof/>
          <w:color w:val="342568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B62EE29" wp14:editId="662FC0A6">
            <wp:simplePos x="0" y="0"/>
            <wp:positionH relativeFrom="column">
              <wp:posOffset>4114800</wp:posOffset>
            </wp:positionH>
            <wp:positionV relativeFrom="paragraph">
              <wp:posOffset>-228600</wp:posOffset>
            </wp:positionV>
            <wp:extent cx="1352550" cy="1523365"/>
            <wp:effectExtent l="0" t="0" r="0" b="63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0B5" w:rsidRPr="00BF1B75">
        <w:rPr>
          <w:b/>
          <w:sz w:val="36"/>
        </w:rPr>
        <w:t>EASTERN GOLDFIELDS COLLEGE</w:t>
      </w:r>
    </w:p>
    <w:p w14:paraId="4466CCD2" w14:textId="7268C13C" w:rsidR="00F650B5" w:rsidRPr="00BF1B75" w:rsidRDefault="00F650B5" w:rsidP="009600D1">
      <w:pPr>
        <w:ind w:left="-851"/>
        <w:rPr>
          <w:b/>
        </w:rPr>
      </w:pPr>
    </w:p>
    <w:p w14:paraId="36CC795E" w14:textId="69DBD1DF" w:rsidR="00015C2B" w:rsidRPr="00FE548C" w:rsidRDefault="00BF1B75" w:rsidP="009600D1">
      <w:pPr>
        <w:ind w:left="-851"/>
        <w:rPr>
          <w:b/>
          <w:sz w:val="28"/>
        </w:rPr>
      </w:pPr>
      <w:r w:rsidRPr="00FE548C">
        <w:rPr>
          <w:b/>
          <w:sz w:val="28"/>
        </w:rPr>
        <w:t>GENERAL 12 INTEGRATED SCIENCE</w:t>
      </w:r>
    </w:p>
    <w:p w14:paraId="5D58E643" w14:textId="77777777" w:rsidR="00F650B5" w:rsidRPr="00BF1B75" w:rsidRDefault="00F650B5" w:rsidP="009600D1">
      <w:pPr>
        <w:ind w:left="-851"/>
        <w:rPr>
          <w:b/>
        </w:rPr>
      </w:pPr>
    </w:p>
    <w:p w14:paraId="36866D62" w14:textId="34EFA74D" w:rsidR="006B37C1" w:rsidRPr="00BF1B75" w:rsidRDefault="00FE548C" w:rsidP="009600D1">
      <w:pPr>
        <w:ind w:left="-851"/>
        <w:rPr>
          <w:b/>
          <w:sz w:val="28"/>
        </w:rPr>
      </w:pPr>
      <w:r>
        <w:rPr>
          <w:b/>
          <w:sz w:val="28"/>
        </w:rPr>
        <w:t>Task</w:t>
      </w:r>
      <w:r w:rsidR="0054545A" w:rsidRPr="00BF1B75">
        <w:rPr>
          <w:b/>
          <w:sz w:val="28"/>
        </w:rPr>
        <w:t xml:space="preserve"> </w:t>
      </w:r>
      <w:r w:rsidR="009600D1" w:rsidRPr="00BF1B75">
        <w:rPr>
          <w:b/>
          <w:sz w:val="28"/>
        </w:rPr>
        <w:t>8</w:t>
      </w:r>
      <w:r w:rsidR="00D32B76" w:rsidRPr="00BF1B75">
        <w:rPr>
          <w:b/>
          <w:sz w:val="28"/>
        </w:rPr>
        <w:t xml:space="preserve"> Motion </w:t>
      </w:r>
      <w:r>
        <w:rPr>
          <w:b/>
          <w:sz w:val="28"/>
        </w:rPr>
        <w:t>Investigation</w:t>
      </w:r>
    </w:p>
    <w:p w14:paraId="5E1F28A8" w14:textId="4A010C53" w:rsidR="006B37C1" w:rsidRPr="00BF1B75" w:rsidRDefault="0087318A" w:rsidP="0087318A">
      <w:pPr>
        <w:tabs>
          <w:tab w:val="left" w:pos="1750"/>
        </w:tabs>
      </w:pPr>
      <w:r>
        <w:tab/>
      </w:r>
    </w:p>
    <w:p w14:paraId="6C67AFFC" w14:textId="77777777" w:rsidR="009600D1" w:rsidRPr="00BF1B75" w:rsidRDefault="009600D1" w:rsidP="00015C2B"/>
    <w:p w14:paraId="30BE1605" w14:textId="1A5EEF7D" w:rsidR="00595459" w:rsidRDefault="002F53A1" w:rsidP="00FE548C">
      <w:pPr>
        <w:spacing w:line="360" w:lineRule="auto"/>
        <w:ind w:left="-851"/>
        <w:rPr>
          <w:b/>
          <w:sz w:val="28"/>
        </w:rPr>
      </w:pPr>
      <w:r w:rsidRPr="00FE548C">
        <w:rPr>
          <w:b/>
          <w:sz w:val="28"/>
        </w:rPr>
        <w:t>NAME_______________________</w:t>
      </w:r>
      <w:r w:rsidR="004435D2" w:rsidRPr="00FE548C">
        <w:rPr>
          <w:b/>
          <w:sz w:val="28"/>
        </w:rPr>
        <w:t>__________</w:t>
      </w:r>
      <w:r w:rsidR="00BE5B8D" w:rsidRPr="00FE548C">
        <w:rPr>
          <w:b/>
          <w:sz w:val="28"/>
        </w:rPr>
        <w:t>_</w:t>
      </w:r>
      <w:r w:rsidR="009600D1" w:rsidRPr="00FE548C">
        <w:rPr>
          <w:b/>
          <w:sz w:val="28"/>
        </w:rPr>
        <w:t xml:space="preserve"> </w:t>
      </w:r>
      <w:r w:rsidR="00FE548C">
        <w:rPr>
          <w:b/>
          <w:sz w:val="28"/>
        </w:rPr>
        <w:tab/>
        <w:t xml:space="preserve"> </w:t>
      </w:r>
      <w:r w:rsidR="00F95EAD">
        <w:rPr>
          <w:b/>
          <w:sz w:val="28"/>
        </w:rPr>
        <w:t>MARKS__________/60</w:t>
      </w:r>
      <w:r w:rsidRPr="00FE548C">
        <w:rPr>
          <w:b/>
          <w:sz w:val="28"/>
        </w:rPr>
        <w:t xml:space="preserve"> </w:t>
      </w:r>
      <w:r w:rsidR="009600D1" w:rsidRPr="00FE548C">
        <w:rPr>
          <w:b/>
          <w:sz w:val="28"/>
        </w:rPr>
        <w:t xml:space="preserve"> </w:t>
      </w:r>
    </w:p>
    <w:p w14:paraId="409230A3" w14:textId="16772009" w:rsidR="006B37C1" w:rsidRPr="00595459" w:rsidRDefault="00595459" w:rsidP="00595459">
      <w:pPr>
        <w:spacing w:line="360" w:lineRule="auto"/>
        <w:ind w:left="-851"/>
        <w:rPr>
          <w:b/>
          <w:sz w:val="28"/>
        </w:rPr>
      </w:pPr>
      <w:r>
        <w:rPr>
          <w:b/>
          <w:sz w:val="28"/>
        </w:rPr>
        <w:t>DATE _________________________________</w:t>
      </w:r>
      <w:r w:rsidR="00EB0B08">
        <w:rPr>
          <w:b/>
          <w:sz w:val="28"/>
        </w:rPr>
        <w:t xml:space="preserve">_ </w:t>
      </w:r>
      <w:r w:rsidR="00EB0B08">
        <w:rPr>
          <w:b/>
          <w:sz w:val="28"/>
        </w:rPr>
        <w:tab/>
        <w:t xml:space="preserve"> WEIGHTING</w:t>
      </w:r>
      <w:r w:rsidR="009600D1" w:rsidRPr="00FE548C">
        <w:rPr>
          <w:b/>
          <w:sz w:val="28"/>
        </w:rPr>
        <w:t>:  9%</w:t>
      </w:r>
    </w:p>
    <w:p w14:paraId="4360B794" w14:textId="77777777" w:rsidR="00D32B76" w:rsidRPr="00BF1B75" w:rsidRDefault="00D32B76" w:rsidP="00FE548C">
      <w:pPr>
        <w:spacing w:line="360" w:lineRule="auto"/>
        <w:ind w:left="-851"/>
      </w:pPr>
    </w:p>
    <w:p w14:paraId="02B129CD" w14:textId="79CBCB0E" w:rsidR="00CB4DF2" w:rsidRPr="00507FF7" w:rsidRDefault="00CB4DF2" w:rsidP="00507FF7">
      <w:pPr>
        <w:spacing w:line="360" w:lineRule="auto"/>
        <w:ind w:left="-851"/>
        <w:rPr>
          <w:i/>
        </w:rPr>
      </w:pPr>
      <w:r w:rsidRPr="00CB4DF2">
        <w:rPr>
          <w:i/>
        </w:rPr>
        <w:t>Equipment required:</w:t>
      </w:r>
      <w:r w:rsidR="00507FF7">
        <w:rPr>
          <w:i/>
        </w:rPr>
        <w:t xml:space="preserve"> </w:t>
      </w:r>
      <w:r w:rsidR="00507FF7">
        <w:t>r</w:t>
      </w:r>
      <w:r>
        <w:t>uler</w:t>
      </w:r>
      <w:r w:rsidR="00507FF7">
        <w:t>, p</w:t>
      </w:r>
      <w:r>
        <w:t>encil</w:t>
      </w:r>
      <w:r w:rsidR="00507FF7">
        <w:t>, p</w:t>
      </w:r>
      <w:r>
        <w:t>en</w:t>
      </w:r>
      <w:r w:rsidR="00507FF7">
        <w:t>, e</w:t>
      </w:r>
      <w:r>
        <w:t>raser</w:t>
      </w:r>
      <w:r w:rsidR="00160B92">
        <w:t xml:space="preserve">, </w:t>
      </w:r>
      <w:r w:rsidR="00437556">
        <w:t>timer,</w:t>
      </w:r>
      <w:r w:rsidR="00EF6ED6">
        <w:t xml:space="preserve"> scales</w:t>
      </w:r>
      <w:r w:rsidR="001F104E">
        <w:t>, measuring</w:t>
      </w:r>
      <w:r w:rsidR="00437556">
        <w:t xml:space="preserve"> tape </w:t>
      </w:r>
      <w:r w:rsidR="00160B92">
        <w:t>and</w:t>
      </w:r>
      <w:r w:rsidR="00507FF7">
        <w:t xml:space="preserve"> c</w:t>
      </w:r>
      <w:r>
        <w:t>alculator</w:t>
      </w:r>
    </w:p>
    <w:p w14:paraId="69AA9DCC" w14:textId="0D831438" w:rsidR="00CB4DF2" w:rsidRPr="00BF1B75" w:rsidRDefault="00E11432" w:rsidP="00FE548C">
      <w:pPr>
        <w:spacing w:line="360" w:lineRule="auto"/>
        <w:ind w:left="-851"/>
      </w:pPr>
      <w:r>
        <w:t>Part 1 – Reaction Time; Part 2 – Hanging Weights; Part 3 – Cart on Inclined Plane</w:t>
      </w:r>
    </w:p>
    <w:p w14:paraId="4FF98AC3" w14:textId="1CE8EFB9" w:rsidR="006B37C1" w:rsidRPr="00BF1B75" w:rsidRDefault="00D85077" w:rsidP="00D85077">
      <w:pPr>
        <w:ind w:left="-851"/>
      </w:pPr>
      <w:r>
        <w:t>I</w:t>
      </w:r>
      <w:r w:rsidR="00D32B76" w:rsidRPr="00BF1B75">
        <w:t>n this assessment you are going to investigate various forms of motion.</w:t>
      </w:r>
    </w:p>
    <w:p w14:paraId="334D4949" w14:textId="77777777" w:rsidR="00D32B76" w:rsidRPr="00BF1B75" w:rsidRDefault="00D32B76" w:rsidP="00D32B76">
      <w:pPr>
        <w:tabs>
          <w:tab w:val="left" w:pos="-993"/>
        </w:tabs>
        <w:ind w:left="-851"/>
        <w:rPr>
          <w:u w:val="single"/>
        </w:rPr>
      </w:pPr>
    </w:p>
    <w:p w14:paraId="37014552" w14:textId="77777777" w:rsidR="002F53A1" w:rsidRPr="00BF1B75" w:rsidRDefault="00813B6B" w:rsidP="00D32B76">
      <w:pPr>
        <w:tabs>
          <w:tab w:val="left" w:pos="-993"/>
        </w:tabs>
        <w:ind w:left="-851"/>
        <w:rPr>
          <w:b/>
          <w:u w:val="single"/>
        </w:rPr>
      </w:pPr>
      <w:r w:rsidRPr="00BF1B75">
        <w:rPr>
          <w:b/>
          <w:u w:val="single"/>
        </w:rPr>
        <w:t xml:space="preserve">PART 1: </w:t>
      </w:r>
      <w:r w:rsidR="00D32B76" w:rsidRPr="00BF1B75">
        <w:rPr>
          <w:b/>
          <w:u w:val="single"/>
        </w:rPr>
        <w:t>Reaction Time</w:t>
      </w:r>
    </w:p>
    <w:p w14:paraId="4BF1AAE9" w14:textId="77777777" w:rsidR="001D30CF" w:rsidRPr="00BF1B75" w:rsidRDefault="001D30CF" w:rsidP="001D30CF">
      <w:pPr>
        <w:tabs>
          <w:tab w:val="left" w:pos="-993"/>
        </w:tabs>
        <w:ind w:left="-851"/>
        <w:rPr>
          <w:u w:val="single"/>
        </w:rPr>
      </w:pPr>
    </w:p>
    <w:p w14:paraId="11367B3F" w14:textId="77777777" w:rsidR="001D30CF" w:rsidRPr="00BF1B75" w:rsidRDefault="001D30CF" w:rsidP="001D30CF">
      <w:pPr>
        <w:tabs>
          <w:tab w:val="left" w:pos="-993"/>
        </w:tabs>
        <w:ind w:left="-851"/>
      </w:pPr>
      <w:r w:rsidRPr="00BF1B75">
        <w:t>The reaction time is the time it takes your brain to respond after receiving a stimulus (seeing, hearing, smelling or touching something)</w:t>
      </w:r>
    </w:p>
    <w:p w14:paraId="7222E81D" w14:textId="77777777" w:rsidR="001D30CF" w:rsidRPr="00BF1B75" w:rsidRDefault="001D30CF" w:rsidP="001D30CF">
      <w:pPr>
        <w:tabs>
          <w:tab w:val="left" w:pos="-993"/>
        </w:tabs>
        <w:ind w:left="-851"/>
        <w:rPr>
          <w:u w:val="single"/>
        </w:rPr>
      </w:pPr>
    </w:p>
    <w:p w14:paraId="402FA4A2" w14:textId="77506F26" w:rsidR="001D30CF" w:rsidRPr="00BF1B75" w:rsidRDefault="001D30CF" w:rsidP="001D30CF">
      <w:pPr>
        <w:tabs>
          <w:tab w:val="left" w:pos="-993"/>
        </w:tabs>
        <w:ind w:left="-851"/>
      </w:pPr>
      <w:r w:rsidRPr="00BF1B75">
        <w:t xml:space="preserve">We can work out </w:t>
      </w:r>
      <w:r w:rsidR="009E73C0">
        <w:t>your</w:t>
      </w:r>
      <w:r w:rsidRPr="00BF1B75">
        <w:t xml:space="preserve"> reaction time by dropping and catching a ruler. The reaction time is affected by many things.</w:t>
      </w:r>
    </w:p>
    <w:p w14:paraId="7ECBBDAE" w14:textId="77777777" w:rsidR="001D30CF" w:rsidRPr="00BF1B75" w:rsidRDefault="001D30CF" w:rsidP="001D30CF">
      <w:pPr>
        <w:tabs>
          <w:tab w:val="left" w:pos="-993"/>
        </w:tabs>
        <w:ind w:left="-851"/>
        <w:rPr>
          <w:u w:val="single"/>
        </w:rPr>
      </w:pPr>
      <w:r w:rsidRPr="00BF1B75">
        <w:rPr>
          <w:u w:val="single"/>
        </w:rPr>
        <w:t xml:space="preserve"> </w:t>
      </w:r>
    </w:p>
    <w:p w14:paraId="6938AC74" w14:textId="744F11D5" w:rsidR="001D30CF" w:rsidRDefault="001D30CF" w:rsidP="001D30CF">
      <w:pPr>
        <w:tabs>
          <w:tab w:val="left" w:pos="-993"/>
        </w:tabs>
        <w:ind w:left="-851"/>
      </w:pPr>
      <w:proofErr w:type="gramStart"/>
      <w:r w:rsidRPr="00BF1B75">
        <w:t>Working</w:t>
      </w:r>
      <w:proofErr w:type="gramEnd"/>
      <w:r w:rsidRPr="00BF1B75">
        <w:t xml:space="preserve"> in pairs, drop a metre rule, without warning, and let your partner catch it. </w:t>
      </w:r>
      <w:r>
        <w:t xml:space="preserve">Make sure to drop the ruler from the </w:t>
      </w:r>
      <w:r w:rsidRPr="000B775A">
        <w:rPr>
          <w:b/>
        </w:rPr>
        <w:t>same</w:t>
      </w:r>
      <w:r>
        <w:t xml:space="preserve"> height each time by having the ruler hanging just above your partner’s fingers. </w:t>
      </w:r>
      <w:r w:rsidRPr="00BF1B75">
        <w:t xml:space="preserve">Record </w:t>
      </w:r>
      <w:r w:rsidRPr="001D30CF">
        <w:rPr>
          <w:b/>
        </w:rPr>
        <w:t>how far the ruler fell</w:t>
      </w:r>
      <w:r>
        <w:t>,</w:t>
      </w:r>
      <w:r w:rsidRPr="00BF1B75">
        <w:t xml:space="preserve"> in </w:t>
      </w:r>
      <w:r>
        <w:t>centimetres</w:t>
      </w:r>
      <w:r w:rsidR="00C05EE3">
        <w:t xml:space="preserve">, and then complete a total of </w:t>
      </w:r>
      <w:r w:rsidR="00C05EE3" w:rsidRPr="00C05EE3">
        <w:rPr>
          <w:b/>
        </w:rPr>
        <w:t>five</w:t>
      </w:r>
      <w:r>
        <w:t xml:space="preserve"> trials so you can get an averaged result</w:t>
      </w:r>
      <w:r w:rsidRPr="00BF1B75">
        <w:t xml:space="preserve">. </w:t>
      </w:r>
    </w:p>
    <w:p w14:paraId="3E3CBBE0" w14:textId="77777777" w:rsidR="001D30CF" w:rsidRDefault="001D30CF" w:rsidP="001D30CF">
      <w:pPr>
        <w:tabs>
          <w:tab w:val="left" w:pos="-993"/>
        </w:tabs>
        <w:ind w:left="-851"/>
      </w:pPr>
    </w:p>
    <w:p w14:paraId="0F0E3384" w14:textId="77777777" w:rsidR="001D30CF" w:rsidRPr="00BF1B75" w:rsidRDefault="001D30CF" w:rsidP="001D30CF">
      <w:pPr>
        <w:tabs>
          <w:tab w:val="left" w:pos="-993"/>
        </w:tabs>
        <w:ind w:left="-851"/>
      </w:pPr>
      <w:r w:rsidRPr="00BF1B75">
        <w:t>Swap your roles and repeat the experiment. Record your</w:t>
      </w:r>
      <w:r>
        <w:t xml:space="preserve">s and your partner’s results using an appropriate scientific table in the space below. </w:t>
      </w:r>
    </w:p>
    <w:p w14:paraId="529AFA26" w14:textId="3B783ECE" w:rsidR="00D32B76" w:rsidRPr="00BF1B75" w:rsidRDefault="00D32B76" w:rsidP="001D30CF">
      <w:pPr>
        <w:tabs>
          <w:tab w:val="left" w:pos="-993"/>
        </w:tabs>
        <w:ind w:left="-851"/>
      </w:pPr>
    </w:p>
    <w:p w14:paraId="1E7B5494" w14:textId="33B3ADE8" w:rsidR="00D32B76" w:rsidRPr="00BF1B75" w:rsidRDefault="00F10550" w:rsidP="00D32B76">
      <w:pPr>
        <w:tabs>
          <w:tab w:val="left" w:pos="-993"/>
        </w:tabs>
        <w:ind w:left="-851"/>
      </w:pPr>
      <w:r>
        <w:rPr>
          <w:b/>
          <w:u w:val="single"/>
        </w:rPr>
        <w:t>Table</w:t>
      </w:r>
      <w:r w:rsidR="00D32B76" w:rsidRPr="00BF1B75">
        <w:rPr>
          <w:b/>
          <w:u w:val="single"/>
        </w:rPr>
        <w:t xml:space="preserve"> </w:t>
      </w:r>
      <w:r w:rsidR="00056846">
        <w:rPr>
          <w:b/>
          <w:u w:val="single"/>
        </w:rPr>
        <w:t>1.</w:t>
      </w:r>
      <w:r w:rsidR="00431E6B" w:rsidRPr="00431E6B">
        <w:rPr>
          <w:b/>
        </w:rPr>
        <w:t xml:space="preserve"> </w:t>
      </w:r>
      <w:r w:rsidR="00431E6B">
        <w:rPr>
          <w:b/>
        </w:rPr>
        <w:tab/>
      </w:r>
      <w:r w:rsidR="00431E6B">
        <w:rPr>
          <w:b/>
        </w:rPr>
        <w:tab/>
      </w:r>
      <w:r w:rsidR="00431E6B">
        <w:rPr>
          <w:b/>
        </w:rPr>
        <w:tab/>
      </w:r>
      <w:r w:rsidR="00431E6B">
        <w:rPr>
          <w:b/>
        </w:rPr>
        <w:tab/>
      </w:r>
      <w:r w:rsidR="00431E6B">
        <w:rPr>
          <w:b/>
        </w:rPr>
        <w:tab/>
      </w:r>
      <w:r w:rsidR="00431E6B">
        <w:rPr>
          <w:b/>
        </w:rPr>
        <w:tab/>
      </w:r>
      <w:r w:rsidR="00431E6B">
        <w:rPr>
          <w:b/>
        </w:rPr>
        <w:tab/>
      </w:r>
      <w:r w:rsidR="00431E6B">
        <w:rPr>
          <w:b/>
        </w:rPr>
        <w:tab/>
      </w:r>
      <w:r w:rsidR="00431E6B">
        <w:rPr>
          <w:b/>
        </w:rPr>
        <w:tab/>
      </w:r>
      <w:r w:rsidR="00431E6B">
        <w:rPr>
          <w:b/>
        </w:rPr>
        <w:tab/>
      </w:r>
      <w:r w:rsidR="00431E6B">
        <w:rPr>
          <w:b/>
        </w:rPr>
        <w:tab/>
      </w:r>
      <w:r w:rsidR="00A5538E">
        <w:rPr>
          <w:b/>
          <w:i/>
        </w:rPr>
        <w:t>(3</w:t>
      </w:r>
      <w:r w:rsidR="00431E6B" w:rsidRPr="00431E6B">
        <w:rPr>
          <w:b/>
          <w:i/>
        </w:rPr>
        <w:t xml:space="preserve"> marks)</w:t>
      </w:r>
    </w:p>
    <w:p w14:paraId="7C688442" w14:textId="77777777" w:rsidR="00D32B76" w:rsidRPr="00BF1B75" w:rsidRDefault="00D32B76" w:rsidP="00D32B76">
      <w:pPr>
        <w:tabs>
          <w:tab w:val="left" w:pos="-993"/>
        </w:tabs>
        <w:ind w:left="-851"/>
      </w:pPr>
    </w:p>
    <w:p w14:paraId="50A6D7A7" w14:textId="77777777" w:rsidR="00D32B76" w:rsidRPr="00BF1B75" w:rsidRDefault="00D32B76" w:rsidP="00D32B76">
      <w:pPr>
        <w:tabs>
          <w:tab w:val="left" w:pos="-993"/>
        </w:tabs>
        <w:ind w:left="-851"/>
      </w:pPr>
    </w:p>
    <w:p w14:paraId="2BAC0F4A" w14:textId="77777777" w:rsidR="00D32B76" w:rsidRDefault="00D32B76" w:rsidP="00D32B76">
      <w:pPr>
        <w:tabs>
          <w:tab w:val="left" w:pos="-993"/>
        </w:tabs>
        <w:ind w:left="-851"/>
      </w:pPr>
    </w:p>
    <w:p w14:paraId="0580AB3B" w14:textId="77777777" w:rsidR="00D85077" w:rsidRDefault="00D85077" w:rsidP="00D32B76">
      <w:pPr>
        <w:tabs>
          <w:tab w:val="left" w:pos="-993"/>
        </w:tabs>
        <w:ind w:left="-851"/>
      </w:pPr>
    </w:p>
    <w:p w14:paraId="3435A963" w14:textId="77777777" w:rsidR="00D85077" w:rsidRDefault="00D85077" w:rsidP="00D32B76">
      <w:pPr>
        <w:tabs>
          <w:tab w:val="left" w:pos="-993"/>
        </w:tabs>
        <w:ind w:left="-851"/>
      </w:pPr>
    </w:p>
    <w:p w14:paraId="09B01099" w14:textId="77777777" w:rsidR="00D85077" w:rsidRDefault="00D85077" w:rsidP="00D32B76">
      <w:pPr>
        <w:tabs>
          <w:tab w:val="left" w:pos="-993"/>
        </w:tabs>
        <w:ind w:left="-851"/>
      </w:pPr>
    </w:p>
    <w:p w14:paraId="427971C5" w14:textId="77777777" w:rsidR="00D85077" w:rsidRDefault="00D85077" w:rsidP="00D32B76">
      <w:pPr>
        <w:tabs>
          <w:tab w:val="left" w:pos="-993"/>
        </w:tabs>
        <w:ind w:left="-851"/>
      </w:pPr>
    </w:p>
    <w:p w14:paraId="480E6CE4" w14:textId="77777777" w:rsidR="00D85077" w:rsidRDefault="00D85077" w:rsidP="00D32B76">
      <w:pPr>
        <w:tabs>
          <w:tab w:val="left" w:pos="-993"/>
        </w:tabs>
        <w:ind w:left="-851"/>
      </w:pPr>
    </w:p>
    <w:p w14:paraId="6C745293" w14:textId="77777777" w:rsidR="00D85077" w:rsidRDefault="00D85077" w:rsidP="00D32B76">
      <w:pPr>
        <w:tabs>
          <w:tab w:val="left" w:pos="-993"/>
        </w:tabs>
        <w:ind w:left="-851"/>
      </w:pPr>
    </w:p>
    <w:p w14:paraId="4590B2E2" w14:textId="77777777" w:rsidR="00D85077" w:rsidRDefault="00D85077" w:rsidP="00D32B76">
      <w:pPr>
        <w:tabs>
          <w:tab w:val="left" w:pos="-993"/>
        </w:tabs>
        <w:ind w:left="-851"/>
      </w:pPr>
    </w:p>
    <w:p w14:paraId="5B2B6E14" w14:textId="77777777" w:rsidR="00D85077" w:rsidRDefault="00D85077" w:rsidP="00D32B76">
      <w:pPr>
        <w:tabs>
          <w:tab w:val="left" w:pos="-993"/>
        </w:tabs>
        <w:ind w:left="-851"/>
      </w:pPr>
    </w:p>
    <w:p w14:paraId="2C2AD746" w14:textId="77777777" w:rsidR="00D85077" w:rsidRDefault="00D85077" w:rsidP="00D32B76">
      <w:pPr>
        <w:tabs>
          <w:tab w:val="left" w:pos="-993"/>
        </w:tabs>
        <w:ind w:left="-851"/>
      </w:pPr>
    </w:p>
    <w:p w14:paraId="02916263" w14:textId="77777777" w:rsidR="00D85077" w:rsidRDefault="00D85077" w:rsidP="00D32B76">
      <w:pPr>
        <w:tabs>
          <w:tab w:val="left" w:pos="-993"/>
        </w:tabs>
        <w:ind w:left="-851"/>
      </w:pPr>
    </w:p>
    <w:p w14:paraId="1E782E28" w14:textId="77777777" w:rsidR="00D85077" w:rsidRDefault="00D85077" w:rsidP="00D32B76">
      <w:pPr>
        <w:tabs>
          <w:tab w:val="left" w:pos="-993"/>
        </w:tabs>
        <w:ind w:left="-851"/>
      </w:pPr>
    </w:p>
    <w:p w14:paraId="038F853C" w14:textId="77777777" w:rsidR="00D85077" w:rsidRPr="00BF1B75" w:rsidRDefault="00D85077" w:rsidP="00D32B76">
      <w:pPr>
        <w:tabs>
          <w:tab w:val="left" w:pos="-993"/>
        </w:tabs>
        <w:ind w:left="-851"/>
      </w:pPr>
    </w:p>
    <w:p w14:paraId="02D359C3" w14:textId="77777777" w:rsidR="00D32B76" w:rsidRPr="00BF1B75" w:rsidRDefault="00D32B76" w:rsidP="00D32B76">
      <w:pPr>
        <w:tabs>
          <w:tab w:val="left" w:pos="-993"/>
        </w:tabs>
        <w:ind w:left="-851"/>
      </w:pPr>
    </w:p>
    <w:p w14:paraId="57DF6AAC" w14:textId="77777777" w:rsidR="00D32B76" w:rsidRPr="00BF1B75" w:rsidRDefault="00D32B76" w:rsidP="00913541">
      <w:pPr>
        <w:tabs>
          <w:tab w:val="left" w:pos="-993"/>
        </w:tabs>
      </w:pPr>
    </w:p>
    <w:p w14:paraId="0C602CE2" w14:textId="242EA809" w:rsidR="00D32B76" w:rsidRDefault="00E427B3" w:rsidP="00E427B3">
      <w:pPr>
        <w:tabs>
          <w:tab w:val="left" w:pos="-993"/>
        </w:tabs>
        <w:ind w:left="-851"/>
      </w:pPr>
      <w:proofErr w:type="gramStart"/>
      <w:r w:rsidRPr="00E427B3">
        <w:rPr>
          <w:b/>
        </w:rPr>
        <w:lastRenderedPageBreak/>
        <w:t>Question 1.</w:t>
      </w:r>
      <w:proofErr w:type="gramEnd"/>
      <w:r>
        <w:t xml:space="preserve"> </w:t>
      </w:r>
      <w:r w:rsidR="00D32B76" w:rsidRPr="00BF1B75">
        <w:t xml:space="preserve">Using </w:t>
      </w:r>
      <w:r w:rsidR="00AE0F8E">
        <w:t xml:space="preserve">this formula for </w:t>
      </w:r>
      <w:r w:rsidR="00D32B76" w:rsidRPr="00BF1B75">
        <w:t xml:space="preserve">reaction time, </w:t>
      </w:r>
      <w:r w:rsidR="00D32B76" w:rsidRPr="00BF1B75">
        <w:rPr>
          <w:b/>
        </w:rPr>
        <w:t xml:space="preserve">t =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084488" w:rsidRPr="00BF1B75">
        <w:t xml:space="preserve"> calculate</w:t>
      </w:r>
      <w:r w:rsidR="00D32B76" w:rsidRPr="00BF1B75">
        <w:t xml:space="preserve"> the reaction times for you and your partner. </w:t>
      </w:r>
      <w:r w:rsidR="005E03E0">
        <w:t xml:space="preserve"> H = height and g = gravity on Earth </w:t>
      </w:r>
      <w:r w:rsidR="005E03E0">
        <w:tab/>
      </w:r>
      <w:r w:rsidR="005E03E0">
        <w:tab/>
      </w:r>
      <w:r w:rsidR="005E03E0">
        <w:tab/>
      </w:r>
      <w:r w:rsidR="005E03E0">
        <w:tab/>
      </w:r>
      <w:r w:rsidR="005E03E0">
        <w:tab/>
      </w:r>
      <w:r w:rsidR="005E03E0">
        <w:tab/>
      </w:r>
      <w:r w:rsidR="0004435A">
        <w:tab/>
      </w:r>
      <w:r w:rsidR="00540C02" w:rsidRPr="005E03E0">
        <w:rPr>
          <w:b/>
          <w:i/>
        </w:rPr>
        <w:t>(4 marks)</w:t>
      </w:r>
      <w:r w:rsidR="00540C02" w:rsidRPr="00BF1B75">
        <w:t xml:space="preserve">  </w:t>
      </w:r>
    </w:p>
    <w:p w14:paraId="18EFA5A4" w14:textId="77777777" w:rsidR="002824EC" w:rsidRDefault="002824EC" w:rsidP="00E427B3">
      <w:pPr>
        <w:tabs>
          <w:tab w:val="left" w:pos="-993"/>
        </w:tabs>
        <w:ind w:left="-851"/>
      </w:pPr>
    </w:p>
    <w:p w14:paraId="1D242F0D" w14:textId="7160BEF9" w:rsidR="00721189" w:rsidRPr="00BF1B75" w:rsidRDefault="00721189" w:rsidP="00721189">
      <w:pPr>
        <w:tabs>
          <w:tab w:val="left" w:pos="-993"/>
        </w:tabs>
      </w:pPr>
      <w:r w:rsidRPr="00877E55">
        <w:rPr>
          <w:i/>
        </w:rPr>
        <w:t xml:space="preserve">*NOTE: gravity is measured in m/s/s, and your current reaction is recorded in cm. You will need to </w:t>
      </w:r>
      <w:r w:rsidRPr="006044E9">
        <w:rPr>
          <w:b/>
          <w:i/>
        </w:rPr>
        <w:t>convert</w:t>
      </w:r>
      <w:r w:rsidRPr="00877E55">
        <w:rPr>
          <w:i/>
        </w:rPr>
        <w:t xml:space="preserve"> </w:t>
      </w:r>
      <w:r>
        <w:rPr>
          <w:i/>
        </w:rPr>
        <w:t xml:space="preserve">your reaction </w:t>
      </w:r>
      <w:r w:rsidR="0067007E">
        <w:rPr>
          <w:i/>
        </w:rPr>
        <w:t xml:space="preserve">from </w:t>
      </w:r>
      <w:r w:rsidR="0067007E" w:rsidRPr="006044E9">
        <w:rPr>
          <w:b/>
          <w:i/>
        </w:rPr>
        <w:t>cm</w:t>
      </w:r>
      <w:r w:rsidRPr="00877E55">
        <w:rPr>
          <w:i/>
        </w:rPr>
        <w:t xml:space="preserve"> to </w:t>
      </w:r>
      <w:r w:rsidRPr="006044E9">
        <w:rPr>
          <w:b/>
          <w:i/>
        </w:rPr>
        <w:t>m</w:t>
      </w:r>
      <w:r w:rsidRPr="00877E55">
        <w:rPr>
          <w:i/>
        </w:rPr>
        <w:t xml:space="preserve"> before you complete the calculation</w:t>
      </w:r>
    </w:p>
    <w:p w14:paraId="60A69691" w14:textId="77777777" w:rsidR="00540C02" w:rsidRPr="00BF1B75" w:rsidRDefault="00540C02" w:rsidP="00D32B76">
      <w:pPr>
        <w:tabs>
          <w:tab w:val="left" w:pos="-993"/>
        </w:tabs>
        <w:ind w:left="-851"/>
        <w:rPr>
          <w:vertAlign w:val="superscript"/>
        </w:rPr>
      </w:pPr>
    </w:p>
    <w:p w14:paraId="71EB28EA" w14:textId="77777777" w:rsidR="00540C02" w:rsidRPr="00BF1B75" w:rsidRDefault="00540C02" w:rsidP="0004435A">
      <w:pPr>
        <w:tabs>
          <w:tab w:val="left" w:pos="-993"/>
        </w:tabs>
        <w:ind w:left="-851"/>
        <w:jc w:val="center"/>
        <w:rPr>
          <w:b/>
        </w:rPr>
      </w:pPr>
      <w:r w:rsidRPr="00BF1B75">
        <w:rPr>
          <w:b/>
          <w:u w:val="single"/>
        </w:rPr>
        <w:t>My reaction time</w:t>
      </w:r>
      <w:r w:rsidRPr="00BF1B75">
        <w:rPr>
          <w:b/>
        </w:rPr>
        <w:t xml:space="preserve">                                           </w:t>
      </w:r>
      <w:proofErr w:type="gramStart"/>
      <w:r w:rsidRPr="00BF1B75">
        <w:rPr>
          <w:b/>
          <w:u w:val="single"/>
        </w:rPr>
        <w:t>My</w:t>
      </w:r>
      <w:proofErr w:type="gramEnd"/>
      <w:r w:rsidRPr="00BF1B75">
        <w:rPr>
          <w:b/>
          <w:u w:val="single"/>
        </w:rPr>
        <w:t xml:space="preserve"> partner’s reaction time</w:t>
      </w:r>
    </w:p>
    <w:p w14:paraId="658D9CF4" w14:textId="77777777" w:rsidR="00D32B76" w:rsidRPr="00BF1B75" w:rsidRDefault="00D32B76" w:rsidP="00D32B76">
      <w:pPr>
        <w:tabs>
          <w:tab w:val="left" w:pos="-993"/>
        </w:tabs>
        <w:ind w:left="-851"/>
      </w:pPr>
    </w:p>
    <w:p w14:paraId="39A4CED9" w14:textId="77777777" w:rsidR="008A3BBB" w:rsidRDefault="008A3BBB" w:rsidP="00D32B76">
      <w:pPr>
        <w:tabs>
          <w:tab w:val="left" w:pos="-993"/>
        </w:tabs>
        <w:ind w:left="-851"/>
      </w:pPr>
    </w:p>
    <w:p w14:paraId="60F89006" w14:textId="77777777" w:rsidR="000D20E6" w:rsidRDefault="000D20E6" w:rsidP="00D32B76">
      <w:pPr>
        <w:tabs>
          <w:tab w:val="left" w:pos="-993"/>
        </w:tabs>
        <w:ind w:left="-851"/>
      </w:pPr>
    </w:p>
    <w:p w14:paraId="2D74D279" w14:textId="77777777" w:rsidR="008A3BBB" w:rsidRDefault="008A3BBB" w:rsidP="00C50BE8">
      <w:pPr>
        <w:tabs>
          <w:tab w:val="left" w:pos="-993"/>
        </w:tabs>
        <w:spacing w:line="360" w:lineRule="auto"/>
      </w:pPr>
    </w:p>
    <w:p w14:paraId="744FE9BB" w14:textId="77777777" w:rsidR="00EC2F5E" w:rsidRDefault="00EC2F5E" w:rsidP="00C50BE8">
      <w:pPr>
        <w:tabs>
          <w:tab w:val="left" w:pos="-993"/>
        </w:tabs>
        <w:spacing w:line="360" w:lineRule="auto"/>
      </w:pPr>
    </w:p>
    <w:p w14:paraId="14DC6C74" w14:textId="44AA0EA7" w:rsidR="00540C02" w:rsidRDefault="008A3BBB" w:rsidP="00F67FD8">
      <w:pPr>
        <w:tabs>
          <w:tab w:val="left" w:pos="-993"/>
        </w:tabs>
        <w:spacing w:line="360" w:lineRule="auto"/>
        <w:ind w:left="-851"/>
        <w:rPr>
          <w:b/>
          <w:i/>
        </w:rPr>
      </w:pPr>
      <w:proofErr w:type="gramStart"/>
      <w:r w:rsidRPr="008A3BBB">
        <w:rPr>
          <w:b/>
        </w:rPr>
        <w:t>Question 2.</w:t>
      </w:r>
      <w:proofErr w:type="gramEnd"/>
      <w:r>
        <w:t xml:space="preserve"> </w:t>
      </w:r>
      <w:r w:rsidR="00540C02" w:rsidRPr="00BF1B75">
        <w:t xml:space="preserve">Who has a better reaction time? Explain your answer.                                        </w:t>
      </w:r>
      <w:r w:rsidR="00540C02" w:rsidRPr="008A3BBB">
        <w:rPr>
          <w:b/>
          <w:i/>
        </w:rPr>
        <w:t>(2 marks)</w:t>
      </w:r>
    </w:p>
    <w:p w14:paraId="7CAC624D" w14:textId="4F1544FC" w:rsidR="00A874DA" w:rsidRDefault="00F67FD8" w:rsidP="00A874DA">
      <w:pPr>
        <w:tabs>
          <w:tab w:val="left" w:pos="-993"/>
        </w:tabs>
        <w:spacing w:line="360" w:lineRule="auto"/>
        <w:ind w:left="-851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F1EC7">
        <w:t>____</w:t>
      </w:r>
      <w:r>
        <w:t>____</w:t>
      </w:r>
      <w:r w:rsidR="00A874DA">
        <w:t xml:space="preserve"> </w:t>
      </w:r>
    </w:p>
    <w:p w14:paraId="5B639895" w14:textId="77777777" w:rsidR="00A874DA" w:rsidRPr="00A13729" w:rsidRDefault="00A874DA" w:rsidP="00A874DA">
      <w:pPr>
        <w:tabs>
          <w:tab w:val="left" w:pos="-993"/>
        </w:tabs>
        <w:spacing w:line="360" w:lineRule="auto"/>
        <w:ind w:left="-851"/>
        <w:rPr>
          <w:sz w:val="16"/>
        </w:rPr>
      </w:pPr>
    </w:p>
    <w:p w14:paraId="30432934" w14:textId="50730B9A" w:rsidR="00540C02" w:rsidRPr="00BF1B75" w:rsidRDefault="00A874DA" w:rsidP="00A874DA">
      <w:pPr>
        <w:tabs>
          <w:tab w:val="left" w:pos="-993"/>
        </w:tabs>
        <w:spacing w:line="360" w:lineRule="auto"/>
        <w:ind w:left="-851"/>
      </w:pPr>
      <w:proofErr w:type="gramStart"/>
      <w:r w:rsidRPr="006167FC">
        <w:rPr>
          <w:b/>
        </w:rPr>
        <w:t>Question 3.</w:t>
      </w:r>
      <w:proofErr w:type="gramEnd"/>
      <w:r>
        <w:t xml:space="preserve"> Describe two reasons why a person may react unusually slow</w:t>
      </w:r>
      <w:r w:rsidR="006167FC">
        <w:t xml:space="preserve">ly. </w:t>
      </w:r>
      <w:r w:rsidR="006167FC">
        <w:tab/>
      </w:r>
      <w:r w:rsidR="006167FC">
        <w:tab/>
      </w:r>
      <w:r w:rsidR="00800DC7">
        <w:rPr>
          <w:b/>
          <w:i/>
        </w:rPr>
        <w:t>(</w:t>
      </w:r>
      <w:r w:rsidR="00DD3D61" w:rsidRPr="006167FC">
        <w:rPr>
          <w:b/>
          <w:i/>
        </w:rPr>
        <w:t>2</w:t>
      </w:r>
      <w:r w:rsidR="00540C02" w:rsidRPr="006167FC">
        <w:rPr>
          <w:b/>
          <w:i/>
        </w:rPr>
        <w:t xml:space="preserve"> mark</w:t>
      </w:r>
      <w:r w:rsidR="00800DC7">
        <w:rPr>
          <w:b/>
          <w:i/>
        </w:rPr>
        <w:t>s</w:t>
      </w:r>
      <w:r w:rsidR="00540C02" w:rsidRPr="006167FC">
        <w:rPr>
          <w:b/>
          <w:i/>
        </w:rPr>
        <w:t>)</w:t>
      </w:r>
    </w:p>
    <w:p w14:paraId="476D70DE" w14:textId="77777777" w:rsidR="004F0004" w:rsidRDefault="004F0004" w:rsidP="004F0004">
      <w:pPr>
        <w:tabs>
          <w:tab w:val="left" w:pos="-993"/>
        </w:tabs>
        <w:spacing w:line="360" w:lineRule="auto"/>
        <w:ind w:left="-851"/>
      </w:pPr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6B476245" w14:textId="77777777" w:rsidR="005D3261" w:rsidRPr="00A13729" w:rsidRDefault="005D3261" w:rsidP="0093668F">
      <w:pPr>
        <w:tabs>
          <w:tab w:val="left" w:pos="-993"/>
        </w:tabs>
        <w:spacing w:line="360" w:lineRule="auto"/>
        <w:rPr>
          <w:sz w:val="16"/>
        </w:rPr>
      </w:pPr>
    </w:p>
    <w:p w14:paraId="2C91D6D2" w14:textId="14BDC402" w:rsidR="005D3261" w:rsidRDefault="005D3261" w:rsidP="004F0004">
      <w:pPr>
        <w:tabs>
          <w:tab w:val="left" w:pos="-993"/>
        </w:tabs>
        <w:spacing w:line="360" w:lineRule="auto"/>
        <w:ind w:left="-851"/>
      </w:pPr>
      <w:r w:rsidRPr="00261084">
        <w:rPr>
          <w:b/>
        </w:rPr>
        <w:t>Question 4.</w:t>
      </w:r>
      <w:r>
        <w:t xml:space="preserve"> Explain why five trials were conducted </w:t>
      </w:r>
      <w:r w:rsidR="00F221B5">
        <w:t xml:space="preserve">for both you and your partner. </w:t>
      </w:r>
      <w:r w:rsidR="00F221B5">
        <w:tab/>
      </w:r>
      <w:r w:rsidR="00F221B5">
        <w:tab/>
      </w:r>
      <w:r w:rsidR="009F1EC7">
        <w:rPr>
          <w:b/>
          <w:i/>
        </w:rPr>
        <w:t>(1</w:t>
      </w:r>
      <w:r w:rsidR="00F221B5" w:rsidRPr="00F221B5">
        <w:rPr>
          <w:b/>
          <w:i/>
        </w:rPr>
        <w:t xml:space="preserve"> marks)</w:t>
      </w:r>
    </w:p>
    <w:p w14:paraId="2677C6E8" w14:textId="77777777" w:rsidR="00EC2F5E" w:rsidRDefault="00F221B5" w:rsidP="00F221B5">
      <w:pPr>
        <w:tabs>
          <w:tab w:val="left" w:pos="-993"/>
        </w:tabs>
        <w:spacing w:line="360" w:lineRule="auto"/>
        <w:ind w:left="-851"/>
      </w:pPr>
      <w:r>
        <w:t>____________________________________________________________________________________________________________________________________________________________________</w:t>
      </w:r>
    </w:p>
    <w:p w14:paraId="47C5F5D9" w14:textId="5C1670EB" w:rsidR="001A4481" w:rsidRPr="00A13729" w:rsidRDefault="00F221B5" w:rsidP="00F221B5">
      <w:pPr>
        <w:tabs>
          <w:tab w:val="left" w:pos="-993"/>
        </w:tabs>
        <w:spacing w:line="360" w:lineRule="auto"/>
        <w:ind w:left="-851"/>
        <w:rPr>
          <w:sz w:val="16"/>
        </w:rPr>
      </w:pPr>
      <w:r>
        <w:t xml:space="preserve"> </w:t>
      </w:r>
    </w:p>
    <w:p w14:paraId="0311A568" w14:textId="2A9AE588" w:rsidR="00AF4874" w:rsidRDefault="001A4481" w:rsidP="00F221B5">
      <w:pPr>
        <w:tabs>
          <w:tab w:val="left" w:pos="-993"/>
        </w:tabs>
        <w:spacing w:line="360" w:lineRule="auto"/>
        <w:ind w:left="-851"/>
      </w:pPr>
      <w:proofErr w:type="gramStart"/>
      <w:r w:rsidRPr="00050BA4">
        <w:rPr>
          <w:b/>
        </w:rPr>
        <w:t>Question 5</w:t>
      </w:r>
      <w:r>
        <w:t>.</w:t>
      </w:r>
      <w:proofErr w:type="gramEnd"/>
      <w:r>
        <w:t xml:space="preserve">  Imagine that y</w:t>
      </w:r>
      <w:r w:rsidR="00050BA4">
        <w:t xml:space="preserve">ou have placed a </w:t>
      </w:r>
      <w:r w:rsidR="008C2BA3">
        <w:t>large, s</w:t>
      </w:r>
      <w:r w:rsidR="00050BA4">
        <w:t xml:space="preserve">trong fan under your partner, so that it is blowing up towards the ceiling all around them and the ruler. </w:t>
      </w:r>
      <w:r w:rsidR="004157E0">
        <w:t xml:space="preserve">The force it exerts is </w:t>
      </w:r>
      <w:r w:rsidR="004157E0" w:rsidRPr="007A140E">
        <w:rPr>
          <w:b/>
        </w:rPr>
        <w:t>less</w:t>
      </w:r>
      <w:r w:rsidR="004157E0">
        <w:t xml:space="preserve"> than that of gravity.</w:t>
      </w:r>
    </w:p>
    <w:p w14:paraId="6EF4E7BD" w14:textId="77777777" w:rsidR="007A140E" w:rsidRDefault="00AF4874" w:rsidP="00AF4874">
      <w:pPr>
        <w:tabs>
          <w:tab w:val="left" w:pos="-993"/>
        </w:tabs>
        <w:spacing w:line="360" w:lineRule="auto"/>
        <w:ind w:left="-851"/>
      </w:pPr>
      <w:r>
        <w:rPr>
          <w:b/>
        </w:rPr>
        <w:t xml:space="preserve">a) </w:t>
      </w:r>
      <w:r w:rsidR="00050BA4">
        <w:t xml:space="preserve">Describe how this would </w:t>
      </w:r>
      <w:r w:rsidR="00746F5A">
        <w:t>change</w:t>
      </w:r>
      <w:r>
        <w:t xml:space="preserve"> the </w:t>
      </w:r>
      <w:r w:rsidR="004E3680">
        <w:t>motion of the ruler</w:t>
      </w:r>
      <w:r>
        <w:t xml:space="preserve"> </w:t>
      </w:r>
      <w:r w:rsidR="004E3680">
        <w:t xml:space="preserve">after you </w:t>
      </w:r>
      <w:r>
        <w:t>drop it</w:t>
      </w:r>
      <w:r w:rsidR="00582CBE">
        <w:t>.</w:t>
      </w:r>
      <w:r w:rsidR="009F6F5A">
        <w:tab/>
      </w:r>
      <w:r w:rsidR="009F6F5A">
        <w:tab/>
      </w:r>
      <w:r w:rsidR="009F6F5A">
        <w:tab/>
      </w:r>
      <w:r w:rsidR="009F6F5A" w:rsidRPr="009F6F5A">
        <w:rPr>
          <w:b/>
          <w:i/>
        </w:rPr>
        <w:t>(2 marks)</w:t>
      </w:r>
      <w:r w:rsidR="009F6F5A">
        <w:t xml:space="preserve">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0C6720" w14:textId="096D9537" w:rsidR="00AF4874" w:rsidRDefault="00AF4874" w:rsidP="00AF4874">
      <w:pPr>
        <w:tabs>
          <w:tab w:val="left" w:pos="-993"/>
        </w:tabs>
        <w:spacing w:line="360" w:lineRule="auto"/>
        <w:ind w:left="-851"/>
      </w:pPr>
      <w:r>
        <w:t>___________________________________________________________________________</w:t>
      </w:r>
      <w:r w:rsidR="009F1EC7">
        <w:t>____</w:t>
      </w:r>
      <w:r>
        <w:t xml:space="preserve">___ </w:t>
      </w:r>
    </w:p>
    <w:p w14:paraId="60CF27E6" w14:textId="77777777" w:rsidR="0093668F" w:rsidRPr="000D20E6" w:rsidRDefault="0093668F" w:rsidP="00F221B5">
      <w:pPr>
        <w:tabs>
          <w:tab w:val="left" w:pos="-993"/>
        </w:tabs>
        <w:spacing w:line="360" w:lineRule="auto"/>
        <w:ind w:left="-851"/>
        <w:rPr>
          <w:b/>
          <w:sz w:val="16"/>
        </w:rPr>
      </w:pPr>
    </w:p>
    <w:p w14:paraId="10756B5D" w14:textId="17EF0D2B" w:rsidR="001A4481" w:rsidRDefault="004976F1" w:rsidP="00F221B5">
      <w:pPr>
        <w:tabs>
          <w:tab w:val="left" w:pos="-993"/>
        </w:tabs>
        <w:spacing w:line="360" w:lineRule="auto"/>
        <w:ind w:left="-851"/>
      </w:pPr>
      <w:proofErr w:type="gramStart"/>
      <w:r w:rsidRPr="0093668F">
        <w:rPr>
          <w:b/>
        </w:rPr>
        <w:t>b</w:t>
      </w:r>
      <w:proofErr w:type="gramEnd"/>
      <w:r w:rsidRPr="0093668F">
        <w:rPr>
          <w:b/>
        </w:rPr>
        <w:t>)</w:t>
      </w:r>
      <w:r>
        <w:t xml:space="preserve"> </w:t>
      </w:r>
      <w:r w:rsidR="0093668F">
        <w:t>Explain the</w:t>
      </w:r>
      <w:r>
        <w:t xml:space="preserve"> impact</w:t>
      </w:r>
      <w:r w:rsidR="0093668F">
        <w:t xml:space="preserve"> that </w:t>
      </w:r>
      <w:r w:rsidR="00980562">
        <w:t>this would</w:t>
      </w:r>
      <w:r>
        <w:t xml:space="preserve"> this appear to have on your reaction tim</w:t>
      </w:r>
      <w:r w:rsidR="00980562">
        <w:t>e.</w:t>
      </w:r>
      <w:r w:rsidR="00C41C87">
        <w:t xml:space="preserve"> </w:t>
      </w:r>
      <w:r w:rsidR="00C41C87">
        <w:tab/>
      </w:r>
      <w:r w:rsidR="00C41C87">
        <w:tab/>
      </w:r>
      <w:r w:rsidR="00C41C87" w:rsidRPr="00C41C87">
        <w:rPr>
          <w:b/>
          <w:i/>
        </w:rPr>
        <w:t>(1 mark)</w:t>
      </w:r>
    </w:p>
    <w:p w14:paraId="4E163B1F" w14:textId="4C020E1C" w:rsidR="00913541" w:rsidRPr="007A140E" w:rsidRDefault="0093668F" w:rsidP="007A140E">
      <w:pPr>
        <w:tabs>
          <w:tab w:val="left" w:pos="-993"/>
        </w:tabs>
        <w:spacing w:line="360" w:lineRule="auto"/>
        <w:ind w:left="-851"/>
      </w:pPr>
      <w:r>
        <w:t>_____________________________________________________________________________________________________________________________________________________________</w:t>
      </w:r>
      <w:r w:rsidR="009F1EC7">
        <w:t>__</w:t>
      </w:r>
      <w:r>
        <w:t>_____</w:t>
      </w:r>
    </w:p>
    <w:p w14:paraId="606B1822" w14:textId="77777777" w:rsidR="00540C02" w:rsidRPr="00B71939" w:rsidRDefault="00813B6B" w:rsidP="00D93478">
      <w:pPr>
        <w:tabs>
          <w:tab w:val="left" w:pos="-993"/>
        </w:tabs>
        <w:ind w:left="-851"/>
        <w:rPr>
          <w:b/>
          <w:u w:val="single"/>
        </w:rPr>
      </w:pPr>
      <w:r w:rsidRPr="00B71939">
        <w:rPr>
          <w:b/>
          <w:u w:val="single"/>
        </w:rPr>
        <w:lastRenderedPageBreak/>
        <w:t xml:space="preserve">PART 2: </w:t>
      </w:r>
      <w:r w:rsidR="00540C02" w:rsidRPr="00B71939">
        <w:rPr>
          <w:b/>
          <w:u w:val="single"/>
        </w:rPr>
        <w:t>Hanging Weights</w:t>
      </w:r>
    </w:p>
    <w:p w14:paraId="0789C372" w14:textId="77777777" w:rsidR="00540C02" w:rsidRPr="00BF1B75" w:rsidRDefault="00540C02" w:rsidP="00D32B76">
      <w:pPr>
        <w:tabs>
          <w:tab w:val="left" w:pos="-993"/>
        </w:tabs>
        <w:ind w:left="-851"/>
      </w:pPr>
      <w:r w:rsidRPr="00BF1B75">
        <w:t xml:space="preserve"> </w:t>
      </w:r>
    </w:p>
    <w:p w14:paraId="4B1B9FE4" w14:textId="07E05357" w:rsidR="00950E1A" w:rsidRPr="00BF1B75" w:rsidRDefault="00152CCE" w:rsidP="00152CCE">
      <w:pPr>
        <w:tabs>
          <w:tab w:val="left" w:pos="-993"/>
        </w:tabs>
        <w:ind w:left="-851"/>
      </w:pPr>
      <w:r>
        <w:t xml:space="preserve">Measure </w:t>
      </w:r>
      <w:r w:rsidRPr="00BF1B75">
        <w:t xml:space="preserve">and record the </w:t>
      </w:r>
      <w:r>
        <w:t xml:space="preserve">weight and </w:t>
      </w:r>
      <w:r w:rsidRPr="00BF1B75">
        <w:t>mass of the weights</w:t>
      </w:r>
      <w:r>
        <w:t xml:space="preserve"> you have been provided with</w:t>
      </w:r>
      <w:r w:rsidRPr="00BF1B75">
        <w:t>.</w:t>
      </w:r>
      <w:r>
        <w:t xml:space="preserve"> Your weights will be less than 1kg, so ensure that you record your measurement correctly.</w:t>
      </w:r>
      <w:r>
        <w:tab/>
      </w:r>
      <w:r>
        <w:tab/>
      </w:r>
      <w:r>
        <w:tab/>
      </w:r>
      <w:r w:rsidRPr="00F361A4">
        <w:rPr>
          <w:b/>
          <w:i/>
        </w:rPr>
        <w:t xml:space="preserve"> (2 marks)</w:t>
      </w:r>
    </w:p>
    <w:p w14:paraId="7DD1BF7F" w14:textId="77777777" w:rsidR="00950E1A" w:rsidRPr="00BF1B75" w:rsidRDefault="00950E1A" w:rsidP="00D32B76">
      <w:pPr>
        <w:tabs>
          <w:tab w:val="left" w:pos="-993"/>
        </w:tabs>
        <w:ind w:left="-851"/>
      </w:pPr>
    </w:p>
    <w:p w14:paraId="5DB973C8" w14:textId="39D875DD" w:rsidR="00950E1A" w:rsidRPr="00BF1B75" w:rsidRDefault="00BA6FC0" w:rsidP="00DE1129">
      <w:pPr>
        <w:tabs>
          <w:tab w:val="left" w:pos="-993"/>
        </w:tabs>
        <w:ind w:left="-851"/>
      </w:pPr>
      <w:r>
        <w:t>Weight on Earth</w:t>
      </w:r>
      <w:r w:rsidR="00950E1A" w:rsidRPr="00BF1B75">
        <w:t xml:space="preserve"> </w:t>
      </w:r>
      <w:r>
        <w:t>=   __________</w:t>
      </w:r>
      <w:r w:rsidR="003964ED">
        <w:t>___</w:t>
      </w:r>
      <w:r>
        <w:t>____ N</w:t>
      </w:r>
      <w:r w:rsidR="00DE1129">
        <w:t xml:space="preserve">        </w:t>
      </w:r>
      <w:r>
        <w:t>Mass</w:t>
      </w:r>
      <w:r w:rsidR="00950E1A" w:rsidRPr="00BF1B75">
        <w:t xml:space="preserve"> = ___</w:t>
      </w:r>
      <w:r>
        <w:t>_________</w:t>
      </w:r>
      <w:r w:rsidR="00950E1A" w:rsidRPr="00BF1B75">
        <w:t>__________</w:t>
      </w:r>
      <w:r w:rsidR="003964ED">
        <w:t>___</w:t>
      </w:r>
      <w:r w:rsidR="00950E1A" w:rsidRPr="00BF1B75">
        <w:t>__ kg</w:t>
      </w:r>
      <w:r w:rsidR="00813B6B" w:rsidRPr="00BF1B75">
        <w:t xml:space="preserve">                                                         </w:t>
      </w:r>
    </w:p>
    <w:p w14:paraId="2E9BB4D8" w14:textId="77777777" w:rsidR="00950E1A" w:rsidRPr="00BF1B75" w:rsidRDefault="00950E1A" w:rsidP="00D32B76">
      <w:pPr>
        <w:tabs>
          <w:tab w:val="left" w:pos="-993"/>
        </w:tabs>
        <w:ind w:left="-851"/>
      </w:pPr>
    </w:p>
    <w:p w14:paraId="43F59F97" w14:textId="77777777" w:rsidR="00670FF7" w:rsidRDefault="00670FF7" w:rsidP="00D32B76">
      <w:pPr>
        <w:tabs>
          <w:tab w:val="left" w:pos="-993"/>
        </w:tabs>
        <w:ind w:left="-851"/>
      </w:pPr>
    </w:p>
    <w:p w14:paraId="26759F9B" w14:textId="3DEC64A4" w:rsidR="00950E1A" w:rsidRPr="00BF1B75" w:rsidRDefault="000B67F1" w:rsidP="00D32B76">
      <w:pPr>
        <w:tabs>
          <w:tab w:val="left" w:pos="-993"/>
        </w:tabs>
        <w:ind w:left="-851"/>
      </w:pPr>
      <w:r w:rsidRPr="00BF1B75">
        <w:t>Attach</w:t>
      </w:r>
      <w:r w:rsidR="00950E1A" w:rsidRPr="00BF1B75">
        <w:t xml:space="preserve"> the </w:t>
      </w:r>
      <w:r w:rsidR="003E1A88">
        <w:t>weights</w:t>
      </w:r>
      <w:r w:rsidR="00950E1A" w:rsidRPr="00BF1B75">
        <w:t xml:space="preserve"> to a string and hang </w:t>
      </w:r>
      <w:r w:rsidR="003E1A88">
        <w:t>them</w:t>
      </w:r>
      <w:r w:rsidR="00950E1A" w:rsidRPr="00BF1B75">
        <w:t xml:space="preserve"> on the clamp stand. The cla</w:t>
      </w:r>
      <w:r w:rsidR="003E1A88">
        <w:t>mp must be at the highest point</w:t>
      </w:r>
      <w:r w:rsidR="00950E1A" w:rsidRPr="00BF1B75">
        <w:t>.  Measure and record the height</w:t>
      </w:r>
      <w:r w:rsidR="005D63EF">
        <w:t xml:space="preserve"> from the bottom of the weights to the bench</w:t>
      </w:r>
      <w:r w:rsidR="00950E1A" w:rsidRPr="00BF1B75">
        <w:t>.</w:t>
      </w:r>
      <w:r w:rsidR="00136074" w:rsidRPr="00136074">
        <w:t xml:space="preserve"> </w:t>
      </w:r>
      <w:r w:rsidR="005D63EF">
        <w:tab/>
      </w:r>
      <w:r w:rsidR="005D63EF">
        <w:tab/>
      </w:r>
      <w:r w:rsidR="00ED06DE">
        <w:rPr>
          <w:b/>
          <w:i/>
        </w:rPr>
        <w:t>(1</w:t>
      </w:r>
      <w:r w:rsidR="00136074" w:rsidRPr="00136074">
        <w:rPr>
          <w:b/>
          <w:i/>
        </w:rPr>
        <w:t xml:space="preserve"> </w:t>
      </w:r>
      <w:r w:rsidR="00ED06DE">
        <w:rPr>
          <w:b/>
          <w:i/>
        </w:rPr>
        <w:t>mark</w:t>
      </w:r>
      <w:r w:rsidR="00136074" w:rsidRPr="00136074">
        <w:rPr>
          <w:b/>
          <w:i/>
        </w:rPr>
        <w:t>)</w:t>
      </w:r>
    </w:p>
    <w:p w14:paraId="0978CEAF" w14:textId="77777777" w:rsidR="00950E1A" w:rsidRPr="00BF1B75" w:rsidRDefault="00950E1A" w:rsidP="00D32B76">
      <w:pPr>
        <w:tabs>
          <w:tab w:val="left" w:pos="-993"/>
        </w:tabs>
        <w:ind w:left="-851"/>
      </w:pPr>
    </w:p>
    <w:p w14:paraId="7A9DCD16" w14:textId="77777777" w:rsidR="00950E1A" w:rsidRPr="00BF1B75" w:rsidRDefault="00950E1A" w:rsidP="00D32B76">
      <w:pPr>
        <w:tabs>
          <w:tab w:val="left" w:pos="-993"/>
        </w:tabs>
        <w:ind w:left="-851"/>
      </w:pPr>
      <w:r w:rsidRPr="00BF1B75">
        <w:t>H =    ___________________cm</w:t>
      </w:r>
    </w:p>
    <w:p w14:paraId="33D07F30" w14:textId="77777777" w:rsidR="00950E1A" w:rsidRPr="00BF1B75" w:rsidRDefault="00950E1A" w:rsidP="00ED06DE">
      <w:pPr>
        <w:tabs>
          <w:tab w:val="left" w:pos="-993"/>
        </w:tabs>
      </w:pPr>
    </w:p>
    <w:p w14:paraId="60AC2416" w14:textId="77777777" w:rsidR="000B67F1" w:rsidRPr="00BF1B75" w:rsidRDefault="000B67F1" w:rsidP="00950E1A">
      <w:pPr>
        <w:pStyle w:val="ListParagraph"/>
        <w:tabs>
          <w:tab w:val="left" w:pos="-993"/>
        </w:tabs>
        <w:ind w:left="-491"/>
      </w:pPr>
    </w:p>
    <w:p w14:paraId="20AFD698" w14:textId="541360B5" w:rsidR="00590F23" w:rsidRDefault="000B67F1" w:rsidP="00B94849">
      <w:pPr>
        <w:tabs>
          <w:tab w:val="left" w:pos="-993"/>
        </w:tabs>
        <w:ind w:left="-851"/>
      </w:pPr>
      <w:r w:rsidRPr="00BF1B75">
        <w:t xml:space="preserve">While the </w:t>
      </w:r>
      <w:r w:rsidR="00136074">
        <w:t>weights</w:t>
      </w:r>
      <w:r w:rsidRPr="00BF1B75">
        <w:t xml:space="preserve"> </w:t>
      </w:r>
      <w:r w:rsidR="00136074">
        <w:t>are</w:t>
      </w:r>
      <w:r w:rsidRPr="00BF1B75">
        <w:t xml:space="preserve"> hanging </w:t>
      </w:r>
      <w:r w:rsidR="00B27B32">
        <w:t xml:space="preserve">steadily </w:t>
      </w:r>
      <w:r w:rsidRPr="00BF1B75">
        <w:t xml:space="preserve">on the string, cut the string with a </w:t>
      </w:r>
      <w:r w:rsidR="00C6221A">
        <w:t xml:space="preserve">pair of </w:t>
      </w:r>
      <w:r w:rsidRPr="00BF1B75">
        <w:t>scissors so that the weights fall down.</w:t>
      </w:r>
      <w:r w:rsidR="00B57DA1">
        <w:t xml:space="preserve"> </w:t>
      </w:r>
      <w:r w:rsidRPr="00B94849">
        <w:rPr>
          <w:b/>
        </w:rPr>
        <w:t>Be careful not to crush your fingers</w:t>
      </w:r>
      <w:r w:rsidRPr="00BF1B75">
        <w:t xml:space="preserve">. </w:t>
      </w:r>
    </w:p>
    <w:p w14:paraId="62723D7A" w14:textId="7E1388A6" w:rsidR="00950E1A" w:rsidRPr="00BF1B75" w:rsidRDefault="00136074" w:rsidP="00B94849">
      <w:pPr>
        <w:tabs>
          <w:tab w:val="left" w:pos="-993"/>
        </w:tabs>
        <w:ind w:left="-85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F7FE39" w14:textId="0B0453C6" w:rsidR="00684837" w:rsidRDefault="004B0D8F" w:rsidP="00590F23">
      <w:pPr>
        <w:tabs>
          <w:tab w:val="left" w:pos="-993"/>
        </w:tabs>
        <w:ind w:left="-851"/>
      </w:pPr>
      <w:r>
        <w:rPr>
          <w:b/>
        </w:rPr>
        <w:t>Question 1</w:t>
      </w:r>
      <w:r w:rsidR="00590F23" w:rsidRPr="00B94849">
        <w:rPr>
          <w:b/>
        </w:rPr>
        <w:t>.</w:t>
      </w:r>
      <w:r w:rsidR="00590F23">
        <w:rPr>
          <w:b/>
        </w:rPr>
        <w:t xml:space="preserve"> </w:t>
      </w:r>
      <w:r w:rsidR="00C20A8B">
        <w:t>Using</w:t>
      </w:r>
      <w:r w:rsidR="00684837" w:rsidRPr="00BF1B75">
        <w:t xml:space="preserve"> </w:t>
      </w:r>
      <w:r w:rsidR="00684837" w:rsidRPr="00BF1B75">
        <w:rPr>
          <w:b/>
        </w:rPr>
        <w:t xml:space="preserve">t </w:t>
      </w:r>
      <w:proofErr w:type="gramStart"/>
      <w:r w:rsidR="00684837" w:rsidRPr="00BF1B75">
        <w:rPr>
          <w:b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>
            <w:proofErr w:type="gramEnd"/>
          </m:deg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684837" w:rsidRPr="00BF1B75">
        <w:rPr>
          <w:b/>
        </w:rPr>
        <w:t xml:space="preserve"> </w:t>
      </w:r>
      <w:r w:rsidR="00C20A8B">
        <w:rPr>
          <w:b/>
        </w:rPr>
        <w:t xml:space="preserve">, </w:t>
      </w:r>
      <w:r w:rsidR="00684837" w:rsidRPr="00BF1B75">
        <w:t>calculate the time it takes</w:t>
      </w:r>
      <w:r w:rsidR="00276C29">
        <w:t xml:space="preserve"> for</w:t>
      </w:r>
      <w:r w:rsidR="00684837" w:rsidRPr="00BF1B75">
        <w:t xml:space="preserve"> the </w:t>
      </w:r>
      <w:r w:rsidR="00337BAE">
        <w:t xml:space="preserve">weights to hit the ground. </w:t>
      </w:r>
      <w:r w:rsidR="00496E3F">
        <w:tab/>
      </w:r>
      <w:r w:rsidR="00337BAE" w:rsidRPr="00496E3F">
        <w:rPr>
          <w:b/>
          <w:i/>
        </w:rPr>
        <w:t>(</w:t>
      </w:r>
      <w:r w:rsidR="00496E3F" w:rsidRPr="00496E3F">
        <w:rPr>
          <w:b/>
          <w:i/>
        </w:rPr>
        <w:t>2 marks)</w:t>
      </w:r>
      <w:r w:rsidR="00684837" w:rsidRPr="00BF1B75">
        <w:t xml:space="preserve">      </w:t>
      </w:r>
    </w:p>
    <w:p w14:paraId="5B244F40" w14:textId="77777777" w:rsidR="00684837" w:rsidRDefault="00684837" w:rsidP="00590F23">
      <w:pPr>
        <w:tabs>
          <w:tab w:val="left" w:pos="-993"/>
        </w:tabs>
        <w:ind w:left="-851"/>
      </w:pPr>
    </w:p>
    <w:p w14:paraId="1B012A89" w14:textId="77777777" w:rsidR="00684837" w:rsidRDefault="00684837" w:rsidP="00590F23">
      <w:pPr>
        <w:tabs>
          <w:tab w:val="left" w:pos="-993"/>
        </w:tabs>
        <w:ind w:left="-851"/>
      </w:pPr>
    </w:p>
    <w:p w14:paraId="59194B8C" w14:textId="77777777" w:rsidR="00B04346" w:rsidRDefault="00B04346" w:rsidP="00590F23">
      <w:pPr>
        <w:tabs>
          <w:tab w:val="left" w:pos="-993"/>
        </w:tabs>
        <w:ind w:left="-851"/>
      </w:pPr>
    </w:p>
    <w:p w14:paraId="16C98CE8" w14:textId="77777777" w:rsidR="00684837" w:rsidRDefault="00684837" w:rsidP="00590F23">
      <w:pPr>
        <w:tabs>
          <w:tab w:val="left" w:pos="-993"/>
        </w:tabs>
        <w:ind w:left="-851"/>
      </w:pPr>
    </w:p>
    <w:p w14:paraId="4D2F7087" w14:textId="77777777" w:rsidR="00684837" w:rsidRDefault="00684837" w:rsidP="00590F23">
      <w:pPr>
        <w:tabs>
          <w:tab w:val="left" w:pos="-993"/>
        </w:tabs>
        <w:ind w:left="-851"/>
      </w:pPr>
    </w:p>
    <w:p w14:paraId="53AD6589" w14:textId="542E4CCA" w:rsidR="000B67F1" w:rsidRDefault="00684837" w:rsidP="00590F23">
      <w:pPr>
        <w:tabs>
          <w:tab w:val="left" w:pos="-993"/>
        </w:tabs>
        <w:ind w:left="-851"/>
        <w:rPr>
          <w:b/>
          <w:i/>
        </w:rPr>
      </w:pPr>
      <w:r w:rsidRPr="00684837">
        <w:rPr>
          <w:b/>
        </w:rPr>
        <w:t>Question 2.</w:t>
      </w:r>
      <w:r>
        <w:t xml:space="preserve"> </w:t>
      </w:r>
      <w:r w:rsidR="00590F23">
        <w:t xml:space="preserve">Calculate the average </w:t>
      </w:r>
      <w:r w:rsidR="00CB7CDD">
        <w:t>speed</w:t>
      </w:r>
      <w:r w:rsidR="00590F23">
        <w:t xml:space="preserve"> of </w:t>
      </w:r>
      <w:r w:rsidR="00CB7CDD">
        <w:t xml:space="preserve">the weights </w:t>
      </w:r>
      <w:r w:rsidR="00834315">
        <w:t>as they fall.</w:t>
      </w:r>
      <w:r w:rsidR="004B0D8F" w:rsidRPr="004B0D8F">
        <w:rPr>
          <w:b/>
          <w:i/>
        </w:rPr>
        <w:t xml:space="preserve"> </w:t>
      </w:r>
      <w:r w:rsidR="004B0D8F">
        <w:rPr>
          <w:b/>
          <w:i/>
        </w:rPr>
        <w:tab/>
      </w:r>
      <w:r w:rsidR="004B0D8F">
        <w:rPr>
          <w:b/>
          <w:i/>
        </w:rPr>
        <w:tab/>
      </w:r>
      <w:r w:rsidR="004B0D8F">
        <w:rPr>
          <w:b/>
          <w:i/>
        </w:rPr>
        <w:tab/>
      </w:r>
      <w:r w:rsidR="004B0D8F">
        <w:rPr>
          <w:b/>
          <w:i/>
        </w:rPr>
        <w:tab/>
      </w:r>
      <w:r w:rsidR="004B0D8F" w:rsidRPr="00136074">
        <w:rPr>
          <w:b/>
          <w:i/>
        </w:rPr>
        <w:t>(2 marks)</w:t>
      </w:r>
    </w:p>
    <w:p w14:paraId="1D9359B2" w14:textId="77777777" w:rsidR="00EC7417" w:rsidRPr="00A54A3B" w:rsidRDefault="00EC7417" w:rsidP="00EC7417">
      <w:pPr>
        <w:tabs>
          <w:tab w:val="left" w:pos="-993"/>
        </w:tabs>
        <w:rPr>
          <w:i/>
        </w:rPr>
      </w:pPr>
      <w:r w:rsidRPr="00A54A3B">
        <w:rPr>
          <w:i/>
        </w:rPr>
        <w:t>NOTE: remember any conversions that you may need to do. What is speed normally measured in?</w:t>
      </w:r>
    </w:p>
    <w:p w14:paraId="78C0F567" w14:textId="77777777" w:rsidR="00EC7417" w:rsidRDefault="00EC7417" w:rsidP="00590F23">
      <w:pPr>
        <w:tabs>
          <w:tab w:val="left" w:pos="-993"/>
        </w:tabs>
        <w:ind w:left="-851"/>
        <w:rPr>
          <w:b/>
          <w:i/>
        </w:rPr>
      </w:pPr>
    </w:p>
    <w:p w14:paraId="323A0E93" w14:textId="77777777" w:rsidR="00555A9B" w:rsidRDefault="00555A9B" w:rsidP="00590F23">
      <w:pPr>
        <w:tabs>
          <w:tab w:val="left" w:pos="-993"/>
        </w:tabs>
        <w:ind w:left="-851"/>
      </w:pPr>
    </w:p>
    <w:p w14:paraId="6AECC9EF" w14:textId="77777777" w:rsidR="00B45B80" w:rsidRDefault="00B45B80" w:rsidP="00590F23">
      <w:pPr>
        <w:tabs>
          <w:tab w:val="left" w:pos="-993"/>
        </w:tabs>
        <w:ind w:left="-851"/>
      </w:pPr>
    </w:p>
    <w:p w14:paraId="5C879984" w14:textId="77777777" w:rsidR="00B04346" w:rsidRDefault="00B04346" w:rsidP="00590F23">
      <w:pPr>
        <w:tabs>
          <w:tab w:val="left" w:pos="-993"/>
        </w:tabs>
        <w:ind w:left="-851"/>
      </w:pPr>
    </w:p>
    <w:p w14:paraId="50CE89B3" w14:textId="77777777" w:rsidR="00B45B80" w:rsidRDefault="00B45B80" w:rsidP="00EC7417">
      <w:pPr>
        <w:tabs>
          <w:tab w:val="left" w:pos="-993"/>
        </w:tabs>
      </w:pPr>
    </w:p>
    <w:p w14:paraId="784DF12B" w14:textId="1C051496" w:rsidR="00555A9B" w:rsidRDefault="00337BAE" w:rsidP="00590F23">
      <w:pPr>
        <w:tabs>
          <w:tab w:val="left" w:pos="-993"/>
        </w:tabs>
        <w:ind w:left="-851"/>
      </w:pPr>
      <w:proofErr w:type="gramStart"/>
      <w:r>
        <w:rPr>
          <w:b/>
        </w:rPr>
        <w:t>Question 3</w:t>
      </w:r>
      <w:r w:rsidR="00555A9B" w:rsidRPr="003B2B81">
        <w:rPr>
          <w:b/>
        </w:rPr>
        <w:t>.</w:t>
      </w:r>
      <w:proofErr w:type="gramEnd"/>
      <w:r w:rsidR="00555A9B">
        <w:t xml:space="preserve"> If you were to determine the average velocity of the </w:t>
      </w:r>
      <w:r w:rsidR="0096642F">
        <w:t xml:space="preserve">weights as they fell, you would need to </w:t>
      </w:r>
      <w:r w:rsidR="00B45B80">
        <w:t>determine</w:t>
      </w:r>
      <w:r w:rsidR="0096642F">
        <w:t xml:space="preserve"> a direction of motion. Name </w:t>
      </w:r>
      <w:r w:rsidR="0096642F" w:rsidRPr="00B45B80">
        <w:t>a</w:t>
      </w:r>
      <w:r w:rsidR="0096642F">
        <w:t xml:space="preserve"> direction that these weights are moving in. </w:t>
      </w:r>
      <w:r w:rsidR="00B45B80">
        <w:tab/>
      </w:r>
      <w:r w:rsidR="0096642F" w:rsidRPr="0096642F">
        <w:rPr>
          <w:b/>
          <w:i/>
        </w:rPr>
        <w:t>(1 mark)</w:t>
      </w:r>
    </w:p>
    <w:p w14:paraId="27935505" w14:textId="77777777" w:rsidR="004B37B7" w:rsidRDefault="004B37B7" w:rsidP="00590F23">
      <w:pPr>
        <w:tabs>
          <w:tab w:val="left" w:pos="-993"/>
        </w:tabs>
        <w:ind w:left="-851"/>
      </w:pPr>
    </w:p>
    <w:p w14:paraId="4B4D3090" w14:textId="33323120" w:rsidR="00834315" w:rsidRPr="00590F23" w:rsidRDefault="004B37B7" w:rsidP="00590F23">
      <w:pPr>
        <w:tabs>
          <w:tab w:val="left" w:pos="-993"/>
        </w:tabs>
        <w:ind w:left="-851"/>
      </w:pPr>
      <w:r>
        <w:t>_________________________________________________________________________________</w:t>
      </w:r>
    </w:p>
    <w:p w14:paraId="3E1D080B" w14:textId="77777777" w:rsidR="000B67F1" w:rsidRPr="00BF1B75" w:rsidRDefault="000B67F1" w:rsidP="000B67F1">
      <w:pPr>
        <w:tabs>
          <w:tab w:val="left" w:pos="-993"/>
        </w:tabs>
      </w:pPr>
    </w:p>
    <w:p w14:paraId="7ACA6E93" w14:textId="77777777" w:rsidR="000B67F1" w:rsidRPr="00BF1B75" w:rsidRDefault="000B67F1" w:rsidP="000B67F1">
      <w:pPr>
        <w:tabs>
          <w:tab w:val="left" w:pos="-993"/>
        </w:tabs>
      </w:pPr>
    </w:p>
    <w:p w14:paraId="0FAF74F4" w14:textId="33F712AA" w:rsidR="001D319D" w:rsidRDefault="009640D0" w:rsidP="00551E67">
      <w:pPr>
        <w:tabs>
          <w:tab w:val="left" w:pos="-993"/>
        </w:tabs>
        <w:ind w:left="-851"/>
      </w:pPr>
      <w:r w:rsidRPr="001A2F76">
        <w:rPr>
          <w:b/>
        </w:rPr>
        <w:t>Question 4</w:t>
      </w:r>
      <w:r>
        <w:t xml:space="preserve">. </w:t>
      </w:r>
      <w:r w:rsidR="00551E67">
        <w:t xml:space="preserve"> </w:t>
      </w:r>
      <w:r w:rsidR="001A2F76">
        <w:t>Explain why</w:t>
      </w:r>
      <w:r w:rsidR="001D319D">
        <w:t xml:space="preserve"> </w:t>
      </w:r>
      <w:r w:rsidR="001A2F76">
        <w:t>the weig</w:t>
      </w:r>
      <w:r w:rsidR="002665B1">
        <w:t>hts stop moving when they land</w:t>
      </w:r>
      <w:r w:rsidR="00D0305D">
        <w:t xml:space="preserve"> on the bench.</w:t>
      </w:r>
      <w:r w:rsidR="001A2F76">
        <w:t xml:space="preserve"> </w:t>
      </w:r>
      <w:r w:rsidR="001A2F76">
        <w:tab/>
      </w:r>
      <w:r w:rsidR="009632EA">
        <w:tab/>
      </w:r>
      <w:r w:rsidR="009632EA">
        <w:rPr>
          <w:b/>
          <w:i/>
        </w:rPr>
        <w:t>(2</w:t>
      </w:r>
      <w:r w:rsidR="001A2F76" w:rsidRPr="001A2F76">
        <w:rPr>
          <w:b/>
          <w:i/>
        </w:rPr>
        <w:t xml:space="preserve"> mark)</w:t>
      </w:r>
    </w:p>
    <w:p w14:paraId="30F3BE64" w14:textId="1A3ECBE6" w:rsidR="001D319D" w:rsidRDefault="001A2F76" w:rsidP="00DB534C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__________________________________________________________________________________________________________________________________________________________________</w:t>
      </w:r>
    </w:p>
    <w:p w14:paraId="11DBD55A" w14:textId="04C39D0F" w:rsidR="001D319D" w:rsidRDefault="001A2F76" w:rsidP="00DB534C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_________________________________________________________________________________</w:t>
      </w:r>
    </w:p>
    <w:p w14:paraId="6AFDC133" w14:textId="77777777" w:rsidR="001A2F76" w:rsidRDefault="001A2F76" w:rsidP="00551E67">
      <w:pPr>
        <w:tabs>
          <w:tab w:val="left" w:pos="-993"/>
        </w:tabs>
        <w:ind w:left="-851"/>
      </w:pPr>
    </w:p>
    <w:p w14:paraId="552B55AE" w14:textId="22C48BCA" w:rsidR="00BF0410" w:rsidRDefault="00BF0410" w:rsidP="00551E67">
      <w:pPr>
        <w:tabs>
          <w:tab w:val="left" w:pos="-993"/>
        </w:tabs>
        <w:ind w:left="-851"/>
      </w:pPr>
      <w:r w:rsidRPr="00BF0410">
        <w:rPr>
          <w:b/>
        </w:rPr>
        <w:t>Question 5.</w:t>
      </w:r>
      <w:r>
        <w:t xml:space="preserve"> Discuss what would happen to the motion of the weights if they were dropped from a greater height</w:t>
      </w:r>
      <w:r w:rsidR="00673CB6">
        <w:t xml:space="preserve">. </w:t>
      </w:r>
      <w:r w:rsidR="00673CB6">
        <w:tab/>
      </w:r>
      <w:r w:rsidR="00673CB6">
        <w:tab/>
      </w:r>
      <w:r w:rsidR="00673CB6">
        <w:tab/>
      </w:r>
      <w:r w:rsidR="00673CB6">
        <w:tab/>
      </w:r>
      <w:r w:rsidR="00673CB6">
        <w:tab/>
      </w:r>
      <w:r w:rsidR="00673CB6">
        <w:tab/>
      </w:r>
      <w:r w:rsidR="00673CB6">
        <w:tab/>
      </w:r>
      <w:r w:rsidR="00673CB6">
        <w:tab/>
      </w:r>
      <w:r w:rsidR="00673CB6">
        <w:tab/>
      </w:r>
      <w:r w:rsidR="00673CB6">
        <w:tab/>
      </w:r>
      <w:r w:rsidR="00673CB6">
        <w:tab/>
      </w:r>
      <w:r w:rsidR="00673CB6" w:rsidRPr="00673CB6">
        <w:rPr>
          <w:b/>
          <w:i/>
        </w:rPr>
        <w:t>(2 marks)</w:t>
      </w:r>
    </w:p>
    <w:p w14:paraId="13D631F0" w14:textId="77777777" w:rsidR="00673CB6" w:rsidRDefault="00673CB6" w:rsidP="00673CB6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__________________________________________________________________________________________________________________________________________________________________</w:t>
      </w:r>
    </w:p>
    <w:p w14:paraId="353C11E7" w14:textId="3AEDCB7E" w:rsidR="00B04346" w:rsidRPr="00EC7417" w:rsidRDefault="00673CB6" w:rsidP="00EC7417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_________________________________________________________________________________</w:t>
      </w:r>
      <w:r w:rsidR="00616025">
        <w:t xml:space="preserve"> _________________________________________________________________________________</w:t>
      </w:r>
    </w:p>
    <w:p w14:paraId="45A2B27A" w14:textId="78ED08E4" w:rsidR="00C45228" w:rsidRDefault="001A2F76" w:rsidP="005E24D1">
      <w:pPr>
        <w:tabs>
          <w:tab w:val="left" w:pos="-993"/>
        </w:tabs>
        <w:spacing w:line="360" w:lineRule="auto"/>
        <w:ind w:left="-851"/>
        <w:jc w:val="both"/>
      </w:pPr>
      <w:proofErr w:type="gramStart"/>
      <w:r w:rsidRPr="001A2F76">
        <w:rPr>
          <w:b/>
        </w:rPr>
        <w:lastRenderedPageBreak/>
        <w:t xml:space="preserve">Question </w:t>
      </w:r>
      <w:r w:rsidR="00CB4F28">
        <w:rPr>
          <w:b/>
        </w:rPr>
        <w:t>6</w:t>
      </w:r>
      <w:r>
        <w:t>.</w:t>
      </w:r>
      <w:proofErr w:type="gramEnd"/>
      <w:r>
        <w:t xml:space="preserve"> </w:t>
      </w:r>
      <w:r w:rsidR="00551E67">
        <w:t xml:space="preserve">Using this equipment set-up, there are a number of </w:t>
      </w:r>
      <w:r w:rsidR="00AE2286">
        <w:t>motion experiments that you could conduct.</w:t>
      </w:r>
      <w:r w:rsidR="00073B07">
        <w:t xml:space="preserve"> Imagine that you are testing how quickly the weights drop when you increase their mass. The table below </w:t>
      </w:r>
      <w:r w:rsidR="00917989">
        <w:t>contains the data for such an experiment.</w:t>
      </w:r>
    </w:p>
    <w:tbl>
      <w:tblPr>
        <w:tblStyle w:val="TableGrid"/>
        <w:tblpPr w:leftFromText="180" w:rightFromText="180" w:vertAnchor="page" w:horzAnchor="margin" w:tblpXSpec="center" w:tblpY="2486"/>
        <w:tblW w:w="7185" w:type="dxa"/>
        <w:tblLook w:val="04A0" w:firstRow="1" w:lastRow="0" w:firstColumn="1" w:lastColumn="0" w:noHBand="0" w:noVBand="1"/>
      </w:tblPr>
      <w:tblGrid>
        <w:gridCol w:w="2395"/>
        <w:gridCol w:w="2395"/>
        <w:gridCol w:w="2395"/>
      </w:tblGrid>
      <w:tr w:rsidR="00913541" w14:paraId="197A7FD8" w14:textId="77777777" w:rsidTr="00913541">
        <w:trPr>
          <w:trHeight w:val="303"/>
        </w:trPr>
        <w:tc>
          <w:tcPr>
            <w:tcW w:w="2395" w:type="dxa"/>
          </w:tcPr>
          <w:p w14:paraId="2D54E50D" w14:textId="77777777" w:rsidR="00913541" w:rsidRPr="0040211B" w:rsidRDefault="00913541" w:rsidP="00913541">
            <w:pPr>
              <w:tabs>
                <w:tab w:val="left" w:pos="-993"/>
              </w:tabs>
              <w:jc w:val="center"/>
              <w:rPr>
                <w:b/>
              </w:rPr>
            </w:pPr>
            <w:r w:rsidRPr="0040211B">
              <w:rPr>
                <w:b/>
              </w:rPr>
              <w:t>Mass (kilograms)</w:t>
            </w:r>
          </w:p>
        </w:tc>
        <w:tc>
          <w:tcPr>
            <w:tcW w:w="2395" w:type="dxa"/>
          </w:tcPr>
          <w:p w14:paraId="2CE3DD6B" w14:textId="77777777" w:rsidR="00913541" w:rsidRPr="0040211B" w:rsidRDefault="00913541" w:rsidP="00913541">
            <w:pPr>
              <w:tabs>
                <w:tab w:val="left" w:pos="-993"/>
              </w:tabs>
              <w:jc w:val="center"/>
              <w:rPr>
                <w:b/>
              </w:rPr>
            </w:pPr>
            <w:r w:rsidRPr="0040211B">
              <w:rPr>
                <w:b/>
              </w:rPr>
              <w:t>Height (metres)</w:t>
            </w:r>
          </w:p>
        </w:tc>
        <w:tc>
          <w:tcPr>
            <w:tcW w:w="2395" w:type="dxa"/>
          </w:tcPr>
          <w:p w14:paraId="3CB22677" w14:textId="77777777" w:rsidR="00913541" w:rsidRPr="0040211B" w:rsidRDefault="00913541" w:rsidP="00913541">
            <w:pPr>
              <w:tabs>
                <w:tab w:val="left" w:pos="-993"/>
              </w:tabs>
              <w:jc w:val="center"/>
              <w:rPr>
                <w:b/>
              </w:rPr>
            </w:pPr>
            <w:r w:rsidRPr="0040211B">
              <w:rPr>
                <w:b/>
              </w:rPr>
              <w:t>Time (seconds)</w:t>
            </w:r>
          </w:p>
        </w:tc>
      </w:tr>
      <w:tr w:rsidR="00913541" w14:paraId="0625C90D" w14:textId="77777777" w:rsidTr="00913541">
        <w:trPr>
          <w:trHeight w:val="272"/>
        </w:trPr>
        <w:tc>
          <w:tcPr>
            <w:tcW w:w="2395" w:type="dxa"/>
          </w:tcPr>
          <w:p w14:paraId="0B87486E" w14:textId="77777777" w:rsidR="00913541" w:rsidRPr="00C45228" w:rsidRDefault="00913541" w:rsidP="00913541">
            <w:pPr>
              <w:tabs>
                <w:tab w:val="left" w:pos="-993"/>
              </w:tabs>
              <w:rPr>
                <w:sz w:val="22"/>
                <w:szCs w:val="22"/>
              </w:rPr>
            </w:pPr>
            <w:r w:rsidRPr="00C45228">
              <w:rPr>
                <w:sz w:val="22"/>
                <w:szCs w:val="22"/>
              </w:rPr>
              <w:t>0.1</w:t>
            </w:r>
          </w:p>
        </w:tc>
        <w:tc>
          <w:tcPr>
            <w:tcW w:w="2395" w:type="dxa"/>
          </w:tcPr>
          <w:p w14:paraId="5FF257F6" w14:textId="77777777" w:rsidR="00913541" w:rsidRPr="00C45228" w:rsidRDefault="00913541" w:rsidP="00913541">
            <w:pPr>
              <w:tabs>
                <w:tab w:val="left" w:pos="-993"/>
              </w:tabs>
              <w:rPr>
                <w:sz w:val="22"/>
                <w:szCs w:val="22"/>
              </w:rPr>
            </w:pPr>
            <w:r w:rsidRPr="00C45228">
              <w:rPr>
                <w:sz w:val="22"/>
                <w:szCs w:val="22"/>
              </w:rPr>
              <w:t>0.4</w:t>
            </w:r>
          </w:p>
        </w:tc>
        <w:tc>
          <w:tcPr>
            <w:tcW w:w="2395" w:type="dxa"/>
          </w:tcPr>
          <w:p w14:paraId="6F255474" w14:textId="77777777" w:rsidR="00913541" w:rsidRPr="00C45228" w:rsidRDefault="00913541" w:rsidP="00913541">
            <w:pPr>
              <w:tabs>
                <w:tab w:val="left" w:pos="-993"/>
              </w:tabs>
              <w:rPr>
                <w:sz w:val="22"/>
                <w:szCs w:val="22"/>
              </w:rPr>
            </w:pPr>
            <w:r w:rsidRPr="00C45228">
              <w:rPr>
                <w:sz w:val="22"/>
                <w:szCs w:val="22"/>
              </w:rPr>
              <w:t>0.5</w:t>
            </w:r>
          </w:p>
        </w:tc>
      </w:tr>
      <w:tr w:rsidR="00913541" w14:paraId="7C4F9301" w14:textId="77777777" w:rsidTr="00913541">
        <w:trPr>
          <w:trHeight w:val="285"/>
        </w:trPr>
        <w:tc>
          <w:tcPr>
            <w:tcW w:w="2395" w:type="dxa"/>
          </w:tcPr>
          <w:p w14:paraId="729EA234" w14:textId="77777777" w:rsidR="00913541" w:rsidRPr="00C45228" w:rsidRDefault="00913541" w:rsidP="00913541">
            <w:pPr>
              <w:tabs>
                <w:tab w:val="left" w:pos="-993"/>
              </w:tabs>
              <w:rPr>
                <w:sz w:val="22"/>
                <w:szCs w:val="22"/>
              </w:rPr>
            </w:pPr>
            <w:r w:rsidRPr="00C45228">
              <w:rPr>
                <w:sz w:val="22"/>
                <w:szCs w:val="22"/>
              </w:rPr>
              <w:t>0.2</w:t>
            </w:r>
          </w:p>
        </w:tc>
        <w:tc>
          <w:tcPr>
            <w:tcW w:w="2395" w:type="dxa"/>
          </w:tcPr>
          <w:p w14:paraId="4AC1A4B8" w14:textId="77777777" w:rsidR="00913541" w:rsidRPr="00C45228" w:rsidRDefault="00913541" w:rsidP="00913541">
            <w:pPr>
              <w:tabs>
                <w:tab w:val="left" w:pos="-993"/>
              </w:tabs>
              <w:rPr>
                <w:sz w:val="22"/>
                <w:szCs w:val="22"/>
              </w:rPr>
            </w:pPr>
            <w:r w:rsidRPr="00C45228">
              <w:rPr>
                <w:sz w:val="22"/>
                <w:szCs w:val="22"/>
              </w:rPr>
              <w:t>0.4</w:t>
            </w:r>
          </w:p>
        </w:tc>
        <w:tc>
          <w:tcPr>
            <w:tcW w:w="2395" w:type="dxa"/>
          </w:tcPr>
          <w:p w14:paraId="01D8FC31" w14:textId="77777777" w:rsidR="00913541" w:rsidRPr="00C45228" w:rsidRDefault="00913541" w:rsidP="00913541">
            <w:pPr>
              <w:tabs>
                <w:tab w:val="left" w:pos="-993"/>
              </w:tabs>
              <w:rPr>
                <w:sz w:val="22"/>
                <w:szCs w:val="22"/>
              </w:rPr>
            </w:pPr>
            <w:r w:rsidRPr="00C45228">
              <w:rPr>
                <w:sz w:val="22"/>
                <w:szCs w:val="22"/>
              </w:rPr>
              <w:t>0.45</w:t>
            </w:r>
          </w:p>
        </w:tc>
      </w:tr>
      <w:tr w:rsidR="00913541" w14:paraId="1C2D6911" w14:textId="77777777" w:rsidTr="00913541">
        <w:trPr>
          <w:trHeight w:val="272"/>
        </w:trPr>
        <w:tc>
          <w:tcPr>
            <w:tcW w:w="2395" w:type="dxa"/>
          </w:tcPr>
          <w:p w14:paraId="13C777D7" w14:textId="77777777" w:rsidR="00913541" w:rsidRPr="00C45228" w:rsidRDefault="00913541" w:rsidP="00913541">
            <w:pPr>
              <w:tabs>
                <w:tab w:val="left" w:pos="-993"/>
              </w:tabs>
              <w:rPr>
                <w:sz w:val="22"/>
                <w:szCs w:val="22"/>
              </w:rPr>
            </w:pPr>
            <w:r w:rsidRPr="00C45228">
              <w:rPr>
                <w:sz w:val="22"/>
                <w:szCs w:val="22"/>
              </w:rPr>
              <w:t>0.3</w:t>
            </w:r>
          </w:p>
        </w:tc>
        <w:tc>
          <w:tcPr>
            <w:tcW w:w="2395" w:type="dxa"/>
          </w:tcPr>
          <w:p w14:paraId="664D41DA" w14:textId="77777777" w:rsidR="00913541" w:rsidRPr="00C45228" w:rsidRDefault="00913541" w:rsidP="00913541">
            <w:pPr>
              <w:tabs>
                <w:tab w:val="left" w:pos="-993"/>
              </w:tabs>
              <w:rPr>
                <w:sz w:val="22"/>
                <w:szCs w:val="22"/>
              </w:rPr>
            </w:pPr>
            <w:r w:rsidRPr="00C45228">
              <w:rPr>
                <w:sz w:val="22"/>
                <w:szCs w:val="22"/>
              </w:rPr>
              <w:t>0.4</w:t>
            </w:r>
          </w:p>
        </w:tc>
        <w:tc>
          <w:tcPr>
            <w:tcW w:w="2395" w:type="dxa"/>
          </w:tcPr>
          <w:p w14:paraId="3CE444BA" w14:textId="77777777" w:rsidR="00913541" w:rsidRPr="00C45228" w:rsidRDefault="00913541" w:rsidP="00913541">
            <w:pPr>
              <w:tabs>
                <w:tab w:val="left" w:pos="-993"/>
              </w:tabs>
              <w:rPr>
                <w:sz w:val="22"/>
                <w:szCs w:val="22"/>
              </w:rPr>
            </w:pPr>
            <w:r w:rsidRPr="00C45228">
              <w:rPr>
                <w:sz w:val="22"/>
                <w:szCs w:val="22"/>
              </w:rPr>
              <w:t>0.4</w:t>
            </w:r>
          </w:p>
        </w:tc>
      </w:tr>
      <w:tr w:rsidR="00913541" w14:paraId="219F1505" w14:textId="77777777" w:rsidTr="00913541">
        <w:trPr>
          <w:trHeight w:val="285"/>
        </w:trPr>
        <w:tc>
          <w:tcPr>
            <w:tcW w:w="2395" w:type="dxa"/>
          </w:tcPr>
          <w:p w14:paraId="15246E52" w14:textId="77777777" w:rsidR="00913541" w:rsidRPr="00C45228" w:rsidRDefault="00913541" w:rsidP="00913541">
            <w:pPr>
              <w:tabs>
                <w:tab w:val="left" w:pos="-993"/>
              </w:tabs>
              <w:rPr>
                <w:sz w:val="22"/>
                <w:szCs w:val="22"/>
              </w:rPr>
            </w:pPr>
            <w:r w:rsidRPr="00C45228">
              <w:rPr>
                <w:sz w:val="22"/>
                <w:szCs w:val="22"/>
              </w:rPr>
              <w:t>0.4</w:t>
            </w:r>
          </w:p>
        </w:tc>
        <w:tc>
          <w:tcPr>
            <w:tcW w:w="2395" w:type="dxa"/>
          </w:tcPr>
          <w:p w14:paraId="31A8FBA8" w14:textId="77777777" w:rsidR="00913541" w:rsidRPr="00C45228" w:rsidRDefault="00913541" w:rsidP="00913541">
            <w:pPr>
              <w:tabs>
                <w:tab w:val="left" w:pos="-993"/>
              </w:tabs>
              <w:rPr>
                <w:sz w:val="22"/>
                <w:szCs w:val="22"/>
              </w:rPr>
            </w:pPr>
            <w:r w:rsidRPr="00C45228">
              <w:rPr>
                <w:sz w:val="22"/>
                <w:szCs w:val="22"/>
              </w:rPr>
              <w:t>0.4</w:t>
            </w:r>
          </w:p>
        </w:tc>
        <w:tc>
          <w:tcPr>
            <w:tcW w:w="2395" w:type="dxa"/>
          </w:tcPr>
          <w:p w14:paraId="3ACB3AE4" w14:textId="77777777" w:rsidR="00913541" w:rsidRPr="00C45228" w:rsidRDefault="00913541" w:rsidP="00913541">
            <w:pPr>
              <w:tabs>
                <w:tab w:val="left" w:pos="-993"/>
              </w:tabs>
              <w:rPr>
                <w:sz w:val="22"/>
                <w:szCs w:val="22"/>
              </w:rPr>
            </w:pPr>
            <w:r w:rsidRPr="00C45228">
              <w:rPr>
                <w:sz w:val="22"/>
                <w:szCs w:val="22"/>
              </w:rPr>
              <w:t>0.35</w:t>
            </w:r>
          </w:p>
        </w:tc>
      </w:tr>
      <w:tr w:rsidR="00913541" w14:paraId="3664FB22" w14:textId="77777777" w:rsidTr="00913541">
        <w:trPr>
          <w:trHeight w:val="285"/>
        </w:trPr>
        <w:tc>
          <w:tcPr>
            <w:tcW w:w="2395" w:type="dxa"/>
          </w:tcPr>
          <w:p w14:paraId="6EF632A3" w14:textId="77777777" w:rsidR="00913541" w:rsidRPr="00C45228" w:rsidRDefault="00913541" w:rsidP="00913541">
            <w:pPr>
              <w:tabs>
                <w:tab w:val="left" w:pos="-993"/>
              </w:tabs>
              <w:rPr>
                <w:sz w:val="22"/>
                <w:szCs w:val="22"/>
              </w:rPr>
            </w:pPr>
            <w:r w:rsidRPr="00C45228">
              <w:rPr>
                <w:sz w:val="22"/>
                <w:szCs w:val="22"/>
              </w:rPr>
              <w:t>0.5</w:t>
            </w:r>
          </w:p>
        </w:tc>
        <w:tc>
          <w:tcPr>
            <w:tcW w:w="2395" w:type="dxa"/>
          </w:tcPr>
          <w:p w14:paraId="76017E8A" w14:textId="77777777" w:rsidR="00913541" w:rsidRPr="00C45228" w:rsidRDefault="00913541" w:rsidP="00913541">
            <w:pPr>
              <w:tabs>
                <w:tab w:val="left" w:pos="-993"/>
              </w:tabs>
              <w:rPr>
                <w:sz w:val="22"/>
                <w:szCs w:val="22"/>
              </w:rPr>
            </w:pPr>
            <w:r w:rsidRPr="00C45228">
              <w:rPr>
                <w:sz w:val="22"/>
                <w:szCs w:val="22"/>
              </w:rPr>
              <w:t>0.4</w:t>
            </w:r>
          </w:p>
        </w:tc>
        <w:tc>
          <w:tcPr>
            <w:tcW w:w="2395" w:type="dxa"/>
          </w:tcPr>
          <w:p w14:paraId="3260608E" w14:textId="77777777" w:rsidR="00913541" w:rsidRPr="00C45228" w:rsidRDefault="00913541" w:rsidP="00913541">
            <w:pPr>
              <w:tabs>
                <w:tab w:val="left" w:pos="-993"/>
              </w:tabs>
              <w:rPr>
                <w:sz w:val="22"/>
                <w:szCs w:val="22"/>
              </w:rPr>
            </w:pPr>
            <w:r w:rsidRPr="00C45228">
              <w:rPr>
                <w:sz w:val="22"/>
                <w:szCs w:val="22"/>
              </w:rPr>
              <w:t>0.3</w:t>
            </w:r>
          </w:p>
        </w:tc>
      </w:tr>
    </w:tbl>
    <w:p w14:paraId="7C8C24B5" w14:textId="77777777" w:rsidR="006E560A" w:rsidRPr="006E560A" w:rsidRDefault="006E560A" w:rsidP="006E560A">
      <w:pPr>
        <w:tabs>
          <w:tab w:val="left" w:pos="-993"/>
        </w:tabs>
        <w:ind w:left="-851"/>
      </w:pPr>
    </w:p>
    <w:p w14:paraId="276937A1" w14:textId="77777777" w:rsidR="006E560A" w:rsidRPr="006E560A" w:rsidRDefault="006E560A" w:rsidP="006E560A">
      <w:pPr>
        <w:tabs>
          <w:tab w:val="left" w:pos="-993"/>
        </w:tabs>
        <w:ind w:left="-851"/>
      </w:pPr>
    </w:p>
    <w:p w14:paraId="0A87E958" w14:textId="77777777" w:rsidR="006E560A" w:rsidRPr="006E560A" w:rsidRDefault="006E560A" w:rsidP="006E560A">
      <w:pPr>
        <w:tabs>
          <w:tab w:val="left" w:pos="-993"/>
        </w:tabs>
        <w:ind w:left="-851"/>
      </w:pPr>
    </w:p>
    <w:p w14:paraId="1B0F7DE2" w14:textId="77777777" w:rsidR="006E560A" w:rsidRPr="006E560A" w:rsidRDefault="006E560A" w:rsidP="006E560A">
      <w:pPr>
        <w:tabs>
          <w:tab w:val="left" w:pos="-993"/>
        </w:tabs>
        <w:ind w:left="-851"/>
      </w:pPr>
    </w:p>
    <w:p w14:paraId="3C5D0152" w14:textId="77777777" w:rsidR="006E560A" w:rsidRPr="006E560A" w:rsidRDefault="006E560A" w:rsidP="006E560A">
      <w:pPr>
        <w:tabs>
          <w:tab w:val="left" w:pos="-993"/>
        </w:tabs>
        <w:ind w:left="-851"/>
      </w:pPr>
    </w:p>
    <w:p w14:paraId="570885CC" w14:textId="77777777" w:rsidR="006E560A" w:rsidRPr="006E560A" w:rsidRDefault="006E560A" w:rsidP="006E560A">
      <w:pPr>
        <w:tabs>
          <w:tab w:val="left" w:pos="-993"/>
        </w:tabs>
        <w:ind w:left="-851"/>
      </w:pPr>
    </w:p>
    <w:p w14:paraId="7D01C93C" w14:textId="77777777" w:rsidR="006E560A" w:rsidRPr="006E560A" w:rsidRDefault="006E560A" w:rsidP="006E560A">
      <w:pPr>
        <w:tabs>
          <w:tab w:val="left" w:pos="-993"/>
        </w:tabs>
        <w:ind w:left="-851"/>
      </w:pPr>
    </w:p>
    <w:p w14:paraId="4891F2BD" w14:textId="77777777" w:rsidR="006E560A" w:rsidRPr="006E560A" w:rsidRDefault="006E560A" w:rsidP="006E560A">
      <w:pPr>
        <w:pStyle w:val="ListParagraph"/>
        <w:tabs>
          <w:tab w:val="left" w:pos="-993"/>
        </w:tabs>
        <w:ind w:left="-491"/>
      </w:pPr>
    </w:p>
    <w:p w14:paraId="4564E2D1" w14:textId="5A3FD9B1" w:rsidR="00971929" w:rsidRDefault="00150492" w:rsidP="006E560A">
      <w:pPr>
        <w:tabs>
          <w:tab w:val="left" w:pos="-993"/>
        </w:tabs>
        <w:ind w:left="-851"/>
        <w:rPr>
          <w:b/>
          <w:i/>
        </w:rPr>
      </w:pPr>
      <w:r w:rsidRPr="006E560A">
        <w:rPr>
          <w:b/>
        </w:rPr>
        <w:t>a)</w:t>
      </w:r>
      <w:r>
        <w:t xml:space="preserve"> </w:t>
      </w:r>
      <w:r w:rsidR="00C45228">
        <w:t xml:space="preserve">What is the dependent variable for this experiment? </w:t>
      </w:r>
      <w:r w:rsidR="006E560A">
        <w:t>_______________</w:t>
      </w:r>
      <w:r>
        <w:t>_________</w:t>
      </w:r>
      <w:r w:rsidR="00C45228">
        <w:t xml:space="preserve">____ </w:t>
      </w:r>
      <w:r w:rsidR="006E560A">
        <w:t xml:space="preserve">  </w:t>
      </w:r>
      <w:r w:rsidR="00C45228" w:rsidRPr="006E560A">
        <w:rPr>
          <w:b/>
          <w:i/>
        </w:rPr>
        <w:t>(1 mark)</w:t>
      </w:r>
    </w:p>
    <w:p w14:paraId="5D3D7202" w14:textId="77777777" w:rsidR="005A2908" w:rsidRDefault="005A2908" w:rsidP="006E560A">
      <w:pPr>
        <w:tabs>
          <w:tab w:val="left" w:pos="-993"/>
        </w:tabs>
        <w:ind w:left="-851"/>
      </w:pPr>
    </w:p>
    <w:p w14:paraId="194B8BC6" w14:textId="5FE2399C" w:rsidR="005A2908" w:rsidRDefault="005A2908" w:rsidP="006E560A">
      <w:pPr>
        <w:tabs>
          <w:tab w:val="left" w:pos="-993"/>
        </w:tabs>
        <w:ind w:left="-851"/>
      </w:pPr>
      <w:r w:rsidRPr="005A2908">
        <w:rPr>
          <w:b/>
        </w:rPr>
        <w:t>b)</w:t>
      </w:r>
      <w:r>
        <w:t xml:space="preserve"> State one controlled variable for this experiment: _______________________________</w:t>
      </w:r>
      <w:r>
        <w:tab/>
      </w:r>
      <w:r w:rsidRPr="005A2908">
        <w:rPr>
          <w:b/>
          <w:i/>
        </w:rPr>
        <w:t>(1 mark)</w:t>
      </w:r>
    </w:p>
    <w:p w14:paraId="73565F30" w14:textId="77777777" w:rsidR="00150492" w:rsidRDefault="00150492" w:rsidP="006E560A">
      <w:pPr>
        <w:tabs>
          <w:tab w:val="left" w:pos="-993"/>
        </w:tabs>
        <w:ind w:left="-851"/>
      </w:pPr>
    </w:p>
    <w:p w14:paraId="4263C4A7" w14:textId="11E3E52A" w:rsidR="00084830" w:rsidRDefault="005A2908" w:rsidP="00084830">
      <w:pPr>
        <w:tabs>
          <w:tab w:val="left" w:pos="-993"/>
        </w:tabs>
        <w:spacing w:line="360" w:lineRule="auto"/>
        <w:ind w:left="-851"/>
      </w:pPr>
      <w:r>
        <w:rPr>
          <w:b/>
        </w:rPr>
        <w:t>c</w:t>
      </w:r>
      <w:r w:rsidR="00150492" w:rsidRPr="006E560A">
        <w:rPr>
          <w:b/>
        </w:rPr>
        <w:t>)</w:t>
      </w:r>
      <w:r w:rsidR="00150492">
        <w:t xml:space="preserve"> </w:t>
      </w:r>
      <w:r w:rsidR="001734DF">
        <w:t xml:space="preserve">Explain why height is </w:t>
      </w:r>
      <w:r w:rsidR="00CD5F45">
        <w:t>not the</w:t>
      </w:r>
      <w:r w:rsidR="00C45228">
        <w:t xml:space="preserve"> </w:t>
      </w:r>
      <w:r w:rsidR="00E5464E">
        <w:t>independent</w:t>
      </w:r>
      <w:r w:rsidR="000705FC">
        <w:t xml:space="preserve"> variable for this experiment.</w:t>
      </w:r>
      <w:r w:rsidR="00084830">
        <w:t xml:space="preserve"> </w:t>
      </w:r>
      <w:r w:rsidR="00084830">
        <w:tab/>
      </w:r>
      <w:r w:rsidR="00084830">
        <w:tab/>
      </w:r>
      <w:r w:rsidR="00084830">
        <w:tab/>
      </w:r>
      <w:r w:rsidR="009B474E">
        <w:rPr>
          <w:b/>
          <w:i/>
        </w:rPr>
        <w:t>(2</w:t>
      </w:r>
      <w:r w:rsidR="00084830" w:rsidRPr="006E560A">
        <w:rPr>
          <w:b/>
          <w:i/>
        </w:rPr>
        <w:t xml:space="preserve"> mark)</w:t>
      </w:r>
      <w:r w:rsidR="00084830">
        <w:t xml:space="preserve"> </w:t>
      </w:r>
    </w:p>
    <w:p w14:paraId="20531277" w14:textId="41993779" w:rsidR="001734DF" w:rsidRDefault="00084830" w:rsidP="00084830">
      <w:pPr>
        <w:tabs>
          <w:tab w:val="left" w:pos="-993"/>
        </w:tabs>
        <w:spacing w:line="360" w:lineRule="auto"/>
        <w:ind w:left="-851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0720D">
        <w:t>__________________________</w:t>
      </w:r>
    </w:p>
    <w:p w14:paraId="757AD54E" w14:textId="77777777" w:rsidR="00150492" w:rsidRDefault="00150492" w:rsidP="006E560A">
      <w:pPr>
        <w:tabs>
          <w:tab w:val="left" w:pos="-993"/>
        </w:tabs>
        <w:ind w:left="-851"/>
        <w:rPr>
          <w:b/>
          <w:u w:val="single"/>
        </w:rPr>
      </w:pPr>
    </w:p>
    <w:p w14:paraId="045606FA" w14:textId="44B93CEE" w:rsidR="00150492" w:rsidRDefault="00653A0B" w:rsidP="006E560A">
      <w:pPr>
        <w:tabs>
          <w:tab w:val="left" w:pos="-993"/>
        </w:tabs>
        <w:ind w:left="-851"/>
        <w:rPr>
          <w:b/>
          <w:i/>
        </w:rPr>
      </w:pPr>
      <w:r>
        <w:rPr>
          <w:b/>
        </w:rPr>
        <w:t>d</w:t>
      </w:r>
      <w:r w:rsidR="001734DF" w:rsidRPr="006E560A">
        <w:rPr>
          <w:b/>
        </w:rPr>
        <w:t xml:space="preserve">) </w:t>
      </w:r>
      <w:r w:rsidRPr="009F16B0">
        <w:t>Propose another</w:t>
      </w:r>
      <w:r w:rsidR="005D75DD">
        <w:t xml:space="preserve"> </w:t>
      </w:r>
      <w:r w:rsidR="005D75DD" w:rsidRPr="005D75DD">
        <w:rPr>
          <w:b/>
        </w:rPr>
        <w:t>motion</w:t>
      </w:r>
      <w:r w:rsidRPr="009F16B0">
        <w:t xml:space="preserve"> experiment that could be conducted </w:t>
      </w:r>
      <w:r w:rsidR="009F16B0" w:rsidRPr="009F16B0">
        <w:t>using this equipment</w:t>
      </w:r>
      <w:r w:rsidR="009F16B0">
        <w:rPr>
          <w:b/>
        </w:rPr>
        <w:tab/>
      </w:r>
      <w:r w:rsidR="009B474E">
        <w:rPr>
          <w:b/>
          <w:i/>
        </w:rPr>
        <w:t>(1</w:t>
      </w:r>
      <w:r w:rsidR="009F16B0" w:rsidRPr="009F16B0">
        <w:rPr>
          <w:b/>
          <w:i/>
        </w:rPr>
        <w:t xml:space="preserve"> </w:t>
      </w:r>
      <w:proofErr w:type="gramStart"/>
      <w:r w:rsidR="009F16B0" w:rsidRPr="009F16B0">
        <w:rPr>
          <w:b/>
          <w:i/>
        </w:rPr>
        <w:t>marks</w:t>
      </w:r>
      <w:proofErr w:type="gramEnd"/>
      <w:r w:rsidR="009F16B0" w:rsidRPr="009F16B0">
        <w:rPr>
          <w:b/>
          <w:i/>
        </w:rPr>
        <w:t>)</w:t>
      </w:r>
    </w:p>
    <w:p w14:paraId="71AF76D9" w14:textId="3D066276" w:rsidR="00567101" w:rsidRPr="00567101" w:rsidRDefault="00567101" w:rsidP="00567101">
      <w:pPr>
        <w:tabs>
          <w:tab w:val="left" w:pos="-993"/>
        </w:tabs>
        <w:rPr>
          <w:i/>
        </w:rPr>
      </w:pPr>
      <w:r w:rsidRPr="00567101">
        <w:rPr>
          <w:i/>
        </w:rPr>
        <w:t>(</w:t>
      </w:r>
      <w:r w:rsidR="008C4A85">
        <w:rPr>
          <w:i/>
        </w:rPr>
        <w:t>Hint</w:t>
      </w:r>
      <w:r w:rsidRPr="00567101">
        <w:rPr>
          <w:i/>
        </w:rPr>
        <w:t>: motion is looking at speed, velocity, acceleration, distance, displacement and force)</w:t>
      </w:r>
    </w:p>
    <w:p w14:paraId="73FFF658" w14:textId="77777777" w:rsidR="009F16B0" w:rsidRDefault="009F16B0" w:rsidP="009F16B0">
      <w:pPr>
        <w:tabs>
          <w:tab w:val="left" w:pos="-993"/>
        </w:tabs>
        <w:spacing w:line="360" w:lineRule="auto"/>
        <w:ind w:left="-851"/>
      </w:pPr>
      <w:r>
        <w:rPr>
          <w:b/>
        </w:rPr>
        <w:t xml:space="preserve">_________________________________________________________________________________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DFEF41" w14:textId="77777777" w:rsidR="001734DF" w:rsidRDefault="001734DF" w:rsidP="000210E0">
      <w:pPr>
        <w:tabs>
          <w:tab w:val="left" w:pos="-993"/>
        </w:tabs>
        <w:rPr>
          <w:b/>
          <w:u w:val="single"/>
        </w:rPr>
      </w:pPr>
    </w:p>
    <w:p w14:paraId="33641ECC" w14:textId="77777777" w:rsidR="001734DF" w:rsidRDefault="001734DF" w:rsidP="00567101">
      <w:pPr>
        <w:tabs>
          <w:tab w:val="left" w:pos="-993"/>
        </w:tabs>
        <w:rPr>
          <w:b/>
          <w:u w:val="single"/>
        </w:rPr>
      </w:pPr>
    </w:p>
    <w:p w14:paraId="04954A2B" w14:textId="4E5CA4D2" w:rsidR="00540C02" w:rsidRPr="009640D0" w:rsidRDefault="00813B6B" w:rsidP="00B455BA">
      <w:pPr>
        <w:tabs>
          <w:tab w:val="left" w:pos="-993"/>
        </w:tabs>
        <w:ind w:left="-851"/>
      </w:pPr>
      <w:r w:rsidRPr="00B455BA">
        <w:rPr>
          <w:b/>
          <w:u w:val="single"/>
        </w:rPr>
        <w:t xml:space="preserve">PART </w:t>
      </w:r>
      <w:proofErr w:type="gramStart"/>
      <w:r w:rsidRPr="00B455BA">
        <w:rPr>
          <w:b/>
          <w:u w:val="single"/>
        </w:rPr>
        <w:t>3 :</w:t>
      </w:r>
      <w:r w:rsidR="00164F9D">
        <w:rPr>
          <w:b/>
          <w:u w:val="single"/>
        </w:rPr>
        <w:t>Cart</w:t>
      </w:r>
      <w:proofErr w:type="gramEnd"/>
      <w:r w:rsidRPr="00B455BA">
        <w:rPr>
          <w:b/>
          <w:u w:val="single"/>
        </w:rPr>
        <w:t xml:space="preserve"> on Inclined Plane</w:t>
      </w:r>
    </w:p>
    <w:p w14:paraId="6E4B0CB7" w14:textId="77777777" w:rsidR="00D32B76" w:rsidRPr="00BF1B75" w:rsidRDefault="00D32B76" w:rsidP="00D32B76">
      <w:pPr>
        <w:tabs>
          <w:tab w:val="left" w:pos="-993"/>
        </w:tabs>
        <w:ind w:left="-851"/>
      </w:pPr>
    </w:p>
    <w:p w14:paraId="5033B20E" w14:textId="5858D871" w:rsidR="00D32B76" w:rsidRPr="00BF1B75" w:rsidRDefault="00813B6B" w:rsidP="00D32B76">
      <w:pPr>
        <w:tabs>
          <w:tab w:val="left" w:pos="-993"/>
        </w:tabs>
        <w:ind w:left="-851"/>
      </w:pPr>
      <w:r w:rsidRPr="00BF1B75">
        <w:t xml:space="preserve">In this activity, you are going to allow a </w:t>
      </w:r>
      <w:r w:rsidR="00164F9D">
        <w:t>cart</w:t>
      </w:r>
      <w:r w:rsidRPr="00BF1B75">
        <w:t xml:space="preserve"> to roll down a slope.</w:t>
      </w:r>
      <w:r w:rsidR="002853EF" w:rsidRPr="00BF1B75">
        <w:t xml:space="preserve"> Set up the equipment as shown below</w:t>
      </w:r>
      <w:r w:rsidR="00A521C9">
        <w:t xml:space="preserve"> starting with a height of h=5cm</w:t>
      </w:r>
      <w:r w:rsidR="002853EF" w:rsidRPr="00BF1B75">
        <w:t>.</w:t>
      </w:r>
    </w:p>
    <w:p w14:paraId="6A429A60" w14:textId="52A15A9C" w:rsidR="0001612E" w:rsidRPr="00BF1B75" w:rsidRDefault="0001612E" w:rsidP="00D32B76">
      <w:pPr>
        <w:tabs>
          <w:tab w:val="left" w:pos="-993"/>
        </w:tabs>
        <w:ind w:left="-851"/>
      </w:pPr>
    </w:p>
    <w:p w14:paraId="1829462B" w14:textId="7F2BE20F" w:rsidR="00D32B76" w:rsidRPr="00BF1B75" w:rsidRDefault="000210E0" w:rsidP="00D32B76">
      <w:pPr>
        <w:tabs>
          <w:tab w:val="left" w:pos="-993"/>
        </w:tabs>
        <w:ind w:left="-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9A4FD" wp14:editId="518C6065">
                <wp:simplePos x="0" y="0"/>
                <wp:positionH relativeFrom="column">
                  <wp:posOffset>755015</wp:posOffset>
                </wp:positionH>
                <wp:positionV relativeFrom="paragraph">
                  <wp:posOffset>67310</wp:posOffset>
                </wp:positionV>
                <wp:extent cx="876300" cy="1403985"/>
                <wp:effectExtent l="38100" t="95250" r="38100" b="1054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60734">
                          <a:off x="0" y="0"/>
                          <a:ext cx="876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22205" w14:textId="093CE86A" w:rsidR="000210E0" w:rsidRPr="000210E0" w:rsidRDefault="000210E0" w:rsidP="000210E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100cm</w:t>
                            </w:r>
                            <w:r w:rsidRPr="000210E0">
                              <w:rPr>
                                <w:b/>
                              </w:rPr>
                              <w:t xml:space="preserve">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.45pt;margin-top:5.3pt;width:69pt;height:110.55pt;rotation:830924fd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" stroked="f">
                <v:textbox style="mso-fit-shape-to-text:t">
                  <w:txbxContent>
                    <w:p w14:paraId="43722205" w14:textId="093CE86A" w:rsidR="000210E0" w:rsidRPr="000210E0" w:rsidRDefault="000210E0" w:rsidP="000210E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100cm</w:t>
                      </w:r>
                      <w:r w:rsidRPr="000210E0">
                        <w:rPr>
                          <w:b/>
                        </w:rPr>
                        <w:t xml:space="preserve">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275ABAD" w14:textId="29A1D3BC" w:rsidR="00D32B76" w:rsidRPr="00BF1B75" w:rsidRDefault="000210E0" w:rsidP="0001612E">
      <w:pPr>
        <w:tabs>
          <w:tab w:val="left" w:pos="-993"/>
          <w:tab w:val="left" w:pos="2520"/>
        </w:tabs>
        <w:ind w:left="-851"/>
      </w:pPr>
      <w:r w:rsidRPr="00BF1B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F9B21" wp14:editId="3A4476C5">
                <wp:simplePos x="0" y="0"/>
                <wp:positionH relativeFrom="column">
                  <wp:posOffset>-355600</wp:posOffset>
                </wp:positionH>
                <wp:positionV relativeFrom="paragraph">
                  <wp:posOffset>102870</wp:posOffset>
                </wp:positionV>
                <wp:extent cx="2000250" cy="381000"/>
                <wp:effectExtent l="38100" t="7620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28pt;margin-top:8.1pt;width:157.5pt;height:30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01612E" w:rsidRPr="00BF1B75">
        <w:t xml:space="preserve">                                          </w:t>
      </w:r>
      <w:r w:rsidR="0001612E" w:rsidRPr="00BF1B75">
        <w:tab/>
        <w:t xml:space="preserve"> </w:t>
      </w:r>
    </w:p>
    <w:p w14:paraId="7747CD55" w14:textId="40448FC4" w:rsidR="002F53A1" w:rsidRPr="00BF1B75" w:rsidRDefault="000210E0" w:rsidP="002F53A1">
      <w:pPr>
        <w:tabs>
          <w:tab w:val="left" w:pos="-9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99D166" wp14:editId="6BE932C6">
                <wp:simplePos x="0" y="0"/>
                <wp:positionH relativeFrom="column">
                  <wp:posOffset>1539513</wp:posOffset>
                </wp:positionH>
                <wp:positionV relativeFrom="paragraph">
                  <wp:posOffset>41088</wp:posOffset>
                </wp:positionV>
                <wp:extent cx="733526" cy="254148"/>
                <wp:effectExtent l="19050" t="76200" r="28575" b="698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65144">
                          <a:off x="0" y="0"/>
                          <a:ext cx="733526" cy="25414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69B56" w14:textId="1BC062EE" w:rsidR="000210E0" w:rsidRPr="000210E0" w:rsidRDefault="000210E0" w:rsidP="000210E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Trolley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1.2pt;margin-top:3.25pt;width:57.75pt;height:20pt;rotation:72651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" fillcolor="#c0504d [3205]" stroked="f">
                <v:textbox>
                  <w:txbxContent>
                    <w:p w14:paraId="1BD69B56" w14:textId="1BC062EE" w:rsidR="000210E0" w:rsidRPr="000210E0" w:rsidRDefault="000210E0" w:rsidP="000210E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Trolley</w:t>
                      </w:r>
                    </w:p>
                  </w:txbxContent>
                </v:textbox>
              </v:shape>
            </w:pict>
          </mc:Fallback>
        </mc:AlternateContent>
      </w:r>
      <w:r w:rsidRPr="00BF1B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59269" wp14:editId="1122C7D4">
                <wp:simplePos x="0" y="0"/>
                <wp:positionH relativeFrom="column">
                  <wp:posOffset>-303756</wp:posOffset>
                </wp:positionH>
                <wp:positionV relativeFrom="paragraph">
                  <wp:posOffset>66040</wp:posOffset>
                </wp:positionV>
                <wp:extent cx="0" cy="822673"/>
                <wp:effectExtent l="95250" t="38100" r="5715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67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-23.9pt;margin-top:5.2pt;width:0;height:6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" strokecolor="#4579b8 [3044]">
                <v:stroke startarrow="open" endarrow="open"/>
              </v:shape>
            </w:pict>
          </mc:Fallback>
        </mc:AlternateContent>
      </w:r>
      <w:r w:rsidRPr="00BF1B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CAA16" wp14:editId="1B412D1B">
                <wp:simplePos x="0" y="0"/>
                <wp:positionH relativeFrom="column">
                  <wp:posOffset>-356235</wp:posOffset>
                </wp:positionH>
                <wp:positionV relativeFrom="paragraph">
                  <wp:posOffset>34925</wp:posOffset>
                </wp:positionV>
                <wp:extent cx="4162425" cy="847725"/>
                <wp:effectExtent l="0" t="19050" r="28575" b="476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5" cy="8477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2.75pt" to="299.7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" strokecolor="black [3040]" strokeweight="4.5pt"/>
            </w:pict>
          </mc:Fallback>
        </mc:AlternateContent>
      </w:r>
      <w:r w:rsidR="0001612E" w:rsidRPr="00BF1B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234D1" wp14:editId="6CF8285B">
                <wp:simplePos x="0" y="0"/>
                <wp:positionH relativeFrom="column">
                  <wp:posOffset>371475</wp:posOffset>
                </wp:positionH>
                <wp:positionV relativeFrom="paragraph">
                  <wp:posOffset>54610</wp:posOffset>
                </wp:positionV>
                <wp:extent cx="0" cy="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9.25pt;margin-top:4.3pt;width:0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" strokecolor="#4579b8 [3044]">
                <v:stroke endarrow="open"/>
              </v:shape>
            </w:pict>
          </mc:Fallback>
        </mc:AlternateContent>
      </w:r>
    </w:p>
    <w:p w14:paraId="189D2CA5" w14:textId="63B51000" w:rsidR="002F53A1" w:rsidRPr="00BF1B75" w:rsidRDefault="002F53A1" w:rsidP="002F53A1">
      <w:pPr>
        <w:tabs>
          <w:tab w:val="left" w:pos="-993"/>
        </w:tabs>
      </w:pPr>
    </w:p>
    <w:p w14:paraId="60C67C99" w14:textId="3433B873" w:rsidR="00082668" w:rsidRPr="00BF1B75" w:rsidRDefault="000210E0" w:rsidP="002F53A1">
      <w:pPr>
        <w:tabs>
          <w:tab w:val="left" w:pos="-9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753621" wp14:editId="3F37F58F">
                <wp:simplePos x="0" y="0"/>
                <wp:positionH relativeFrom="column">
                  <wp:posOffset>4626610</wp:posOffset>
                </wp:positionH>
                <wp:positionV relativeFrom="paragraph">
                  <wp:posOffset>17780</wp:posOffset>
                </wp:positionV>
                <wp:extent cx="876300" cy="1403985"/>
                <wp:effectExtent l="0" t="0" r="0" b="63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41A97" w14:textId="0AD2D36C" w:rsidR="000210E0" w:rsidRPr="000210E0" w:rsidRDefault="000210E0" w:rsidP="000210E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Stopping Distance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64.3pt;margin-top:1.4pt;width:69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" stroked="f">
                <v:textbox style="mso-fit-shape-to-text:t">
                  <w:txbxContent>
                    <w:p w14:paraId="4F441A97" w14:textId="0AD2D36C" w:rsidR="000210E0" w:rsidRPr="000210E0" w:rsidRDefault="000210E0" w:rsidP="000210E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Stopping Distance </w:t>
                      </w:r>
                    </w:p>
                  </w:txbxContent>
                </v:textbox>
              </v:shape>
            </w:pict>
          </mc:Fallback>
        </mc:AlternateContent>
      </w:r>
      <w:r w:rsidR="002853EF" w:rsidRPr="00BF1B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0A0B2" wp14:editId="011FDD65">
                <wp:simplePos x="0" y="0"/>
                <wp:positionH relativeFrom="column">
                  <wp:posOffset>2138819</wp:posOffset>
                </wp:positionH>
                <wp:positionV relativeFrom="paragraph">
                  <wp:posOffset>41197</wp:posOffset>
                </wp:positionV>
                <wp:extent cx="1669415" cy="363220"/>
                <wp:effectExtent l="0" t="0" r="45085" b="939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415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68.4pt;margin-top:3.25pt;width:131.45pt;height:2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2853EF" w:rsidRPr="00BF1B75">
        <w:t xml:space="preserve"> </w:t>
      </w:r>
    </w:p>
    <w:p w14:paraId="39A6DE70" w14:textId="1130FCAC" w:rsidR="00082668" w:rsidRPr="00BF1B75" w:rsidRDefault="000210E0" w:rsidP="002F53A1">
      <w:pPr>
        <w:tabs>
          <w:tab w:val="left" w:pos="-9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E580ED" wp14:editId="7CF1119E">
                <wp:simplePos x="0" y="0"/>
                <wp:positionH relativeFrom="column">
                  <wp:posOffset>-82550</wp:posOffset>
                </wp:positionH>
                <wp:positionV relativeFrom="paragraph">
                  <wp:posOffset>57785</wp:posOffset>
                </wp:positionV>
                <wp:extent cx="8763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5825D" w14:textId="7BC9B9A8" w:rsidR="000210E0" w:rsidRPr="000210E0" w:rsidRDefault="000210E0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0210E0">
                              <w:rPr>
                                <w:b/>
                              </w:rPr>
                              <w:t>Height ,</w:t>
                            </w:r>
                            <w:proofErr w:type="gramEnd"/>
                            <w:r w:rsidRPr="000210E0">
                              <w:rPr>
                                <w:b/>
                              </w:rPr>
                              <w:t xml:space="preserve"> h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6.5pt;margin-top:4.55pt;width:69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" stroked="f">
                <v:textbox style="mso-fit-shape-to-text:t">
                  <w:txbxContent>
                    <w:p w14:paraId="0D45825D" w14:textId="7BC9B9A8" w:rsidR="000210E0" w:rsidRPr="000210E0" w:rsidRDefault="000210E0">
                      <w:pPr>
                        <w:rPr>
                          <w:b/>
                        </w:rPr>
                      </w:pPr>
                      <w:proofErr w:type="gramStart"/>
                      <w:r w:rsidRPr="000210E0">
                        <w:rPr>
                          <w:b/>
                        </w:rPr>
                        <w:t>Height ,</w:t>
                      </w:r>
                      <w:proofErr w:type="gramEnd"/>
                      <w:r w:rsidRPr="000210E0">
                        <w:rPr>
                          <w:b/>
                        </w:rPr>
                        <w:t xml:space="preserve"> h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FEA1698" w14:textId="3519AB5D" w:rsidR="00082668" w:rsidRPr="00BF1B75" w:rsidRDefault="000210E0" w:rsidP="002F53A1">
      <w:pPr>
        <w:tabs>
          <w:tab w:val="left" w:pos="-993"/>
        </w:tabs>
      </w:pPr>
      <w:r w:rsidRPr="00BF1B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6F1F4" wp14:editId="34CFD54B">
                <wp:simplePos x="0" y="0"/>
                <wp:positionH relativeFrom="column">
                  <wp:posOffset>4017645</wp:posOffset>
                </wp:positionH>
                <wp:positionV relativeFrom="paragraph">
                  <wp:posOffset>149225</wp:posOffset>
                </wp:positionV>
                <wp:extent cx="2092325" cy="0"/>
                <wp:effectExtent l="0" t="76200" r="2222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316.35pt;margin-top:11.75pt;width:164.7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853EF" w:rsidRPr="00BF1B75">
        <w:t xml:space="preserve">                                                                                                 </w:t>
      </w:r>
      <w:r>
        <w:t xml:space="preserve">                               </w:t>
      </w:r>
    </w:p>
    <w:p w14:paraId="0271CA85" w14:textId="11864CA0" w:rsidR="002F53A1" w:rsidRPr="00BF1B75" w:rsidRDefault="000210E0" w:rsidP="002F53A1">
      <w:pPr>
        <w:tabs>
          <w:tab w:val="left" w:pos="-993"/>
        </w:tabs>
      </w:pPr>
      <w:r w:rsidRPr="00BF1B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5108F" wp14:editId="683663D3">
                <wp:simplePos x="0" y="0"/>
                <wp:positionH relativeFrom="column">
                  <wp:posOffset>-492125</wp:posOffset>
                </wp:positionH>
                <wp:positionV relativeFrom="paragraph">
                  <wp:posOffset>34925</wp:posOffset>
                </wp:positionV>
                <wp:extent cx="6602095" cy="99060"/>
                <wp:effectExtent l="0" t="0" r="27305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2095" cy="99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75pt,2.75pt" to="481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" strokecolor="#484329 [814]" strokeweight="1.5pt"/>
            </w:pict>
          </mc:Fallback>
        </mc:AlternateContent>
      </w:r>
    </w:p>
    <w:p w14:paraId="2436752A" w14:textId="77777777" w:rsidR="000210E0" w:rsidRDefault="000210E0" w:rsidP="002853EF">
      <w:pPr>
        <w:tabs>
          <w:tab w:val="left" w:pos="-993"/>
        </w:tabs>
        <w:ind w:left="-851"/>
      </w:pPr>
    </w:p>
    <w:p w14:paraId="58399AB5" w14:textId="77777777" w:rsidR="000210E0" w:rsidRDefault="000210E0" w:rsidP="002853EF">
      <w:pPr>
        <w:tabs>
          <w:tab w:val="left" w:pos="-993"/>
        </w:tabs>
        <w:ind w:left="-851"/>
      </w:pPr>
    </w:p>
    <w:p w14:paraId="34F0F26A" w14:textId="77777777" w:rsidR="000210E0" w:rsidRDefault="000210E0" w:rsidP="002853EF">
      <w:pPr>
        <w:tabs>
          <w:tab w:val="left" w:pos="-993"/>
        </w:tabs>
        <w:ind w:left="-851"/>
      </w:pPr>
    </w:p>
    <w:p w14:paraId="611F03D1" w14:textId="0697D544" w:rsidR="00987D8A" w:rsidRDefault="00987D8A" w:rsidP="002853EF">
      <w:pPr>
        <w:tabs>
          <w:tab w:val="left" w:pos="-993"/>
        </w:tabs>
        <w:ind w:left="-851"/>
        <w:rPr>
          <w:b/>
        </w:rPr>
      </w:pPr>
      <w:proofErr w:type="gramStart"/>
      <w:r>
        <w:rPr>
          <w:b/>
        </w:rPr>
        <w:lastRenderedPageBreak/>
        <w:t>Method.</w:t>
      </w:r>
      <w:proofErr w:type="gramEnd"/>
      <w:r>
        <w:rPr>
          <w:b/>
        </w:rPr>
        <w:t xml:space="preserve"> </w:t>
      </w:r>
    </w:p>
    <w:p w14:paraId="72344B1B" w14:textId="7E2699C8" w:rsidR="002853EF" w:rsidRPr="00BF1B75" w:rsidRDefault="006840CC" w:rsidP="003C295D">
      <w:pPr>
        <w:pStyle w:val="ListParagraph"/>
        <w:numPr>
          <w:ilvl w:val="0"/>
          <w:numId w:val="10"/>
        </w:numPr>
        <w:tabs>
          <w:tab w:val="left" w:pos="-993"/>
        </w:tabs>
      </w:pPr>
      <w:r w:rsidRPr="00BF1B75">
        <w:t>Allow</w:t>
      </w:r>
      <w:r w:rsidR="002853EF" w:rsidRPr="00BF1B75">
        <w:t xml:space="preserve"> the </w:t>
      </w:r>
      <w:r w:rsidR="00164F9D">
        <w:t>cart</w:t>
      </w:r>
      <w:r w:rsidR="002853EF" w:rsidRPr="00BF1B75">
        <w:t xml:space="preserve"> to roll along the plane</w:t>
      </w:r>
      <w:r w:rsidR="002853EF" w:rsidRPr="000642A0">
        <w:rPr>
          <w:b/>
        </w:rPr>
        <w:t>.</w:t>
      </w:r>
      <w:r w:rsidR="000642A0" w:rsidRPr="000642A0">
        <w:rPr>
          <w:b/>
        </w:rPr>
        <w:t xml:space="preserve"> Do not push it.</w:t>
      </w:r>
    </w:p>
    <w:p w14:paraId="5B324564" w14:textId="33EA6D47" w:rsidR="002853EF" w:rsidRPr="00BF1B75" w:rsidRDefault="002853EF" w:rsidP="003C295D">
      <w:pPr>
        <w:pStyle w:val="ListParagraph"/>
        <w:numPr>
          <w:ilvl w:val="0"/>
          <w:numId w:val="10"/>
        </w:numPr>
        <w:tabs>
          <w:tab w:val="left" w:pos="-993"/>
        </w:tabs>
      </w:pPr>
      <w:r w:rsidRPr="00BF1B75">
        <w:t>Measure and record the time, t, it takes to cover</w:t>
      </w:r>
      <w:r w:rsidR="00FD1764">
        <w:t xml:space="preserve"> the</w:t>
      </w:r>
      <w:r w:rsidRPr="00BF1B75">
        <w:t xml:space="preserve"> 100cm</w:t>
      </w:r>
      <w:r w:rsidR="00FD1764">
        <w:t xml:space="preserve"> inclined plane</w:t>
      </w:r>
    </w:p>
    <w:p w14:paraId="329CED76" w14:textId="77777777" w:rsidR="002853EF" w:rsidRPr="00BF1B75" w:rsidRDefault="002853EF" w:rsidP="003C295D">
      <w:pPr>
        <w:pStyle w:val="ListParagraph"/>
        <w:numPr>
          <w:ilvl w:val="0"/>
          <w:numId w:val="10"/>
        </w:numPr>
        <w:tabs>
          <w:tab w:val="left" w:pos="-993"/>
        </w:tabs>
      </w:pPr>
      <w:r w:rsidRPr="00BF1B75">
        <w:t>Measure and record the stopping  distance, x</w:t>
      </w:r>
      <w:r w:rsidR="00A33053" w:rsidRPr="00BF1B75">
        <w:t xml:space="preserve"> </w:t>
      </w:r>
    </w:p>
    <w:p w14:paraId="494EA36E" w14:textId="2B00D86F" w:rsidR="00A33053" w:rsidRPr="00BF1B75" w:rsidRDefault="00A33053" w:rsidP="003C295D">
      <w:pPr>
        <w:pStyle w:val="ListParagraph"/>
        <w:numPr>
          <w:ilvl w:val="0"/>
          <w:numId w:val="10"/>
        </w:numPr>
        <w:tabs>
          <w:tab w:val="left" w:pos="-993"/>
        </w:tabs>
      </w:pPr>
      <w:r w:rsidRPr="00BF1B75">
        <w:t xml:space="preserve">Determine the average speed of the </w:t>
      </w:r>
      <w:r w:rsidR="00164F9D">
        <w:t>cart</w:t>
      </w:r>
      <w:r w:rsidRPr="00BF1B75">
        <w:t xml:space="preserve"> </w:t>
      </w:r>
      <w:r w:rsidR="00136585">
        <w:t xml:space="preserve">on the </w:t>
      </w:r>
      <w:commentRangeStart w:id="0"/>
      <w:r w:rsidR="00136585">
        <w:t>inclined</w:t>
      </w:r>
      <w:commentRangeEnd w:id="0"/>
      <w:r w:rsidR="007F1862">
        <w:rPr>
          <w:rStyle w:val="CommentReference"/>
        </w:rPr>
        <w:commentReference w:id="0"/>
      </w:r>
      <w:r w:rsidR="00136585">
        <w:t xml:space="preserve"> plane.</w:t>
      </w:r>
    </w:p>
    <w:p w14:paraId="68E08B73" w14:textId="77777777" w:rsidR="002853EF" w:rsidRPr="00BF1B75" w:rsidRDefault="002853EF" w:rsidP="003C295D">
      <w:pPr>
        <w:pStyle w:val="ListParagraph"/>
        <w:numPr>
          <w:ilvl w:val="0"/>
          <w:numId w:val="10"/>
        </w:numPr>
        <w:tabs>
          <w:tab w:val="left" w:pos="-993"/>
        </w:tabs>
      </w:pPr>
      <w:r w:rsidRPr="00BF1B75">
        <w:t>Change the height by supporting the plane on a pile of books or clamp stand</w:t>
      </w:r>
    </w:p>
    <w:p w14:paraId="0952A87A" w14:textId="436F0E3D" w:rsidR="002853EF" w:rsidRPr="00BF1B75" w:rsidRDefault="002853EF" w:rsidP="003C295D">
      <w:pPr>
        <w:pStyle w:val="ListParagraph"/>
        <w:numPr>
          <w:ilvl w:val="0"/>
          <w:numId w:val="10"/>
        </w:numPr>
        <w:tabs>
          <w:tab w:val="left" w:pos="-993"/>
        </w:tabs>
      </w:pPr>
      <w:r w:rsidRPr="00BF1B75">
        <w:t xml:space="preserve">Repeat the above for 6 </w:t>
      </w:r>
      <w:r w:rsidR="00FD1764" w:rsidRPr="00A00A38">
        <w:rPr>
          <w:i/>
        </w:rPr>
        <w:t>increasing</w:t>
      </w:r>
      <w:r w:rsidR="00FD1764">
        <w:t xml:space="preserve"> </w:t>
      </w:r>
      <w:r w:rsidRPr="00BF1B75">
        <w:t>values of h.</w:t>
      </w:r>
    </w:p>
    <w:p w14:paraId="573CD7DF" w14:textId="77777777" w:rsidR="003710A6" w:rsidRDefault="003710A6" w:rsidP="003710A6">
      <w:pPr>
        <w:pStyle w:val="ListParagraph"/>
        <w:tabs>
          <w:tab w:val="left" w:pos="-993"/>
        </w:tabs>
        <w:ind w:left="0"/>
      </w:pPr>
    </w:p>
    <w:p w14:paraId="3E297FF4" w14:textId="5C434A29" w:rsidR="002853EF" w:rsidRPr="003C295D" w:rsidRDefault="007E2887" w:rsidP="003710A6">
      <w:pPr>
        <w:pStyle w:val="ListParagraph"/>
        <w:tabs>
          <w:tab w:val="left" w:pos="-993"/>
        </w:tabs>
        <w:ind w:left="-851"/>
        <w:rPr>
          <w:b/>
          <w:i/>
        </w:rPr>
      </w:pPr>
      <w:proofErr w:type="gramStart"/>
      <w:r>
        <w:rPr>
          <w:b/>
        </w:rPr>
        <w:t>Table 2.</w:t>
      </w:r>
      <w:proofErr w:type="gramEnd"/>
      <w:r>
        <w:rPr>
          <w:b/>
        </w:rPr>
        <w:tab/>
      </w:r>
      <w:r w:rsidR="003C295D">
        <w:rPr>
          <w:b/>
        </w:rPr>
        <w:tab/>
      </w:r>
      <w:r w:rsidR="003C295D">
        <w:rPr>
          <w:b/>
        </w:rPr>
        <w:tab/>
      </w:r>
      <w:r w:rsidR="003C295D">
        <w:rPr>
          <w:b/>
        </w:rPr>
        <w:tab/>
      </w:r>
      <w:r w:rsidR="003C295D">
        <w:rPr>
          <w:b/>
        </w:rPr>
        <w:tab/>
      </w:r>
      <w:r w:rsidR="003C295D">
        <w:rPr>
          <w:b/>
        </w:rPr>
        <w:tab/>
      </w:r>
      <w:r w:rsidR="003C295D">
        <w:rPr>
          <w:b/>
        </w:rPr>
        <w:tab/>
      </w:r>
      <w:r w:rsidR="003C295D">
        <w:rPr>
          <w:b/>
        </w:rPr>
        <w:tab/>
      </w:r>
      <w:r w:rsidR="002E3535">
        <w:rPr>
          <w:b/>
        </w:rPr>
        <w:tab/>
      </w:r>
      <w:r w:rsidR="002E3535">
        <w:rPr>
          <w:b/>
        </w:rPr>
        <w:tab/>
      </w:r>
      <w:r w:rsidR="003C295D">
        <w:rPr>
          <w:b/>
        </w:rPr>
        <w:tab/>
      </w:r>
      <w:r w:rsidR="002E3535">
        <w:rPr>
          <w:b/>
        </w:rPr>
        <w:tab/>
      </w:r>
      <w:r w:rsidR="00DD3D61" w:rsidRPr="003C295D">
        <w:rPr>
          <w:b/>
          <w:i/>
        </w:rPr>
        <w:t>(</w:t>
      </w:r>
      <w:r w:rsidR="00A33053" w:rsidRPr="003C295D">
        <w:rPr>
          <w:b/>
          <w:i/>
        </w:rPr>
        <w:t>4 marks)</w:t>
      </w:r>
    </w:p>
    <w:p w14:paraId="5F311A9A" w14:textId="77777777" w:rsidR="00A00A38" w:rsidRPr="00BF1B75" w:rsidRDefault="00A00A38" w:rsidP="00A00A38">
      <w:pPr>
        <w:pStyle w:val="ListParagraph"/>
        <w:tabs>
          <w:tab w:val="left" w:pos="-993"/>
        </w:tabs>
        <w:ind w:left="0"/>
        <w:jc w:val="center"/>
        <w:rPr>
          <w:b/>
        </w:rPr>
      </w:pPr>
    </w:p>
    <w:tbl>
      <w:tblPr>
        <w:tblStyle w:val="TableGrid"/>
        <w:tblW w:w="954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385"/>
        <w:gridCol w:w="2385"/>
        <w:gridCol w:w="2385"/>
        <w:gridCol w:w="2386"/>
      </w:tblGrid>
      <w:tr w:rsidR="00A33053" w:rsidRPr="00BF1B75" w14:paraId="7D776C36" w14:textId="77777777" w:rsidTr="007E2887">
        <w:trPr>
          <w:trHeight w:val="269"/>
        </w:trPr>
        <w:tc>
          <w:tcPr>
            <w:tcW w:w="2385" w:type="dxa"/>
          </w:tcPr>
          <w:p w14:paraId="591E986B" w14:textId="77777777" w:rsidR="00A33053" w:rsidRPr="00BF1B75" w:rsidRDefault="00A33053" w:rsidP="00A00A38">
            <w:pPr>
              <w:pStyle w:val="ListParagraph"/>
              <w:tabs>
                <w:tab w:val="left" w:pos="-993"/>
              </w:tabs>
              <w:ind w:left="0"/>
              <w:jc w:val="center"/>
              <w:rPr>
                <w:b/>
              </w:rPr>
            </w:pPr>
            <w:r w:rsidRPr="00BF1B75">
              <w:rPr>
                <w:b/>
              </w:rPr>
              <w:t>Height (m)</w:t>
            </w:r>
          </w:p>
        </w:tc>
        <w:tc>
          <w:tcPr>
            <w:tcW w:w="2385" w:type="dxa"/>
          </w:tcPr>
          <w:p w14:paraId="05CA267A" w14:textId="77777777" w:rsidR="00A33053" w:rsidRPr="00BF1B75" w:rsidRDefault="00A33053" w:rsidP="00A00A38">
            <w:pPr>
              <w:pStyle w:val="ListParagraph"/>
              <w:tabs>
                <w:tab w:val="left" w:pos="-993"/>
              </w:tabs>
              <w:ind w:left="0"/>
              <w:jc w:val="center"/>
              <w:rPr>
                <w:b/>
              </w:rPr>
            </w:pPr>
            <w:r w:rsidRPr="00BF1B75">
              <w:rPr>
                <w:b/>
              </w:rPr>
              <w:t>Time on plane (s)</w:t>
            </w:r>
          </w:p>
        </w:tc>
        <w:tc>
          <w:tcPr>
            <w:tcW w:w="2385" w:type="dxa"/>
          </w:tcPr>
          <w:p w14:paraId="3732D57C" w14:textId="235E4CFA" w:rsidR="00A33053" w:rsidRPr="00BF1B75" w:rsidRDefault="001C4802" w:rsidP="00A00A38">
            <w:pPr>
              <w:pStyle w:val="ListParagraph"/>
              <w:tabs>
                <w:tab w:val="left" w:pos="-993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Stopping</w:t>
            </w:r>
            <w:r w:rsidR="00A33053" w:rsidRPr="00BF1B75">
              <w:rPr>
                <w:b/>
              </w:rPr>
              <w:t xml:space="preserve"> distance (m)</w:t>
            </w:r>
          </w:p>
        </w:tc>
        <w:tc>
          <w:tcPr>
            <w:tcW w:w="2386" w:type="dxa"/>
          </w:tcPr>
          <w:p w14:paraId="69CD20FD" w14:textId="5F3BED79" w:rsidR="00A33053" w:rsidRPr="00BF1B75" w:rsidRDefault="00A33053" w:rsidP="00136585">
            <w:pPr>
              <w:pStyle w:val="ListParagraph"/>
              <w:tabs>
                <w:tab w:val="left" w:pos="-993"/>
              </w:tabs>
              <w:ind w:left="0"/>
              <w:jc w:val="center"/>
              <w:rPr>
                <w:b/>
              </w:rPr>
            </w:pPr>
            <w:r w:rsidRPr="00BF1B75">
              <w:rPr>
                <w:b/>
              </w:rPr>
              <w:t>Average speed</w:t>
            </w:r>
            <w:r w:rsidR="00136585">
              <w:rPr>
                <w:b/>
              </w:rPr>
              <w:t xml:space="preserve"> on the ramp</w:t>
            </w:r>
            <w:r w:rsidR="00660876">
              <w:rPr>
                <w:b/>
              </w:rPr>
              <w:t xml:space="preserve"> </w:t>
            </w:r>
            <w:r w:rsidRPr="00BF1B75">
              <w:rPr>
                <w:b/>
              </w:rPr>
              <w:t>(m/s)</w:t>
            </w:r>
          </w:p>
        </w:tc>
      </w:tr>
      <w:tr w:rsidR="00A33053" w:rsidRPr="00BF1B75" w14:paraId="1B116ED2" w14:textId="77777777" w:rsidTr="007E2887">
        <w:trPr>
          <w:trHeight w:val="259"/>
        </w:trPr>
        <w:tc>
          <w:tcPr>
            <w:tcW w:w="2385" w:type="dxa"/>
          </w:tcPr>
          <w:p w14:paraId="697F5FCE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  <w:p w14:paraId="568B5C58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5" w:type="dxa"/>
          </w:tcPr>
          <w:p w14:paraId="3B627522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5" w:type="dxa"/>
          </w:tcPr>
          <w:p w14:paraId="4B347909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6" w:type="dxa"/>
          </w:tcPr>
          <w:p w14:paraId="37142663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</w:tr>
      <w:tr w:rsidR="00A33053" w:rsidRPr="00BF1B75" w14:paraId="628F9278" w14:textId="77777777" w:rsidTr="007E2887">
        <w:trPr>
          <w:trHeight w:val="269"/>
        </w:trPr>
        <w:tc>
          <w:tcPr>
            <w:tcW w:w="2385" w:type="dxa"/>
          </w:tcPr>
          <w:p w14:paraId="06D53360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  <w:p w14:paraId="3C20AF7C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5" w:type="dxa"/>
          </w:tcPr>
          <w:p w14:paraId="4CF8F812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5" w:type="dxa"/>
          </w:tcPr>
          <w:p w14:paraId="0651A415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6" w:type="dxa"/>
          </w:tcPr>
          <w:p w14:paraId="05106F6E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</w:tr>
      <w:tr w:rsidR="00A33053" w:rsidRPr="00BF1B75" w14:paraId="4D5A663D" w14:textId="77777777" w:rsidTr="007E2887">
        <w:trPr>
          <w:trHeight w:val="259"/>
        </w:trPr>
        <w:tc>
          <w:tcPr>
            <w:tcW w:w="2385" w:type="dxa"/>
          </w:tcPr>
          <w:p w14:paraId="38F2F8AF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  <w:p w14:paraId="5C3B2B69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5" w:type="dxa"/>
          </w:tcPr>
          <w:p w14:paraId="64FD532D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5" w:type="dxa"/>
          </w:tcPr>
          <w:p w14:paraId="656CE519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6" w:type="dxa"/>
          </w:tcPr>
          <w:p w14:paraId="1D9DE4AC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</w:tr>
      <w:tr w:rsidR="00A33053" w:rsidRPr="00BF1B75" w14:paraId="680DB750" w14:textId="77777777" w:rsidTr="007E2887">
        <w:trPr>
          <w:trHeight w:val="259"/>
        </w:trPr>
        <w:tc>
          <w:tcPr>
            <w:tcW w:w="2385" w:type="dxa"/>
          </w:tcPr>
          <w:p w14:paraId="2010FE24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  <w:p w14:paraId="46F26599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5" w:type="dxa"/>
          </w:tcPr>
          <w:p w14:paraId="5C30731A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5" w:type="dxa"/>
          </w:tcPr>
          <w:p w14:paraId="49BC8217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6" w:type="dxa"/>
          </w:tcPr>
          <w:p w14:paraId="5FD7776F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</w:tr>
      <w:tr w:rsidR="00A33053" w:rsidRPr="00BF1B75" w14:paraId="028A45C1" w14:textId="77777777" w:rsidTr="007E2887">
        <w:trPr>
          <w:trHeight w:val="269"/>
        </w:trPr>
        <w:tc>
          <w:tcPr>
            <w:tcW w:w="2385" w:type="dxa"/>
          </w:tcPr>
          <w:p w14:paraId="713E57AB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  <w:p w14:paraId="7FB632A1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5" w:type="dxa"/>
          </w:tcPr>
          <w:p w14:paraId="0BC13FE8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5" w:type="dxa"/>
          </w:tcPr>
          <w:p w14:paraId="0FBD4CAC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6" w:type="dxa"/>
          </w:tcPr>
          <w:p w14:paraId="6C332E76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</w:tr>
      <w:tr w:rsidR="00A33053" w:rsidRPr="00BF1B75" w14:paraId="7CD83798" w14:textId="77777777" w:rsidTr="007E2887">
        <w:trPr>
          <w:trHeight w:val="269"/>
        </w:trPr>
        <w:tc>
          <w:tcPr>
            <w:tcW w:w="2385" w:type="dxa"/>
          </w:tcPr>
          <w:p w14:paraId="0DA2AB59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  <w:p w14:paraId="34942B95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5" w:type="dxa"/>
          </w:tcPr>
          <w:p w14:paraId="3358D117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5" w:type="dxa"/>
          </w:tcPr>
          <w:p w14:paraId="715A30A6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  <w:tc>
          <w:tcPr>
            <w:tcW w:w="2386" w:type="dxa"/>
          </w:tcPr>
          <w:p w14:paraId="2C095395" w14:textId="77777777" w:rsidR="00A33053" w:rsidRPr="00BF1B75" w:rsidRDefault="00A33053" w:rsidP="002853EF">
            <w:pPr>
              <w:pStyle w:val="ListParagraph"/>
              <w:tabs>
                <w:tab w:val="left" w:pos="-993"/>
              </w:tabs>
              <w:ind w:left="0"/>
              <w:rPr>
                <w:b/>
              </w:rPr>
            </w:pPr>
          </w:p>
        </w:tc>
      </w:tr>
    </w:tbl>
    <w:p w14:paraId="0D3E2374" w14:textId="77777777" w:rsidR="000429DB" w:rsidRDefault="000429DB" w:rsidP="003C295D">
      <w:pPr>
        <w:tabs>
          <w:tab w:val="left" w:pos="-993"/>
        </w:tabs>
      </w:pPr>
    </w:p>
    <w:p w14:paraId="23E2C354" w14:textId="18E0D0DE" w:rsidR="000429DB" w:rsidRDefault="003C4598" w:rsidP="00164DBF">
      <w:pPr>
        <w:tabs>
          <w:tab w:val="left" w:pos="-993"/>
        </w:tabs>
        <w:ind w:left="-851"/>
      </w:pPr>
      <w:r>
        <w:rPr>
          <w:b/>
        </w:rPr>
        <w:t xml:space="preserve">Choose two of the columns above to create a graph </w:t>
      </w:r>
      <w:commentRangeStart w:id="1"/>
      <w:r>
        <w:rPr>
          <w:b/>
        </w:rPr>
        <w:t xml:space="preserve">with, </w:t>
      </w:r>
      <w:r w:rsidR="00F60CE2">
        <w:rPr>
          <w:b/>
        </w:rPr>
        <w:t>and then</w:t>
      </w:r>
      <w:r>
        <w:rPr>
          <w:b/>
        </w:rPr>
        <w:t xml:space="preserve"> g</w:t>
      </w:r>
      <w:r w:rsidR="00365278" w:rsidRPr="00F619CB">
        <w:rPr>
          <w:b/>
        </w:rPr>
        <w:t xml:space="preserve">raph </w:t>
      </w:r>
      <w:r>
        <w:rPr>
          <w:b/>
        </w:rPr>
        <w:t>those</w:t>
      </w:r>
      <w:r w:rsidR="00365278" w:rsidRPr="00F619CB">
        <w:rPr>
          <w:b/>
        </w:rPr>
        <w:t xml:space="preserve"> results in the space below</w:t>
      </w:r>
      <w:r w:rsidR="00365278">
        <w:t xml:space="preserve">. You will be marked on using the correct type of graph, an appropriate scale and axis, and an accurate title. </w:t>
      </w:r>
      <w:r w:rsidR="00365278">
        <w:tab/>
      </w:r>
      <w:r w:rsidR="00365278">
        <w:tab/>
      </w:r>
      <w:r w:rsidR="00365278">
        <w:tab/>
      </w:r>
      <w:r w:rsidR="00365278">
        <w:tab/>
      </w:r>
      <w:r w:rsidR="00365278">
        <w:tab/>
      </w:r>
      <w:r w:rsidR="00365278">
        <w:tab/>
      </w:r>
      <w:r w:rsidR="00CF166E">
        <w:tab/>
      </w:r>
      <w:r w:rsidR="00CF166E">
        <w:tab/>
      </w:r>
      <w:r w:rsidR="00CF166E">
        <w:tab/>
      </w:r>
      <w:r w:rsidR="00D459FD">
        <w:tab/>
      </w:r>
      <w:r w:rsidR="00365278" w:rsidRPr="00365278">
        <w:rPr>
          <w:b/>
          <w:i/>
        </w:rPr>
        <w:t>(5 marks)</w:t>
      </w:r>
    </w:p>
    <w:p w14:paraId="49BE907C" w14:textId="77777777" w:rsidR="000429DB" w:rsidRDefault="000429DB" w:rsidP="003C295D">
      <w:pPr>
        <w:tabs>
          <w:tab w:val="left" w:pos="-993"/>
        </w:tabs>
      </w:pPr>
    </w:p>
    <w:p w14:paraId="2EB9D18B" w14:textId="78834E13" w:rsidR="000429DB" w:rsidRDefault="00A83B93" w:rsidP="00A33053">
      <w:pPr>
        <w:tabs>
          <w:tab w:val="left" w:pos="-993"/>
        </w:tabs>
        <w:ind w:left="-567" w:hanging="284"/>
      </w:pPr>
      <w:r>
        <w:t>Title</w:t>
      </w:r>
      <w:proofErr w:type="gramStart"/>
      <w:r>
        <w:t>:_</w:t>
      </w:r>
      <w:proofErr w:type="gramEnd"/>
      <w:r>
        <w:t>_____________________________________________________________________________</w:t>
      </w:r>
      <w:commentRangeEnd w:id="1"/>
      <w:r w:rsidR="00803CA4">
        <w:rPr>
          <w:rStyle w:val="CommentReference"/>
        </w:rPr>
        <w:commentReference w:id="1"/>
      </w:r>
    </w:p>
    <w:p w14:paraId="60571D58" w14:textId="77777777" w:rsidR="00A83B93" w:rsidRDefault="00A83B93" w:rsidP="00A33053">
      <w:pPr>
        <w:tabs>
          <w:tab w:val="left" w:pos="-993"/>
        </w:tabs>
        <w:ind w:left="-567" w:hanging="284"/>
      </w:pPr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09"/>
        <w:gridCol w:w="309"/>
        <w:gridCol w:w="309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037AB2" w14:paraId="083E9FFE" w14:textId="77777777" w:rsidTr="00772B2E">
        <w:trPr>
          <w:trHeight w:val="258"/>
        </w:trPr>
        <w:tc>
          <w:tcPr>
            <w:tcW w:w="309" w:type="dxa"/>
          </w:tcPr>
          <w:p w14:paraId="7C5806B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805AAD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C77BB5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485BE70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8B9F3E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0CE6C8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A27980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BFFCB2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F20D6F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9E3354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C80526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1E59F7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124849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100145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B19F66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E0E6CE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A74256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4CB60D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95001F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D670D2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56FACF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84C455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10E10B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3A4606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413F99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D59B33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53C739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B2BF77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0C1A19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F610661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463E7F95" w14:textId="77777777" w:rsidTr="00772B2E">
        <w:trPr>
          <w:trHeight w:val="238"/>
        </w:trPr>
        <w:tc>
          <w:tcPr>
            <w:tcW w:w="309" w:type="dxa"/>
          </w:tcPr>
          <w:p w14:paraId="658C843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AB889D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748C095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3B4F367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8E8F70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4C5A91A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9937F8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A90242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6C8ACC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B997E1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A867DA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4909A2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A76ECD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F68B4B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EE8DA5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60C447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FAB90C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3DDEC5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3BFF15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59956A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69D9D7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7AF519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BDA333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CEBE6F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108D36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AA39E7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20318F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BE19E7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989E45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A08FF7E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64F21348" w14:textId="77777777" w:rsidTr="00772B2E">
        <w:trPr>
          <w:trHeight w:val="258"/>
        </w:trPr>
        <w:tc>
          <w:tcPr>
            <w:tcW w:w="309" w:type="dxa"/>
          </w:tcPr>
          <w:p w14:paraId="66B145E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39D29EE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026FFC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32F326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4AEAE8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4C6B5C7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DC6599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D68612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863165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C5BE76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CC973A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7666C3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F533E3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785DC6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56640C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ECEE8F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2CBC55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E5F49C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89DBAE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617C32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8A762F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88CCB3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C5BDD6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B48D67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45943B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F888AB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43D8AC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80101E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9B1E0A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803CD92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2386A658" w14:textId="77777777" w:rsidTr="00772B2E">
        <w:trPr>
          <w:trHeight w:val="238"/>
        </w:trPr>
        <w:tc>
          <w:tcPr>
            <w:tcW w:w="309" w:type="dxa"/>
          </w:tcPr>
          <w:p w14:paraId="35DAA8A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2085771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3B36BEC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3E423AE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DD9880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D43660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DAE085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881C2F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520AE9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1D7515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C58590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45D883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33F71C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3FDE52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E4C993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B9E34C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F5BD53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10F82C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B1930C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070773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59A52A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C62543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345D58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91CF56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6FE6E9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9E492D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0E1CD6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1926C1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94AAA9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0804292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4B1E8E00" w14:textId="77777777" w:rsidTr="00772B2E">
        <w:trPr>
          <w:trHeight w:val="258"/>
        </w:trPr>
        <w:tc>
          <w:tcPr>
            <w:tcW w:w="309" w:type="dxa"/>
          </w:tcPr>
          <w:p w14:paraId="7FA8467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75A56FB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6BCC4B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72D42BB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09F3B3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7AF9E8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7604F1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4C7273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737EDD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7AC969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31AFDB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D8553C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EEB55B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543A98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FCAFF9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9BC77D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E4E0BC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325E22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F62A3D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635A5D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326E38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5F33FA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FDED24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236908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252E8C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1B9D9F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1EAA16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13DF43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0CF6E2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0C1852A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6555DA6B" w14:textId="77777777" w:rsidTr="00772B2E">
        <w:trPr>
          <w:trHeight w:val="238"/>
        </w:trPr>
        <w:tc>
          <w:tcPr>
            <w:tcW w:w="309" w:type="dxa"/>
          </w:tcPr>
          <w:p w14:paraId="6E3A65A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15A6E5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1548D6B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266186F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68387D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7EFE782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3553DF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8375B6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EB9CE5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92CD2D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7A06A3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01805C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4A3049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CF4693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774C0E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518ABD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E86309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D034C5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293F7D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197342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0B9194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80BB9D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4E47EE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CE49CE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96382D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99E30F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4C85D0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5A68AD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129797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F262493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46332985" w14:textId="77777777" w:rsidTr="00772B2E">
        <w:trPr>
          <w:trHeight w:val="258"/>
        </w:trPr>
        <w:tc>
          <w:tcPr>
            <w:tcW w:w="309" w:type="dxa"/>
          </w:tcPr>
          <w:p w14:paraId="29A916F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6E407C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50C5B8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461F2C6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34F6F1F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0AC567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E7DB14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706C46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9A9F0C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787973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7C1731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369568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B2A629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41464D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D6D51D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5EA693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CD4672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B8752F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187706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3EF031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357737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CF630D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BBD7FC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FDCBC8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238835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D12AE5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0B7195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B55333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E9ABFC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1BC7722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60EEF1E1" w14:textId="77777777" w:rsidTr="00772B2E">
        <w:trPr>
          <w:trHeight w:val="238"/>
        </w:trPr>
        <w:tc>
          <w:tcPr>
            <w:tcW w:w="309" w:type="dxa"/>
          </w:tcPr>
          <w:p w14:paraId="33CCA8D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4D74F0B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1A430BA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1921B1A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3CA7F8F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13067A7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A94E83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D9C8C2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9B95A7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6D00D6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69DF1A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44D062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9F13E7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6F6153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9991C2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1DAB67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E972EC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8EA54A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0BE1B6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82D1F1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60FBBA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49EFC3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23F92B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BEB64A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081E23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1CF453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79E6F5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423720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EDAE45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E77B1DB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1EF5282A" w14:textId="77777777" w:rsidTr="00772B2E">
        <w:trPr>
          <w:trHeight w:val="258"/>
        </w:trPr>
        <w:tc>
          <w:tcPr>
            <w:tcW w:w="309" w:type="dxa"/>
          </w:tcPr>
          <w:p w14:paraId="49C21DF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3704E67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20A83F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7874F2D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3996169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4DECDCD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2E1235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2155E0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8C6015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F2D968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2F3CC6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DF5305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24D01F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F50C0E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80496B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317AC1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E311F7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D909B1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F9A245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771ABF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EDE4A8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0DE71F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0C7D94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DE7D8A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27066B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D20B28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A6E96A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F97585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C2403B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CAFCA6B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7302EAC2" w14:textId="77777777" w:rsidTr="00772B2E">
        <w:trPr>
          <w:trHeight w:val="238"/>
        </w:trPr>
        <w:tc>
          <w:tcPr>
            <w:tcW w:w="309" w:type="dxa"/>
          </w:tcPr>
          <w:p w14:paraId="3E129D1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B20456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01465E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399619C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4E67860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748D0D0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23AEED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9E9614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945E35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92E844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8964AB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8BC8ED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4C1AC5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4FC9F5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A7935C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70FF79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A9A4AD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C355AD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5EBC4C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0E9B14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042011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F30166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2D8922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96CFF5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58BDC5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1917AA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51B529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43BBF8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330382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BE6DEEC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695B85B9" w14:textId="77777777" w:rsidTr="00772B2E">
        <w:trPr>
          <w:trHeight w:val="258"/>
        </w:trPr>
        <w:tc>
          <w:tcPr>
            <w:tcW w:w="309" w:type="dxa"/>
          </w:tcPr>
          <w:p w14:paraId="51F50B5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40BFD93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1AFC4AE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BD23D6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2B8BAA0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2806E58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BA01FB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8EEA29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5E0BAF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971B1C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9BF136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25797D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5696CB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87BD51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1AA807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50F160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ECD826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D10A48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284934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313DD0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C12DFF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B269D5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36FA6B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D5BA19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F52A89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119C1E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430A51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93A4C0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C839F3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080697B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33AB5BB6" w14:textId="77777777" w:rsidTr="00772B2E">
        <w:trPr>
          <w:trHeight w:val="238"/>
        </w:trPr>
        <w:tc>
          <w:tcPr>
            <w:tcW w:w="309" w:type="dxa"/>
          </w:tcPr>
          <w:p w14:paraId="7725F59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64B13C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94240B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4DB95F4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B892CD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388A0C3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303B19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FBFA66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65F5CA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372B5C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2B4933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47FC15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428770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F6B2B4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D67ED3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703B68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47E8D1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5F7BE1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C435EA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F93FE2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B89AF7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C1DB39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A7F5A4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2B75F5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FD2392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EE7096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0614AE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F84460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07E816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0367175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55D77E92" w14:textId="77777777" w:rsidTr="00772B2E">
        <w:trPr>
          <w:trHeight w:val="258"/>
        </w:trPr>
        <w:tc>
          <w:tcPr>
            <w:tcW w:w="309" w:type="dxa"/>
          </w:tcPr>
          <w:p w14:paraId="4FEA368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73A919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4CF1133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77A32D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5FE2FF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383BF6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0517DC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152DBB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2C4AE2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E5A463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843AF4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7A8ED3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6A16BC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9B0F42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49473B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E27CF4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847BF9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38EEEB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D69701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0FD513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12142F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4128FA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71D49D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9A7817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A1EBEC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88A68A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0DDD8F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9DA213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039743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72BC955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6F5ECE80" w14:textId="77777777" w:rsidTr="00772B2E">
        <w:trPr>
          <w:trHeight w:val="238"/>
        </w:trPr>
        <w:tc>
          <w:tcPr>
            <w:tcW w:w="309" w:type="dxa"/>
          </w:tcPr>
          <w:p w14:paraId="471F85D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1F5DC0E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ABD275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759A356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37FE93B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3C76C13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2DED84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A1C2DA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61138C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DBC694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01FEF6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4314DF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288D20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5ED189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3D5942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3A2771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ABF60A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AECDD5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BF3015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486E75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66660D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09E806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BB00CB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BE5800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E6D96C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D3E7BC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1205F0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1EB986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6421B4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11D62A9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2EC9A025" w14:textId="77777777" w:rsidTr="00772B2E">
        <w:trPr>
          <w:trHeight w:val="258"/>
        </w:trPr>
        <w:tc>
          <w:tcPr>
            <w:tcW w:w="309" w:type="dxa"/>
          </w:tcPr>
          <w:p w14:paraId="2324EDE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AC8667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50F434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45961F5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2B3E21A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99EE37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F88D1C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EE483B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F9D640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41295D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80B2F4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02165E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C4FF25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20FD04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3B5751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35958D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5B1B1A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CFA330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583A28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5FFD85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31C12C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709D9A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FEEADD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28FB4F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E1F74B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7CCDD9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95E506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23FA27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E486C4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B6F7ADF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1D8D51A0" w14:textId="77777777" w:rsidTr="00772B2E">
        <w:trPr>
          <w:trHeight w:val="238"/>
        </w:trPr>
        <w:tc>
          <w:tcPr>
            <w:tcW w:w="309" w:type="dxa"/>
          </w:tcPr>
          <w:p w14:paraId="08116AE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1F3F1A5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2E2C0E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00ECEA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3319F49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5C9399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3B355E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1F38F6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7D05DD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FAE017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17BEB3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9FB1F2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1E6FF4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5DBF92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2F34C9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ACF15A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57DF44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C122DA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06E26E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CD821F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A9C190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17A38D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8E3EC5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AEDD98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1C01FA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28A7E2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616015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53D834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3E10DC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BDAA233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3E762D37" w14:textId="77777777" w:rsidTr="00772B2E">
        <w:trPr>
          <w:trHeight w:val="258"/>
        </w:trPr>
        <w:tc>
          <w:tcPr>
            <w:tcW w:w="309" w:type="dxa"/>
          </w:tcPr>
          <w:p w14:paraId="51812B7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36D1A8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B9F332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57B8E3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00C468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71FA5B6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C910DE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3D03BA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68D477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4FC6DB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30AB1B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C50B35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EFBEB3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17C789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F2A6B1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95AC9A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AF6573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77CD37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ACA3B9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B5C561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05F621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643970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A05ACA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6BC621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40C292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194AA3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F52FE6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DF5DFD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C99776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6866FA8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2068FFDD" w14:textId="77777777" w:rsidTr="00772B2E">
        <w:trPr>
          <w:trHeight w:val="238"/>
        </w:trPr>
        <w:tc>
          <w:tcPr>
            <w:tcW w:w="309" w:type="dxa"/>
          </w:tcPr>
          <w:p w14:paraId="56B15EC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D8D392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DD57C1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206FED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416B283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46F2A2F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562C78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98D722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261933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4599CA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CDB1C7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CE0CA3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6BB766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0BA2B0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1109A2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4F7C83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0C93A0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2C3FA0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35BD66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53E056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76289F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A5406D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4969FC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17B4D1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24911A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836B9D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683365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2C91A1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7FA1CA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129ECA9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11DB0C03" w14:textId="77777777" w:rsidTr="00772B2E">
        <w:trPr>
          <w:trHeight w:val="258"/>
        </w:trPr>
        <w:tc>
          <w:tcPr>
            <w:tcW w:w="309" w:type="dxa"/>
          </w:tcPr>
          <w:p w14:paraId="772C8D6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339E3F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5EEB471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312CDF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375603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48F8064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E14BCE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C9FB78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651303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3B40E0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D8A8D5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75D0D0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7C8EDB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254D6E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BC5500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B9D17C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4A52BE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F91AF6E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303F47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9C73DF8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BA135C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298CF3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B5316A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D97CC3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381835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A99618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93F2A3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7448131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A1CE129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0F6A9C1" w14:textId="77777777" w:rsidR="00B52646" w:rsidRDefault="00B52646" w:rsidP="00A33053">
            <w:pPr>
              <w:tabs>
                <w:tab w:val="left" w:pos="-993"/>
              </w:tabs>
            </w:pPr>
          </w:p>
        </w:tc>
      </w:tr>
      <w:tr w:rsidR="00037AB2" w14:paraId="10765E35" w14:textId="77777777" w:rsidTr="00772B2E">
        <w:trPr>
          <w:trHeight w:val="238"/>
        </w:trPr>
        <w:tc>
          <w:tcPr>
            <w:tcW w:w="309" w:type="dxa"/>
          </w:tcPr>
          <w:p w14:paraId="1B6879B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1212A11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FBB8AC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08C796B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6BEE0FB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9" w:type="dxa"/>
          </w:tcPr>
          <w:p w14:paraId="26DD0D5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9565944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0AB4D2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6BCE8D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83DD8CD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7B2EFA3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6A01EC6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7C9749C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668B66F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CFA6AA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7DDA365F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764D31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2023D6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AFB109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CB7EE6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740FFAB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39D035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995C745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420A716A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25ADD71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9203557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03AB0AC0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53C8077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3BD273E2" w14:textId="77777777" w:rsidR="00B52646" w:rsidRDefault="00B52646" w:rsidP="00A33053">
            <w:pPr>
              <w:tabs>
                <w:tab w:val="left" w:pos="-993"/>
              </w:tabs>
            </w:pPr>
          </w:p>
        </w:tc>
        <w:tc>
          <w:tcPr>
            <w:tcW w:w="308" w:type="dxa"/>
          </w:tcPr>
          <w:p w14:paraId="13B48C48" w14:textId="77777777" w:rsidR="00B52646" w:rsidRDefault="00B52646" w:rsidP="00A33053">
            <w:pPr>
              <w:tabs>
                <w:tab w:val="left" w:pos="-993"/>
              </w:tabs>
            </w:pPr>
          </w:p>
        </w:tc>
      </w:tr>
    </w:tbl>
    <w:p w14:paraId="0DD9B277" w14:textId="77777777" w:rsidR="002F3CE7" w:rsidRDefault="00A33053" w:rsidP="00164DBF">
      <w:pPr>
        <w:tabs>
          <w:tab w:val="left" w:pos="-993"/>
        </w:tabs>
        <w:ind w:left="-851"/>
      </w:pPr>
      <w:r w:rsidRPr="0066490B">
        <w:rPr>
          <w:b/>
        </w:rPr>
        <w:lastRenderedPageBreak/>
        <w:t>Use the results in the table above to answer the questions below</w:t>
      </w:r>
      <w:r w:rsidRPr="00BF1B75">
        <w:t>.</w:t>
      </w:r>
    </w:p>
    <w:p w14:paraId="61554B1F" w14:textId="77777777" w:rsidR="003D56EF" w:rsidRPr="00BF1B75" w:rsidRDefault="003D56EF" w:rsidP="00164DBF">
      <w:pPr>
        <w:tabs>
          <w:tab w:val="left" w:pos="-993"/>
        </w:tabs>
        <w:ind w:left="-851"/>
      </w:pPr>
    </w:p>
    <w:p w14:paraId="412CC2B1" w14:textId="32A333B6" w:rsidR="00A33053" w:rsidRPr="0066490B" w:rsidRDefault="0066490B" w:rsidP="00164DBF">
      <w:pPr>
        <w:tabs>
          <w:tab w:val="left" w:pos="-993"/>
        </w:tabs>
        <w:ind w:left="-851"/>
        <w:rPr>
          <w:b/>
          <w:i/>
        </w:rPr>
      </w:pPr>
      <w:proofErr w:type="gramStart"/>
      <w:r w:rsidRPr="0066490B">
        <w:rPr>
          <w:b/>
        </w:rPr>
        <w:t>Question 1.</w:t>
      </w:r>
      <w:proofErr w:type="gramEnd"/>
      <w:r>
        <w:t xml:space="preserve">  </w:t>
      </w:r>
      <w:r w:rsidR="00587A0C">
        <w:t>What is the dependent variable</w:t>
      </w:r>
      <w:r w:rsidR="00B70DE1">
        <w:t>(s) in Table 2</w:t>
      </w:r>
      <w:r w:rsidR="007B595E">
        <w:t>?</w:t>
      </w:r>
      <w:r w:rsidR="00A33053" w:rsidRPr="0066490B">
        <w:rPr>
          <w:b/>
          <w:i/>
        </w:rPr>
        <w:t xml:space="preserve">                       </w:t>
      </w:r>
      <w:r w:rsidRPr="0066490B">
        <w:rPr>
          <w:b/>
          <w:i/>
        </w:rPr>
        <w:t xml:space="preserve">                      </w:t>
      </w:r>
      <w:r w:rsidR="00587A0C">
        <w:rPr>
          <w:b/>
          <w:i/>
        </w:rPr>
        <w:t xml:space="preserve">  </w:t>
      </w:r>
      <w:r w:rsidR="001267B6">
        <w:rPr>
          <w:b/>
          <w:i/>
        </w:rPr>
        <w:tab/>
      </w:r>
      <w:r w:rsidR="00B70DE1">
        <w:rPr>
          <w:b/>
          <w:i/>
        </w:rPr>
        <w:t xml:space="preserve">   </w:t>
      </w:r>
      <w:r w:rsidR="00287C36">
        <w:rPr>
          <w:b/>
          <w:i/>
        </w:rPr>
        <w:t>(</w:t>
      </w:r>
      <w:r w:rsidR="00587A0C">
        <w:rPr>
          <w:b/>
          <w:i/>
        </w:rPr>
        <w:t>2 marks)</w:t>
      </w:r>
    </w:p>
    <w:p w14:paraId="2ED84C54" w14:textId="5EC49B12" w:rsidR="00587A0C" w:rsidRDefault="00587A0C" w:rsidP="00164DBF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________________________________________________________________________________________________________________________________________________________________</w:t>
      </w:r>
      <w:r w:rsidR="001267B6">
        <w:t>__</w:t>
      </w:r>
      <w:r>
        <w:t>__</w:t>
      </w:r>
    </w:p>
    <w:p w14:paraId="3AF502D7" w14:textId="377DE33F" w:rsidR="00587A0C" w:rsidRPr="00616025" w:rsidRDefault="00587A0C" w:rsidP="00164DBF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</w:t>
      </w:r>
      <w:r w:rsidR="001267B6">
        <w:t>__</w:t>
      </w:r>
      <w:r>
        <w:t>_______ _________________________________________________________________________________</w:t>
      </w:r>
    </w:p>
    <w:p w14:paraId="16F4BA0E" w14:textId="77777777" w:rsidR="00F90107" w:rsidRDefault="00F90107" w:rsidP="00164DBF">
      <w:pPr>
        <w:tabs>
          <w:tab w:val="left" w:pos="-993"/>
        </w:tabs>
        <w:ind w:left="-851"/>
        <w:rPr>
          <w:b/>
        </w:rPr>
      </w:pPr>
    </w:p>
    <w:p w14:paraId="6C5786AA" w14:textId="483160BA" w:rsidR="0096440D" w:rsidRPr="00BF1B75" w:rsidRDefault="00587A0C" w:rsidP="001267B6">
      <w:pPr>
        <w:tabs>
          <w:tab w:val="left" w:pos="-993"/>
        </w:tabs>
        <w:ind w:left="-851"/>
      </w:pPr>
      <w:proofErr w:type="gramStart"/>
      <w:r w:rsidRPr="007B595E">
        <w:rPr>
          <w:b/>
        </w:rPr>
        <w:t>Question 2.</w:t>
      </w:r>
      <w:proofErr w:type="gramEnd"/>
      <w:r>
        <w:t xml:space="preserve"> </w:t>
      </w:r>
      <w:r w:rsidR="007B595E">
        <w:t>Explain how</w:t>
      </w:r>
      <w:r w:rsidR="0096440D" w:rsidRPr="00BF1B75">
        <w:t xml:space="preserve"> </w:t>
      </w:r>
      <w:r w:rsidR="007B595E">
        <w:t>you mad</w:t>
      </w:r>
      <w:r w:rsidR="0096440D" w:rsidRPr="00BF1B75">
        <w:t>e t</w:t>
      </w:r>
      <w:r w:rsidR="007B595E">
        <w:t>he experiment a fair test.</w:t>
      </w:r>
      <w:r w:rsidR="0096440D" w:rsidRPr="00BF1B75">
        <w:t xml:space="preserve">        </w:t>
      </w:r>
      <w:r w:rsidR="007B595E">
        <w:t xml:space="preserve">                        </w:t>
      </w:r>
      <w:r w:rsidR="001267B6">
        <w:tab/>
      </w:r>
      <w:r w:rsidR="001267B6">
        <w:tab/>
      </w:r>
      <w:r w:rsidR="007B595E">
        <w:t xml:space="preserve">  </w:t>
      </w:r>
      <w:r w:rsidR="007B595E" w:rsidRPr="007B595E">
        <w:rPr>
          <w:b/>
          <w:i/>
        </w:rPr>
        <w:t>(</w:t>
      </w:r>
      <w:r w:rsidR="0096440D" w:rsidRPr="007B595E">
        <w:rPr>
          <w:b/>
          <w:i/>
        </w:rPr>
        <w:t>1 mark)</w:t>
      </w:r>
    </w:p>
    <w:p w14:paraId="5544DAA6" w14:textId="29588E2C" w:rsidR="007B595E" w:rsidRDefault="007B595E" w:rsidP="00164DBF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_________________________________________________________________________________________________________________________________________________________________</w:t>
      </w:r>
      <w:r w:rsidR="001267B6">
        <w:t>__</w:t>
      </w:r>
      <w:r>
        <w:t>_</w:t>
      </w:r>
    </w:p>
    <w:p w14:paraId="4D84E46D" w14:textId="4B96443C" w:rsidR="007B595E" w:rsidRPr="00616025" w:rsidRDefault="007B595E" w:rsidP="00164DBF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________________________________________________________________________________</w:t>
      </w:r>
      <w:r w:rsidR="001267B6">
        <w:t>__</w:t>
      </w:r>
      <w:r>
        <w:t>_ _________________________________________________</w:t>
      </w:r>
      <w:r w:rsidR="001267B6">
        <w:t>_______________________________</w:t>
      </w:r>
    </w:p>
    <w:p w14:paraId="45926E39" w14:textId="77777777" w:rsidR="00F90107" w:rsidRDefault="00F90107" w:rsidP="00164DBF">
      <w:pPr>
        <w:tabs>
          <w:tab w:val="left" w:pos="-993"/>
        </w:tabs>
        <w:ind w:left="-851"/>
        <w:rPr>
          <w:b/>
        </w:rPr>
      </w:pPr>
    </w:p>
    <w:p w14:paraId="0D4977A3" w14:textId="0F8FA6D7" w:rsidR="0096440D" w:rsidRPr="00BF1B75" w:rsidRDefault="007B595E" w:rsidP="009F50E9">
      <w:pPr>
        <w:tabs>
          <w:tab w:val="left" w:pos="-993"/>
        </w:tabs>
        <w:ind w:left="-851"/>
      </w:pPr>
      <w:proofErr w:type="gramStart"/>
      <w:r w:rsidRPr="00692B0A">
        <w:rPr>
          <w:b/>
        </w:rPr>
        <w:t>Question 3.</w:t>
      </w:r>
      <w:proofErr w:type="gramEnd"/>
      <w:r>
        <w:t xml:space="preserve"> </w:t>
      </w:r>
      <w:r w:rsidR="006A149D">
        <w:t>Describe w</w:t>
      </w:r>
      <w:r w:rsidR="0096440D" w:rsidRPr="00BF1B75">
        <w:t xml:space="preserve">hat happened to time </w:t>
      </w:r>
      <w:r w:rsidR="006A149D">
        <w:t>on the inclined plane as the height increased.</w:t>
      </w:r>
      <w:r w:rsidR="0096440D" w:rsidRPr="00BF1B75">
        <w:t xml:space="preserve">    </w:t>
      </w:r>
      <w:r w:rsidR="009F50E9" w:rsidRPr="009F50E9">
        <w:rPr>
          <w:b/>
          <w:i/>
        </w:rPr>
        <w:t>(1 mark)</w:t>
      </w:r>
      <w:r w:rsidR="0096440D" w:rsidRPr="00BF1B75">
        <w:t xml:space="preserve">          </w:t>
      </w:r>
      <w:r w:rsidR="009F50E9">
        <w:t xml:space="preserve">                </w:t>
      </w:r>
    </w:p>
    <w:p w14:paraId="27C5F32B" w14:textId="77777777" w:rsidR="0012741F" w:rsidRDefault="0012741F" w:rsidP="00164DBF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__________________________________________________________________________________________________________________________________________________________________</w:t>
      </w:r>
    </w:p>
    <w:p w14:paraId="700E82B9" w14:textId="77777777" w:rsidR="0012741F" w:rsidRPr="00616025" w:rsidRDefault="0012741F" w:rsidP="00164DBF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_________________________________________________________________________________ _________________________________________________________________________________</w:t>
      </w:r>
    </w:p>
    <w:p w14:paraId="716B8A42" w14:textId="77777777" w:rsidR="0096440D" w:rsidRPr="00BF1B75" w:rsidRDefault="0096440D" w:rsidP="00164DBF">
      <w:pPr>
        <w:tabs>
          <w:tab w:val="left" w:pos="-993"/>
        </w:tabs>
        <w:ind w:left="-851"/>
      </w:pPr>
    </w:p>
    <w:p w14:paraId="3ACA43CC" w14:textId="1A328FD1" w:rsidR="0096440D" w:rsidRDefault="0083135A" w:rsidP="00164DBF">
      <w:pPr>
        <w:tabs>
          <w:tab w:val="left" w:pos="-993"/>
        </w:tabs>
        <w:ind w:left="-851"/>
      </w:pPr>
      <w:r>
        <w:t xml:space="preserve">Place a book at the bottom of the ramp, and release the cart from one of the heights </w:t>
      </w:r>
      <w:r w:rsidR="00D84E5A">
        <w:t xml:space="preserve">listed </w:t>
      </w:r>
      <w:r>
        <w:t xml:space="preserve">in your table. The cart will crash into the book. </w:t>
      </w:r>
    </w:p>
    <w:p w14:paraId="1A98A99E" w14:textId="77777777" w:rsidR="0083135A" w:rsidRDefault="0083135A" w:rsidP="00164DBF">
      <w:pPr>
        <w:tabs>
          <w:tab w:val="left" w:pos="-993"/>
        </w:tabs>
        <w:ind w:left="-851"/>
      </w:pPr>
    </w:p>
    <w:p w14:paraId="0D8B99ED" w14:textId="020E5962" w:rsidR="0083135A" w:rsidRDefault="0083135A" w:rsidP="00164DBF">
      <w:pPr>
        <w:tabs>
          <w:tab w:val="left" w:pos="-993"/>
        </w:tabs>
        <w:ind w:left="-851"/>
      </w:pPr>
      <w:proofErr w:type="gramStart"/>
      <w:r w:rsidRPr="004A5E43">
        <w:rPr>
          <w:b/>
        </w:rPr>
        <w:t>Question</w:t>
      </w:r>
      <w:r w:rsidR="00280E0E" w:rsidRPr="004A5E43">
        <w:rPr>
          <w:b/>
        </w:rPr>
        <w:t xml:space="preserve"> 4</w:t>
      </w:r>
      <w:r w:rsidR="00CD3621" w:rsidRPr="004A5E43">
        <w:rPr>
          <w:b/>
        </w:rPr>
        <w:t>.</w:t>
      </w:r>
      <w:proofErr w:type="gramEnd"/>
      <w:r w:rsidR="00CD3621">
        <w:t xml:space="preserve"> </w:t>
      </w:r>
      <w:r>
        <w:t xml:space="preserve"> Calculate the </w:t>
      </w:r>
      <w:r w:rsidR="0059469A">
        <w:t xml:space="preserve">acceleration of the cart as it moves down the inclined plane. </w:t>
      </w:r>
    </w:p>
    <w:p w14:paraId="09FB202F" w14:textId="36273644" w:rsidR="0059469A" w:rsidRPr="003A0019" w:rsidRDefault="00D24846" w:rsidP="00164DBF">
      <w:pPr>
        <w:tabs>
          <w:tab w:val="left" w:pos="-993"/>
        </w:tabs>
        <w:ind w:left="-851"/>
        <w:rPr>
          <w:i/>
        </w:rPr>
      </w:pPr>
      <w:r>
        <w:rPr>
          <w:i/>
        </w:rPr>
        <w:tab/>
      </w:r>
      <w:r>
        <w:rPr>
          <w:i/>
        </w:rPr>
        <w:tab/>
      </w:r>
      <w:r w:rsidR="007C1CA5">
        <w:rPr>
          <w:i/>
        </w:rPr>
        <w:t xml:space="preserve">      </w:t>
      </w:r>
      <w:r w:rsidR="0059469A" w:rsidRPr="006C1E90">
        <w:rPr>
          <w:i/>
        </w:rPr>
        <w:t>(</w:t>
      </w:r>
      <w:r w:rsidR="007C1CA5">
        <w:rPr>
          <w:i/>
        </w:rPr>
        <w:t>Hint</w:t>
      </w:r>
      <w:r w:rsidR="0059469A" w:rsidRPr="006C1E90">
        <w:rPr>
          <w:i/>
        </w:rPr>
        <w:t xml:space="preserve">: </w:t>
      </w:r>
      <w:r w:rsidR="0059469A" w:rsidRPr="0063306D">
        <w:rPr>
          <w:b/>
          <w:i/>
        </w:rPr>
        <w:t xml:space="preserve">a = </w:t>
      </w:r>
      <w:r w:rsidR="003A0019" w:rsidRPr="0063306D">
        <w:rPr>
          <w:b/>
          <w:i/>
        </w:rPr>
        <w:t>∆</w:t>
      </w:r>
      <w:r w:rsidR="0059469A" w:rsidRPr="0063306D">
        <w:rPr>
          <w:b/>
          <w:i/>
        </w:rPr>
        <w:t>v/</w:t>
      </w:r>
      <w:r w:rsidR="0063306D" w:rsidRPr="0063306D">
        <w:rPr>
          <w:b/>
          <w:i/>
        </w:rPr>
        <w:t>t</w:t>
      </w:r>
      <w:r w:rsidR="0063306D" w:rsidRPr="006C1E90">
        <w:rPr>
          <w:i/>
        </w:rPr>
        <w:t>,</w:t>
      </w:r>
      <w:r w:rsidR="0059469A" w:rsidRPr="006C1E90">
        <w:rPr>
          <w:i/>
        </w:rPr>
        <w:t xml:space="preserve"> and the motion cart is beginning at rest). </w:t>
      </w:r>
      <w:r w:rsidR="005209EB" w:rsidRPr="006C1E90">
        <w:rPr>
          <w:i/>
        </w:rPr>
        <w:tab/>
      </w:r>
      <w:r w:rsidR="005209EB">
        <w:rPr>
          <w:i/>
        </w:rPr>
        <w:tab/>
      </w:r>
      <w:r w:rsidR="005209EB">
        <w:rPr>
          <w:i/>
        </w:rPr>
        <w:tab/>
      </w:r>
      <w:r w:rsidR="005209EB" w:rsidRPr="005209EB">
        <w:rPr>
          <w:b/>
          <w:i/>
        </w:rPr>
        <w:t>(2 marks)</w:t>
      </w:r>
    </w:p>
    <w:p w14:paraId="7C97C5B8" w14:textId="77777777" w:rsidR="0096440D" w:rsidRPr="00BF1B75" w:rsidRDefault="0096440D" w:rsidP="00164DBF">
      <w:pPr>
        <w:tabs>
          <w:tab w:val="left" w:pos="-993"/>
        </w:tabs>
        <w:ind w:left="-851"/>
      </w:pPr>
    </w:p>
    <w:p w14:paraId="6589282A" w14:textId="77777777" w:rsidR="0096440D" w:rsidRDefault="0096440D" w:rsidP="00164DBF">
      <w:pPr>
        <w:tabs>
          <w:tab w:val="left" w:pos="-993"/>
        </w:tabs>
        <w:ind w:left="-851"/>
      </w:pPr>
    </w:p>
    <w:p w14:paraId="1D179EE6" w14:textId="77777777" w:rsidR="005209EB" w:rsidRDefault="00CB566F" w:rsidP="00164DBF">
      <w:pPr>
        <w:tabs>
          <w:tab w:val="left" w:pos="-993"/>
        </w:tabs>
        <w:ind w:left="-851"/>
      </w:pPr>
      <w:r>
        <w:rPr>
          <w:rStyle w:val="CommentReference"/>
        </w:rPr>
        <w:commentReference w:id="2"/>
      </w:r>
    </w:p>
    <w:p w14:paraId="202FC6A5" w14:textId="77777777" w:rsidR="003D56EF" w:rsidRDefault="003D56EF" w:rsidP="00164DBF">
      <w:pPr>
        <w:tabs>
          <w:tab w:val="left" w:pos="-993"/>
        </w:tabs>
        <w:ind w:left="-851"/>
      </w:pPr>
    </w:p>
    <w:p w14:paraId="2E379658" w14:textId="77777777" w:rsidR="005209EB" w:rsidRPr="00BF1B75" w:rsidRDefault="005209EB" w:rsidP="00164DBF">
      <w:pPr>
        <w:tabs>
          <w:tab w:val="left" w:pos="-993"/>
        </w:tabs>
        <w:ind w:left="-851"/>
      </w:pPr>
    </w:p>
    <w:p w14:paraId="59D6CB11" w14:textId="666FC7CE" w:rsidR="0096440D" w:rsidRDefault="002B177C" w:rsidP="00164DBF">
      <w:pPr>
        <w:tabs>
          <w:tab w:val="left" w:pos="-993"/>
        </w:tabs>
        <w:ind w:left="-851"/>
      </w:pPr>
      <w:r w:rsidRPr="0082333E">
        <w:rPr>
          <w:b/>
        </w:rPr>
        <w:t>Question 5.</w:t>
      </w:r>
      <w:r>
        <w:t xml:space="preserve"> Calculate the force with which the cart is crashing into the book. </w:t>
      </w:r>
    </w:p>
    <w:p w14:paraId="6131DAE8" w14:textId="36364966" w:rsidR="00C96CB0" w:rsidRPr="00BF1B75" w:rsidRDefault="00D24846" w:rsidP="00164DBF">
      <w:pPr>
        <w:tabs>
          <w:tab w:val="left" w:pos="-993"/>
        </w:tabs>
        <w:ind w:left="-851"/>
      </w:pPr>
      <w:r>
        <w:tab/>
      </w:r>
      <w:r>
        <w:tab/>
      </w:r>
      <w:r w:rsidR="007C1CA5">
        <w:t xml:space="preserve">     </w:t>
      </w:r>
      <w:r w:rsidR="00C96CB0" w:rsidRPr="00D24846">
        <w:rPr>
          <w:i/>
        </w:rPr>
        <w:t>(</w:t>
      </w:r>
      <w:r w:rsidR="007C1CA5">
        <w:rPr>
          <w:i/>
        </w:rPr>
        <w:t>Hint</w:t>
      </w:r>
      <w:r w:rsidR="00C96CB0" w:rsidRPr="00D24846">
        <w:rPr>
          <w:i/>
        </w:rPr>
        <w:t xml:space="preserve">: </w:t>
      </w:r>
      <w:r w:rsidR="00C96CB0" w:rsidRPr="0063306D">
        <w:rPr>
          <w:b/>
          <w:i/>
        </w:rPr>
        <w:t>f=m.a</w:t>
      </w:r>
      <w:r w:rsidR="00C96CB0" w:rsidRPr="00D24846">
        <w:rPr>
          <w:i/>
        </w:rPr>
        <w:t>, and there are scale</w:t>
      </w:r>
      <w:r w:rsidR="008A2901">
        <w:rPr>
          <w:i/>
        </w:rPr>
        <w:t>s</w:t>
      </w:r>
      <w:r w:rsidR="00C96CB0" w:rsidRPr="00D24846">
        <w:rPr>
          <w:i/>
        </w:rPr>
        <w:t xml:space="preserve"> available for you to weigh the cart with)</w:t>
      </w:r>
      <w:r w:rsidR="00C96CB0">
        <w:t xml:space="preserve"> </w:t>
      </w:r>
      <w:r w:rsidR="00C96CB0">
        <w:tab/>
        <w:t xml:space="preserve"> </w:t>
      </w:r>
      <w:r w:rsidR="00C96CB0" w:rsidRPr="00C96CB0">
        <w:rPr>
          <w:b/>
          <w:i/>
        </w:rPr>
        <w:t>(2marks)</w:t>
      </w:r>
    </w:p>
    <w:p w14:paraId="20393607" w14:textId="77777777" w:rsidR="0096440D" w:rsidRPr="00BF1B75" w:rsidRDefault="0096440D" w:rsidP="00164DBF">
      <w:pPr>
        <w:tabs>
          <w:tab w:val="left" w:pos="-993"/>
        </w:tabs>
        <w:ind w:left="-851"/>
      </w:pPr>
    </w:p>
    <w:p w14:paraId="4DDA5EC4" w14:textId="77777777" w:rsidR="0096440D" w:rsidRPr="00BF1B75" w:rsidRDefault="0096440D" w:rsidP="00164DBF">
      <w:pPr>
        <w:tabs>
          <w:tab w:val="left" w:pos="-993"/>
        </w:tabs>
        <w:ind w:left="-851"/>
      </w:pPr>
    </w:p>
    <w:p w14:paraId="4D727632" w14:textId="77777777" w:rsidR="0096440D" w:rsidRPr="00BF1B75" w:rsidRDefault="0096440D" w:rsidP="00164DBF">
      <w:pPr>
        <w:tabs>
          <w:tab w:val="left" w:pos="-993"/>
        </w:tabs>
        <w:ind w:left="-851"/>
      </w:pPr>
    </w:p>
    <w:p w14:paraId="3B2D32B5" w14:textId="77777777" w:rsidR="0096440D" w:rsidRDefault="0096440D" w:rsidP="00164DBF">
      <w:pPr>
        <w:tabs>
          <w:tab w:val="left" w:pos="-993"/>
        </w:tabs>
        <w:ind w:left="-851"/>
      </w:pPr>
    </w:p>
    <w:p w14:paraId="63E46E5F" w14:textId="77777777" w:rsidR="003D56EF" w:rsidRPr="00BF1B75" w:rsidRDefault="003D56EF" w:rsidP="00164DBF">
      <w:pPr>
        <w:tabs>
          <w:tab w:val="left" w:pos="-993"/>
        </w:tabs>
        <w:ind w:left="-851"/>
      </w:pPr>
    </w:p>
    <w:p w14:paraId="4FFF1BBA" w14:textId="77777777" w:rsidR="0096440D" w:rsidRPr="00BF1B75" w:rsidRDefault="0096440D" w:rsidP="00164DBF">
      <w:pPr>
        <w:tabs>
          <w:tab w:val="left" w:pos="-993"/>
        </w:tabs>
        <w:ind w:left="-851"/>
      </w:pPr>
    </w:p>
    <w:p w14:paraId="08D77D79" w14:textId="5BBD2846" w:rsidR="0096440D" w:rsidRPr="00BF1B75" w:rsidRDefault="00943EDD" w:rsidP="00164DBF">
      <w:pPr>
        <w:tabs>
          <w:tab w:val="left" w:pos="-993"/>
        </w:tabs>
        <w:ind w:left="-851"/>
      </w:pPr>
      <w:proofErr w:type="gramStart"/>
      <w:r w:rsidRPr="00943EDD">
        <w:rPr>
          <w:b/>
        </w:rPr>
        <w:t>Question 6.</w:t>
      </w:r>
      <w:proofErr w:type="gramEnd"/>
      <w:r>
        <w:t xml:space="preserve"> </w:t>
      </w:r>
      <w:r w:rsidR="000C506E">
        <w:t>Describe the observed relationship between stopping distance and speed</w:t>
      </w:r>
      <w:r w:rsidR="000C506E" w:rsidRPr="000C506E">
        <w:rPr>
          <w:b/>
          <w:i/>
        </w:rPr>
        <w:t>.</w:t>
      </w:r>
      <w:r>
        <w:rPr>
          <w:b/>
          <w:i/>
        </w:rPr>
        <w:tab/>
      </w:r>
      <w:r w:rsidR="000C506E" w:rsidRPr="000C506E">
        <w:rPr>
          <w:b/>
          <w:i/>
        </w:rPr>
        <w:t xml:space="preserve"> (</w:t>
      </w:r>
      <w:r w:rsidR="0096440D" w:rsidRPr="000C506E">
        <w:rPr>
          <w:b/>
          <w:i/>
        </w:rPr>
        <w:t>1 mark)</w:t>
      </w:r>
    </w:p>
    <w:p w14:paraId="66498480" w14:textId="7E6EC13D" w:rsidR="000C506E" w:rsidRDefault="000C506E" w:rsidP="00164DBF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____________________________________________________________________________________________________________________________________________________</w:t>
      </w:r>
      <w:r w:rsidR="00356106">
        <w:t>__</w:t>
      </w:r>
      <w:r>
        <w:t>______________</w:t>
      </w:r>
    </w:p>
    <w:p w14:paraId="2D6D0110" w14:textId="41E53612" w:rsidR="000C506E" w:rsidRPr="00616025" w:rsidRDefault="000C506E" w:rsidP="00164DBF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</w:t>
      </w:r>
      <w:r w:rsidR="00356106">
        <w:t>_</w:t>
      </w:r>
      <w:r>
        <w:t>__ _____________________________________________________________________________</w:t>
      </w:r>
      <w:r w:rsidR="00356106">
        <w:t>_</w:t>
      </w:r>
      <w:r>
        <w:t>____</w:t>
      </w:r>
    </w:p>
    <w:p w14:paraId="1774582D" w14:textId="77777777" w:rsidR="004F74E7" w:rsidRDefault="004F74E7" w:rsidP="004F74E7">
      <w:pPr>
        <w:tabs>
          <w:tab w:val="left" w:pos="-993"/>
        </w:tabs>
        <w:rPr>
          <w:b/>
        </w:rPr>
      </w:pPr>
    </w:p>
    <w:p w14:paraId="65676AB8" w14:textId="4E8D5640" w:rsidR="004F74E7" w:rsidRPr="00D82B73" w:rsidRDefault="004F74E7" w:rsidP="004F74E7">
      <w:pPr>
        <w:tabs>
          <w:tab w:val="left" w:pos="-993"/>
        </w:tabs>
        <w:ind w:left="-851"/>
        <w:rPr>
          <w:b/>
          <w:i/>
        </w:rPr>
      </w:pPr>
      <w:proofErr w:type="gramStart"/>
      <w:r w:rsidRPr="001932C1">
        <w:rPr>
          <w:b/>
        </w:rPr>
        <w:lastRenderedPageBreak/>
        <w:t>Question 7.</w:t>
      </w:r>
      <w:proofErr w:type="gramEnd"/>
      <w:r>
        <w:t xml:space="preserve"> </w:t>
      </w:r>
      <w:r w:rsidR="00DA3FEA">
        <w:t xml:space="preserve">Explain why you did not push the </w:t>
      </w:r>
      <w:r w:rsidR="00164F9D">
        <w:t>cart</w:t>
      </w:r>
      <w:r w:rsidR="00DA3FEA">
        <w:t xml:space="preserve"> down the ramp.</w:t>
      </w:r>
      <w:r w:rsidR="00DA3FEA">
        <w:tab/>
      </w:r>
      <w:r>
        <w:tab/>
      </w:r>
      <w:r>
        <w:tab/>
      </w:r>
      <w:r w:rsidR="00134929">
        <w:t>(</w:t>
      </w:r>
      <w:r w:rsidR="00134929">
        <w:rPr>
          <w:b/>
          <w:i/>
        </w:rPr>
        <w:t>2</w:t>
      </w:r>
      <w:r w:rsidRPr="00D82B73">
        <w:rPr>
          <w:b/>
          <w:i/>
        </w:rPr>
        <w:t xml:space="preserve"> mark</w:t>
      </w:r>
      <w:r w:rsidR="00134929">
        <w:rPr>
          <w:b/>
          <w:i/>
        </w:rPr>
        <w:t>s</w:t>
      </w:r>
      <w:r w:rsidRPr="00D82B73">
        <w:rPr>
          <w:b/>
          <w:i/>
        </w:rPr>
        <w:t xml:space="preserve">) </w:t>
      </w:r>
    </w:p>
    <w:p w14:paraId="4B7613C6" w14:textId="73CD8DBA" w:rsidR="004F74E7" w:rsidRDefault="004F74E7" w:rsidP="004F74E7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_____________________________________________________________________________________________________________________________________________________________</w:t>
      </w:r>
      <w:r w:rsidR="00925C80">
        <w:t>_</w:t>
      </w:r>
      <w:r>
        <w:t>_____</w:t>
      </w:r>
    </w:p>
    <w:p w14:paraId="0BE1613C" w14:textId="77777777" w:rsidR="004F74E7" w:rsidRPr="00616025" w:rsidRDefault="004F74E7" w:rsidP="004F74E7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_________________________________________________________________________________ _________________________________________________________________________________</w:t>
      </w:r>
    </w:p>
    <w:p w14:paraId="13F4C83A" w14:textId="77777777" w:rsidR="004F74E7" w:rsidRDefault="004F74E7" w:rsidP="00164DBF">
      <w:pPr>
        <w:tabs>
          <w:tab w:val="left" w:pos="-993"/>
        </w:tabs>
        <w:ind w:left="-851"/>
        <w:rPr>
          <w:b/>
        </w:rPr>
      </w:pPr>
    </w:p>
    <w:p w14:paraId="3D977A7E" w14:textId="77777777" w:rsidR="004F74E7" w:rsidRDefault="004F74E7" w:rsidP="004F74E7">
      <w:pPr>
        <w:tabs>
          <w:tab w:val="left" w:pos="-993"/>
        </w:tabs>
        <w:rPr>
          <w:b/>
        </w:rPr>
      </w:pPr>
    </w:p>
    <w:p w14:paraId="1992C554" w14:textId="1505043A" w:rsidR="00D82B73" w:rsidRPr="00D82B73" w:rsidRDefault="004F74E7" w:rsidP="00164DBF">
      <w:pPr>
        <w:tabs>
          <w:tab w:val="left" w:pos="-993"/>
        </w:tabs>
        <w:ind w:left="-851"/>
        <w:rPr>
          <w:b/>
          <w:i/>
        </w:rPr>
      </w:pPr>
      <w:proofErr w:type="gramStart"/>
      <w:r>
        <w:rPr>
          <w:b/>
        </w:rPr>
        <w:t>Question 8</w:t>
      </w:r>
      <w:r w:rsidR="00D82B73" w:rsidRPr="001932C1">
        <w:rPr>
          <w:b/>
        </w:rPr>
        <w:t>.</w:t>
      </w:r>
      <w:proofErr w:type="gramEnd"/>
      <w:r w:rsidR="00D82B73">
        <w:t xml:space="preserve"> State one piece of advice you would give a fellow year 12 school mate about speeding and driver safety</w:t>
      </w:r>
      <w:r w:rsidR="007D0F3D">
        <w:t xml:space="preserve"> based upon your results.</w:t>
      </w:r>
      <w:r w:rsidR="007D0F3D">
        <w:tab/>
      </w:r>
      <w:r w:rsidR="007D0F3D">
        <w:tab/>
      </w:r>
      <w:r w:rsidR="007D0F3D">
        <w:tab/>
      </w:r>
      <w:r w:rsidR="007D0F3D">
        <w:tab/>
      </w:r>
      <w:r w:rsidR="007D0F3D">
        <w:tab/>
      </w:r>
      <w:r w:rsidR="007D0F3D">
        <w:tab/>
      </w:r>
      <w:r w:rsidR="007D0F3D">
        <w:tab/>
      </w:r>
      <w:r w:rsidR="006E66F5">
        <w:tab/>
      </w:r>
      <w:r w:rsidR="00D82B73" w:rsidRPr="00D82B73">
        <w:rPr>
          <w:b/>
          <w:i/>
        </w:rPr>
        <w:t xml:space="preserve">(1 mark) </w:t>
      </w:r>
    </w:p>
    <w:p w14:paraId="70DA99DA" w14:textId="21BAAE2F" w:rsidR="00D82B73" w:rsidRDefault="00D82B73" w:rsidP="00164DBF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_______________________________________________________________________________________________________________________________________________________________</w:t>
      </w:r>
      <w:r w:rsidR="00925C80">
        <w:t>_</w:t>
      </w:r>
      <w:r>
        <w:t>_</w:t>
      </w:r>
      <w:r w:rsidR="00925C80">
        <w:t>_</w:t>
      </w:r>
      <w:r>
        <w:t>__</w:t>
      </w:r>
    </w:p>
    <w:p w14:paraId="0D4D4725" w14:textId="11B90D21" w:rsidR="00D82B73" w:rsidRPr="00616025" w:rsidRDefault="00D82B73" w:rsidP="00164DBF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</w:t>
      </w:r>
      <w:r w:rsidR="00925C80">
        <w:t>_</w:t>
      </w:r>
      <w:r>
        <w:t>__ _____________________________________________________________________________</w:t>
      </w:r>
      <w:r w:rsidR="00925C80">
        <w:t>_</w:t>
      </w:r>
      <w:r>
        <w:t>____</w:t>
      </w:r>
    </w:p>
    <w:p w14:paraId="2195150A" w14:textId="77777777" w:rsidR="00D82B73" w:rsidRDefault="00D82B73" w:rsidP="00164DBF">
      <w:pPr>
        <w:tabs>
          <w:tab w:val="left" w:pos="-993"/>
        </w:tabs>
        <w:ind w:left="-851"/>
      </w:pPr>
    </w:p>
    <w:p w14:paraId="4A99426C" w14:textId="77777777" w:rsidR="00D53C0D" w:rsidRPr="00BF1B75" w:rsidRDefault="00D53C0D" w:rsidP="00164DBF">
      <w:pPr>
        <w:tabs>
          <w:tab w:val="left" w:pos="-993"/>
        </w:tabs>
        <w:ind w:left="-851"/>
      </w:pPr>
    </w:p>
    <w:p w14:paraId="749605EB" w14:textId="79E36F73" w:rsidR="00AB2079" w:rsidRPr="00BF1B75" w:rsidRDefault="00C34E28" w:rsidP="00164DBF">
      <w:pPr>
        <w:tabs>
          <w:tab w:val="left" w:pos="-993"/>
        </w:tabs>
        <w:ind w:left="-851"/>
      </w:pPr>
      <w:proofErr w:type="gramStart"/>
      <w:r w:rsidRPr="00C34E28">
        <w:rPr>
          <w:b/>
        </w:rPr>
        <w:t xml:space="preserve">Question </w:t>
      </w:r>
      <w:r w:rsidR="004F74E7">
        <w:rPr>
          <w:b/>
        </w:rPr>
        <w:t>9</w:t>
      </w:r>
      <w:r>
        <w:t>.</w:t>
      </w:r>
      <w:proofErr w:type="gramEnd"/>
      <w:r>
        <w:t xml:space="preserve"> </w:t>
      </w:r>
      <w:r w:rsidR="008B3D34" w:rsidRPr="00BF1B75">
        <w:t xml:space="preserve">In a car, </w:t>
      </w:r>
      <w:r w:rsidR="007D0F3D">
        <w:t>fuel is burnt to provide energy for motion</w:t>
      </w:r>
      <w:r w:rsidR="008B3D34" w:rsidRPr="00BF1B75">
        <w:t xml:space="preserve">. </w:t>
      </w:r>
      <w:r w:rsidR="001F1F41">
        <w:t xml:space="preserve">Since you didn’t push the </w:t>
      </w:r>
      <w:r w:rsidR="00164F9D">
        <w:t>cart</w:t>
      </w:r>
      <w:r w:rsidR="001F1F41">
        <w:t>, e</w:t>
      </w:r>
      <w:r w:rsidR="0015471C">
        <w:t>xplain how</w:t>
      </w:r>
      <w:r w:rsidR="008B3D34" w:rsidRPr="00BF1B75">
        <w:t xml:space="preserve"> </w:t>
      </w:r>
      <w:r w:rsidR="0015471C">
        <w:t xml:space="preserve">you </w:t>
      </w:r>
      <w:r w:rsidR="001F1F41">
        <w:t xml:space="preserve">made it </w:t>
      </w:r>
      <w:r w:rsidR="008952D4">
        <w:t>move</w:t>
      </w:r>
      <w:r w:rsidR="001F1F41">
        <w:t xml:space="preserve"> down the inclined plane</w:t>
      </w:r>
      <w:r w:rsidR="0015471C">
        <w:t xml:space="preserve">. </w:t>
      </w:r>
      <w:r w:rsidR="001F1F41">
        <w:tab/>
      </w:r>
      <w:r w:rsidR="001F1F41">
        <w:tab/>
      </w:r>
      <w:r w:rsidR="001F1F41">
        <w:tab/>
      </w:r>
      <w:r w:rsidR="001F1F41">
        <w:tab/>
      </w:r>
      <w:r w:rsidR="001F1F41">
        <w:tab/>
      </w:r>
      <w:r w:rsidR="001F1F41" w:rsidRPr="00C34E28">
        <w:rPr>
          <w:b/>
          <w:i/>
        </w:rPr>
        <w:t>(1 mark)</w:t>
      </w:r>
      <w:r w:rsidR="00E55021" w:rsidRPr="00BF1B75">
        <w:t xml:space="preserve">                                                                                   </w:t>
      </w:r>
      <w:r w:rsidR="001F1F41">
        <w:t xml:space="preserve">    </w:t>
      </w:r>
    </w:p>
    <w:p w14:paraId="6576FD5F" w14:textId="0E398BF3" w:rsidR="0015471C" w:rsidRDefault="0015471C" w:rsidP="00164DBF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_______________________________________________________________________________________________________________________________________________________________</w:t>
      </w:r>
      <w:r w:rsidR="006634A8">
        <w:t>_</w:t>
      </w:r>
      <w:r>
        <w:t>__</w:t>
      </w:r>
      <w:r w:rsidR="00925C80">
        <w:t>_</w:t>
      </w:r>
      <w:r>
        <w:t>_</w:t>
      </w:r>
    </w:p>
    <w:p w14:paraId="29712045" w14:textId="77777777" w:rsidR="00D53C0D" w:rsidRPr="00BF1B75" w:rsidRDefault="00D53C0D" w:rsidP="00164DBF">
      <w:pPr>
        <w:tabs>
          <w:tab w:val="left" w:pos="-993"/>
        </w:tabs>
        <w:ind w:left="-851"/>
      </w:pPr>
    </w:p>
    <w:p w14:paraId="4C99D571" w14:textId="77777777" w:rsidR="00D53C0D" w:rsidRPr="00BF1B75" w:rsidRDefault="00D53C0D" w:rsidP="00164DBF">
      <w:pPr>
        <w:tabs>
          <w:tab w:val="left" w:pos="-993"/>
        </w:tabs>
        <w:ind w:left="-851"/>
      </w:pPr>
    </w:p>
    <w:p w14:paraId="449E20C0" w14:textId="60217D2B" w:rsidR="008B3D34" w:rsidRPr="00BF1B75" w:rsidRDefault="004F74E7" w:rsidP="00164DBF">
      <w:pPr>
        <w:pStyle w:val="ListParagraph"/>
        <w:tabs>
          <w:tab w:val="left" w:pos="-993"/>
        </w:tabs>
        <w:ind w:left="-851"/>
      </w:pPr>
      <w:proofErr w:type="gramStart"/>
      <w:r>
        <w:rPr>
          <w:b/>
        </w:rPr>
        <w:t>Question 10</w:t>
      </w:r>
      <w:r w:rsidR="00745C45" w:rsidRPr="00745C45">
        <w:rPr>
          <w:b/>
        </w:rPr>
        <w:t>.</w:t>
      </w:r>
      <w:proofErr w:type="gramEnd"/>
      <w:r w:rsidR="00745C45">
        <w:t xml:space="preserve"> </w:t>
      </w:r>
      <w:r w:rsidR="008B3D34" w:rsidRPr="00BF1B75">
        <w:t xml:space="preserve"> A driver</w:t>
      </w:r>
      <w:r w:rsidR="00745C45">
        <w:t xml:space="preserve"> normally</w:t>
      </w:r>
      <w:r w:rsidR="008B3D34" w:rsidRPr="00BF1B75">
        <w:t xml:space="preserve"> applies brakes to stop </w:t>
      </w:r>
      <w:r w:rsidR="00745C45">
        <w:t>a</w:t>
      </w:r>
      <w:r w:rsidR="008B3D34" w:rsidRPr="00BF1B75">
        <w:t xml:space="preserve"> car</w:t>
      </w:r>
      <w:r w:rsidR="007D0F3D">
        <w:t>.</w:t>
      </w:r>
      <w:r w:rsidR="00745C45">
        <w:t xml:space="preserve"> Explain w</w:t>
      </w:r>
      <w:r w:rsidR="008B3D34" w:rsidRPr="00BF1B75">
        <w:t>hat caused the</w:t>
      </w:r>
      <w:r w:rsidR="00745C45">
        <w:t xml:space="preserve"> </w:t>
      </w:r>
      <w:r w:rsidR="00164F9D">
        <w:t>cart</w:t>
      </w:r>
      <w:r w:rsidR="00745C45">
        <w:t xml:space="preserve"> to slow down to rest in your </w:t>
      </w:r>
      <w:r w:rsidR="006F7373">
        <w:t>experiment.</w:t>
      </w:r>
      <w:r w:rsidR="00745C45">
        <w:tab/>
      </w:r>
      <w:r w:rsidR="00745C45">
        <w:tab/>
      </w:r>
      <w:r w:rsidR="00745C45">
        <w:tab/>
      </w:r>
      <w:r w:rsidR="00745C45">
        <w:tab/>
      </w:r>
      <w:r w:rsidR="00745C45">
        <w:tab/>
      </w:r>
      <w:r w:rsidR="00745C45" w:rsidRPr="00745C45">
        <w:rPr>
          <w:b/>
          <w:i/>
        </w:rPr>
        <w:t xml:space="preserve"> </w:t>
      </w:r>
      <w:r w:rsidR="006E66F5">
        <w:rPr>
          <w:b/>
          <w:i/>
        </w:rPr>
        <w:tab/>
      </w:r>
      <w:r w:rsidR="006E66F5">
        <w:rPr>
          <w:b/>
          <w:i/>
        </w:rPr>
        <w:tab/>
      </w:r>
      <w:r w:rsidR="006E66F5">
        <w:rPr>
          <w:b/>
          <w:i/>
        </w:rPr>
        <w:tab/>
      </w:r>
      <w:r w:rsidR="00745C45" w:rsidRPr="00745C45">
        <w:rPr>
          <w:b/>
          <w:i/>
        </w:rPr>
        <w:t xml:space="preserve"> (1 mark)</w:t>
      </w:r>
    </w:p>
    <w:p w14:paraId="015B3148" w14:textId="77777777" w:rsidR="00D53C0D" w:rsidRPr="00BF1B75" w:rsidRDefault="00D53C0D" w:rsidP="00164DBF">
      <w:pPr>
        <w:tabs>
          <w:tab w:val="left" w:pos="-993"/>
        </w:tabs>
        <w:ind w:left="-851"/>
      </w:pPr>
    </w:p>
    <w:p w14:paraId="71097949" w14:textId="50BA9A34" w:rsidR="000B29B6" w:rsidRDefault="000B29B6" w:rsidP="00164DBF">
      <w:pPr>
        <w:tabs>
          <w:tab w:val="left" w:pos="-993"/>
        </w:tabs>
        <w:spacing w:line="360" w:lineRule="auto"/>
        <w:ind w:left="-851"/>
        <w:jc w:val="both"/>
      </w:pPr>
      <w:r>
        <w:t>_____________________________________________________________________________________________________________________________________________________________</w:t>
      </w:r>
      <w:r w:rsidR="006634A8">
        <w:t>_</w:t>
      </w:r>
      <w:r>
        <w:t>____</w:t>
      </w:r>
      <w:r w:rsidR="00925C80">
        <w:t>_</w:t>
      </w:r>
      <w:r>
        <w:t>_</w:t>
      </w:r>
    </w:p>
    <w:p w14:paraId="227E4E3B" w14:textId="77777777" w:rsidR="00D53C0D" w:rsidRPr="00BF1B75" w:rsidRDefault="00D53C0D" w:rsidP="00164DBF">
      <w:pPr>
        <w:tabs>
          <w:tab w:val="left" w:pos="-993"/>
        </w:tabs>
        <w:ind w:left="-851"/>
      </w:pPr>
    </w:p>
    <w:p w14:paraId="628BF451" w14:textId="77777777" w:rsidR="00D53C0D" w:rsidRPr="00BF1B75" w:rsidRDefault="00D53C0D" w:rsidP="00164DBF">
      <w:pPr>
        <w:tabs>
          <w:tab w:val="left" w:pos="-993"/>
        </w:tabs>
        <w:ind w:left="-851"/>
      </w:pPr>
    </w:p>
    <w:p w14:paraId="44E25921" w14:textId="4901548F" w:rsidR="0048596D" w:rsidRDefault="00901D4F" w:rsidP="00164DBF">
      <w:pPr>
        <w:tabs>
          <w:tab w:val="left" w:pos="-993"/>
        </w:tabs>
        <w:ind w:left="-851"/>
      </w:pPr>
      <w:proofErr w:type="gramStart"/>
      <w:r w:rsidRPr="00901D4F">
        <w:rPr>
          <w:b/>
        </w:rPr>
        <w:t>Question 10.</w:t>
      </w:r>
      <w:proofErr w:type="gramEnd"/>
      <w:r>
        <w:t xml:space="preserve"> In the space below, draw a free body diagram of the </w:t>
      </w:r>
      <w:r w:rsidR="00164F9D">
        <w:t>cart</w:t>
      </w:r>
      <w:r w:rsidR="0048596D">
        <w:t xml:space="preserve"> if you had pushed it down the inclined place</w:t>
      </w:r>
      <w:r>
        <w:t xml:space="preserve">, ensuring that you include all of the forces that </w:t>
      </w:r>
      <w:r w:rsidR="00B76D7E">
        <w:t>would be</w:t>
      </w:r>
      <w:r>
        <w:t xml:space="preserve"> acting upon it during its motion. </w:t>
      </w:r>
      <w:r w:rsidR="0048596D">
        <w:tab/>
      </w:r>
    </w:p>
    <w:p w14:paraId="688186AE" w14:textId="5D778E98" w:rsidR="00D53C0D" w:rsidRPr="00BF1B75" w:rsidRDefault="0048596D" w:rsidP="00164DBF">
      <w:pPr>
        <w:tabs>
          <w:tab w:val="left" w:pos="-993"/>
        </w:tabs>
        <w:ind w:left="-851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92A41">
        <w:rPr>
          <w:b/>
          <w:i/>
        </w:rPr>
        <w:t>(5</w:t>
      </w:r>
      <w:r w:rsidR="003B4321" w:rsidRPr="003B4321">
        <w:rPr>
          <w:b/>
          <w:i/>
        </w:rPr>
        <w:t xml:space="preserve"> marks)</w:t>
      </w:r>
    </w:p>
    <w:p w14:paraId="4C18BAD2" w14:textId="77777777" w:rsidR="00E55021" w:rsidRPr="00BF1B75" w:rsidRDefault="00E55021" w:rsidP="00164DBF">
      <w:pPr>
        <w:tabs>
          <w:tab w:val="left" w:pos="-993"/>
        </w:tabs>
        <w:ind w:left="-851"/>
      </w:pPr>
    </w:p>
    <w:p w14:paraId="6BC3DC8F" w14:textId="77777777" w:rsidR="00E55021" w:rsidRPr="00BF1B75" w:rsidRDefault="00E55021" w:rsidP="00D53C0D">
      <w:pPr>
        <w:tabs>
          <w:tab w:val="left" w:pos="-993"/>
        </w:tabs>
      </w:pPr>
    </w:p>
    <w:p w14:paraId="5FA04E35" w14:textId="77777777" w:rsidR="008B3D34" w:rsidRPr="00BF1B75" w:rsidRDefault="008B3D34" w:rsidP="008B3D34">
      <w:pPr>
        <w:tabs>
          <w:tab w:val="left" w:pos="-993"/>
        </w:tabs>
      </w:pPr>
    </w:p>
    <w:p w14:paraId="23E5273D" w14:textId="77777777" w:rsidR="00CC3BFE" w:rsidRPr="00BF1B75" w:rsidRDefault="00CC3BFE" w:rsidP="00A05289">
      <w:pPr>
        <w:pStyle w:val="ListParagraph"/>
        <w:tabs>
          <w:tab w:val="left" w:pos="-993"/>
        </w:tabs>
        <w:ind w:left="-491"/>
      </w:pPr>
    </w:p>
    <w:p w14:paraId="291F1CCA" w14:textId="77777777" w:rsidR="00CC3BFE" w:rsidRDefault="00CC3BFE" w:rsidP="00A05289">
      <w:pPr>
        <w:pStyle w:val="ListParagraph"/>
        <w:tabs>
          <w:tab w:val="left" w:pos="-993"/>
        </w:tabs>
        <w:ind w:left="-491"/>
      </w:pPr>
    </w:p>
    <w:p w14:paraId="19ED35BE" w14:textId="77777777" w:rsidR="003B4321" w:rsidRDefault="003B4321" w:rsidP="00A05289">
      <w:pPr>
        <w:pStyle w:val="ListParagraph"/>
        <w:tabs>
          <w:tab w:val="left" w:pos="-993"/>
        </w:tabs>
        <w:ind w:left="-491"/>
      </w:pPr>
    </w:p>
    <w:p w14:paraId="3C337E82" w14:textId="77777777" w:rsidR="003B4321" w:rsidRDefault="003B4321" w:rsidP="00A05289">
      <w:pPr>
        <w:pStyle w:val="ListParagraph"/>
        <w:tabs>
          <w:tab w:val="left" w:pos="-993"/>
        </w:tabs>
        <w:ind w:left="-491"/>
      </w:pPr>
    </w:p>
    <w:p w14:paraId="1E891BD1" w14:textId="77777777" w:rsidR="003B4321" w:rsidRDefault="003B4321" w:rsidP="00A05289">
      <w:pPr>
        <w:pStyle w:val="ListParagraph"/>
        <w:tabs>
          <w:tab w:val="left" w:pos="-993"/>
        </w:tabs>
        <w:ind w:left="-491"/>
      </w:pPr>
    </w:p>
    <w:p w14:paraId="0CFCEB8F" w14:textId="77777777" w:rsidR="003B4321" w:rsidRDefault="003B4321" w:rsidP="00A05289">
      <w:pPr>
        <w:pStyle w:val="ListParagraph"/>
        <w:tabs>
          <w:tab w:val="left" w:pos="-993"/>
        </w:tabs>
        <w:ind w:left="-491"/>
      </w:pPr>
    </w:p>
    <w:p w14:paraId="5DE57D20" w14:textId="77777777" w:rsidR="003B4321" w:rsidRDefault="003B4321" w:rsidP="00A05289">
      <w:pPr>
        <w:pStyle w:val="ListParagraph"/>
        <w:tabs>
          <w:tab w:val="left" w:pos="-993"/>
        </w:tabs>
        <w:ind w:left="-491"/>
      </w:pPr>
    </w:p>
    <w:p w14:paraId="47FE2CF6" w14:textId="77777777" w:rsidR="003B4321" w:rsidRDefault="003B4321" w:rsidP="00A05289">
      <w:pPr>
        <w:pStyle w:val="ListParagraph"/>
        <w:tabs>
          <w:tab w:val="left" w:pos="-993"/>
        </w:tabs>
        <w:ind w:left="-491"/>
      </w:pPr>
    </w:p>
    <w:p w14:paraId="7D0FA843" w14:textId="77777777" w:rsidR="003B4321" w:rsidRDefault="003B4321" w:rsidP="00A05289">
      <w:pPr>
        <w:pStyle w:val="ListParagraph"/>
        <w:tabs>
          <w:tab w:val="left" w:pos="-993"/>
        </w:tabs>
        <w:ind w:left="-491"/>
      </w:pPr>
    </w:p>
    <w:p w14:paraId="77D8FE72" w14:textId="77777777" w:rsidR="003B4321" w:rsidRDefault="003B4321" w:rsidP="00B76D7E">
      <w:pPr>
        <w:tabs>
          <w:tab w:val="left" w:pos="-993"/>
        </w:tabs>
      </w:pPr>
    </w:p>
    <w:p w14:paraId="71B0EC37" w14:textId="7FC7BAB6" w:rsidR="00CC3BFE" w:rsidRPr="003B4321" w:rsidRDefault="003B4321" w:rsidP="003B4321">
      <w:pPr>
        <w:pStyle w:val="ListParagraph"/>
        <w:tabs>
          <w:tab w:val="left" w:pos="-993"/>
        </w:tabs>
        <w:ind w:left="-491"/>
        <w:jc w:val="center"/>
        <w:rPr>
          <w:b/>
        </w:rPr>
      </w:pPr>
      <w:r w:rsidRPr="003B4321">
        <w:rPr>
          <w:b/>
        </w:rPr>
        <w:t xml:space="preserve">The end </w:t>
      </w:r>
      <w:r w:rsidRPr="003B4321">
        <w:rPr>
          <w:b/>
        </w:rPr>
        <w:sym w:font="Wingdings" w:char="F04A"/>
      </w:r>
    </w:p>
    <w:sectPr w:rsidR="00CC3BFE" w:rsidRPr="003B4321" w:rsidSect="00913541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CCAULEY Kiara" w:date="2018-09-18T16:07:00Z" w:initials="MK">
    <w:p w14:paraId="1C9FC363" w14:textId="603D6588" w:rsidR="007F1862" w:rsidRDefault="007F1862">
      <w:pPr>
        <w:pStyle w:val="CommentText"/>
      </w:pPr>
      <w:r>
        <w:rPr>
          <w:rStyle w:val="CommentReference"/>
        </w:rPr>
        <w:annotationRef/>
      </w:r>
      <w:r>
        <w:t xml:space="preserve">Perhaps add a question where the </w:t>
      </w:r>
      <w:proofErr w:type="spellStart"/>
      <w:r>
        <w:t>kdis</w:t>
      </w:r>
      <w:proofErr w:type="spellEnd"/>
      <w:r>
        <w:t xml:space="preserve"> have to measure the length of the ramp? In 2018, they all calculated average speed for the whole trip not just on the ramp</w:t>
      </w:r>
      <w:proofErr w:type="gramStart"/>
      <w:r>
        <w:t>..</w:t>
      </w:r>
      <w:proofErr w:type="gramEnd"/>
      <w:r>
        <w:t xml:space="preserve"> Make more explicit</w:t>
      </w:r>
    </w:p>
  </w:comment>
  <w:comment w:id="1" w:author="MCCAULEY Kiara" w:date="2018-09-18T16:08:00Z" w:initials="MK">
    <w:p w14:paraId="400B7C85" w14:textId="2A0C5521" w:rsidR="00803CA4" w:rsidRDefault="00803CA4">
      <w:pPr>
        <w:pStyle w:val="CommentText"/>
      </w:pPr>
      <w:r>
        <w:rPr>
          <w:rStyle w:val="CommentReference"/>
        </w:rPr>
        <w:annotationRef/>
      </w:r>
      <w:r>
        <w:t xml:space="preserve">Ditch for 2019? </w:t>
      </w:r>
      <w:r w:rsidR="008B5316">
        <w:t>Perhaps replace with some motion graphs and get the kids to write titles for them/correct mistakes on them like units?</w:t>
      </w:r>
      <w:r w:rsidR="006B4555">
        <w:t xml:space="preserve"> Actually just ditch – added too much time to the </w:t>
      </w:r>
      <w:proofErr w:type="spellStart"/>
      <w:r w:rsidR="006B4555">
        <w:t>assessement</w:t>
      </w:r>
      <w:proofErr w:type="spellEnd"/>
      <w:r w:rsidR="006B4555">
        <w:t xml:space="preserve">. It took exactly 2 hours to complete the whole thing, which sucked for kids that were late/giving revision time. If this question is taken out, then they could have 5 minutes at the end to re-read their test </w:t>
      </w:r>
      <w:r w:rsidR="006B4555">
        <w:sym w:font="Wingdings" w:char="F04A"/>
      </w:r>
    </w:p>
  </w:comment>
  <w:comment w:id="2" w:author="MCCAULEY Kiara" w:date="2018-09-18T16:09:00Z" w:initials="MK">
    <w:p w14:paraId="2C7D2E46" w14:textId="763A9A22" w:rsidR="00CB566F" w:rsidRDefault="00CB566F">
      <w:pPr>
        <w:pStyle w:val="CommentText"/>
      </w:pPr>
      <w:r>
        <w:rPr>
          <w:rStyle w:val="CommentReference"/>
        </w:rPr>
        <w:annotationRef/>
      </w:r>
      <w:r>
        <w:t xml:space="preserve">A lot of kids struggled with this question – perhaps make them calculate the velocity alone first, then this? </w:t>
      </w:r>
      <w:r>
        <w:t xml:space="preserve">Emphasise more in 2019 how to do </w:t>
      </w:r>
      <w:r>
        <w:t>this,.</w:t>
      </w:r>
      <w:bookmarkStart w:id="3" w:name="_GoBack"/>
      <w:bookmarkEnd w:id="3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2213"/>
    <w:multiLevelType w:val="hybridMultilevel"/>
    <w:tmpl w:val="0E60DEB2"/>
    <w:lvl w:ilvl="0" w:tplc="BBC28DC4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120C0E51"/>
    <w:multiLevelType w:val="hybridMultilevel"/>
    <w:tmpl w:val="F3ACBBF2"/>
    <w:lvl w:ilvl="0" w:tplc="4D16D48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9" w:hanging="360"/>
      </w:pPr>
    </w:lvl>
    <w:lvl w:ilvl="2" w:tplc="0C09001B" w:tentative="1">
      <w:start w:val="1"/>
      <w:numFmt w:val="lowerRoman"/>
      <w:lvlText w:val="%3."/>
      <w:lvlJc w:val="right"/>
      <w:pPr>
        <w:ind w:left="949" w:hanging="180"/>
      </w:pPr>
    </w:lvl>
    <w:lvl w:ilvl="3" w:tplc="0C09000F" w:tentative="1">
      <w:start w:val="1"/>
      <w:numFmt w:val="decimal"/>
      <w:lvlText w:val="%4."/>
      <w:lvlJc w:val="left"/>
      <w:pPr>
        <w:ind w:left="1669" w:hanging="360"/>
      </w:pPr>
    </w:lvl>
    <w:lvl w:ilvl="4" w:tplc="0C090019" w:tentative="1">
      <w:start w:val="1"/>
      <w:numFmt w:val="lowerLetter"/>
      <w:lvlText w:val="%5."/>
      <w:lvlJc w:val="left"/>
      <w:pPr>
        <w:ind w:left="2389" w:hanging="360"/>
      </w:pPr>
    </w:lvl>
    <w:lvl w:ilvl="5" w:tplc="0C09001B" w:tentative="1">
      <w:start w:val="1"/>
      <w:numFmt w:val="lowerRoman"/>
      <w:lvlText w:val="%6."/>
      <w:lvlJc w:val="right"/>
      <w:pPr>
        <w:ind w:left="3109" w:hanging="180"/>
      </w:pPr>
    </w:lvl>
    <w:lvl w:ilvl="6" w:tplc="0C09000F" w:tentative="1">
      <w:start w:val="1"/>
      <w:numFmt w:val="decimal"/>
      <w:lvlText w:val="%7."/>
      <w:lvlJc w:val="left"/>
      <w:pPr>
        <w:ind w:left="3829" w:hanging="360"/>
      </w:pPr>
    </w:lvl>
    <w:lvl w:ilvl="7" w:tplc="0C090019" w:tentative="1">
      <w:start w:val="1"/>
      <w:numFmt w:val="lowerLetter"/>
      <w:lvlText w:val="%8."/>
      <w:lvlJc w:val="left"/>
      <w:pPr>
        <w:ind w:left="4549" w:hanging="360"/>
      </w:pPr>
    </w:lvl>
    <w:lvl w:ilvl="8" w:tplc="0C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180F24C8"/>
    <w:multiLevelType w:val="hybridMultilevel"/>
    <w:tmpl w:val="5C8281D0"/>
    <w:lvl w:ilvl="0" w:tplc="1E78629C">
      <w:start w:val="1"/>
      <w:numFmt w:val="decimal"/>
      <w:lvlText w:val="%1."/>
      <w:lvlJc w:val="left"/>
      <w:pPr>
        <w:ind w:left="7234" w:hanging="808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9" w:hanging="360"/>
      </w:pPr>
    </w:lvl>
    <w:lvl w:ilvl="2" w:tplc="0C09001B" w:tentative="1">
      <w:start w:val="1"/>
      <w:numFmt w:val="lowerRoman"/>
      <w:lvlText w:val="%3."/>
      <w:lvlJc w:val="right"/>
      <w:pPr>
        <w:ind w:left="949" w:hanging="180"/>
      </w:pPr>
    </w:lvl>
    <w:lvl w:ilvl="3" w:tplc="0C09000F" w:tentative="1">
      <w:start w:val="1"/>
      <w:numFmt w:val="decimal"/>
      <w:lvlText w:val="%4."/>
      <w:lvlJc w:val="left"/>
      <w:pPr>
        <w:ind w:left="1669" w:hanging="360"/>
      </w:pPr>
    </w:lvl>
    <w:lvl w:ilvl="4" w:tplc="0C090019" w:tentative="1">
      <w:start w:val="1"/>
      <w:numFmt w:val="lowerLetter"/>
      <w:lvlText w:val="%5."/>
      <w:lvlJc w:val="left"/>
      <w:pPr>
        <w:ind w:left="2389" w:hanging="360"/>
      </w:pPr>
    </w:lvl>
    <w:lvl w:ilvl="5" w:tplc="0C09001B" w:tentative="1">
      <w:start w:val="1"/>
      <w:numFmt w:val="lowerRoman"/>
      <w:lvlText w:val="%6."/>
      <w:lvlJc w:val="right"/>
      <w:pPr>
        <w:ind w:left="3109" w:hanging="180"/>
      </w:pPr>
    </w:lvl>
    <w:lvl w:ilvl="6" w:tplc="0C09000F" w:tentative="1">
      <w:start w:val="1"/>
      <w:numFmt w:val="decimal"/>
      <w:lvlText w:val="%7."/>
      <w:lvlJc w:val="left"/>
      <w:pPr>
        <w:ind w:left="3829" w:hanging="360"/>
      </w:pPr>
    </w:lvl>
    <w:lvl w:ilvl="7" w:tplc="0C090019" w:tentative="1">
      <w:start w:val="1"/>
      <w:numFmt w:val="lowerLetter"/>
      <w:lvlText w:val="%8."/>
      <w:lvlJc w:val="left"/>
      <w:pPr>
        <w:ind w:left="4549" w:hanging="360"/>
      </w:pPr>
    </w:lvl>
    <w:lvl w:ilvl="8" w:tplc="0C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1A253002"/>
    <w:multiLevelType w:val="hybridMultilevel"/>
    <w:tmpl w:val="781E7B9A"/>
    <w:lvl w:ilvl="0" w:tplc="15B4040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9" w:hanging="360"/>
      </w:pPr>
    </w:lvl>
    <w:lvl w:ilvl="2" w:tplc="0C09001B" w:tentative="1">
      <w:start w:val="1"/>
      <w:numFmt w:val="lowerRoman"/>
      <w:lvlText w:val="%3."/>
      <w:lvlJc w:val="right"/>
      <w:pPr>
        <w:ind w:left="949" w:hanging="180"/>
      </w:pPr>
    </w:lvl>
    <w:lvl w:ilvl="3" w:tplc="0C09000F" w:tentative="1">
      <w:start w:val="1"/>
      <w:numFmt w:val="decimal"/>
      <w:lvlText w:val="%4."/>
      <w:lvlJc w:val="left"/>
      <w:pPr>
        <w:ind w:left="1669" w:hanging="360"/>
      </w:pPr>
    </w:lvl>
    <w:lvl w:ilvl="4" w:tplc="0C090019" w:tentative="1">
      <w:start w:val="1"/>
      <w:numFmt w:val="lowerLetter"/>
      <w:lvlText w:val="%5."/>
      <w:lvlJc w:val="left"/>
      <w:pPr>
        <w:ind w:left="2389" w:hanging="360"/>
      </w:pPr>
    </w:lvl>
    <w:lvl w:ilvl="5" w:tplc="0C09001B" w:tentative="1">
      <w:start w:val="1"/>
      <w:numFmt w:val="lowerRoman"/>
      <w:lvlText w:val="%6."/>
      <w:lvlJc w:val="right"/>
      <w:pPr>
        <w:ind w:left="3109" w:hanging="180"/>
      </w:pPr>
    </w:lvl>
    <w:lvl w:ilvl="6" w:tplc="0C09000F" w:tentative="1">
      <w:start w:val="1"/>
      <w:numFmt w:val="decimal"/>
      <w:lvlText w:val="%7."/>
      <w:lvlJc w:val="left"/>
      <w:pPr>
        <w:ind w:left="3829" w:hanging="360"/>
      </w:pPr>
    </w:lvl>
    <w:lvl w:ilvl="7" w:tplc="0C090019" w:tentative="1">
      <w:start w:val="1"/>
      <w:numFmt w:val="lowerLetter"/>
      <w:lvlText w:val="%8."/>
      <w:lvlJc w:val="left"/>
      <w:pPr>
        <w:ind w:left="4549" w:hanging="360"/>
      </w:pPr>
    </w:lvl>
    <w:lvl w:ilvl="8" w:tplc="0C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3FA55D25"/>
    <w:multiLevelType w:val="hybridMultilevel"/>
    <w:tmpl w:val="6A549058"/>
    <w:lvl w:ilvl="0" w:tplc="0C090001">
      <w:start w:val="1"/>
      <w:numFmt w:val="bullet"/>
      <w:lvlText w:val=""/>
      <w:lvlJc w:val="left"/>
      <w:pPr>
        <w:ind w:left="-7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</w:abstractNum>
  <w:abstractNum w:abstractNumId="5">
    <w:nsid w:val="61803FC1"/>
    <w:multiLevelType w:val="hybridMultilevel"/>
    <w:tmpl w:val="2C4EFCF4"/>
    <w:lvl w:ilvl="0" w:tplc="BBC28DC4">
      <w:start w:val="1"/>
      <w:numFmt w:val="lowerLetter"/>
      <w:lvlText w:val="%1)"/>
      <w:lvlJc w:val="left"/>
      <w:pPr>
        <w:ind w:left="-92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5" w:hanging="360"/>
      </w:pPr>
    </w:lvl>
    <w:lvl w:ilvl="2" w:tplc="0C09001B" w:tentative="1">
      <w:start w:val="1"/>
      <w:numFmt w:val="lowerRoman"/>
      <w:lvlText w:val="%3."/>
      <w:lvlJc w:val="right"/>
      <w:pPr>
        <w:ind w:left="1725" w:hanging="180"/>
      </w:pPr>
    </w:lvl>
    <w:lvl w:ilvl="3" w:tplc="0C09000F" w:tentative="1">
      <w:start w:val="1"/>
      <w:numFmt w:val="decimal"/>
      <w:lvlText w:val="%4."/>
      <w:lvlJc w:val="left"/>
      <w:pPr>
        <w:ind w:left="2445" w:hanging="360"/>
      </w:pPr>
    </w:lvl>
    <w:lvl w:ilvl="4" w:tplc="0C090019" w:tentative="1">
      <w:start w:val="1"/>
      <w:numFmt w:val="lowerLetter"/>
      <w:lvlText w:val="%5."/>
      <w:lvlJc w:val="left"/>
      <w:pPr>
        <w:ind w:left="3165" w:hanging="360"/>
      </w:pPr>
    </w:lvl>
    <w:lvl w:ilvl="5" w:tplc="0C09001B" w:tentative="1">
      <w:start w:val="1"/>
      <w:numFmt w:val="lowerRoman"/>
      <w:lvlText w:val="%6."/>
      <w:lvlJc w:val="right"/>
      <w:pPr>
        <w:ind w:left="3885" w:hanging="180"/>
      </w:pPr>
    </w:lvl>
    <w:lvl w:ilvl="6" w:tplc="0C09000F" w:tentative="1">
      <w:start w:val="1"/>
      <w:numFmt w:val="decimal"/>
      <w:lvlText w:val="%7."/>
      <w:lvlJc w:val="left"/>
      <w:pPr>
        <w:ind w:left="4605" w:hanging="360"/>
      </w:pPr>
    </w:lvl>
    <w:lvl w:ilvl="7" w:tplc="0C090019" w:tentative="1">
      <w:start w:val="1"/>
      <w:numFmt w:val="lowerLetter"/>
      <w:lvlText w:val="%8."/>
      <w:lvlJc w:val="left"/>
      <w:pPr>
        <w:ind w:left="5325" w:hanging="360"/>
      </w:pPr>
    </w:lvl>
    <w:lvl w:ilvl="8" w:tplc="0C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6">
    <w:nsid w:val="6FB07DFC"/>
    <w:multiLevelType w:val="hybridMultilevel"/>
    <w:tmpl w:val="13BA170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291" w:hanging="360"/>
      </w:pPr>
    </w:lvl>
    <w:lvl w:ilvl="2" w:tplc="0C09001B">
      <w:start w:val="1"/>
      <w:numFmt w:val="lowerRoman"/>
      <w:lvlText w:val="%3."/>
      <w:lvlJc w:val="right"/>
      <w:pPr>
        <w:ind w:left="3011" w:hanging="180"/>
      </w:pPr>
    </w:lvl>
    <w:lvl w:ilvl="3" w:tplc="0C09000F">
      <w:start w:val="1"/>
      <w:numFmt w:val="decimal"/>
      <w:lvlText w:val="%4."/>
      <w:lvlJc w:val="left"/>
      <w:pPr>
        <w:ind w:left="3731" w:hanging="360"/>
      </w:pPr>
    </w:lvl>
    <w:lvl w:ilvl="4" w:tplc="0C090019" w:tentative="1">
      <w:start w:val="1"/>
      <w:numFmt w:val="lowerLetter"/>
      <w:lvlText w:val="%5."/>
      <w:lvlJc w:val="left"/>
      <w:pPr>
        <w:ind w:left="4451" w:hanging="360"/>
      </w:pPr>
    </w:lvl>
    <w:lvl w:ilvl="5" w:tplc="0C09001B" w:tentative="1">
      <w:start w:val="1"/>
      <w:numFmt w:val="lowerRoman"/>
      <w:lvlText w:val="%6."/>
      <w:lvlJc w:val="right"/>
      <w:pPr>
        <w:ind w:left="5171" w:hanging="180"/>
      </w:pPr>
    </w:lvl>
    <w:lvl w:ilvl="6" w:tplc="0C09000F" w:tentative="1">
      <w:start w:val="1"/>
      <w:numFmt w:val="decimal"/>
      <w:lvlText w:val="%7."/>
      <w:lvlJc w:val="left"/>
      <w:pPr>
        <w:ind w:left="5891" w:hanging="360"/>
      </w:pPr>
    </w:lvl>
    <w:lvl w:ilvl="7" w:tplc="0C090019" w:tentative="1">
      <w:start w:val="1"/>
      <w:numFmt w:val="lowerLetter"/>
      <w:lvlText w:val="%8."/>
      <w:lvlJc w:val="left"/>
      <w:pPr>
        <w:ind w:left="6611" w:hanging="360"/>
      </w:pPr>
    </w:lvl>
    <w:lvl w:ilvl="8" w:tplc="0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1E770DF"/>
    <w:multiLevelType w:val="hybridMultilevel"/>
    <w:tmpl w:val="AE988A90"/>
    <w:lvl w:ilvl="0" w:tplc="850A47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64FA6"/>
    <w:multiLevelType w:val="hybridMultilevel"/>
    <w:tmpl w:val="D748A10C"/>
    <w:lvl w:ilvl="0" w:tplc="BBC28DC4">
      <w:start w:val="1"/>
      <w:numFmt w:val="lowerLetter"/>
      <w:lvlText w:val="%1)"/>
      <w:lvlJc w:val="left"/>
      <w:pPr>
        <w:ind w:left="-75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6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</w:abstractNum>
  <w:abstractNum w:abstractNumId="9">
    <w:nsid w:val="7E1428F1"/>
    <w:multiLevelType w:val="hybridMultilevel"/>
    <w:tmpl w:val="D1FEA3CC"/>
    <w:lvl w:ilvl="0" w:tplc="0C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2B"/>
    <w:rsid w:val="00015C2B"/>
    <w:rsid w:val="0001612E"/>
    <w:rsid w:val="000210E0"/>
    <w:rsid w:val="00027C71"/>
    <w:rsid w:val="00037AB2"/>
    <w:rsid w:val="000429DB"/>
    <w:rsid w:val="0004435A"/>
    <w:rsid w:val="00050BA4"/>
    <w:rsid w:val="00052132"/>
    <w:rsid w:val="00056846"/>
    <w:rsid w:val="00057048"/>
    <w:rsid w:val="000642A0"/>
    <w:rsid w:val="000705FC"/>
    <w:rsid w:val="00073B07"/>
    <w:rsid w:val="00082668"/>
    <w:rsid w:val="00084488"/>
    <w:rsid w:val="00084830"/>
    <w:rsid w:val="00092A41"/>
    <w:rsid w:val="000A1FE0"/>
    <w:rsid w:val="000B29B6"/>
    <w:rsid w:val="000B67F1"/>
    <w:rsid w:val="000B775A"/>
    <w:rsid w:val="000C506E"/>
    <w:rsid w:val="000D20E6"/>
    <w:rsid w:val="000D2DC4"/>
    <w:rsid w:val="000D7E33"/>
    <w:rsid w:val="000E5541"/>
    <w:rsid w:val="000F5394"/>
    <w:rsid w:val="0010720D"/>
    <w:rsid w:val="001267B6"/>
    <w:rsid w:val="0012741F"/>
    <w:rsid w:val="00134929"/>
    <w:rsid w:val="00136074"/>
    <w:rsid w:val="00136585"/>
    <w:rsid w:val="0013707C"/>
    <w:rsid w:val="00150492"/>
    <w:rsid w:val="00152CCE"/>
    <w:rsid w:val="0015471C"/>
    <w:rsid w:val="00160B92"/>
    <w:rsid w:val="00164DBF"/>
    <w:rsid w:val="00164F9D"/>
    <w:rsid w:val="001734DF"/>
    <w:rsid w:val="001932C1"/>
    <w:rsid w:val="001A2F76"/>
    <w:rsid w:val="001A4481"/>
    <w:rsid w:val="001B5B9A"/>
    <w:rsid w:val="001C4802"/>
    <w:rsid w:val="001C755B"/>
    <w:rsid w:val="001D30CF"/>
    <w:rsid w:val="001D319D"/>
    <w:rsid w:val="001F104E"/>
    <w:rsid w:val="001F1F41"/>
    <w:rsid w:val="00200FF8"/>
    <w:rsid w:val="002113CB"/>
    <w:rsid w:val="002427FB"/>
    <w:rsid w:val="0025439B"/>
    <w:rsid w:val="00254933"/>
    <w:rsid w:val="00261084"/>
    <w:rsid w:val="002665B1"/>
    <w:rsid w:val="00276C29"/>
    <w:rsid w:val="00280B37"/>
    <w:rsid w:val="00280E0E"/>
    <w:rsid w:val="0028149A"/>
    <w:rsid w:val="002824EC"/>
    <w:rsid w:val="002853EF"/>
    <w:rsid w:val="00287078"/>
    <w:rsid w:val="00287C36"/>
    <w:rsid w:val="002B177C"/>
    <w:rsid w:val="002B5AE7"/>
    <w:rsid w:val="002C0E02"/>
    <w:rsid w:val="002C0F8E"/>
    <w:rsid w:val="002E3535"/>
    <w:rsid w:val="002F3CE7"/>
    <w:rsid w:val="002F53A1"/>
    <w:rsid w:val="002F7BB2"/>
    <w:rsid w:val="00303456"/>
    <w:rsid w:val="003152D1"/>
    <w:rsid w:val="00337BAE"/>
    <w:rsid w:val="00352DD6"/>
    <w:rsid w:val="00356106"/>
    <w:rsid w:val="00365278"/>
    <w:rsid w:val="003710A6"/>
    <w:rsid w:val="003964ED"/>
    <w:rsid w:val="003A0019"/>
    <w:rsid w:val="003B2B81"/>
    <w:rsid w:val="003B4321"/>
    <w:rsid w:val="003C295D"/>
    <w:rsid w:val="003C3643"/>
    <w:rsid w:val="003C4598"/>
    <w:rsid w:val="003D56EF"/>
    <w:rsid w:val="003E1A88"/>
    <w:rsid w:val="0040013A"/>
    <w:rsid w:val="0040211B"/>
    <w:rsid w:val="004157E0"/>
    <w:rsid w:val="00426E7B"/>
    <w:rsid w:val="00431E6B"/>
    <w:rsid w:val="00437556"/>
    <w:rsid w:val="004378B5"/>
    <w:rsid w:val="004435D2"/>
    <w:rsid w:val="00443D57"/>
    <w:rsid w:val="0048596D"/>
    <w:rsid w:val="00494950"/>
    <w:rsid w:val="0049615C"/>
    <w:rsid w:val="00496E3F"/>
    <w:rsid w:val="004976F1"/>
    <w:rsid w:val="004A5E43"/>
    <w:rsid w:val="004B0D8F"/>
    <w:rsid w:val="004B37B7"/>
    <w:rsid w:val="004E3680"/>
    <w:rsid w:val="004F0004"/>
    <w:rsid w:val="004F2B20"/>
    <w:rsid w:val="004F7139"/>
    <w:rsid w:val="004F74E7"/>
    <w:rsid w:val="00507FF7"/>
    <w:rsid w:val="00515261"/>
    <w:rsid w:val="0051717C"/>
    <w:rsid w:val="005209EB"/>
    <w:rsid w:val="00535139"/>
    <w:rsid w:val="00540C02"/>
    <w:rsid w:val="00540D2D"/>
    <w:rsid w:val="0054545A"/>
    <w:rsid w:val="00551E67"/>
    <w:rsid w:val="005556D6"/>
    <w:rsid w:val="00555A9B"/>
    <w:rsid w:val="00567101"/>
    <w:rsid w:val="00573711"/>
    <w:rsid w:val="0057452C"/>
    <w:rsid w:val="00582CBE"/>
    <w:rsid w:val="00585AA0"/>
    <w:rsid w:val="00586DCC"/>
    <w:rsid w:val="00587A0C"/>
    <w:rsid w:val="00590F23"/>
    <w:rsid w:val="0059469A"/>
    <w:rsid w:val="00595459"/>
    <w:rsid w:val="005A2908"/>
    <w:rsid w:val="005D3261"/>
    <w:rsid w:val="005D63EF"/>
    <w:rsid w:val="005D75DD"/>
    <w:rsid w:val="005E03E0"/>
    <w:rsid w:val="005E24D1"/>
    <w:rsid w:val="005E3283"/>
    <w:rsid w:val="006044E9"/>
    <w:rsid w:val="00616025"/>
    <w:rsid w:val="006167FC"/>
    <w:rsid w:val="0063306D"/>
    <w:rsid w:val="00634D94"/>
    <w:rsid w:val="00653A0B"/>
    <w:rsid w:val="00660876"/>
    <w:rsid w:val="006634A8"/>
    <w:rsid w:val="0066490B"/>
    <w:rsid w:val="0067007E"/>
    <w:rsid w:val="00670FF7"/>
    <w:rsid w:val="00673CB6"/>
    <w:rsid w:val="006840CC"/>
    <w:rsid w:val="00684837"/>
    <w:rsid w:val="00692B0A"/>
    <w:rsid w:val="006A0A05"/>
    <w:rsid w:val="006A149D"/>
    <w:rsid w:val="006B37C1"/>
    <w:rsid w:val="006B4555"/>
    <w:rsid w:val="006C1E90"/>
    <w:rsid w:val="006E560A"/>
    <w:rsid w:val="006E66F5"/>
    <w:rsid w:val="006F69E1"/>
    <w:rsid w:val="006F7373"/>
    <w:rsid w:val="00721189"/>
    <w:rsid w:val="00745C45"/>
    <w:rsid w:val="00746F5A"/>
    <w:rsid w:val="00772B2E"/>
    <w:rsid w:val="00774317"/>
    <w:rsid w:val="00777710"/>
    <w:rsid w:val="007A140E"/>
    <w:rsid w:val="007B595E"/>
    <w:rsid w:val="007C09BC"/>
    <w:rsid w:val="007C1CA5"/>
    <w:rsid w:val="007D0F3D"/>
    <w:rsid w:val="007E0174"/>
    <w:rsid w:val="007E2887"/>
    <w:rsid w:val="007F1862"/>
    <w:rsid w:val="00800D7D"/>
    <w:rsid w:val="00800DC7"/>
    <w:rsid w:val="00803CA4"/>
    <w:rsid w:val="00813B6B"/>
    <w:rsid w:val="00815A6E"/>
    <w:rsid w:val="0082333E"/>
    <w:rsid w:val="0083135A"/>
    <w:rsid w:val="00834315"/>
    <w:rsid w:val="00850359"/>
    <w:rsid w:val="0087318A"/>
    <w:rsid w:val="0088165E"/>
    <w:rsid w:val="008952D4"/>
    <w:rsid w:val="008A2901"/>
    <w:rsid w:val="008A3BBB"/>
    <w:rsid w:val="008B3D34"/>
    <w:rsid w:val="008B5316"/>
    <w:rsid w:val="008C2BA3"/>
    <w:rsid w:val="008C3C8B"/>
    <w:rsid w:val="008C4A85"/>
    <w:rsid w:val="00900EEE"/>
    <w:rsid w:val="009013F8"/>
    <w:rsid w:val="00901D4F"/>
    <w:rsid w:val="00913541"/>
    <w:rsid w:val="00916B8A"/>
    <w:rsid w:val="00917989"/>
    <w:rsid w:val="0092422A"/>
    <w:rsid w:val="00925C80"/>
    <w:rsid w:val="00931175"/>
    <w:rsid w:val="0093668F"/>
    <w:rsid w:val="00943EDD"/>
    <w:rsid w:val="00947A0C"/>
    <w:rsid w:val="00950E1A"/>
    <w:rsid w:val="009600D1"/>
    <w:rsid w:val="009632EA"/>
    <w:rsid w:val="009640D0"/>
    <w:rsid w:val="0096440D"/>
    <w:rsid w:val="0096642F"/>
    <w:rsid w:val="00971929"/>
    <w:rsid w:val="00980562"/>
    <w:rsid w:val="00987D8A"/>
    <w:rsid w:val="00996A40"/>
    <w:rsid w:val="009A293A"/>
    <w:rsid w:val="009B474E"/>
    <w:rsid w:val="009E2343"/>
    <w:rsid w:val="009E73C0"/>
    <w:rsid w:val="009F16B0"/>
    <w:rsid w:val="009F1EC7"/>
    <w:rsid w:val="009F50E9"/>
    <w:rsid w:val="009F5EC5"/>
    <w:rsid w:val="009F6F5A"/>
    <w:rsid w:val="00A00A38"/>
    <w:rsid w:val="00A00D50"/>
    <w:rsid w:val="00A05289"/>
    <w:rsid w:val="00A13729"/>
    <w:rsid w:val="00A33053"/>
    <w:rsid w:val="00A521C9"/>
    <w:rsid w:val="00A5538C"/>
    <w:rsid w:val="00A5538E"/>
    <w:rsid w:val="00A721A9"/>
    <w:rsid w:val="00A822AD"/>
    <w:rsid w:val="00A83B93"/>
    <w:rsid w:val="00A86FFB"/>
    <w:rsid w:val="00A874DA"/>
    <w:rsid w:val="00AB1CCF"/>
    <w:rsid w:val="00AB2079"/>
    <w:rsid w:val="00AE0F8E"/>
    <w:rsid w:val="00AE2286"/>
    <w:rsid w:val="00AE5F25"/>
    <w:rsid w:val="00AF4874"/>
    <w:rsid w:val="00AF784C"/>
    <w:rsid w:val="00B04346"/>
    <w:rsid w:val="00B27B32"/>
    <w:rsid w:val="00B455BA"/>
    <w:rsid w:val="00B45B80"/>
    <w:rsid w:val="00B52646"/>
    <w:rsid w:val="00B57DA1"/>
    <w:rsid w:val="00B617D0"/>
    <w:rsid w:val="00B70DE1"/>
    <w:rsid w:val="00B71939"/>
    <w:rsid w:val="00B76D7E"/>
    <w:rsid w:val="00B838DE"/>
    <w:rsid w:val="00B87328"/>
    <w:rsid w:val="00B94849"/>
    <w:rsid w:val="00BA4C2A"/>
    <w:rsid w:val="00BA6FC0"/>
    <w:rsid w:val="00BB5131"/>
    <w:rsid w:val="00BC09FF"/>
    <w:rsid w:val="00BD52B0"/>
    <w:rsid w:val="00BE5B8D"/>
    <w:rsid w:val="00BF0410"/>
    <w:rsid w:val="00BF1B75"/>
    <w:rsid w:val="00C05EE3"/>
    <w:rsid w:val="00C20A8B"/>
    <w:rsid w:val="00C34E28"/>
    <w:rsid w:val="00C41C87"/>
    <w:rsid w:val="00C4451E"/>
    <w:rsid w:val="00C45228"/>
    <w:rsid w:val="00C50BE8"/>
    <w:rsid w:val="00C6221A"/>
    <w:rsid w:val="00C65809"/>
    <w:rsid w:val="00C96CB0"/>
    <w:rsid w:val="00CA5FD6"/>
    <w:rsid w:val="00CB4DF2"/>
    <w:rsid w:val="00CB4F28"/>
    <w:rsid w:val="00CB566F"/>
    <w:rsid w:val="00CB7CDD"/>
    <w:rsid w:val="00CC0E50"/>
    <w:rsid w:val="00CC3BFE"/>
    <w:rsid w:val="00CD3621"/>
    <w:rsid w:val="00CD5F45"/>
    <w:rsid w:val="00CE4F25"/>
    <w:rsid w:val="00CF166E"/>
    <w:rsid w:val="00D0305D"/>
    <w:rsid w:val="00D07641"/>
    <w:rsid w:val="00D11E34"/>
    <w:rsid w:val="00D24846"/>
    <w:rsid w:val="00D24994"/>
    <w:rsid w:val="00D32B76"/>
    <w:rsid w:val="00D33DC4"/>
    <w:rsid w:val="00D459FD"/>
    <w:rsid w:val="00D53C0D"/>
    <w:rsid w:val="00D82B73"/>
    <w:rsid w:val="00D84E5A"/>
    <w:rsid w:val="00D85077"/>
    <w:rsid w:val="00D93478"/>
    <w:rsid w:val="00DA1DBB"/>
    <w:rsid w:val="00DA3FEA"/>
    <w:rsid w:val="00DB534C"/>
    <w:rsid w:val="00DC5A44"/>
    <w:rsid w:val="00DD3D61"/>
    <w:rsid w:val="00DD6C1A"/>
    <w:rsid w:val="00DE1129"/>
    <w:rsid w:val="00E02C7F"/>
    <w:rsid w:val="00E11432"/>
    <w:rsid w:val="00E2764C"/>
    <w:rsid w:val="00E427B3"/>
    <w:rsid w:val="00E5464E"/>
    <w:rsid w:val="00E55021"/>
    <w:rsid w:val="00E65A2F"/>
    <w:rsid w:val="00E82622"/>
    <w:rsid w:val="00E96D58"/>
    <w:rsid w:val="00E97D23"/>
    <w:rsid w:val="00EB0B08"/>
    <w:rsid w:val="00EC2F5E"/>
    <w:rsid w:val="00EC7417"/>
    <w:rsid w:val="00ED06DE"/>
    <w:rsid w:val="00EF6ED6"/>
    <w:rsid w:val="00F10550"/>
    <w:rsid w:val="00F221B5"/>
    <w:rsid w:val="00F23FF5"/>
    <w:rsid w:val="00F361A4"/>
    <w:rsid w:val="00F60CE2"/>
    <w:rsid w:val="00F619CB"/>
    <w:rsid w:val="00F650B5"/>
    <w:rsid w:val="00F67FD8"/>
    <w:rsid w:val="00F73DAD"/>
    <w:rsid w:val="00F90107"/>
    <w:rsid w:val="00F95EAD"/>
    <w:rsid w:val="00FA10CD"/>
    <w:rsid w:val="00FA4E16"/>
    <w:rsid w:val="00FD1764"/>
    <w:rsid w:val="00FE548C"/>
    <w:rsid w:val="00FF6980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C47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C1"/>
    <w:pPr>
      <w:ind w:left="720"/>
      <w:contextualSpacing/>
    </w:pPr>
  </w:style>
  <w:style w:type="table" w:styleId="TableGrid">
    <w:name w:val="Table Grid"/>
    <w:basedOn w:val="TableNormal"/>
    <w:rsid w:val="00FF7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96A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6A4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0359"/>
    <w:rPr>
      <w:color w:val="808080"/>
    </w:rPr>
  </w:style>
  <w:style w:type="character" w:styleId="CommentReference">
    <w:name w:val="annotation reference"/>
    <w:basedOn w:val="DefaultParagraphFont"/>
    <w:rsid w:val="00803C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03C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03CA4"/>
  </w:style>
  <w:style w:type="paragraph" w:styleId="CommentSubject">
    <w:name w:val="annotation subject"/>
    <w:basedOn w:val="CommentText"/>
    <w:next w:val="CommentText"/>
    <w:link w:val="CommentSubjectChar"/>
    <w:rsid w:val="00803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03C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C1"/>
    <w:pPr>
      <w:ind w:left="720"/>
      <w:contextualSpacing/>
    </w:pPr>
  </w:style>
  <w:style w:type="table" w:styleId="TableGrid">
    <w:name w:val="Table Grid"/>
    <w:basedOn w:val="TableNormal"/>
    <w:rsid w:val="00FF7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96A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6A4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0359"/>
    <w:rPr>
      <w:color w:val="808080"/>
    </w:rPr>
  </w:style>
  <w:style w:type="character" w:styleId="CommentReference">
    <w:name w:val="annotation reference"/>
    <w:basedOn w:val="DefaultParagraphFont"/>
    <w:rsid w:val="00803C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03C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03CA4"/>
  </w:style>
  <w:style w:type="paragraph" w:styleId="CommentSubject">
    <w:name w:val="annotation subject"/>
    <w:basedOn w:val="CommentText"/>
    <w:next w:val="CommentText"/>
    <w:link w:val="CommentSubjectChar"/>
    <w:rsid w:val="00803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03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D408E-ABE0-4029-80F5-8198917A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6A93FAC3</Template>
  <TotalTime>310</TotalTime>
  <Pages>7</Pages>
  <Words>1243</Words>
  <Characters>12240</Characters>
  <Application>Microsoft Office Word</Application>
  <DocSecurity>0</DocSecurity>
  <Lines>102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ZAHWE Vitalis</dc:creator>
  <cp:lastModifiedBy>MCCAULEY Kiara</cp:lastModifiedBy>
  <cp:revision>344</cp:revision>
  <cp:lastPrinted>2017-03-07T05:57:00Z</cp:lastPrinted>
  <dcterms:created xsi:type="dcterms:W3CDTF">2017-09-18T07:52:00Z</dcterms:created>
  <dcterms:modified xsi:type="dcterms:W3CDTF">2018-09-18T08:09:00Z</dcterms:modified>
</cp:coreProperties>
</file>