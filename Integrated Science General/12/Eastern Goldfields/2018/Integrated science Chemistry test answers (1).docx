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5F" w:rsidRDefault="00341E5F" w:rsidP="00341E5F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noProof/>
          <w:lang w:eastAsia="en-AU"/>
        </w:rPr>
        <w:drawing>
          <wp:anchor distT="0" distB="0" distL="114300" distR="114300" simplePos="0" relativeHeight="251656704" behindDoc="1" locked="0" layoutInCell="1" allowOverlap="1" wp14:anchorId="52A273C9" wp14:editId="3D40C8ED">
            <wp:simplePos x="0" y="0"/>
            <wp:positionH relativeFrom="column">
              <wp:posOffset>4495801</wp:posOffset>
            </wp:positionH>
            <wp:positionV relativeFrom="paragraph">
              <wp:posOffset>-527234</wp:posOffset>
            </wp:positionV>
            <wp:extent cx="2057400" cy="1707511"/>
            <wp:effectExtent l="0" t="0" r="0" b="7620"/>
            <wp:wrapNone/>
            <wp:docPr id="1" name="Picture 1" descr="display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_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20" cy="17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3A8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Integrated Science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– </w:t>
      </w:r>
      <w:r w:rsidR="005C43A8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General Year 12</w:t>
      </w:r>
      <w:r w:rsidR="001A328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2017</w:t>
      </w:r>
    </w:p>
    <w:p w:rsidR="00341E5F" w:rsidRDefault="005C43A8" w:rsidP="00341E5F">
      <w:pPr>
        <w:pStyle w:val="Heading2"/>
      </w:pPr>
      <w:r>
        <w:t xml:space="preserve">Task </w:t>
      </w:r>
      <w:r w:rsidR="0060177B">
        <w:t>7</w:t>
      </w:r>
      <w:r>
        <w:t xml:space="preserve"> – Unit 4</w:t>
      </w:r>
    </w:p>
    <w:p w:rsidR="00341E5F" w:rsidRDefault="007743A2" w:rsidP="00341E5F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>Assessment T</w:t>
      </w:r>
      <w:r w:rsidR="00341E5F">
        <w:rPr>
          <w:rFonts w:eastAsia="Times New Roman" w:cs="Arial"/>
          <w:b/>
          <w:bCs/>
          <w:lang w:val="fr-FR"/>
        </w:rPr>
        <w:t xml:space="preserve">ype: </w:t>
      </w:r>
      <w:r w:rsidR="003500B2">
        <w:rPr>
          <w:rFonts w:eastAsia="Times New Roman" w:cs="Arial"/>
          <w:bCs/>
          <w:sz w:val="24"/>
          <w:szCs w:val="24"/>
          <w:lang w:val="fr-FR"/>
        </w:rPr>
        <w:t>Test</w:t>
      </w:r>
    </w:p>
    <w:p w:rsidR="00AA11F1" w:rsidRPr="005F2F40" w:rsidRDefault="00AA11F1" w:rsidP="00AA11F1">
      <w:pPr>
        <w:pStyle w:val="ListParagraph"/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eastAsia="Times New Roman" w:cs="Arial"/>
          <w:bCs/>
          <w:sz w:val="24"/>
          <w:szCs w:val="24"/>
        </w:rPr>
      </w:pPr>
    </w:p>
    <w:p w:rsidR="0030636E" w:rsidRPr="0036636C" w:rsidRDefault="007743A2" w:rsidP="003500B2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>
        <w:rPr>
          <w:rFonts w:eastAsia="Times New Roman" w:cs="Arial"/>
          <w:b/>
          <w:bCs/>
          <w:lang w:val="fr-FR"/>
        </w:rPr>
        <w:t>Task W</w:t>
      </w:r>
      <w:r w:rsidR="00341E5F">
        <w:rPr>
          <w:rFonts w:eastAsia="Times New Roman" w:cs="Arial"/>
          <w:b/>
          <w:bCs/>
          <w:lang w:val="fr-FR"/>
        </w:rPr>
        <w:t>eighting</w:t>
      </w:r>
      <w:r w:rsidR="0036636C">
        <w:rPr>
          <w:rFonts w:eastAsia="Times New Roman" w:cs="Arial"/>
          <w:b/>
          <w:bCs/>
          <w:lang w:val="fr-FR"/>
        </w:rPr>
        <w:t> :</w:t>
      </w:r>
      <w:r w:rsidR="0036636C" w:rsidRPr="0036636C">
        <w:rPr>
          <w:rFonts w:eastAsia="Times New Roman" w:cs="Arial"/>
          <w:bCs/>
          <w:sz w:val="24"/>
          <w:szCs w:val="24"/>
        </w:rPr>
        <w:t xml:space="preserve"> </w:t>
      </w:r>
      <w:r w:rsidR="0060177B">
        <w:rPr>
          <w:rFonts w:eastAsia="Times New Roman" w:cs="Arial"/>
          <w:bCs/>
          <w:sz w:val="24"/>
          <w:szCs w:val="24"/>
        </w:rPr>
        <w:t>10</w:t>
      </w:r>
      <w:r w:rsidR="0036636C">
        <w:rPr>
          <w:rFonts w:eastAsia="Times New Roman" w:cs="Arial"/>
          <w:bCs/>
          <w:sz w:val="24"/>
          <w:szCs w:val="24"/>
        </w:rPr>
        <w:t>%</w:t>
      </w:r>
      <w:r w:rsidR="002A5CB5">
        <w:rPr>
          <w:rFonts w:eastAsia="Times New Roman" w:cs="Arial"/>
          <w:b/>
          <w:bCs/>
          <w:lang w:val="fr-FR"/>
        </w:rPr>
        <w:tab/>
      </w:r>
      <w:r w:rsidR="002A5CB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</w:r>
      <w:r w:rsidR="002A5CB5">
        <w:rPr>
          <w:rFonts w:eastAsia="Times New Roman" w:cs="Arial"/>
          <w:b/>
          <w:bCs/>
          <w:lang w:val="fr-FR"/>
        </w:rPr>
        <w:t>Name :</w:t>
      </w:r>
      <w:r w:rsidR="0037374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  <w:t xml:space="preserve"> </w:t>
      </w:r>
    </w:p>
    <w:p w:rsidR="00341E5F" w:rsidRDefault="00341E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814" w:rsidRDefault="00FF3814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noProof/>
          <w:sz w:val="23"/>
          <w:szCs w:val="23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524184" wp14:editId="5AA85BB7">
                <wp:simplePos x="0" y="0"/>
                <wp:positionH relativeFrom="column">
                  <wp:posOffset>-152400</wp:posOffset>
                </wp:positionH>
                <wp:positionV relativeFrom="paragraph">
                  <wp:posOffset>111760</wp:posOffset>
                </wp:positionV>
                <wp:extent cx="687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070D50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8.8pt" to="529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" strokecolor="#4579b8 [3044]"/>
            </w:pict>
          </mc:Fallback>
        </mc:AlternateContent>
      </w:r>
    </w:p>
    <w:p w:rsidR="002A5CB5" w:rsidRPr="002A5CB5" w:rsidRDefault="005C43A8" w:rsidP="002A5C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Physical and chemical properties and mixtures t</w:t>
      </w:r>
      <w:r w:rsidR="002A5CB5" w:rsidRPr="002A5CB5">
        <w:rPr>
          <w:rFonts w:cstheme="minorHAnsi"/>
          <w:sz w:val="36"/>
          <w:szCs w:val="36"/>
        </w:rPr>
        <w:t>est</w:t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6AC6" w:rsidRPr="00297441" w:rsidRDefault="002A6AC6" w:rsidP="002A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</w:pPr>
      <w:r w:rsidRPr="00297441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Important Information for Students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There are THREE sections in this test - Multiple Choice, Short Answer and Extended Answer.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This is a closed-book assessment (no notes are allowed)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The time allowed to complete the test is 55 minutes.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Circle the correct answer of each question in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Multiple Choice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Write your answers to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Short Answer</w:t>
      </w: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 in space provided.</w:t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5C43A8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C43A8">
        <w:rPr>
          <w:noProof/>
          <w:lang w:eastAsia="en-AU"/>
        </w:rPr>
        <w:drawing>
          <wp:anchor distT="0" distB="0" distL="114300" distR="114300" simplePos="0" relativeHeight="251661824" behindDoc="1" locked="0" layoutInCell="1" allowOverlap="1" wp14:anchorId="6C0B68DC">
            <wp:simplePos x="0" y="0"/>
            <wp:positionH relativeFrom="margin">
              <wp:posOffset>1571625</wp:posOffset>
            </wp:positionH>
            <wp:positionV relativeFrom="paragraph">
              <wp:posOffset>83820</wp:posOffset>
            </wp:positionV>
            <wp:extent cx="3076575" cy="1730537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30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Pr="00EF1C3B" w:rsidRDefault="00EF1C3B" w:rsidP="00EF1C3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FF0000"/>
          <w:sz w:val="72"/>
          <w:szCs w:val="72"/>
        </w:rPr>
      </w:pPr>
      <w:r w:rsidRPr="00EF1C3B">
        <w:rPr>
          <w:rFonts w:ascii="TimesNewRomanPSMT" w:hAnsi="TimesNewRomanPSMT" w:cs="TimesNewRomanPSMT"/>
          <w:color w:val="FF0000"/>
          <w:sz w:val="72"/>
          <w:szCs w:val="72"/>
        </w:rPr>
        <w:t>ANSWERS</w:t>
      </w: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3849"/>
        <w:gridCol w:w="2213"/>
      </w:tblGrid>
      <w:tr w:rsid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Multiple Choice</w:t>
            </w:r>
          </w:p>
        </w:tc>
        <w:tc>
          <w:tcPr>
            <w:tcW w:w="2213" w:type="dxa"/>
          </w:tcPr>
          <w:p w:rsidR="002A6AC6" w:rsidRPr="002A6AC6" w:rsidRDefault="00827313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>
              <w:rPr>
                <w:rFonts w:ascii="TimesNewRomanPSMT" w:hAnsi="TimesNewRomanPSMT" w:cs="TimesNewRomanPSMT"/>
                <w:sz w:val="44"/>
                <w:szCs w:val="44"/>
              </w:rPr>
              <w:t>/10</w:t>
            </w:r>
          </w:p>
        </w:tc>
      </w:tr>
      <w:tr w:rsid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Short Answer</w:t>
            </w:r>
          </w:p>
        </w:tc>
        <w:tc>
          <w:tcPr>
            <w:tcW w:w="2213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/</w:t>
            </w:r>
            <w:r w:rsidR="001B7B1F">
              <w:rPr>
                <w:rFonts w:ascii="TimesNewRomanPSMT" w:hAnsi="TimesNewRomanPSMT" w:cs="TimesNewRomanPSMT"/>
                <w:sz w:val="44"/>
                <w:szCs w:val="44"/>
              </w:rPr>
              <w:t>37</w:t>
            </w:r>
          </w:p>
        </w:tc>
      </w:tr>
      <w:tr w:rsidR="002A6AC6" w:rsidRP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Total</w:t>
            </w:r>
          </w:p>
        </w:tc>
        <w:tc>
          <w:tcPr>
            <w:tcW w:w="2213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/</w:t>
            </w:r>
            <w:r w:rsidR="001B7B1F">
              <w:rPr>
                <w:rFonts w:ascii="TimesNewRomanPSMT" w:hAnsi="TimesNewRomanPSMT" w:cs="TimesNewRomanPSMT"/>
                <w:sz w:val="44"/>
                <w:szCs w:val="44"/>
              </w:rPr>
              <w:t>47</w:t>
            </w:r>
          </w:p>
        </w:tc>
      </w:tr>
    </w:tbl>
    <w:p w:rsidR="00FF315F" w:rsidRPr="002A6AC6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814" w:rsidRDefault="00FF3814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60177B" w:rsidRDefault="0060177B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Pr="00D403AF" w:rsidRDefault="00FF315F" w:rsidP="00FF315F">
      <w:pPr>
        <w:pStyle w:val="Pbodytext"/>
        <w:spacing w:line="360" w:lineRule="auto"/>
        <w:rPr>
          <w:rFonts w:asciiTheme="minorHAnsi" w:hAnsiTheme="minorHAnsi" w:cstheme="minorHAnsi"/>
          <w:szCs w:val="24"/>
        </w:rPr>
      </w:pPr>
      <w:bookmarkStart w:id="0" w:name="_GoBack"/>
      <w:bookmarkEnd w:id="0"/>
      <w:r w:rsidRPr="00D403AF">
        <w:rPr>
          <w:rFonts w:asciiTheme="minorHAnsi" w:hAnsiTheme="minorHAnsi" w:cstheme="minorHAnsi"/>
          <w:b/>
          <w:szCs w:val="24"/>
          <w:u w:val="single"/>
        </w:rPr>
        <w:lastRenderedPageBreak/>
        <w:t>Multiple Choice Section</w:t>
      </w:r>
      <w:r w:rsidRPr="00D403AF">
        <w:rPr>
          <w:rFonts w:asciiTheme="minorHAnsi" w:hAnsiTheme="minorHAnsi" w:cstheme="minorHAnsi"/>
          <w:b/>
          <w:szCs w:val="24"/>
        </w:rPr>
        <w:t>:</w:t>
      </w:r>
      <w:r w:rsidRPr="00D403AF">
        <w:rPr>
          <w:rFonts w:asciiTheme="minorHAnsi" w:hAnsiTheme="minorHAnsi" w:cstheme="minorHAnsi"/>
          <w:szCs w:val="24"/>
        </w:rPr>
        <w:t xml:space="preserve">                                                       </w:t>
      </w:r>
      <w:r w:rsidRPr="00D403AF">
        <w:rPr>
          <w:rFonts w:asciiTheme="minorHAnsi" w:hAnsiTheme="minorHAnsi" w:cstheme="minorHAnsi"/>
          <w:szCs w:val="24"/>
        </w:rPr>
        <w:tab/>
      </w:r>
      <w:r w:rsidRPr="00D403AF">
        <w:rPr>
          <w:rFonts w:asciiTheme="minorHAnsi" w:hAnsiTheme="minorHAnsi" w:cstheme="minorHAnsi"/>
          <w:szCs w:val="24"/>
        </w:rPr>
        <w:tab/>
      </w:r>
      <w:r w:rsidRPr="00D403AF">
        <w:rPr>
          <w:rFonts w:asciiTheme="minorHAnsi" w:hAnsiTheme="minorHAnsi" w:cstheme="minorHAnsi"/>
          <w:szCs w:val="24"/>
        </w:rPr>
        <w:tab/>
        <w:t xml:space="preserve">  </w:t>
      </w:r>
      <w:r w:rsidR="00D403AF">
        <w:rPr>
          <w:rFonts w:asciiTheme="minorHAnsi" w:hAnsiTheme="minorHAnsi" w:cstheme="minorHAnsi"/>
          <w:szCs w:val="24"/>
        </w:rPr>
        <w:t xml:space="preserve">              </w:t>
      </w:r>
      <w:r w:rsidR="00837E10">
        <w:rPr>
          <w:rFonts w:asciiTheme="minorHAnsi" w:hAnsiTheme="minorHAnsi" w:cstheme="minorHAnsi"/>
          <w:szCs w:val="24"/>
        </w:rPr>
        <w:t>10 Questions (10</w:t>
      </w:r>
      <w:r w:rsidRPr="00D403AF">
        <w:rPr>
          <w:rFonts w:asciiTheme="minorHAnsi" w:hAnsiTheme="minorHAnsi" w:cstheme="minorHAnsi"/>
          <w:szCs w:val="24"/>
        </w:rPr>
        <w:t xml:space="preserve"> Marks) </w:t>
      </w:r>
    </w:p>
    <w:p w:rsidR="00FF315F" w:rsidRDefault="00FF315F" w:rsidP="00FF315F">
      <w:pPr>
        <w:pStyle w:val="Pbodytext"/>
        <w:spacing w:line="360" w:lineRule="auto"/>
        <w:rPr>
          <w:rStyle w:val="Pbodyitalic"/>
          <w:sz w:val="20"/>
        </w:rPr>
      </w:pPr>
      <w:r w:rsidRPr="00CC470E">
        <w:rPr>
          <w:rStyle w:val="Pbodyitalic"/>
          <w:sz w:val="20"/>
        </w:rPr>
        <w:t xml:space="preserve">Put a circle around the letter (a, b, c or d) that is the best answer to the question. </w:t>
      </w: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6557A3" w:rsidRPr="00AC018E" w:rsidRDefault="006557A3" w:rsidP="006557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BB43AA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Which of the following is an example of physical change? </w:t>
      </w:r>
    </w:p>
    <w:p w:rsidR="00BC51D2" w:rsidRPr="00BB43AA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Mixing baking soda and vinegar together, and this causes bubbles and foam. </w:t>
      </w:r>
    </w:p>
    <w:p w:rsidR="00BC51D2" w:rsidRPr="00BB43AA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 xml:space="preserve">A glass cup falls from the counter and shatters on the ground. </w:t>
      </w:r>
    </w:p>
    <w:p w:rsidR="00BC51D2" w:rsidRPr="00BB43AA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Lighting a piece of paper on fire and the paper burns up and leaves ashes. </w:t>
      </w:r>
    </w:p>
    <w:p w:rsidR="005C43A8" w:rsidRPr="00BB43AA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Baking a birthday cake for your mother.</w:t>
      </w:r>
    </w:p>
    <w:p w:rsidR="00BC51D2" w:rsidRPr="00BB43AA" w:rsidRDefault="00BC51D2" w:rsidP="00BC51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BB43AA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Which of the following is an example of chemical change? </w:t>
      </w:r>
    </w:p>
    <w:p w:rsidR="00BC51D2" w:rsidRPr="00BB43AA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Filling up a balloon with hot air. </w:t>
      </w:r>
    </w:p>
    <w:p w:rsidR="00BC51D2" w:rsidRPr="00BB43AA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Taking a glass of water and freezing it by placing it in the freezer.</w:t>
      </w:r>
    </w:p>
    <w:p w:rsidR="00BC51D2" w:rsidRPr="00BB43AA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 xml:space="preserve"> A plant collecting sunlight and turning it into food. </w:t>
      </w:r>
    </w:p>
    <w:p w:rsidR="00BC51D2" w:rsidRPr="00BB43AA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Your dog ripping up your homework.</w:t>
      </w:r>
    </w:p>
    <w:p w:rsidR="00BC51D2" w:rsidRPr="00BB43AA" w:rsidRDefault="00BC51D2" w:rsidP="00BC51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BB43AA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Which change can be easily be reversed? </w:t>
      </w:r>
    </w:p>
    <w:p w:rsidR="00BC51D2" w:rsidRPr="00BB43AA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Chemical Change  </w:t>
      </w:r>
    </w:p>
    <w:p w:rsidR="00BC51D2" w:rsidRPr="00BB43AA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 xml:space="preserve">Physical Change </w:t>
      </w:r>
    </w:p>
    <w:p w:rsidR="00BC51D2" w:rsidRPr="00BB43AA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Both a physical and chemical change </w:t>
      </w:r>
    </w:p>
    <w:p w:rsidR="00BC51D2" w:rsidRPr="00BB43AA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Neither a physical or chemical change</w:t>
      </w:r>
    </w:p>
    <w:p w:rsidR="00D403AF" w:rsidRPr="00BB43AA" w:rsidRDefault="00D403AF" w:rsidP="00D403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1DAB" w:rsidRPr="00BB43AA" w:rsidRDefault="00501DAB" w:rsidP="00501DA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When a new substance is formed with different properties than the original substance it is called a   </w:t>
      </w:r>
    </w:p>
    <w:p w:rsidR="00501DAB" w:rsidRPr="00BB43AA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 xml:space="preserve">Chemical change </w:t>
      </w:r>
    </w:p>
    <w:p w:rsidR="00501DAB" w:rsidRPr="00BB43AA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Physical change </w:t>
      </w:r>
    </w:p>
    <w:p w:rsidR="00501DAB" w:rsidRPr="00BB43AA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Freezing </w:t>
      </w:r>
    </w:p>
    <w:p w:rsidR="00D403AF" w:rsidRPr="00BB43AA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Boiling</w:t>
      </w:r>
    </w:p>
    <w:p w:rsidR="00501DAB" w:rsidRPr="00BB43AA" w:rsidRDefault="00501DAB" w:rsidP="00501D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03AF" w:rsidRPr="00BB43AA" w:rsidRDefault="00A55413" w:rsidP="00501DA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 xml:space="preserve">Which of the following would not be a suitable method for separating an insoluble </w:t>
      </w:r>
      <w:r w:rsidR="00C238ED" w:rsidRPr="00BB43AA">
        <w:rPr>
          <w:rFonts w:cstheme="minorHAnsi"/>
          <w:sz w:val="24"/>
          <w:szCs w:val="24"/>
        </w:rPr>
        <w:t>solid and liquid</w:t>
      </w:r>
      <w:r w:rsidRPr="00BB43AA">
        <w:rPr>
          <w:rFonts w:cstheme="minorHAnsi"/>
          <w:sz w:val="24"/>
          <w:szCs w:val="24"/>
        </w:rPr>
        <w:t>?</w:t>
      </w:r>
    </w:p>
    <w:p w:rsidR="00A55413" w:rsidRPr="00BB43AA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Decanting</w:t>
      </w:r>
    </w:p>
    <w:p w:rsidR="00A55413" w:rsidRPr="00BB43AA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>Evaporation</w:t>
      </w:r>
    </w:p>
    <w:p w:rsidR="00A55413" w:rsidRPr="00BB43AA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Filtration</w:t>
      </w:r>
    </w:p>
    <w:p w:rsidR="00A55413" w:rsidRPr="00BB43AA" w:rsidRDefault="00C238ED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Chromatography</w:t>
      </w:r>
    </w:p>
    <w:p w:rsidR="00C238ED" w:rsidRPr="00BB43AA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BB43AA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Which of the following substances is a mixture?</w:t>
      </w:r>
    </w:p>
    <w:p w:rsidR="00C238ED" w:rsidRPr="00BB43AA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Salt</w:t>
      </w:r>
    </w:p>
    <w:p w:rsidR="00C238ED" w:rsidRPr="00BB43AA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>Sea water</w:t>
      </w:r>
    </w:p>
    <w:p w:rsidR="00C238ED" w:rsidRPr="00BB43AA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Copper</w:t>
      </w:r>
    </w:p>
    <w:p w:rsidR="00C238ED" w:rsidRPr="00BB43AA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Distilled water</w:t>
      </w:r>
    </w:p>
    <w:p w:rsidR="00C238ED" w:rsidRPr="00BB43AA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BB43AA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Which of the following cannot be dissolved in water?</w:t>
      </w:r>
    </w:p>
    <w:p w:rsidR="00C238ED" w:rsidRPr="00BB43AA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Salt</w:t>
      </w:r>
    </w:p>
    <w:p w:rsidR="00C238ED" w:rsidRPr="00BB43AA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Sugar</w:t>
      </w:r>
    </w:p>
    <w:p w:rsidR="00C238ED" w:rsidRPr="00BB43AA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Copper sulphate</w:t>
      </w:r>
    </w:p>
    <w:p w:rsidR="00C238ED" w:rsidRPr="00BB43AA" w:rsidRDefault="00BB43AA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C238ED" w:rsidRPr="00BB43AA">
        <w:rPr>
          <w:rFonts w:cstheme="minorHAnsi"/>
          <w:b/>
          <w:sz w:val="24"/>
          <w:szCs w:val="24"/>
        </w:rPr>
        <w:t>and</w:t>
      </w:r>
    </w:p>
    <w:p w:rsidR="00C238ED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Default="00BB43AA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Pr="00BB43AA" w:rsidRDefault="00BB43AA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BB43AA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lastRenderedPageBreak/>
        <w:t>Which one of the following methods is used to separate the colours in food dyes?</w:t>
      </w:r>
    </w:p>
    <w:p w:rsidR="00C238ED" w:rsidRPr="00BB43AA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>Chromatography</w:t>
      </w:r>
    </w:p>
    <w:p w:rsidR="00C238ED" w:rsidRPr="00BB43AA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Filtration</w:t>
      </w:r>
    </w:p>
    <w:p w:rsidR="00C238ED" w:rsidRPr="00BB43AA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Sieving</w:t>
      </w:r>
    </w:p>
    <w:p w:rsidR="00C238ED" w:rsidRPr="00BB43AA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Decanting</w:t>
      </w:r>
    </w:p>
    <w:p w:rsidR="00C238ED" w:rsidRPr="00BB43AA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BB43AA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Which of the following is not a separation technique?</w:t>
      </w:r>
    </w:p>
    <w:p w:rsidR="00C238ED" w:rsidRPr="00BB43AA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Fishing net</w:t>
      </w:r>
    </w:p>
    <w:p w:rsidR="00BB43AA" w:rsidRPr="00BB43AA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Tea strainer</w:t>
      </w:r>
    </w:p>
    <w:p w:rsidR="00BB43AA" w:rsidRPr="00BB43AA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>Boiling an egg</w:t>
      </w:r>
    </w:p>
    <w:p w:rsidR="00BB43AA" w:rsidRPr="00BB43AA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Surgical mask</w:t>
      </w:r>
    </w:p>
    <w:p w:rsidR="00BB43AA" w:rsidRPr="00BB43AA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Pr="00BB43AA" w:rsidRDefault="00BB43AA" w:rsidP="00BB43A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Distillation is used to:</w:t>
      </w:r>
    </w:p>
    <w:p w:rsidR="00BB43AA" w:rsidRPr="00BB43AA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separate one substance dissolved in another</w:t>
      </w:r>
    </w:p>
    <w:p w:rsidR="00BB43AA" w:rsidRPr="00BB43AA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separate different dyes in pens</w:t>
      </w:r>
    </w:p>
    <w:p w:rsidR="00BB43AA" w:rsidRPr="00BB43AA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43AA">
        <w:rPr>
          <w:rFonts w:cstheme="minorHAnsi"/>
          <w:b/>
          <w:sz w:val="24"/>
          <w:szCs w:val="24"/>
        </w:rPr>
        <w:t>separate two liquids with different boiling points</w:t>
      </w:r>
    </w:p>
    <w:p w:rsidR="00BB43AA" w:rsidRPr="00BB43AA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43AA">
        <w:rPr>
          <w:rFonts w:cstheme="minorHAnsi"/>
          <w:sz w:val="24"/>
          <w:szCs w:val="24"/>
        </w:rPr>
        <w:t>separate solids of different sizes</w:t>
      </w:r>
    </w:p>
    <w:p w:rsidR="00D403AF" w:rsidRDefault="00D403AF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D403AF" w:rsidRDefault="00D403AF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D403AF" w:rsidRDefault="00D403AF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5B222C" w:rsidRPr="00D403AF" w:rsidRDefault="005B222C" w:rsidP="00D403AF">
      <w:pPr>
        <w:rPr>
          <w:sz w:val="24"/>
          <w:szCs w:val="24"/>
        </w:rPr>
      </w:pPr>
    </w:p>
    <w:p w:rsidR="00D403AF" w:rsidRPr="00D403AF" w:rsidRDefault="00D403AF" w:rsidP="00B15F22">
      <w:pPr>
        <w:spacing w:line="240" w:lineRule="auto"/>
        <w:rPr>
          <w:rStyle w:val="Pbodybold"/>
          <w:b w:val="0"/>
          <w:sz w:val="24"/>
          <w:szCs w:val="24"/>
        </w:rPr>
      </w:pPr>
      <w:r w:rsidRPr="00D403AF">
        <w:rPr>
          <w:rStyle w:val="Pbodybold"/>
          <w:sz w:val="24"/>
          <w:szCs w:val="24"/>
          <w:u w:val="single"/>
        </w:rPr>
        <w:lastRenderedPageBreak/>
        <w:t>Short Answer Section:</w:t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="00B15F22">
        <w:rPr>
          <w:rStyle w:val="Pbodybold"/>
          <w:sz w:val="24"/>
          <w:szCs w:val="24"/>
        </w:rPr>
        <w:t xml:space="preserve"> </w:t>
      </w:r>
      <w:r>
        <w:rPr>
          <w:rStyle w:val="Pbodybold"/>
          <w:sz w:val="24"/>
          <w:szCs w:val="24"/>
        </w:rPr>
        <w:t xml:space="preserve"> </w:t>
      </w:r>
      <w:r w:rsidR="001B7B1F">
        <w:rPr>
          <w:rStyle w:val="Pbodybold"/>
          <w:b w:val="0"/>
          <w:sz w:val="24"/>
          <w:szCs w:val="24"/>
        </w:rPr>
        <w:t>10 Questions (37</w:t>
      </w:r>
      <w:r w:rsidRPr="00D403AF">
        <w:rPr>
          <w:rStyle w:val="Pbodybold"/>
          <w:b w:val="0"/>
          <w:sz w:val="24"/>
          <w:szCs w:val="24"/>
        </w:rPr>
        <w:t xml:space="preserve"> Marks)</w:t>
      </w:r>
    </w:p>
    <w:p w:rsidR="00D403AF" w:rsidRDefault="00B15F22" w:rsidP="00B15F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0"/>
          <w:szCs w:val="20"/>
        </w:rPr>
      </w:pPr>
      <w:r w:rsidRPr="00B15F22">
        <w:rPr>
          <w:rFonts w:ascii="TimesNewRomanPSMT" w:hAnsi="TimesNewRomanPSMT" w:cs="TimesNewRomanPSMT"/>
          <w:i/>
          <w:sz w:val="20"/>
          <w:szCs w:val="20"/>
        </w:rPr>
        <w:t>Answer the questions in the spaces provided</w:t>
      </w:r>
    </w:p>
    <w:p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0"/>
          <w:szCs w:val="20"/>
        </w:rPr>
      </w:pPr>
    </w:p>
    <w:p w:rsidR="00073FB5" w:rsidRDefault="0060177B" w:rsidP="00501DA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3</w:t>
      </w:r>
      <w:r w:rsidR="00501DAB">
        <w:rPr>
          <w:rFonts w:cstheme="minorHAnsi"/>
          <w:sz w:val="24"/>
          <w:szCs w:val="24"/>
        </w:rPr>
        <w:t xml:space="preserve"> ways in which you could tell that a chemical reaction has taken place.</w:t>
      </w:r>
      <w:r w:rsidR="00F833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(3</w:t>
      </w:r>
      <w:r w:rsidR="00F833DA" w:rsidRPr="00F833DA">
        <w:rPr>
          <w:rFonts w:cstheme="minorHAnsi"/>
          <w:b/>
          <w:sz w:val="24"/>
          <w:szCs w:val="24"/>
        </w:rPr>
        <w:t xml:space="preserve"> Marks)</w:t>
      </w:r>
    </w:p>
    <w:p w:rsidR="00F833DA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833DA">
        <w:rPr>
          <w:rFonts w:cstheme="minorHAnsi"/>
          <w:color w:val="0070C0"/>
          <w:sz w:val="24"/>
          <w:szCs w:val="24"/>
        </w:rPr>
        <w:t>Change in colour.</w:t>
      </w:r>
    </w:p>
    <w:p w:rsidR="00F833DA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Gas is produced</w:t>
      </w:r>
    </w:p>
    <w:p w:rsidR="00F833DA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Light is produced</w:t>
      </w:r>
    </w:p>
    <w:p w:rsidR="00F833DA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New products like a solid are produced</w:t>
      </w:r>
    </w:p>
    <w:p w:rsidR="00F833DA" w:rsidRPr="00F833DA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Energy in the form of Heat is absorbed or released</w:t>
      </w:r>
    </w:p>
    <w:p w:rsidR="00F833DA" w:rsidRPr="00501DAB" w:rsidRDefault="00F833DA" w:rsidP="00F833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22C" w:rsidRDefault="00BB43AA" w:rsidP="00BB43A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Distinguish between</w:t>
      </w:r>
      <w:r w:rsidR="00860F96">
        <w:rPr>
          <w:rFonts w:cstheme="minorHAnsi"/>
          <w:sz w:val="24"/>
          <w:szCs w:val="24"/>
        </w:rPr>
        <w:t xml:space="preserve">: </w:t>
      </w:r>
      <w:r w:rsidR="00860F96" w:rsidRPr="00F96442">
        <w:rPr>
          <w:rFonts w:cstheme="minorHAnsi"/>
          <w:b/>
          <w:sz w:val="24"/>
          <w:szCs w:val="24"/>
        </w:rPr>
        <w:t>(</w:t>
      </w:r>
      <w:r w:rsidR="00F96442" w:rsidRPr="00F96442">
        <w:rPr>
          <w:rFonts w:cstheme="minorHAnsi"/>
          <w:b/>
          <w:sz w:val="24"/>
          <w:szCs w:val="24"/>
        </w:rPr>
        <w:t>4</w:t>
      </w:r>
      <w:r w:rsidR="00860F96" w:rsidRPr="00F96442">
        <w:rPr>
          <w:rFonts w:cstheme="minorHAnsi"/>
          <w:b/>
          <w:sz w:val="24"/>
          <w:szCs w:val="24"/>
        </w:rPr>
        <w:t xml:space="preserve"> Marks)</w:t>
      </w:r>
    </w:p>
    <w:p w:rsidR="00BB43AA" w:rsidRDefault="00BB43AA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Exothermic and endothermic</w:t>
      </w:r>
    </w:p>
    <w:p w:rsidR="00BB43AA" w:rsidRPr="00BB43AA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B43AA">
        <w:rPr>
          <w:rFonts w:cstheme="minorHAnsi"/>
          <w:color w:val="0070C0"/>
          <w:sz w:val="24"/>
          <w:szCs w:val="24"/>
        </w:rPr>
        <w:t xml:space="preserve">Exothermic </w:t>
      </w:r>
      <w:r w:rsidRPr="00BB43AA">
        <w:rPr>
          <w:rFonts w:cstheme="minorHAnsi"/>
          <w:color w:val="0070C0"/>
          <w:sz w:val="24"/>
          <w:szCs w:val="24"/>
        </w:rPr>
        <w:sym w:font="Wingdings" w:char="F0E0"/>
      </w:r>
      <w:r w:rsidRPr="00BB43AA">
        <w:rPr>
          <w:rFonts w:cstheme="minorHAnsi"/>
          <w:color w:val="0070C0"/>
          <w:sz w:val="24"/>
          <w:szCs w:val="24"/>
        </w:rPr>
        <w:t xml:space="preserve"> releasing energy in the form of heat or light</w:t>
      </w:r>
    </w:p>
    <w:p w:rsidR="00BB43AA" w:rsidRPr="00BB43AA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B43AA">
        <w:rPr>
          <w:rFonts w:cstheme="minorHAnsi"/>
          <w:color w:val="0070C0"/>
          <w:sz w:val="24"/>
          <w:szCs w:val="24"/>
        </w:rPr>
        <w:t>Endothermic</w:t>
      </w:r>
      <w:r w:rsidRPr="00BB43AA">
        <w:rPr>
          <w:rFonts w:cstheme="minorHAnsi"/>
          <w:color w:val="0070C0"/>
          <w:sz w:val="24"/>
          <w:szCs w:val="24"/>
        </w:rPr>
        <w:sym w:font="Wingdings" w:char="F0E0"/>
      </w:r>
      <w:r w:rsidRPr="00BB43AA">
        <w:rPr>
          <w:rFonts w:cstheme="minorHAnsi"/>
          <w:color w:val="0070C0"/>
          <w:sz w:val="24"/>
          <w:szCs w:val="24"/>
        </w:rPr>
        <w:t xml:space="preserve"> absorbing energy</w:t>
      </w:r>
    </w:p>
    <w:p w:rsidR="00BB43AA" w:rsidRDefault="00BB43AA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Physical and chemical change</w:t>
      </w:r>
    </w:p>
    <w:p w:rsidR="00BB43AA" w:rsidRPr="00FF2745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F2745">
        <w:rPr>
          <w:rFonts w:cstheme="minorHAnsi"/>
          <w:color w:val="0070C0"/>
          <w:sz w:val="24"/>
          <w:szCs w:val="24"/>
        </w:rPr>
        <w:t>Physical change can be reversed</w:t>
      </w:r>
    </w:p>
    <w:p w:rsidR="00BB43AA" w:rsidRPr="00FF2745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F2745">
        <w:rPr>
          <w:rFonts w:cstheme="minorHAnsi"/>
          <w:color w:val="0070C0"/>
          <w:sz w:val="24"/>
          <w:szCs w:val="24"/>
        </w:rPr>
        <w:t>Chemical change is a change in bonds and cannot be reversed.</w:t>
      </w:r>
    </w:p>
    <w:p w:rsidR="00BB43AA" w:rsidRDefault="00860F96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Soluble and insoluble</w:t>
      </w:r>
    </w:p>
    <w:p w:rsidR="00C51EBA" w:rsidRPr="00C51EBA" w:rsidRDefault="00C51EBA" w:rsidP="00C51E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C51EBA">
        <w:rPr>
          <w:rFonts w:cstheme="minorHAnsi"/>
          <w:color w:val="0070C0"/>
          <w:sz w:val="24"/>
          <w:szCs w:val="24"/>
        </w:rPr>
        <w:t>A soluble substance can be dissolved.</w:t>
      </w:r>
    </w:p>
    <w:p w:rsidR="00C51EBA" w:rsidRPr="00C51EBA" w:rsidRDefault="00C51EBA" w:rsidP="00C51E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1EBA">
        <w:rPr>
          <w:rFonts w:cstheme="minorHAnsi"/>
          <w:color w:val="0070C0"/>
          <w:sz w:val="24"/>
          <w:szCs w:val="24"/>
        </w:rPr>
        <w:t>An insoluble substance cannot be dissolved</w:t>
      </w:r>
    </w:p>
    <w:p w:rsidR="00860F96" w:rsidRDefault="00860F96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Saturated and supersaturated</w:t>
      </w:r>
    </w:p>
    <w:p w:rsidR="00C51EBA" w:rsidRPr="00F96442" w:rsidRDefault="00C51EBA" w:rsidP="00C51E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96442">
        <w:rPr>
          <w:rFonts w:cstheme="minorHAnsi"/>
          <w:color w:val="0070C0"/>
          <w:sz w:val="24"/>
          <w:szCs w:val="24"/>
        </w:rPr>
        <w:t>A saturated solution is where the solvent cannot be dissolved further at room temperature</w:t>
      </w:r>
    </w:p>
    <w:p w:rsidR="00C51EBA" w:rsidRPr="00F96442" w:rsidRDefault="00C51EBA" w:rsidP="00C51E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96442">
        <w:rPr>
          <w:rFonts w:cstheme="minorHAnsi"/>
          <w:color w:val="0070C0"/>
          <w:sz w:val="24"/>
          <w:szCs w:val="24"/>
        </w:rPr>
        <w:t>A supersaturated solution is one where the solution is heated so the saturation point increases and more solute can be dissolved in</w:t>
      </w:r>
      <w:r w:rsidR="00F96442" w:rsidRPr="00F96442">
        <w:rPr>
          <w:rFonts w:cstheme="minorHAnsi"/>
          <w:color w:val="0070C0"/>
          <w:sz w:val="24"/>
          <w:szCs w:val="24"/>
        </w:rPr>
        <w:t>.</w:t>
      </w:r>
    </w:p>
    <w:p w:rsidR="00E81787" w:rsidRDefault="00E81787" w:rsidP="00860F96">
      <w:pPr>
        <w:pStyle w:val="ListParagraph"/>
        <w:ind w:left="1080"/>
        <w:rPr>
          <w:rFonts w:cstheme="minorHAnsi"/>
          <w:sz w:val="24"/>
          <w:szCs w:val="24"/>
        </w:rPr>
      </w:pPr>
    </w:p>
    <w:p w:rsidR="006470F9" w:rsidRDefault="00860F96" w:rsidP="00024CD7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139065</wp:posOffset>
            </wp:positionV>
            <wp:extent cx="5810250" cy="3000990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0F9">
        <w:rPr>
          <w:rFonts w:cs="Arial"/>
          <w:sz w:val="24"/>
          <w:szCs w:val="24"/>
        </w:rPr>
        <w:t>The following are examples of mixtures</w:t>
      </w:r>
      <w:r w:rsidR="00F96442">
        <w:rPr>
          <w:rFonts w:cs="Arial"/>
          <w:sz w:val="24"/>
          <w:szCs w:val="24"/>
        </w:rPr>
        <w:t xml:space="preserve"> use the diagram to answer the questions below</w:t>
      </w: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P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of the following are homogenous mixtures?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</w:p>
    <w:p w:rsidR="00860F96" w:rsidRDefault="00860F96" w:rsidP="00860F96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color w:val="0070C0"/>
          <w:sz w:val="24"/>
          <w:szCs w:val="24"/>
        </w:rPr>
      </w:pPr>
      <w:r w:rsidRPr="00860F96">
        <w:rPr>
          <w:rFonts w:cs="Arial"/>
          <w:color w:val="0070C0"/>
          <w:sz w:val="24"/>
          <w:szCs w:val="24"/>
        </w:rPr>
        <w:t>A, E, C, F</w:t>
      </w:r>
    </w:p>
    <w:p w:rsidR="00860F96" w:rsidRPr="00860F96" w:rsidRDefault="00860F96" w:rsidP="00860F96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color w:val="0070C0"/>
          <w:sz w:val="24"/>
          <w:szCs w:val="24"/>
        </w:rPr>
      </w:pPr>
    </w:p>
    <w:p w:rsidR="006470F9" w:rsidRDefault="006470F9" w:rsidP="006470F9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of the following are heterogenous mixtures?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</w:p>
    <w:p w:rsidR="00860F96" w:rsidRPr="00860F96" w:rsidRDefault="00860F96" w:rsidP="00860F96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color w:val="0070C0"/>
          <w:sz w:val="24"/>
          <w:szCs w:val="24"/>
        </w:rPr>
      </w:pPr>
      <w:r w:rsidRPr="00860F96">
        <w:rPr>
          <w:rFonts w:cs="Arial"/>
          <w:color w:val="0070C0"/>
          <w:sz w:val="24"/>
          <w:szCs w:val="24"/>
        </w:rPr>
        <w:t>B, D</w:t>
      </w:r>
      <w:r>
        <w:rPr>
          <w:rFonts w:cs="Arial"/>
          <w:color w:val="0070C0"/>
          <w:sz w:val="24"/>
          <w:szCs w:val="24"/>
        </w:rPr>
        <w:t>, G</w:t>
      </w:r>
    </w:p>
    <w:p w:rsidR="00860F96" w:rsidRPr="00747852" w:rsidRDefault="006470F9" w:rsidP="00860F96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of these mixtures is a solution?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  <w:r w:rsidR="00747852">
        <w:rPr>
          <w:rFonts w:cs="Arial"/>
          <w:b/>
          <w:sz w:val="24"/>
          <w:szCs w:val="24"/>
        </w:rPr>
        <w:t xml:space="preserve"> </w:t>
      </w:r>
      <w:r w:rsidR="00860F96" w:rsidRPr="00747852">
        <w:rPr>
          <w:rFonts w:cs="Arial"/>
          <w:color w:val="0070C0"/>
          <w:sz w:val="24"/>
          <w:szCs w:val="24"/>
        </w:rPr>
        <w:t>E</w:t>
      </w:r>
    </w:p>
    <w:p w:rsidR="006470F9" w:rsidRDefault="006470F9" w:rsidP="006470F9">
      <w:pPr>
        <w:pStyle w:val="ListParagraph"/>
        <w:widowControl w:val="0"/>
        <w:tabs>
          <w:tab w:val="left" w:pos="426"/>
        </w:tabs>
        <w:spacing w:after="0" w:line="240" w:lineRule="auto"/>
        <w:ind w:left="1080" w:right="164"/>
        <w:rPr>
          <w:rFonts w:cs="Arial"/>
          <w:sz w:val="24"/>
          <w:szCs w:val="24"/>
        </w:rPr>
      </w:pPr>
    </w:p>
    <w:p w:rsidR="00860F96" w:rsidRDefault="00860F96" w:rsidP="006470F9">
      <w:pPr>
        <w:pStyle w:val="ListParagraph"/>
        <w:widowControl w:val="0"/>
        <w:tabs>
          <w:tab w:val="left" w:pos="426"/>
        </w:tabs>
        <w:spacing w:after="0" w:line="240" w:lineRule="auto"/>
        <w:ind w:left="1080" w:right="164"/>
        <w:rPr>
          <w:rFonts w:cs="Arial"/>
          <w:sz w:val="24"/>
          <w:szCs w:val="24"/>
        </w:rPr>
      </w:pPr>
    </w:p>
    <w:p w:rsidR="00024CD7" w:rsidRPr="00024CD7" w:rsidRDefault="00024CD7" w:rsidP="00024CD7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 w:rsidRPr="00024CD7">
        <w:rPr>
          <w:rFonts w:cs="Arial"/>
          <w:sz w:val="24"/>
          <w:szCs w:val="24"/>
        </w:rPr>
        <w:t xml:space="preserve">Four substances called A, B, C and D were shaken with water. This is what happened </w:t>
      </w:r>
    </w:p>
    <w:p w:rsidR="00024CD7" w:rsidRPr="00024CD7" w:rsidRDefault="00024CD7" w:rsidP="00024CD7">
      <w:pPr>
        <w:pStyle w:val="ListParagraph"/>
        <w:widowControl w:val="0"/>
        <w:tabs>
          <w:tab w:val="left" w:pos="426"/>
        </w:tabs>
        <w:spacing w:after="0" w:line="240" w:lineRule="auto"/>
        <w:ind w:left="851" w:right="164"/>
        <w:contextualSpacing w:val="0"/>
        <w:jc w:val="right"/>
        <w:rPr>
          <w:rFonts w:cs="Arial"/>
          <w:b/>
          <w:sz w:val="24"/>
          <w:szCs w:val="24"/>
        </w:rPr>
      </w:pPr>
      <w:r w:rsidRPr="00024CD7">
        <w:rPr>
          <w:rFonts w:cs="Arial"/>
          <w:b/>
          <w:sz w:val="24"/>
          <w:szCs w:val="24"/>
        </w:rPr>
        <w:t>(4 Marks)</w:t>
      </w:r>
    </w:p>
    <w:p w:rsidR="00024CD7" w:rsidRPr="00024CD7" w:rsidRDefault="00024CD7" w:rsidP="00024CD7">
      <w:pPr>
        <w:pStyle w:val="BodyText"/>
        <w:spacing w:before="3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896" behindDoc="0" locked="0" layoutInCell="1" allowOverlap="1" wp14:anchorId="3FBA6F50" wp14:editId="6E4D281A">
            <wp:simplePos x="0" y="0"/>
            <wp:positionH relativeFrom="column">
              <wp:posOffset>2160905</wp:posOffset>
            </wp:positionH>
            <wp:positionV relativeFrom="paragraph">
              <wp:posOffset>159385</wp:posOffset>
            </wp:positionV>
            <wp:extent cx="1633855" cy="742950"/>
            <wp:effectExtent l="0" t="0" r="4445" b="0"/>
            <wp:wrapSquare wrapText="bothSides"/>
            <wp:docPr id="2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sz w:val="24"/>
          <w:szCs w:val="24"/>
        </w:rPr>
        <w:t>The substances were then shaken with alcohol. This is what happened.</w:t>
      </w:r>
    </w:p>
    <w:p w:rsidR="00024CD7" w:rsidRPr="00024CD7" w:rsidRDefault="00024CD7" w:rsidP="00024CD7">
      <w:pPr>
        <w:pStyle w:val="BodyText"/>
        <w:spacing w:before="1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noProof/>
          <w:sz w:val="24"/>
          <w:szCs w:val="24"/>
          <w:lang w:val="en-AU" w:eastAsia="en-AU"/>
        </w:rPr>
        <w:drawing>
          <wp:anchor distT="0" distB="0" distL="0" distR="0" simplePos="0" relativeHeight="251663872" behindDoc="1" locked="0" layoutInCell="1" allowOverlap="1" wp14:anchorId="210857B2" wp14:editId="58191105">
            <wp:simplePos x="0" y="0"/>
            <wp:positionH relativeFrom="page">
              <wp:posOffset>2566670</wp:posOffset>
            </wp:positionH>
            <wp:positionV relativeFrom="paragraph">
              <wp:posOffset>82550</wp:posOffset>
            </wp:positionV>
            <wp:extent cx="1684020" cy="765175"/>
            <wp:effectExtent l="0" t="0" r="0" b="0"/>
            <wp:wrapTight wrapText="bothSides">
              <wp:wrapPolygon edited="0">
                <wp:start x="0" y="0"/>
                <wp:lineTo x="0" y="20973"/>
                <wp:lineTo x="21258" y="20973"/>
                <wp:lineTo x="21258" y="0"/>
                <wp:lineTo x="0" y="0"/>
              </wp:wrapPolygon>
            </wp:wrapTight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840" w:right="205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sz w:val="24"/>
          <w:szCs w:val="24"/>
        </w:rPr>
        <w:t>Complete this table.</w:t>
      </w:r>
    </w:p>
    <w:tbl>
      <w:tblPr>
        <w:tblStyle w:val="TableGrid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1736"/>
        <w:gridCol w:w="2677"/>
        <w:gridCol w:w="2816"/>
      </w:tblGrid>
      <w:tr w:rsidR="00024CD7" w:rsidRPr="00024CD7" w:rsidTr="002154AB">
        <w:trPr>
          <w:trHeight w:hRule="exact" w:val="356"/>
        </w:trPr>
        <w:tc>
          <w:tcPr>
            <w:tcW w:w="1736" w:type="dxa"/>
          </w:tcPr>
          <w:p w:rsidR="00024CD7" w:rsidRPr="00024CD7" w:rsidRDefault="00024CD7" w:rsidP="002154AB">
            <w:pPr>
              <w:pStyle w:val="TableParagraph"/>
              <w:spacing w:before="0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Substance</w:t>
            </w:r>
          </w:p>
        </w:tc>
        <w:tc>
          <w:tcPr>
            <w:tcW w:w="2677" w:type="dxa"/>
          </w:tcPr>
          <w:p w:rsidR="00024CD7" w:rsidRPr="00024CD7" w:rsidRDefault="00024CD7" w:rsidP="002154AB">
            <w:pPr>
              <w:pStyle w:val="TableParagraph"/>
              <w:spacing w:before="0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Is it soluble in water?</w:t>
            </w:r>
          </w:p>
        </w:tc>
        <w:tc>
          <w:tcPr>
            <w:tcW w:w="2816" w:type="dxa"/>
          </w:tcPr>
          <w:p w:rsidR="00024CD7" w:rsidRPr="00024CD7" w:rsidRDefault="00024CD7" w:rsidP="002154AB">
            <w:pPr>
              <w:pStyle w:val="TableParagraph"/>
              <w:spacing w:before="0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Is it soluble in alcohol?</w:t>
            </w:r>
          </w:p>
        </w:tc>
      </w:tr>
      <w:tr w:rsidR="00024CD7" w:rsidRPr="00024CD7" w:rsidTr="002154AB">
        <w:trPr>
          <w:trHeight w:hRule="exact" w:val="308"/>
        </w:trPr>
        <w:tc>
          <w:tcPr>
            <w:tcW w:w="1736" w:type="dxa"/>
          </w:tcPr>
          <w:p w:rsidR="00024CD7" w:rsidRPr="00024CD7" w:rsidRDefault="00024CD7" w:rsidP="002154AB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A</w:t>
            </w:r>
          </w:p>
        </w:tc>
        <w:tc>
          <w:tcPr>
            <w:tcW w:w="2677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yes</w:t>
            </w:r>
          </w:p>
        </w:tc>
        <w:tc>
          <w:tcPr>
            <w:tcW w:w="2816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no</w:t>
            </w:r>
          </w:p>
        </w:tc>
      </w:tr>
      <w:tr w:rsidR="00024CD7" w:rsidRPr="00024CD7" w:rsidTr="002154AB">
        <w:trPr>
          <w:trHeight w:hRule="exact" w:val="286"/>
        </w:trPr>
        <w:tc>
          <w:tcPr>
            <w:tcW w:w="1736" w:type="dxa"/>
          </w:tcPr>
          <w:p w:rsidR="00024CD7" w:rsidRPr="00024CD7" w:rsidRDefault="00024CD7" w:rsidP="002154AB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B</w:t>
            </w:r>
          </w:p>
        </w:tc>
        <w:tc>
          <w:tcPr>
            <w:tcW w:w="2677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yes</w:t>
            </w:r>
          </w:p>
        </w:tc>
        <w:tc>
          <w:tcPr>
            <w:tcW w:w="2816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yes</w:t>
            </w:r>
          </w:p>
        </w:tc>
      </w:tr>
      <w:tr w:rsidR="00024CD7" w:rsidRPr="00024CD7" w:rsidTr="002154AB">
        <w:trPr>
          <w:trHeight w:hRule="exact" w:val="263"/>
        </w:trPr>
        <w:tc>
          <w:tcPr>
            <w:tcW w:w="1736" w:type="dxa"/>
          </w:tcPr>
          <w:p w:rsidR="00024CD7" w:rsidRPr="00024CD7" w:rsidRDefault="00024CD7" w:rsidP="002154AB">
            <w:pPr>
              <w:pStyle w:val="TableParagraph"/>
              <w:spacing w:before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C</w:t>
            </w:r>
          </w:p>
        </w:tc>
        <w:tc>
          <w:tcPr>
            <w:tcW w:w="2677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816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no</w:t>
            </w:r>
          </w:p>
        </w:tc>
      </w:tr>
      <w:tr w:rsidR="00024CD7" w:rsidRPr="00024CD7" w:rsidTr="002154AB">
        <w:trPr>
          <w:trHeight w:hRule="exact" w:val="298"/>
        </w:trPr>
        <w:tc>
          <w:tcPr>
            <w:tcW w:w="1736" w:type="dxa"/>
          </w:tcPr>
          <w:p w:rsidR="00024CD7" w:rsidRPr="00024CD7" w:rsidRDefault="00024CD7" w:rsidP="002154AB">
            <w:pPr>
              <w:pStyle w:val="TableParagraph"/>
              <w:spacing w:before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D</w:t>
            </w:r>
          </w:p>
        </w:tc>
        <w:tc>
          <w:tcPr>
            <w:tcW w:w="2677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816" w:type="dxa"/>
          </w:tcPr>
          <w:p w:rsidR="00024CD7" w:rsidRPr="00024CD7" w:rsidRDefault="00024CD7" w:rsidP="002154AB">
            <w:pPr>
              <w:rPr>
                <w:rFonts w:cs="Arial"/>
                <w:color w:val="0070C0"/>
                <w:sz w:val="24"/>
                <w:szCs w:val="24"/>
              </w:rPr>
            </w:pPr>
            <w:r w:rsidRPr="00024CD7">
              <w:rPr>
                <w:rFonts w:cs="Arial"/>
                <w:color w:val="0070C0"/>
                <w:sz w:val="24"/>
                <w:szCs w:val="24"/>
              </w:rPr>
              <w:t>yes</w:t>
            </w:r>
          </w:p>
        </w:tc>
      </w:tr>
    </w:tbl>
    <w:p w:rsidR="00024CD7" w:rsidRPr="00024CD7" w:rsidRDefault="00024CD7" w:rsidP="00024CD7">
      <w:pPr>
        <w:rPr>
          <w:rFonts w:cstheme="minorHAnsi"/>
          <w:sz w:val="24"/>
          <w:szCs w:val="24"/>
        </w:rPr>
      </w:pPr>
    </w:p>
    <w:p w:rsidR="00024CD7" w:rsidRDefault="00024CD7" w:rsidP="00024CD7">
      <w:pPr>
        <w:pStyle w:val="ListParagraph"/>
        <w:rPr>
          <w:rFonts w:cstheme="minorHAnsi"/>
          <w:sz w:val="24"/>
          <w:szCs w:val="24"/>
        </w:rPr>
      </w:pPr>
    </w:p>
    <w:p w:rsidR="00024CD7" w:rsidRDefault="00024CD7" w:rsidP="00024CD7">
      <w:pPr>
        <w:pStyle w:val="ListParagraph"/>
        <w:rPr>
          <w:rFonts w:cstheme="minorHAnsi"/>
          <w:sz w:val="24"/>
          <w:szCs w:val="24"/>
        </w:rPr>
      </w:pPr>
    </w:p>
    <w:p w:rsidR="00024CD7" w:rsidRDefault="00024CD7" w:rsidP="00024CD7">
      <w:pPr>
        <w:pStyle w:val="ListParagraph"/>
        <w:rPr>
          <w:rFonts w:cstheme="minorHAnsi"/>
          <w:sz w:val="24"/>
          <w:szCs w:val="24"/>
        </w:rPr>
      </w:pPr>
    </w:p>
    <w:p w:rsidR="00024CD7" w:rsidRPr="00024CD7" w:rsidRDefault="00024CD7" w:rsidP="00024CD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24CD7">
        <w:rPr>
          <w:rFonts w:cstheme="minorHAnsi"/>
          <w:noProof/>
          <w:sz w:val="24"/>
          <w:szCs w:val="24"/>
          <w:lang w:eastAsia="en-AU"/>
        </w:rPr>
        <w:drawing>
          <wp:anchor distT="0" distB="0" distL="0" distR="0" simplePos="0" relativeHeight="251666944" behindDoc="0" locked="0" layoutInCell="1" allowOverlap="1" wp14:anchorId="4377F146" wp14:editId="6B6FD8CD">
            <wp:simplePos x="0" y="0"/>
            <wp:positionH relativeFrom="page">
              <wp:posOffset>2917825</wp:posOffset>
            </wp:positionH>
            <wp:positionV relativeFrom="paragraph">
              <wp:posOffset>548005</wp:posOffset>
            </wp:positionV>
            <wp:extent cx="2297430" cy="711835"/>
            <wp:effectExtent l="0" t="0" r="7620" b="0"/>
            <wp:wrapTopAndBottom/>
            <wp:docPr id="1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CD7">
        <w:rPr>
          <w:rFonts w:cstheme="minorHAnsi"/>
          <w:sz w:val="24"/>
          <w:szCs w:val="24"/>
        </w:rPr>
        <w:t>The diagram shows the results of a chromatography experiment. Fine inks were compared: A, B, C, D and E.</w:t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  <w:t xml:space="preserve">          </w:t>
      </w:r>
      <w:r w:rsidRPr="003B1F35">
        <w:rPr>
          <w:rFonts w:cstheme="minorHAnsi"/>
          <w:b/>
          <w:sz w:val="24"/>
          <w:szCs w:val="24"/>
        </w:rPr>
        <w:t>(3</w:t>
      </w:r>
      <w:r w:rsidR="003B1F35" w:rsidRPr="003B1F35">
        <w:rPr>
          <w:rFonts w:cstheme="minorHAnsi"/>
          <w:b/>
          <w:sz w:val="24"/>
          <w:szCs w:val="24"/>
        </w:rPr>
        <w:t xml:space="preserve"> </w:t>
      </w:r>
      <w:r w:rsidRPr="003B1F35">
        <w:rPr>
          <w:rFonts w:cstheme="minorHAnsi"/>
          <w:b/>
          <w:sz w:val="24"/>
          <w:szCs w:val="24"/>
        </w:rPr>
        <w:t>Marks)</w:t>
      </w:r>
    </w:p>
    <w:p w:rsidR="00024CD7" w:rsidRPr="00024CD7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 xml:space="preserve">Which ink is a mixture of different colours? </w:t>
      </w:r>
      <w:r w:rsidRPr="00024CD7">
        <w:rPr>
          <w:rFonts w:cstheme="minorHAnsi"/>
          <w:color w:val="0070C0"/>
          <w:sz w:val="24"/>
          <w:szCs w:val="24"/>
          <w:lang w:val="en-US"/>
        </w:rPr>
        <w:t>D</w:t>
      </w:r>
    </w:p>
    <w:p w:rsidR="00024CD7" w:rsidRPr="00024CD7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 xml:space="preserve">Which two inks are the same? </w:t>
      </w:r>
      <w:r w:rsidRPr="00024CD7">
        <w:rPr>
          <w:rFonts w:cstheme="minorHAnsi"/>
          <w:color w:val="0070C0"/>
          <w:sz w:val="24"/>
          <w:szCs w:val="24"/>
          <w:lang w:val="en-US"/>
        </w:rPr>
        <w:t>B &amp; E</w:t>
      </w:r>
    </w:p>
    <w:p w:rsidR="00024CD7" w:rsidRPr="00024CD7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 xml:space="preserve">Which ink is not soluble in the solvent? </w:t>
      </w:r>
      <w:r w:rsidRPr="00024CD7">
        <w:rPr>
          <w:rFonts w:cstheme="minorHAnsi"/>
          <w:color w:val="0070C0"/>
          <w:sz w:val="24"/>
          <w:szCs w:val="24"/>
          <w:lang w:val="en-US"/>
        </w:rPr>
        <w:t>C</w:t>
      </w:r>
    </w:p>
    <w:p w:rsidR="00024CD7" w:rsidRDefault="00024CD7" w:rsidP="00024CD7">
      <w:pPr>
        <w:pStyle w:val="ListParagraph"/>
        <w:ind w:left="1080"/>
        <w:rPr>
          <w:rFonts w:cstheme="minorHAnsi"/>
          <w:sz w:val="24"/>
          <w:szCs w:val="24"/>
        </w:rPr>
      </w:pPr>
    </w:p>
    <w:p w:rsidR="003B1F35" w:rsidRDefault="00FF2745" w:rsidP="00024CD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24CD7">
        <w:rPr>
          <w:rFonts w:cstheme="minorHAnsi"/>
          <w:sz w:val="24"/>
          <w:szCs w:val="24"/>
        </w:rPr>
        <w:t>You have been presented with a mixture of sand, salt, iron, rocks and poppy seeds. Explain in detail, how you would separate each substance and the order in which you would separate the mixture.</w:t>
      </w:r>
      <w:r w:rsidR="003B1F35">
        <w:rPr>
          <w:rFonts w:cstheme="minorHAnsi"/>
          <w:sz w:val="24"/>
          <w:szCs w:val="24"/>
        </w:rPr>
        <w:t xml:space="preserve"> </w:t>
      </w:r>
    </w:p>
    <w:p w:rsidR="00FF2745" w:rsidRPr="003B1F35" w:rsidRDefault="003B1F35" w:rsidP="003B1F35">
      <w:pPr>
        <w:pStyle w:val="ListParagraph"/>
        <w:jc w:val="right"/>
        <w:rPr>
          <w:rFonts w:cstheme="minorHAnsi"/>
          <w:b/>
          <w:sz w:val="24"/>
          <w:szCs w:val="24"/>
        </w:rPr>
      </w:pPr>
      <w:r w:rsidRPr="003B1F35">
        <w:rPr>
          <w:rFonts w:cstheme="minorHAnsi"/>
          <w:b/>
          <w:sz w:val="24"/>
          <w:szCs w:val="24"/>
        </w:rPr>
        <w:t>(5 Marks)</w:t>
      </w:r>
    </w:p>
    <w:p w:rsidR="002154AB" w:rsidRPr="002154AB" w:rsidRDefault="002154AB" w:rsidP="002154AB">
      <w:pPr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>Magnetic separation</w:t>
      </w:r>
      <w:r w:rsidRPr="002154AB">
        <w:rPr>
          <w:rFonts w:cstheme="minorHAnsi"/>
          <w:color w:val="0070C0"/>
          <w:sz w:val="24"/>
          <w:szCs w:val="24"/>
        </w:rPr>
        <w:sym w:font="Wingdings" w:char="F0E0"/>
      </w:r>
      <w:r w:rsidRPr="002154AB">
        <w:rPr>
          <w:rFonts w:cstheme="minorHAnsi"/>
          <w:color w:val="0070C0"/>
          <w:sz w:val="24"/>
          <w:szCs w:val="24"/>
        </w:rPr>
        <w:t xml:space="preserve"> separate iron first.</w:t>
      </w:r>
    </w:p>
    <w:p w:rsidR="002154AB" w:rsidRPr="002154AB" w:rsidRDefault="002154AB" w:rsidP="002154AB">
      <w:pPr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>Rocks</w:t>
      </w:r>
      <w:r w:rsidRPr="002154AB">
        <w:rPr>
          <w:rFonts w:cstheme="minorHAnsi"/>
          <w:color w:val="0070C0"/>
          <w:sz w:val="24"/>
          <w:szCs w:val="24"/>
        </w:rPr>
        <w:sym w:font="Wingdings" w:char="F0E0"/>
      </w:r>
      <w:r w:rsidRPr="002154AB">
        <w:rPr>
          <w:rFonts w:cstheme="minorHAnsi"/>
          <w:color w:val="0070C0"/>
          <w:sz w:val="24"/>
          <w:szCs w:val="24"/>
        </w:rPr>
        <w:t xml:space="preserve"> sieve the rocks or pick them out</w:t>
      </w:r>
    </w:p>
    <w:p w:rsidR="002154AB" w:rsidRPr="002154AB" w:rsidRDefault="002154AB" w:rsidP="002154AB">
      <w:pPr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 xml:space="preserve">Add water </w:t>
      </w:r>
      <w:r w:rsidRPr="002154AB">
        <w:rPr>
          <w:rFonts w:cstheme="minorHAnsi"/>
          <w:color w:val="0070C0"/>
          <w:sz w:val="24"/>
          <w:szCs w:val="24"/>
        </w:rPr>
        <w:sym w:font="Wingdings" w:char="F0E0"/>
      </w:r>
      <w:r w:rsidRPr="002154AB">
        <w:rPr>
          <w:rFonts w:cstheme="minorHAnsi"/>
          <w:color w:val="0070C0"/>
          <w:sz w:val="24"/>
          <w:szCs w:val="24"/>
        </w:rPr>
        <w:t xml:space="preserve"> poppy seeds will float you can then scoop them out</w:t>
      </w:r>
    </w:p>
    <w:p w:rsidR="002154AB" w:rsidRDefault="002154AB" w:rsidP="002154AB">
      <w:pPr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lastRenderedPageBreak/>
        <w:t>Salt dissolves in water sand does not so decant the salty water</w:t>
      </w:r>
      <w:r>
        <w:rPr>
          <w:rFonts w:cstheme="minorHAnsi"/>
          <w:color w:val="0070C0"/>
          <w:sz w:val="24"/>
          <w:szCs w:val="24"/>
        </w:rPr>
        <w:t xml:space="preserve">/ can also filter as salt is small enough and </w:t>
      </w:r>
      <w:r w:rsidR="000B4164">
        <w:rPr>
          <w:rFonts w:cstheme="minorHAnsi"/>
          <w:color w:val="0070C0"/>
          <w:sz w:val="24"/>
          <w:szCs w:val="24"/>
        </w:rPr>
        <w:t>will go through filter while sand does not.</w:t>
      </w:r>
    </w:p>
    <w:p w:rsidR="002154AB" w:rsidRPr="002154AB" w:rsidRDefault="002154AB" w:rsidP="002154AB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Evaporate the </w:t>
      </w:r>
      <w:r w:rsidR="000B4164">
        <w:rPr>
          <w:rFonts w:cstheme="minorHAnsi"/>
          <w:color w:val="0070C0"/>
          <w:sz w:val="24"/>
          <w:szCs w:val="24"/>
        </w:rPr>
        <w:t>water to collect the salt.</w:t>
      </w:r>
    </w:p>
    <w:p w:rsidR="00F96442" w:rsidRPr="00F96442" w:rsidRDefault="00F96442" w:rsidP="00F96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6442">
        <w:rPr>
          <w:rFonts w:cstheme="minorHAnsi"/>
          <w:sz w:val="24"/>
          <w:szCs w:val="24"/>
        </w:rPr>
        <w:t>State at least two methods of separation that can be</w:t>
      </w:r>
      <w:r>
        <w:rPr>
          <w:rFonts w:cstheme="minorHAnsi"/>
          <w:sz w:val="24"/>
          <w:szCs w:val="24"/>
        </w:rPr>
        <w:t xml:space="preserve"> </w:t>
      </w:r>
      <w:r w:rsidRPr="00F96442">
        <w:rPr>
          <w:rFonts w:cstheme="minorHAnsi"/>
          <w:sz w:val="24"/>
          <w:szCs w:val="24"/>
        </w:rPr>
        <w:t>used to separate a:</w:t>
      </w:r>
      <w:r w:rsidR="003B1F35">
        <w:rPr>
          <w:rFonts w:cstheme="minorHAnsi"/>
          <w:sz w:val="24"/>
          <w:szCs w:val="24"/>
        </w:rPr>
        <w:t xml:space="preserve"> </w:t>
      </w:r>
      <w:r w:rsidR="003B1F35" w:rsidRPr="003B1F35">
        <w:rPr>
          <w:rFonts w:cstheme="minorHAnsi"/>
          <w:b/>
          <w:sz w:val="24"/>
          <w:szCs w:val="24"/>
        </w:rPr>
        <w:t>(3 Marks)</w:t>
      </w:r>
    </w:p>
    <w:p w:rsidR="00F96442" w:rsidRDefault="00F96442" w:rsidP="00F96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6442">
        <w:rPr>
          <w:rFonts w:cstheme="minorHAnsi"/>
          <w:sz w:val="24"/>
          <w:szCs w:val="24"/>
        </w:rPr>
        <w:t>a solid from another solid</w:t>
      </w:r>
    </w:p>
    <w:p w:rsidR="002154AB" w:rsidRPr="002154AB" w:rsidRDefault="002154AB" w:rsidP="002154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 xml:space="preserve">sieve, </w:t>
      </w:r>
      <w:r>
        <w:rPr>
          <w:rFonts w:cstheme="minorHAnsi"/>
          <w:color w:val="0070C0"/>
          <w:sz w:val="24"/>
          <w:szCs w:val="24"/>
        </w:rPr>
        <w:t>magnetic separation</w:t>
      </w:r>
    </w:p>
    <w:p w:rsidR="00F96442" w:rsidRDefault="002154AB" w:rsidP="00F96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96442" w:rsidRPr="00F96442">
        <w:rPr>
          <w:rFonts w:cstheme="minorHAnsi"/>
          <w:sz w:val="24"/>
          <w:szCs w:val="24"/>
        </w:rPr>
        <w:t xml:space="preserve"> solid from a liquid</w:t>
      </w:r>
    </w:p>
    <w:p w:rsidR="002154AB" w:rsidRPr="002154AB" w:rsidRDefault="002154AB" w:rsidP="002154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>filtration, decantation</w:t>
      </w:r>
      <w:r>
        <w:rPr>
          <w:rFonts w:cstheme="minorHAnsi"/>
          <w:color w:val="0070C0"/>
          <w:sz w:val="24"/>
          <w:szCs w:val="24"/>
        </w:rPr>
        <w:t>, centrifuge</w:t>
      </w:r>
    </w:p>
    <w:p w:rsidR="00BB43AA" w:rsidRDefault="002154AB" w:rsidP="00F96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96442" w:rsidRPr="00F96442">
        <w:rPr>
          <w:rFonts w:cstheme="minorHAnsi"/>
          <w:sz w:val="24"/>
          <w:szCs w:val="24"/>
        </w:rPr>
        <w:t xml:space="preserve"> liquid from another liquid.</w:t>
      </w:r>
    </w:p>
    <w:p w:rsidR="002154AB" w:rsidRPr="00BB43AA" w:rsidRDefault="002154AB" w:rsidP="002154A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2154AB">
        <w:rPr>
          <w:rFonts w:cstheme="minorHAnsi"/>
          <w:color w:val="0070C0"/>
          <w:sz w:val="24"/>
          <w:szCs w:val="24"/>
        </w:rPr>
        <w:t>Distillation, decantation</w:t>
      </w:r>
      <w:r>
        <w:rPr>
          <w:rFonts w:cstheme="minorHAnsi"/>
          <w:color w:val="0070C0"/>
          <w:sz w:val="24"/>
          <w:szCs w:val="24"/>
        </w:rPr>
        <w:t>, chromatography</w:t>
      </w:r>
    </w:p>
    <w:p w:rsidR="001820EC" w:rsidRDefault="001820EC" w:rsidP="00073F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73FB5" w:rsidRDefault="003B1F35" w:rsidP="003B1F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35">
        <w:rPr>
          <w:rFonts w:cstheme="minorHAnsi"/>
        </w:rPr>
        <w:t xml:space="preserve">Some washing machines do some test spins before starting the spin-dry cycle. After doing this, the machine may not spin the clothes but instead agitate them back and forth for a while, before trying another test spin. </w:t>
      </w:r>
      <w:r w:rsidRPr="003B1F35">
        <w:rPr>
          <w:rFonts w:cstheme="minorHAnsi"/>
          <w:b/>
          <w:bCs/>
        </w:rPr>
        <w:t xml:space="preserve">Propose </w:t>
      </w:r>
      <w:r w:rsidRPr="003B1F35">
        <w:rPr>
          <w:rFonts w:cstheme="minorHAnsi"/>
        </w:rPr>
        <w:t>a reason why the machine has been designed to do this.</w:t>
      </w:r>
      <w:r w:rsidR="00915148">
        <w:rPr>
          <w:rFonts w:cstheme="minorHAnsi"/>
        </w:rPr>
        <w:t xml:space="preserve"> </w:t>
      </w:r>
      <w:r w:rsidR="00915148" w:rsidRPr="00915148">
        <w:rPr>
          <w:rFonts w:cstheme="minorHAnsi"/>
          <w:b/>
        </w:rPr>
        <w:t>(2 Marks)</w:t>
      </w:r>
    </w:p>
    <w:p w:rsidR="00915148" w:rsidRDefault="00915148" w:rsidP="009151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148" w:rsidRDefault="00915148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915148">
        <w:rPr>
          <w:rFonts w:cstheme="minorHAnsi"/>
          <w:color w:val="0070C0"/>
        </w:rPr>
        <w:t xml:space="preserve">The test spins are to test whether the clothes are distributed evenly around the washing machine bowl. </w:t>
      </w:r>
      <w:r>
        <w:rPr>
          <w:rFonts w:cstheme="minorHAnsi"/>
          <w:color w:val="0070C0"/>
        </w:rPr>
        <w:t>(1 Marks)</w:t>
      </w:r>
    </w:p>
    <w:p w:rsidR="00915148" w:rsidRDefault="00915148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915148">
        <w:rPr>
          <w:rFonts w:cstheme="minorHAnsi"/>
          <w:color w:val="0070C0"/>
        </w:rPr>
        <w:t>If the clothes are heavier on one side, the spin will not be balanced and could shake the machine too much and damage it.</w:t>
      </w:r>
      <w:r>
        <w:rPr>
          <w:rFonts w:cstheme="minorHAnsi"/>
          <w:color w:val="0070C0"/>
        </w:rPr>
        <w:t xml:space="preserve"> (1 Mark)</w:t>
      </w:r>
    </w:p>
    <w:p w:rsidR="00915148" w:rsidRDefault="00915148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:rsidR="00915148" w:rsidRDefault="00915148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:rsidR="00915148" w:rsidRPr="00915148" w:rsidRDefault="00915148" w:rsidP="009151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5148">
        <w:rPr>
          <w:rFonts w:cstheme="minorHAnsi"/>
        </w:rPr>
        <w:t>If you are lost in the bush and have no drinking water, you can make a ‘bush still’ to try to collect some.</w:t>
      </w:r>
    </w:p>
    <w:p w:rsidR="00915148" w:rsidRDefault="00915148" w:rsidP="0091514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15AC">
        <w:rPr>
          <w:rFonts w:cstheme="minorHAnsi"/>
          <w:bCs/>
        </w:rPr>
        <w:t>Compare</w:t>
      </w:r>
      <w:r w:rsidRPr="00915148">
        <w:rPr>
          <w:rFonts w:cstheme="minorHAnsi"/>
          <w:b/>
          <w:bCs/>
        </w:rPr>
        <w:t xml:space="preserve"> </w:t>
      </w:r>
      <w:r w:rsidRPr="00915148">
        <w:rPr>
          <w:rFonts w:cstheme="minorHAnsi"/>
        </w:rPr>
        <w:t>the ‘bush still’ shown below with a distillation apparatus.</w:t>
      </w:r>
      <w:r w:rsidR="005C2B3A">
        <w:rPr>
          <w:rFonts w:cstheme="minorHAnsi"/>
        </w:rPr>
        <w:t xml:space="preserve"> </w:t>
      </w:r>
      <w:r w:rsidR="005C2B3A" w:rsidRPr="005C2B3A">
        <w:rPr>
          <w:rFonts w:cstheme="minorHAnsi"/>
          <w:b/>
        </w:rPr>
        <w:t>(3 Marks)</w:t>
      </w:r>
    </w:p>
    <w:p w:rsidR="00915148" w:rsidRDefault="0060177B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AU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6350</wp:posOffset>
            </wp:positionV>
            <wp:extent cx="2324100" cy="1724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93F"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38B85895">
            <wp:simplePos x="0" y="0"/>
            <wp:positionH relativeFrom="column">
              <wp:posOffset>3857625</wp:posOffset>
            </wp:positionH>
            <wp:positionV relativeFrom="paragraph">
              <wp:posOffset>53340</wp:posOffset>
            </wp:positionV>
            <wp:extent cx="1647825" cy="175337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5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15AC" w:rsidRDefault="007C15AC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15AC" w:rsidRPr="00E2068D" w:rsidRDefault="00E2068D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E2068D">
        <w:rPr>
          <w:rFonts w:cstheme="minorHAnsi"/>
          <w:color w:val="0070C0"/>
        </w:rPr>
        <w:t>Both have a heat source in the distillation it is fire from the Bunsen burner, in the bush still it is from the sun. (1 Mark)</w:t>
      </w:r>
    </w:p>
    <w:p w:rsidR="00E2068D" w:rsidRDefault="005C2B3A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5C2B3A">
        <w:rPr>
          <w:rFonts w:cstheme="minorHAnsi"/>
          <w:color w:val="0070C0"/>
        </w:rPr>
        <w:t xml:space="preserve">Both rely on evaporation </w:t>
      </w:r>
      <w:r>
        <w:rPr>
          <w:rFonts w:cstheme="minorHAnsi"/>
          <w:color w:val="0070C0"/>
        </w:rPr>
        <w:t xml:space="preserve">and condensation </w:t>
      </w:r>
      <w:r w:rsidRPr="005C2B3A">
        <w:rPr>
          <w:rFonts w:cstheme="minorHAnsi"/>
          <w:color w:val="0070C0"/>
        </w:rPr>
        <w:t>to collect the distillate</w:t>
      </w:r>
      <w:r>
        <w:rPr>
          <w:rFonts w:cstheme="minorHAnsi"/>
          <w:color w:val="0070C0"/>
        </w:rPr>
        <w:t xml:space="preserve"> (1 Mark)</w:t>
      </w:r>
    </w:p>
    <w:p w:rsidR="005C2B3A" w:rsidRPr="005C2B3A" w:rsidRDefault="005C2B3A" w:rsidP="009151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>
        <w:rPr>
          <w:rFonts w:cstheme="minorHAnsi"/>
          <w:color w:val="0070C0"/>
        </w:rPr>
        <w:t>The bush still is relying on transpiration from the vegetation to collect water in the flask. (1 Mark)</w:t>
      </w: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148" w:rsidRDefault="00915148" w:rsidP="0091514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15AC">
        <w:rPr>
          <w:rFonts w:cstheme="minorHAnsi"/>
          <w:bCs/>
        </w:rPr>
        <w:t>Explain</w:t>
      </w:r>
      <w:r w:rsidRPr="00915148">
        <w:rPr>
          <w:rFonts w:cstheme="minorHAnsi"/>
          <w:b/>
          <w:bCs/>
        </w:rPr>
        <w:t xml:space="preserve"> </w:t>
      </w:r>
      <w:r w:rsidRPr="00915148">
        <w:rPr>
          <w:rFonts w:cstheme="minorHAnsi"/>
        </w:rPr>
        <w:t>how it can be considered an example of distillation.</w:t>
      </w:r>
      <w:r w:rsidR="00E2068D">
        <w:rPr>
          <w:rFonts w:cstheme="minorHAnsi"/>
        </w:rPr>
        <w:t xml:space="preserve"> </w:t>
      </w:r>
      <w:r w:rsidR="00E2068D" w:rsidRPr="00E2068D">
        <w:rPr>
          <w:rFonts w:cstheme="minorHAnsi"/>
          <w:b/>
        </w:rPr>
        <w:t>(3 Marks)</w:t>
      </w:r>
    </w:p>
    <w:p w:rsidR="00E2068D" w:rsidRDefault="00E2068D" w:rsidP="00E206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2068D" w:rsidRPr="00E2068D" w:rsidRDefault="00E2068D" w:rsidP="00E20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E2068D">
        <w:rPr>
          <w:rFonts w:cstheme="minorHAnsi"/>
          <w:color w:val="0070C0"/>
        </w:rPr>
        <w:t>The vegetation in the bush still is a water source. (1 Mark)</w:t>
      </w:r>
    </w:p>
    <w:p w:rsidR="00E2068D" w:rsidRPr="00E2068D" w:rsidRDefault="00E2068D" w:rsidP="00E20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E2068D">
        <w:rPr>
          <w:rFonts w:cstheme="minorHAnsi"/>
          <w:color w:val="0070C0"/>
        </w:rPr>
        <w:t xml:space="preserve">The sunlight passes through the clear plastic and evaporates water from the vegetation. (1 Mark) </w:t>
      </w:r>
    </w:p>
    <w:p w:rsidR="00E2068D" w:rsidRDefault="00E2068D" w:rsidP="00E20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E2068D">
        <w:rPr>
          <w:rFonts w:cstheme="minorHAnsi"/>
          <w:color w:val="0070C0"/>
        </w:rPr>
        <w:t>This condenses on the underside of the plastic and drips into the container. (1 Mark)</w:t>
      </w:r>
    </w:p>
    <w:p w:rsidR="0060177B" w:rsidRDefault="0060177B" w:rsidP="00E20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:rsidR="00091604" w:rsidRDefault="00091604" w:rsidP="0060177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177B" w:rsidRPr="00091604" w:rsidRDefault="0060177B" w:rsidP="0009160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1604">
        <w:rPr>
          <w:rFonts w:cstheme="minorHAnsi"/>
        </w:rPr>
        <w:t xml:space="preserve">A reaction took place between </w:t>
      </w:r>
      <w:r w:rsidR="00091604">
        <w:rPr>
          <w:rFonts w:cstheme="minorHAnsi"/>
        </w:rPr>
        <w:t>sulfuric acid</w:t>
      </w:r>
      <w:r w:rsidRPr="00091604">
        <w:rPr>
          <w:rFonts w:cstheme="minorHAnsi"/>
        </w:rPr>
        <w:t xml:space="preserve"> and magnesium to produce magnesium </w:t>
      </w:r>
      <w:r w:rsidR="00091604">
        <w:rPr>
          <w:rFonts w:cstheme="minorHAnsi"/>
        </w:rPr>
        <w:t>sulfate</w:t>
      </w:r>
      <w:r w:rsidRPr="00091604">
        <w:rPr>
          <w:rFonts w:cstheme="minorHAnsi"/>
        </w:rPr>
        <w:t xml:space="preserve"> and a gas</w:t>
      </w:r>
      <w:r w:rsidR="00091604">
        <w:rPr>
          <w:rFonts w:cstheme="minorHAnsi"/>
        </w:rPr>
        <w:t xml:space="preserve"> state the gas produced and write a word equation to represent this information. </w:t>
      </w:r>
      <w:r w:rsidR="00091604" w:rsidRPr="00091604">
        <w:rPr>
          <w:rFonts w:cstheme="minorHAnsi"/>
          <w:b/>
        </w:rPr>
        <w:t>(2 Marks)</w:t>
      </w:r>
    </w:p>
    <w:p w:rsidR="00091604" w:rsidRPr="00091604" w:rsidRDefault="00091604" w:rsidP="00091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091604">
        <w:rPr>
          <w:rFonts w:cstheme="minorHAnsi"/>
          <w:color w:val="0070C0"/>
        </w:rPr>
        <w:t>Hydrogen gas</w:t>
      </w:r>
      <w:r>
        <w:rPr>
          <w:rFonts w:cstheme="minorHAnsi"/>
          <w:color w:val="0070C0"/>
        </w:rPr>
        <w:t xml:space="preserve"> (1 Mark)</w:t>
      </w:r>
    </w:p>
    <w:p w:rsidR="00091604" w:rsidRPr="00091604" w:rsidRDefault="00091604" w:rsidP="00091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091604">
        <w:rPr>
          <w:rFonts w:cstheme="minorHAnsi"/>
          <w:color w:val="0070C0"/>
        </w:rPr>
        <w:t xml:space="preserve">Sulfuric acid + magnesium </w:t>
      </w:r>
      <w:r w:rsidRPr="00091604">
        <w:rPr>
          <w:rFonts w:cstheme="minorHAnsi"/>
          <w:color w:val="0070C0"/>
        </w:rPr>
        <w:sym w:font="Wingdings" w:char="F0E0"/>
      </w:r>
      <w:r w:rsidRPr="00091604">
        <w:rPr>
          <w:rFonts w:cstheme="minorHAnsi"/>
          <w:color w:val="0070C0"/>
        </w:rPr>
        <w:t xml:space="preserve"> magnesium sulfate + hydrogen gas.</w:t>
      </w:r>
      <w:r>
        <w:rPr>
          <w:rFonts w:cstheme="minorHAnsi"/>
          <w:color w:val="0070C0"/>
        </w:rPr>
        <w:t xml:space="preserve"> (1 Mark)</w:t>
      </w:r>
    </w:p>
    <w:p w:rsidR="00091604" w:rsidRDefault="00091604" w:rsidP="0009160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A reaction between hydrochloric acid and sodium hydroxide occurred to produce sodium chloride and another substance. State the other substance and write a formula equation to represent this information. </w:t>
      </w:r>
      <w:r w:rsidRPr="00091604">
        <w:rPr>
          <w:rFonts w:cstheme="minorHAnsi"/>
          <w:b/>
        </w:rPr>
        <w:t>(2 Marks)</w:t>
      </w:r>
      <w:r>
        <w:rPr>
          <w:rFonts w:cstheme="minorHAnsi"/>
        </w:rPr>
        <w:t xml:space="preserve"> </w:t>
      </w:r>
    </w:p>
    <w:p w:rsidR="00091604" w:rsidRPr="00615E2D" w:rsidRDefault="00091604" w:rsidP="000916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70C0"/>
        </w:rPr>
      </w:pPr>
      <w:r w:rsidRPr="00615E2D">
        <w:rPr>
          <w:rFonts w:cstheme="minorHAnsi"/>
          <w:color w:val="0070C0"/>
        </w:rPr>
        <w:t>Water (1 mark)</w:t>
      </w:r>
    </w:p>
    <w:p w:rsidR="00091604" w:rsidRDefault="00091604" w:rsidP="000916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5E2D">
        <w:rPr>
          <w:rFonts w:cstheme="minorHAnsi"/>
          <w:color w:val="0070C0"/>
        </w:rPr>
        <w:t xml:space="preserve">HCl + NaOH </w:t>
      </w:r>
      <w:r w:rsidRPr="00615E2D">
        <w:rPr>
          <w:rFonts w:cstheme="minorHAnsi"/>
          <w:color w:val="0070C0"/>
        </w:rPr>
        <w:sym w:font="Wingdings" w:char="F0E0"/>
      </w:r>
      <w:r w:rsidRPr="00615E2D">
        <w:rPr>
          <w:rFonts w:cstheme="minorHAnsi"/>
          <w:color w:val="0070C0"/>
        </w:rPr>
        <w:t xml:space="preserve"> </w:t>
      </w:r>
      <w:r w:rsidR="00615E2D" w:rsidRPr="00615E2D">
        <w:rPr>
          <w:rFonts w:cstheme="minorHAnsi"/>
          <w:color w:val="0070C0"/>
        </w:rPr>
        <w:t>NaCl + H</w:t>
      </w:r>
      <w:r w:rsidR="00615E2D" w:rsidRPr="00615E2D">
        <w:rPr>
          <w:rFonts w:cstheme="minorHAnsi"/>
          <w:color w:val="0070C0"/>
          <w:vertAlign w:val="subscript"/>
        </w:rPr>
        <w:t>2</w:t>
      </w:r>
      <w:r w:rsidR="00615E2D" w:rsidRPr="00615E2D">
        <w:rPr>
          <w:rFonts w:cstheme="minorHAnsi"/>
          <w:color w:val="0070C0"/>
        </w:rPr>
        <w:t>O (1 Mark)</w:t>
      </w:r>
    </w:p>
    <w:p w:rsidR="00091604" w:rsidRPr="00091604" w:rsidRDefault="00091604" w:rsidP="000916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91604" w:rsidRPr="00091604" w:rsidSect="002A6AC6">
      <w:footerReference w:type="default" r:id="rId16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E16" w:rsidRDefault="00B17E16" w:rsidP="00FF32BA">
      <w:pPr>
        <w:spacing w:after="0" w:line="240" w:lineRule="auto"/>
      </w:pPr>
      <w:r>
        <w:separator/>
      </w:r>
    </w:p>
  </w:endnote>
  <w:endnote w:type="continuationSeparator" w:id="0">
    <w:p w:rsidR="00B17E16" w:rsidRDefault="00B17E16" w:rsidP="00FF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4AB" w:rsidRDefault="00215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54AB" w:rsidRDefault="00215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E16" w:rsidRDefault="00B17E16" w:rsidP="00FF32BA">
      <w:pPr>
        <w:spacing w:after="0" w:line="240" w:lineRule="auto"/>
      </w:pPr>
      <w:r>
        <w:separator/>
      </w:r>
    </w:p>
  </w:footnote>
  <w:footnote w:type="continuationSeparator" w:id="0">
    <w:p w:rsidR="00B17E16" w:rsidRDefault="00B17E16" w:rsidP="00FF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BB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A2C12"/>
    <w:multiLevelType w:val="hybridMultilevel"/>
    <w:tmpl w:val="F2C86D96"/>
    <w:lvl w:ilvl="0" w:tplc="5D24B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E0A42"/>
    <w:multiLevelType w:val="hybridMultilevel"/>
    <w:tmpl w:val="EB06C900"/>
    <w:lvl w:ilvl="0" w:tplc="E222D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B145A4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6497F"/>
    <w:multiLevelType w:val="hybridMultilevel"/>
    <w:tmpl w:val="2D3A8564"/>
    <w:lvl w:ilvl="0" w:tplc="F24616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94AD2"/>
    <w:multiLevelType w:val="hybridMultilevel"/>
    <w:tmpl w:val="12F8236C"/>
    <w:lvl w:ilvl="0" w:tplc="2306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3A2A9A"/>
    <w:multiLevelType w:val="hybridMultilevel"/>
    <w:tmpl w:val="D0A02658"/>
    <w:lvl w:ilvl="0" w:tplc="A8C41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A55091"/>
    <w:multiLevelType w:val="hybridMultilevel"/>
    <w:tmpl w:val="DC44995A"/>
    <w:lvl w:ilvl="0" w:tplc="0150D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6727C6"/>
    <w:multiLevelType w:val="hybridMultilevel"/>
    <w:tmpl w:val="41E8E8AE"/>
    <w:lvl w:ilvl="0" w:tplc="03320BF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70E73"/>
    <w:multiLevelType w:val="hybridMultilevel"/>
    <w:tmpl w:val="E606F372"/>
    <w:lvl w:ilvl="0" w:tplc="A9803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9B52ED"/>
    <w:multiLevelType w:val="hybridMultilevel"/>
    <w:tmpl w:val="F38837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B1F38"/>
    <w:multiLevelType w:val="hybridMultilevel"/>
    <w:tmpl w:val="E65CD9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87B1C"/>
    <w:multiLevelType w:val="hybridMultilevel"/>
    <w:tmpl w:val="DAF0E99C"/>
    <w:lvl w:ilvl="0" w:tplc="8C10C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CA2443"/>
    <w:multiLevelType w:val="hybridMultilevel"/>
    <w:tmpl w:val="EC8E97F6"/>
    <w:lvl w:ilvl="0" w:tplc="E99A4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014E0F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F5E79"/>
    <w:multiLevelType w:val="hybridMultilevel"/>
    <w:tmpl w:val="3A32199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776881"/>
    <w:multiLevelType w:val="hybridMultilevel"/>
    <w:tmpl w:val="8580FD66"/>
    <w:lvl w:ilvl="0" w:tplc="EACE5F6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486747"/>
    <w:multiLevelType w:val="hybridMultilevel"/>
    <w:tmpl w:val="50402690"/>
    <w:lvl w:ilvl="0" w:tplc="003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14607D"/>
    <w:multiLevelType w:val="hybridMultilevel"/>
    <w:tmpl w:val="B31E275A"/>
    <w:lvl w:ilvl="0" w:tplc="938CF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E111B3"/>
    <w:multiLevelType w:val="hybridMultilevel"/>
    <w:tmpl w:val="7C9E40E6"/>
    <w:lvl w:ilvl="0" w:tplc="16809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F739F7"/>
    <w:multiLevelType w:val="hybridMultilevel"/>
    <w:tmpl w:val="E45AD6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22">
    <w:nsid w:val="4EB8261A"/>
    <w:multiLevelType w:val="hybridMultilevel"/>
    <w:tmpl w:val="EED0549A"/>
    <w:lvl w:ilvl="0" w:tplc="344C9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441109"/>
    <w:multiLevelType w:val="hybridMultilevel"/>
    <w:tmpl w:val="D8CA4CEE"/>
    <w:lvl w:ilvl="0" w:tplc="CDE4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9B6CF2"/>
    <w:multiLevelType w:val="hybridMultilevel"/>
    <w:tmpl w:val="F54284E6"/>
    <w:lvl w:ilvl="0" w:tplc="EEF4987C">
      <w:start w:val="1"/>
      <w:numFmt w:val="decimal"/>
      <w:lvlText w:val="%1."/>
      <w:lvlJc w:val="left"/>
      <w:pPr>
        <w:ind w:left="786" w:hanging="360"/>
        <w:jc w:val="left"/>
      </w:pPr>
      <w:rPr>
        <w:rFonts w:asciiTheme="minorHAnsi" w:eastAsia="Verdana" w:hAnsiTheme="minorHAnsi" w:cs="Verdana" w:hint="default"/>
        <w:color w:val="auto"/>
        <w:w w:val="99"/>
        <w:sz w:val="22"/>
        <w:szCs w:val="22"/>
      </w:rPr>
    </w:lvl>
    <w:lvl w:ilvl="1" w:tplc="8F9A9EBC">
      <w:start w:val="1"/>
      <w:numFmt w:val="upperLetter"/>
      <w:lvlText w:val="%2."/>
      <w:lvlJc w:val="left"/>
      <w:pPr>
        <w:ind w:left="1494" w:hanging="360"/>
      </w:pPr>
      <w:rPr>
        <w:rFonts w:asciiTheme="minorHAnsi" w:eastAsia="Verdana" w:hAnsiTheme="minorHAnsi" w:cs="Verdana" w:hint="default"/>
      </w:rPr>
    </w:lvl>
    <w:lvl w:ilvl="2" w:tplc="BFE8B9C6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7FCE989E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5DD674D6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DA18603A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EB469E38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3204129A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8" w:tplc="EF960FC6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6">
    <w:nsid w:val="5365100E"/>
    <w:multiLevelType w:val="hybridMultilevel"/>
    <w:tmpl w:val="6CA0BB0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26A9B"/>
    <w:multiLevelType w:val="hybridMultilevel"/>
    <w:tmpl w:val="D7BE4EEC"/>
    <w:lvl w:ilvl="0" w:tplc="0DD62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6C4431"/>
    <w:multiLevelType w:val="hybridMultilevel"/>
    <w:tmpl w:val="5A725140"/>
    <w:lvl w:ilvl="0" w:tplc="6EAE9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2B1FF3"/>
    <w:multiLevelType w:val="hybridMultilevel"/>
    <w:tmpl w:val="05307B50"/>
    <w:lvl w:ilvl="0" w:tplc="682CB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790B40"/>
    <w:multiLevelType w:val="hybridMultilevel"/>
    <w:tmpl w:val="D006F1F0"/>
    <w:lvl w:ilvl="0" w:tplc="EE361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9C1B2E"/>
    <w:multiLevelType w:val="hybridMultilevel"/>
    <w:tmpl w:val="9C062166"/>
    <w:lvl w:ilvl="0" w:tplc="159691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886953"/>
    <w:multiLevelType w:val="hybridMultilevel"/>
    <w:tmpl w:val="EC842CFC"/>
    <w:lvl w:ilvl="0" w:tplc="6F16173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F31CF"/>
    <w:multiLevelType w:val="hybridMultilevel"/>
    <w:tmpl w:val="36DACBF8"/>
    <w:lvl w:ilvl="0" w:tplc="A50EB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C678CF"/>
    <w:multiLevelType w:val="hybridMultilevel"/>
    <w:tmpl w:val="6810909E"/>
    <w:lvl w:ilvl="0" w:tplc="C914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085216"/>
    <w:multiLevelType w:val="hybridMultilevel"/>
    <w:tmpl w:val="51B8965C"/>
    <w:lvl w:ilvl="0" w:tplc="D04815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FD777B"/>
    <w:multiLevelType w:val="hybridMultilevel"/>
    <w:tmpl w:val="A5623224"/>
    <w:lvl w:ilvl="0" w:tplc="D388B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C40E0B"/>
    <w:multiLevelType w:val="hybridMultilevel"/>
    <w:tmpl w:val="98D82B4C"/>
    <w:lvl w:ilvl="0" w:tplc="F81E4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0F79F7"/>
    <w:multiLevelType w:val="hybridMultilevel"/>
    <w:tmpl w:val="766CB380"/>
    <w:lvl w:ilvl="0" w:tplc="E54C3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205FB9"/>
    <w:multiLevelType w:val="hybridMultilevel"/>
    <w:tmpl w:val="0E38E5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06A6B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62705"/>
    <w:multiLevelType w:val="hybridMultilevel"/>
    <w:tmpl w:val="CB286482"/>
    <w:lvl w:ilvl="0" w:tplc="FEA21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017BC7"/>
    <w:multiLevelType w:val="hybridMultilevel"/>
    <w:tmpl w:val="B532D9F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E2358C"/>
    <w:multiLevelType w:val="hybridMultilevel"/>
    <w:tmpl w:val="35F0A5C2"/>
    <w:lvl w:ilvl="0" w:tplc="33C80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F8E3891"/>
    <w:multiLevelType w:val="hybridMultilevel"/>
    <w:tmpl w:val="7FEADCE2"/>
    <w:lvl w:ilvl="0" w:tplc="EF122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32"/>
  </w:num>
  <w:num w:numId="4">
    <w:abstractNumId w:val="39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8"/>
  </w:num>
  <w:num w:numId="8">
    <w:abstractNumId w:val="34"/>
  </w:num>
  <w:num w:numId="9">
    <w:abstractNumId w:val="19"/>
  </w:num>
  <w:num w:numId="10">
    <w:abstractNumId w:val="1"/>
  </w:num>
  <w:num w:numId="11">
    <w:abstractNumId w:val="44"/>
  </w:num>
  <w:num w:numId="12">
    <w:abstractNumId w:val="37"/>
  </w:num>
  <w:num w:numId="13">
    <w:abstractNumId w:val="42"/>
  </w:num>
  <w:num w:numId="14">
    <w:abstractNumId w:val="2"/>
  </w:num>
  <w:num w:numId="15">
    <w:abstractNumId w:val="27"/>
  </w:num>
  <w:num w:numId="16">
    <w:abstractNumId w:val="10"/>
  </w:num>
  <w:num w:numId="17">
    <w:abstractNumId w:val="31"/>
  </w:num>
  <w:num w:numId="18">
    <w:abstractNumId w:val="15"/>
  </w:num>
  <w:num w:numId="19">
    <w:abstractNumId w:val="4"/>
  </w:num>
  <w:num w:numId="20">
    <w:abstractNumId w:val="26"/>
  </w:num>
  <w:num w:numId="21">
    <w:abstractNumId w:val="7"/>
  </w:num>
  <w:num w:numId="22">
    <w:abstractNumId w:val="22"/>
  </w:num>
  <w:num w:numId="23">
    <w:abstractNumId w:val="12"/>
  </w:num>
  <w:num w:numId="24">
    <w:abstractNumId w:val="9"/>
  </w:num>
  <w:num w:numId="25">
    <w:abstractNumId w:val="33"/>
  </w:num>
  <w:num w:numId="26">
    <w:abstractNumId w:val="40"/>
  </w:num>
  <w:num w:numId="27">
    <w:abstractNumId w:val="0"/>
  </w:num>
  <w:num w:numId="28">
    <w:abstractNumId w:val="3"/>
  </w:num>
  <w:num w:numId="29">
    <w:abstractNumId w:val="29"/>
  </w:num>
  <w:num w:numId="30">
    <w:abstractNumId w:val="36"/>
  </w:num>
  <w:num w:numId="31">
    <w:abstractNumId w:val="41"/>
  </w:num>
  <w:num w:numId="32">
    <w:abstractNumId w:val="30"/>
  </w:num>
  <w:num w:numId="33">
    <w:abstractNumId w:val="20"/>
  </w:num>
  <w:num w:numId="34">
    <w:abstractNumId w:val="18"/>
  </w:num>
  <w:num w:numId="35">
    <w:abstractNumId w:val="28"/>
  </w:num>
  <w:num w:numId="36">
    <w:abstractNumId w:val="5"/>
  </w:num>
  <w:num w:numId="37">
    <w:abstractNumId w:val="17"/>
  </w:num>
  <w:num w:numId="38">
    <w:abstractNumId w:val="25"/>
  </w:num>
  <w:num w:numId="39">
    <w:abstractNumId w:val="8"/>
  </w:num>
  <w:num w:numId="40">
    <w:abstractNumId w:val="13"/>
  </w:num>
  <w:num w:numId="41">
    <w:abstractNumId w:val="24"/>
  </w:num>
  <w:num w:numId="42">
    <w:abstractNumId w:val="6"/>
  </w:num>
  <w:num w:numId="43">
    <w:abstractNumId w:val="14"/>
  </w:num>
  <w:num w:numId="44">
    <w:abstractNumId w:val="35"/>
  </w:num>
  <w:num w:numId="45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11"/>
    <w:rsid w:val="0000539C"/>
    <w:rsid w:val="00024CD7"/>
    <w:rsid w:val="00030F7F"/>
    <w:rsid w:val="0005039E"/>
    <w:rsid w:val="00052E1C"/>
    <w:rsid w:val="00073FB5"/>
    <w:rsid w:val="0008748B"/>
    <w:rsid w:val="00091604"/>
    <w:rsid w:val="000A4085"/>
    <w:rsid w:val="000A60A5"/>
    <w:rsid w:val="000B1662"/>
    <w:rsid w:val="000B2174"/>
    <w:rsid w:val="000B27A4"/>
    <w:rsid w:val="000B3351"/>
    <w:rsid w:val="000B3DC4"/>
    <w:rsid w:val="000B4164"/>
    <w:rsid w:val="000C4C30"/>
    <w:rsid w:val="000D2186"/>
    <w:rsid w:val="000E0E74"/>
    <w:rsid w:val="000F2281"/>
    <w:rsid w:val="0011154F"/>
    <w:rsid w:val="0015571A"/>
    <w:rsid w:val="00157883"/>
    <w:rsid w:val="00174C97"/>
    <w:rsid w:val="001820EC"/>
    <w:rsid w:val="001921D3"/>
    <w:rsid w:val="00194762"/>
    <w:rsid w:val="001954E6"/>
    <w:rsid w:val="001A3285"/>
    <w:rsid w:val="001A39D4"/>
    <w:rsid w:val="001B7B1F"/>
    <w:rsid w:val="001D1531"/>
    <w:rsid w:val="001E4F74"/>
    <w:rsid w:val="00202B11"/>
    <w:rsid w:val="00206168"/>
    <w:rsid w:val="002154AB"/>
    <w:rsid w:val="00215D4C"/>
    <w:rsid w:val="002242CB"/>
    <w:rsid w:val="0022640E"/>
    <w:rsid w:val="00275DD3"/>
    <w:rsid w:val="002A5CB5"/>
    <w:rsid w:val="002A6AC6"/>
    <w:rsid w:val="002E15A7"/>
    <w:rsid w:val="002F763E"/>
    <w:rsid w:val="00303E5F"/>
    <w:rsid w:val="0030636E"/>
    <w:rsid w:val="00330C56"/>
    <w:rsid w:val="00333BDE"/>
    <w:rsid w:val="00340125"/>
    <w:rsid w:val="00341E5F"/>
    <w:rsid w:val="003500B2"/>
    <w:rsid w:val="0036636C"/>
    <w:rsid w:val="00373745"/>
    <w:rsid w:val="003867DA"/>
    <w:rsid w:val="00387B3E"/>
    <w:rsid w:val="00396177"/>
    <w:rsid w:val="003A0447"/>
    <w:rsid w:val="003A7D0A"/>
    <w:rsid w:val="003B1F35"/>
    <w:rsid w:val="003C6465"/>
    <w:rsid w:val="003F3AC6"/>
    <w:rsid w:val="003F62A1"/>
    <w:rsid w:val="00417594"/>
    <w:rsid w:val="004256B4"/>
    <w:rsid w:val="00430886"/>
    <w:rsid w:val="004333FA"/>
    <w:rsid w:val="00465DE2"/>
    <w:rsid w:val="00492BB9"/>
    <w:rsid w:val="004B0655"/>
    <w:rsid w:val="004D17F3"/>
    <w:rsid w:val="004D3819"/>
    <w:rsid w:val="004E232F"/>
    <w:rsid w:val="004F2186"/>
    <w:rsid w:val="00501DAB"/>
    <w:rsid w:val="00534988"/>
    <w:rsid w:val="0053780D"/>
    <w:rsid w:val="00542836"/>
    <w:rsid w:val="0055483E"/>
    <w:rsid w:val="00561B0A"/>
    <w:rsid w:val="00564C0D"/>
    <w:rsid w:val="00565014"/>
    <w:rsid w:val="00582950"/>
    <w:rsid w:val="00582D69"/>
    <w:rsid w:val="00586B90"/>
    <w:rsid w:val="005A028C"/>
    <w:rsid w:val="005B0C41"/>
    <w:rsid w:val="005B222C"/>
    <w:rsid w:val="005C233E"/>
    <w:rsid w:val="005C2B3A"/>
    <w:rsid w:val="005C3F59"/>
    <w:rsid w:val="005C43A8"/>
    <w:rsid w:val="005C7030"/>
    <w:rsid w:val="005F0ACF"/>
    <w:rsid w:val="005F2F40"/>
    <w:rsid w:val="005F36CC"/>
    <w:rsid w:val="0060177B"/>
    <w:rsid w:val="0061403B"/>
    <w:rsid w:val="00615E2D"/>
    <w:rsid w:val="00634D26"/>
    <w:rsid w:val="00637383"/>
    <w:rsid w:val="00642D25"/>
    <w:rsid w:val="006470F9"/>
    <w:rsid w:val="00652297"/>
    <w:rsid w:val="006557A3"/>
    <w:rsid w:val="006732FC"/>
    <w:rsid w:val="0067685A"/>
    <w:rsid w:val="00680B57"/>
    <w:rsid w:val="006B038A"/>
    <w:rsid w:val="006D293F"/>
    <w:rsid w:val="006D3059"/>
    <w:rsid w:val="0070596F"/>
    <w:rsid w:val="00714B3B"/>
    <w:rsid w:val="00722EC2"/>
    <w:rsid w:val="007259F0"/>
    <w:rsid w:val="00747852"/>
    <w:rsid w:val="00751F75"/>
    <w:rsid w:val="0076358E"/>
    <w:rsid w:val="007743A2"/>
    <w:rsid w:val="007B2105"/>
    <w:rsid w:val="007B5D71"/>
    <w:rsid w:val="007C15AC"/>
    <w:rsid w:val="007C71E1"/>
    <w:rsid w:val="007D3CDC"/>
    <w:rsid w:val="007E3816"/>
    <w:rsid w:val="00814ACA"/>
    <w:rsid w:val="00824FA0"/>
    <w:rsid w:val="00827313"/>
    <w:rsid w:val="00837E10"/>
    <w:rsid w:val="00844EC1"/>
    <w:rsid w:val="008460A6"/>
    <w:rsid w:val="0085215A"/>
    <w:rsid w:val="00860F96"/>
    <w:rsid w:val="008B1798"/>
    <w:rsid w:val="008B20E7"/>
    <w:rsid w:val="008C2EC2"/>
    <w:rsid w:val="008E1D7C"/>
    <w:rsid w:val="008F152A"/>
    <w:rsid w:val="008F37AC"/>
    <w:rsid w:val="009058DB"/>
    <w:rsid w:val="00906B5D"/>
    <w:rsid w:val="00915148"/>
    <w:rsid w:val="00926235"/>
    <w:rsid w:val="00955AA5"/>
    <w:rsid w:val="00985DE7"/>
    <w:rsid w:val="00986361"/>
    <w:rsid w:val="009B6735"/>
    <w:rsid w:val="009C0699"/>
    <w:rsid w:val="009D2771"/>
    <w:rsid w:val="009D7AFF"/>
    <w:rsid w:val="009F51D9"/>
    <w:rsid w:val="00A13983"/>
    <w:rsid w:val="00A310A7"/>
    <w:rsid w:val="00A33811"/>
    <w:rsid w:val="00A55413"/>
    <w:rsid w:val="00A6357F"/>
    <w:rsid w:val="00A75F3F"/>
    <w:rsid w:val="00A766A8"/>
    <w:rsid w:val="00A87E13"/>
    <w:rsid w:val="00AA11F1"/>
    <w:rsid w:val="00AB2125"/>
    <w:rsid w:val="00AB6899"/>
    <w:rsid w:val="00AC018E"/>
    <w:rsid w:val="00AC149A"/>
    <w:rsid w:val="00AC4B6A"/>
    <w:rsid w:val="00AD6078"/>
    <w:rsid w:val="00B14CBC"/>
    <w:rsid w:val="00B15F22"/>
    <w:rsid w:val="00B17E16"/>
    <w:rsid w:val="00B23854"/>
    <w:rsid w:val="00B33C55"/>
    <w:rsid w:val="00B40AA1"/>
    <w:rsid w:val="00B526C3"/>
    <w:rsid w:val="00B53345"/>
    <w:rsid w:val="00B568F8"/>
    <w:rsid w:val="00B94B76"/>
    <w:rsid w:val="00BA2826"/>
    <w:rsid w:val="00BA6F13"/>
    <w:rsid w:val="00BB3F6F"/>
    <w:rsid w:val="00BB41F0"/>
    <w:rsid w:val="00BB43AA"/>
    <w:rsid w:val="00BC4422"/>
    <w:rsid w:val="00BC51D2"/>
    <w:rsid w:val="00BC5848"/>
    <w:rsid w:val="00BD1F04"/>
    <w:rsid w:val="00BE22B3"/>
    <w:rsid w:val="00BF0BBF"/>
    <w:rsid w:val="00C01B3B"/>
    <w:rsid w:val="00C238ED"/>
    <w:rsid w:val="00C44DF1"/>
    <w:rsid w:val="00C470A3"/>
    <w:rsid w:val="00C51EBA"/>
    <w:rsid w:val="00C52A5F"/>
    <w:rsid w:val="00C928C3"/>
    <w:rsid w:val="00C9464B"/>
    <w:rsid w:val="00C95034"/>
    <w:rsid w:val="00CD7CEC"/>
    <w:rsid w:val="00CE2A32"/>
    <w:rsid w:val="00CF2D46"/>
    <w:rsid w:val="00D124D4"/>
    <w:rsid w:val="00D16217"/>
    <w:rsid w:val="00D403AF"/>
    <w:rsid w:val="00D60174"/>
    <w:rsid w:val="00D82514"/>
    <w:rsid w:val="00D844E5"/>
    <w:rsid w:val="00D94496"/>
    <w:rsid w:val="00DA7631"/>
    <w:rsid w:val="00DC6CA5"/>
    <w:rsid w:val="00DD5C51"/>
    <w:rsid w:val="00DD6838"/>
    <w:rsid w:val="00DF0565"/>
    <w:rsid w:val="00DF6C5D"/>
    <w:rsid w:val="00E2068D"/>
    <w:rsid w:val="00E21094"/>
    <w:rsid w:val="00E467CA"/>
    <w:rsid w:val="00E672E4"/>
    <w:rsid w:val="00E7230E"/>
    <w:rsid w:val="00E805B2"/>
    <w:rsid w:val="00E81787"/>
    <w:rsid w:val="00E97E8D"/>
    <w:rsid w:val="00EC6E7C"/>
    <w:rsid w:val="00EF1C3B"/>
    <w:rsid w:val="00EF6BF1"/>
    <w:rsid w:val="00F06CE9"/>
    <w:rsid w:val="00F21A51"/>
    <w:rsid w:val="00F32FD2"/>
    <w:rsid w:val="00F41C88"/>
    <w:rsid w:val="00F430D0"/>
    <w:rsid w:val="00F50366"/>
    <w:rsid w:val="00F739D0"/>
    <w:rsid w:val="00F833DA"/>
    <w:rsid w:val="00F96442"/>
    <w:rsid w:val="00FA2D5E"/>
    <w:rsid w:val="00FB5629"/>
    <w:rsid w:val="00FC3168"/>
    <w:rsid w:val="00FC5AAE"/>
    <w:rsid w:val="00FF2745"/>
    <w:rsid w:val="00FF315F"/>
    <w:rsid w:val="00FF32BA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5F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8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41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5F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sbullet">
    <w:name w:val="csbullet"/>
    <w:basedOn w:val="Normal"/>
    <w:rsid w:val="00E672E4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FC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BA"/>
  </w:style>
  <w:style w:type="paragraph" w:styleId="Footer">
    <w:name w:val="footer"/>
    <w:basedOn w:val="Normal"/>
    <w:link w:val="Foot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BA"/>
  </w:style>
  <w:style w:type="paragraph" w:styleId="BalloonText">
    <w:name w:val="Balloon Text"/>
    <w:basedOn w:val="Normal"/>
    <w:link w:val="BalloonTextChar"/>
    <w:uiPriority w:val="99"/>
    <w:semiHidden/>
    <w:unhideWhenUsed/>
    <w:rsid w:val="00906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5D"/>
    <w:rPr>
      <w:rFonts w:ascii="Segoe UI" w:hAnsi="Segoe UI" w:cs="Segoe UI"/>
      <w:sz w:val="18"/>
      <w:szCs w:val="18"/>
    </w:rPr>
  </w:style>
  <w:style w:type="paragraph" w:customStyle="1" w:styleId="Pbodytext">
    <w:name w:val="P: body text"/>
    <w:basedOn w:val="Normal"/>
    <w:rsid w:val="00FF315F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italic">
    <w:name w:val="P: body italic"/>
    <w:basedOn w:val="DefaultParagraphFont"/>
    <w:rsid w:val="00FF315F"/>
    <w:rPr>
      <w:i/>
    </w:rPr>
  </w:style>
  <w:style w:type="character" w:customStyle="1" w:styleId="Pbodybold">
    <w:name w:val="P: body bold"/>
    <w:basedOn w:val="DefaultParagraphFont"/>
    <w:rsid w:val="00D403AF"/>
    <w:rPr>
      <w:b/>
    </w:rPr>
  </w:style>
  <w:style w:type="character" w:customStyle="1" w:styleId="xbe">
    <w:name w:val="_xbe"/>
    <w:basedOn w:val="DefaultParagraphFont"/>
    <w:rsid w:val="0061403B"/>
  </w:style>
  <w:style w:type="paragraph" w:styleId="BodyText">
    <w:name w:val="Body Text"/>
    <w:basedOn w:val="Normal"/>
    <w:link w:val="BodyTextChar"/>
    <w:uiPriority w:val="1"/>
    <w:qFormat/>
    <w:rsid w:val="00024CD7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4CD7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24CD7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5F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8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41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5F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sbullet">
    <w:name w:val="csbullet"/>
    <w:basedOn w:val="Normal"/>
    <w:rsid w:val="00E672E4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FC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BA"/>
  </w:style>
  <w:style w:type="paragraph" w:styleId="Footer">
    <w:name w:val="footer"/>
    <w:basedOn w:val="Normal"/>
    <w:link w:val="Foot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BA"/>
  </w:style>
  <w:style w:type="paragraph" w:styleId="BalloonText">
    <w:name w:val="Balloon Text"/>
    <w:basedOn w:val="Normal"/>
    <w:link w:val="BalloonTextChar"/>
    <w:uiPriority w:val="99"/>
    <w:semiHidden/>
    <w:unhideWhenUsed/>
    <w:rsid w:val="00906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5D"/>
    <w:rPr>
      <w:rFonts w:ascii="Segoe UI" w:hAnsi="Segoe UI" w:cs="Segoe UI"/>
      <w:sz w:val="18"/>
      <w:szCs w:val="18"/>
    </w:rPr>
  </w:style>
  <w:style w:type="paragraph" w:customStyle="1" w:styleId="Pbodytext">
    <w:name w:val="P: body text"/>
    <w:basedOn w:val="Normal"/>
    <w:rsid w:val="00FF315F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italic">
    <w:name w:val="P: body italic"/>
    <w:basedOn w:val="DefaultParagraphFont"/>
    <w:rsid w:val="00FF315F"/>
    <w:rPr>
      <w:i/>
    </w:rPr>
  </w:style>
  <w:style w:type="character" w:customStyle="1" w:styleId="Pbodybold">
    <w:name w:val="P: body bold"/>
    <w:basedOn w:val="DefaultParagraphFont"/>
    <w:rsid w:val="00D403AF"/>
    <w:rPr>
      <w:b/>
    </w:rPr>
  </w:style>
  <w:style w:type="character" w:customStyle="1" w:styleId="xbe">
    <w:name w:val="_xbe"/>
    <w:basedOn w:val="DefaultParagraphFont"/>
    <w:rsid w:val="0061403B"/>
  </w:style>
  <w:style w:type="paragraph" w:styleId="BodyText">
    <w:name w:val="Body Text"/>
    <w:basedOn w:val="Normal"/>
    <w:link w:val="BodyTextChar"/>
    <w:uiPriority w:val="1"/>
    <w:qFormat/>
    <w:rsid w:val="00024CD7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4CD7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24CD7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2BF0BAF</Template>
  <TotalTime>1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BELLMAN Rachel</dc:creator>
  <cp:lastModifiedBy>BELLMAN Rachel</cp:lastModifiedBy>
  <cp:revision>3</cp:revision>
  <cp:lastPrinted>2017-03-29T09:27:00Z</cp:lastPrinted>
  <dcterms:created xsi:type="dcterms:W3CDTF">2017-08-23T23:41:00Z</dcterms:created>
  <dcterms:modified xsi:type="dcterms:W3CDTF">2017-08-23T23:42:00Z</dcterms:modified>
</cp:coreProperties>
</file>