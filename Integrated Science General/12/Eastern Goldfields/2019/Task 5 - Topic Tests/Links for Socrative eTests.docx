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360" w:rsidRDefault="009F577E">
      <w:r>
        <w:t>Test 1:</w:t>
      </w:r>
    </w:p>
    <w:p w:rsidR="009F577E" w:rsidRDefault="009F577E"/>
    <w:p w:rsidR="009F577E" w:rsidRDefault="009F577E"/>
    <w:p w:rsidR="009F577E" w:rsidRDefault="009F577E"/>
    <w:p w:rsidR="009F577E" w:rsidRDefault="009F577E">
      <w:r>
        <w:t>Test 2:</w:t>
      </w:r>
    </w:p>
    <w:p w:rsidR="009F577E" w:rsidRDefault="009F577E"/>
    <w:p w:rsidR="009F577E" w:rsidRDefault="009F577E"/>
    <w:p w:rsidR="009F577E" w:rsidRDefault="009F577E"/>
    <w:p w:rsidR="009F577E" w:rsidRDefault="009F577E">
      <w:r>
        <w:t>Test 3:</w:t>
      </w:r>
    </w:p>
    <w:p w:rsidR="009F577E" w:rsidRDefault="009F577E"/>
    <w:p w:rsidR="009F577E" w:rsidRDefault="009F577E"/>
    <w:p w:rsidR="009F577E" w:rsidRDefault="009F577E"/>
    <w:p w:rsidR="009F577E" w:rsidRDefault="009F577E">
      <w:r>
        <w:t>Test 4:</w:t>
      </w:r>
    </w:p>
    <w:p w:rsidR="009F577E" w:rsidRDefault="009F577E"/>
    <w:p w:rsidR="009F577E" w:rsidRDefault="009F577E"/>
    <w:p w:rsidR="009F577E" w:rsidRDefault="009F577E"/>
    <w:p w:rsidR="009F577E" w:rsidRDefault="009F577E">
      <w:r>
        <w:t>Test 5:</w:t>
      </w:r>
    </w:p>
    <w:p w:rsidR="009F577E" w:rsidRDefault="009F577E"/>
    <w:p w:rsidR="009F577E" w:rsidRDefault="009F577E"/>
    <w:p w:rsidR="009F577E" w:rsidRDefault="009F577E">
      <w:bookmarkStart w:id="0" w:name="_GoBack"/>
      <w:bookmarkEnd w:id="0"/>
    </w:p>
    <w:sectPr w:rsidR="009F5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C34"/>
    <w:rsid w:val="009E6360"/>
    <w:rsid w:val="009F577E"/>
    <w:rsid w:val="00B8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25952FF1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MCCAULEY Kiara</dc:creator>
  <cp:keywords/>
  <dc:description/>
  <cp:lastModifiedBy>MCCAULEY Kiara</cp:lastModifiedBy>
  <cp:revision>2</cp:revision>
  <dcterms:created xsi:type="dcterms:W3CDTF">2018-11-16T03:51:00Z</dcterms:created>
  <dcterms:modified xsi:type="dcterms:W3CDTF">2018-11-16T03:51:00Z</dcterms:modified>
</cp:coreProperties>
</file>