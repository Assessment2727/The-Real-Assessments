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63" w:rsidRPr="00E736F0" w:rsidRDefault="008101D2" w:rsidP="00D3457A">
      <w:pPr>
        <w:spacing w:after="0"/>
        <w:jc w:val="center"/>
        <w:rPr>
          <w:b/>
        </w:rPr>
      </w:pPr>
      <w:r>
        <w:rPr>
          <w:b/>
        </w:rPr>
        <w:t>Physics: Speed and Acceleration</w:t>
      </w:r>
    </w:p>
    <w:p w:rsidR="00E6175A" w:rsidRDefault="00E6175A" w:rsidP="00E736F0">
      <w:pPr>
        <w:jc w:val="center"/>
        <w:rPr>
          <w:b/>
        </w:rPr>
      </w:pPr>
      <w:r w:rsidRPr="00E736F0">
        <w:rPr>
          <w:b/>
        </w:rPr>
        <w:t>Mini test</w:t>
      </w:r>
    </w:p>
    <w:p w:rsidR="00E9109A" w:rsidRPr="00E736F0" w:rsidRDefault="00E9109A" w:rsidP="00E9109A">
      <w:pPr>
        <w:rPr>
          <w:b/>
        </w:rPr>
      </w:pPr>
      <w:r>
        <w:rPr>
          <w:b/>
        </w:rPr>
        <w:t>Name:</w:t>
      </w:r>
    </w:p>
    <w:p w:rsidR="00E6175A" w:rsidRDefault="008101D2" w:rsidP="00E6175A">
      <w:pPr>
        <w:pStyle w:val="ListParagraph"/>
        <w:numPr>
          <w:ilvl w:val="0"/>
          <w:numId w:val="1"/>
        </w:numPr>
      </w:pPr>
      <w:r>
        <w:t>What’s the difference between speed and acceleration?</w:t>
      </w:r>
      <w:r>
        <w:tab/>
      </w:r>
      <w:r w:rsidR="00DD41F3">
        <w:tab/>
      </w:r>
      <w:r w:rsidR="00DD41F3">
        <w:tab/>
      </w:r>
      <w:r w:rsidR="00DD41F3">
        <w:tab/>
        <w:t>(</w:t>
      </w:r>
      <w:r>
        <w:t>2</w:t>
      </w:r>
      <w:r w:rsidR="00DD41F3">
        <w:t xml:space="preserve"> mark</w:t>
      </w:r>
      <w:r w:rsidR="002432E4">
        <w:t>s</w:t>
      </w:r>
      <w:r w:rsidR="00DD41F3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57E8A" w:rsidRPr="00E57E8A" w:rsidTr="00E57E8A">
        <w:tc>
          <w:tcPr>
            <w:tcW w:w="9016" w:type="dxa"/>
          </w:tcPr>
          <w:p w:rsidR="00E57E8A" w:rsidRPr="00E57E8A" w:rsidRDefault="00E57E8A" w:rsidP="00E57E8A">
            <w:pPr>
              <w:rPr>
                <w:sz w:val="32"/>
              </w:rPr>
            </w:pPr>
          </w:p>
        </w:tc>
      </w:tr>
      <w:tr w:rsidR="00E57E8A" w:rsidRPr="00E57E8A" w:rsidTr="00E57E8A">
        <w:tc>
          <w:tcPr>
            <w:tcW w:w="9016" w:type="dxa"/>
          </w:tcPr>
          <w:p w:rsidR="00E57E8A" w:rsidRPr="00E57E8A" w:rsidRDefault="00E57E8A" w:rsidP="00E57E8A">
            <w:pPr>
              <w:rPr>
                <w:sz w:val="32"/>
              </w:rPr>
            </w:pPr>
          </w:p>
        </w:tc>
      </w:tr>
      <w:tr w:rsidR="00E57E8A" w:rsidRPr="00E57E8A" w:rsidTr="00E57E8A">
        <w:tc>
          <w:tcPr>
            <w:tcW w:w="9016" w:type="dxa"/>
          </w:tcPr>
          <w:p w:rsidR="00E57E8A" w:rsidRPr="00E57E8A" w:rsidRDefault="00E57E8A" w:rsidP="00E57E8A">
            <w:pPr>
              <w:rPr>
                <w:sz w:val="32"/>
              </w:rPr>
            </w:pPr>
            <w:bookmarkStart w:id="0" w:name="_GoBack"/>
            <w:bookmarkEnd w:id="0"/>
          </w:p>
        </w:tc>
      </w:tr>
    </w:tbl>
    <w:p w:rsidR="00E57E8A" w:rsidRDefault="00E57E8A" w:rsidP="00E57E8A"/>
    <w:p w:rsidR="005C6658" w:rsidRDefault="005C6658" w:rsidP="002432E4">
      <w:pPr>
        <w:pStyle w:val="ListParagraph"/>
        <w:numPr>
          <w:ilvl w:val="0"/>
          <w:numId w:val="1"/>
        </w:numPr>
      </w:pPr>
      <w:r>
        <w:t>How is distance different from displacement?</w:t>
      </w:r>
      <w:r>
        <w:tab/>
      </w:r>
      <w:r>
        <w:tab/>
      </w:r>
      <w:r>
        <w:tab/>
      </w:r>
      <w:r>
        <w:tab/>
      </w:r>
      <w:r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C6658" w:rsidRPr="00E57E8A" w:rsidTr="00DD65F8">
        <w:tc>
          <w:tcPr>
            <w:tcW w:w="9016" w:type="dxa"/>
          </w:tcPr>
          <w:p w:rsidR="005C6658" w:rsidRPr="00E57E8A" w:rsidRDefault="005C6658" w:rsidP="00DD65F8">
            <w:pPr>
              <w:rPr>
                <w:sz w:val="32"/>
              </w:rPr>
            </w:pPr>
          </w:p>
        </w:tc>
      </w:tr>
      <w:tr w:rsidR="005C6658" w:rsidRPr="00E57E8A" w:rsidTr="00DD65F8">
        <w:tc>
          <w:tcPr>
            <w:tcW w:w="9016" w:type="dxa"/>
          </w:tcPr>
          <w:p w:rsidR="005C6658" w:rsidRPr="00E57E8A" w:rsidRDefault="005C6658" w:rsidP="00DD65F8">
            <w:pPr>
              <w:rPr>
                <w:sz w:val="32"/>
              </w:rPr>
            </w:pPr>
          </w:p>
        </w:tc>
      </w:tr>
      <w:tr w:rsidR="005C6658" w:rsidRPr="00E57E8A" w:rsidTr="00DD65F8">
        <w:tc>
          <w:tcPr>
            <w:tcW w:w="9016" w:type="dxa"/>
          </w:tcPr>
          <w:p w:rsidR="005C6658" w:rsidRPr="00E57E8A" w:rsidRDefault="005C6658" w:rsidP="00DD65F8">
            <w:pPr>
              <w:rPr>
                <w:sz w:val="32"/>
              </w:rPr>
            </w:pPr>
          </w:p>
        </w:tc>
      </w:tr>
    </w:tbl>
    <w:p w:rsidR="005C6658" w:rsidRDefault="005C6658" w:rsidP="005C6658"/>
    <w:p w:rsidR="002432E4" w:rsidRDefault="002432E4" w:rsidP="002432E4">
      <w:pPr>
        <w:pStyle w:val="ListParagraph"/>
        <w:numPr>
          <w:ilvl w:val="0"/>
          <w:numId w:val="1"/>
        </w:numPr>
      </w:pPr>
      <w:r>
        <w:t>Use the below formulae to complete the questions. Show your working.</w:t>
      </w:r>
    </w:p>
    <w:p w:rsidR="002432E4" w:rsidRDefault="00F653F5" w:rsidP="002432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8C9C30" wp14:editId="0F50A97E">
                <wp:simplePos x="0" y="0"/>
                <wp:positionH relativeFrom="column">
                  <wp:posOffset>3204210</wp:posOffset>
                </wp:positionH>
                <wp:positionV relativeFrom="paragraph">
                  <wp:posOffset>281940</wp:posOffset>
                </wp:positionV>
                <wp:extent cx="2578735" cy="1404620"/>
                <wp:effectExtent l="0" t="0" r="1206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3F5" w:rsidRDefault="00F653F5" w:rsidP="00F653F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Multiply by 3.6 to convert m/s to km/hr</w:t>
                            </w:r>
                          </w:p>
                          <w:p w:rsidR="00F653F5" w:rsidRPr="00067633" w:rsidRDefault="00F653F5" w:rsidP="00F653F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Divide by 3.6 to convert km/hr to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8C9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22.2pt;width:203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">
                <v:textbox style="mso-fit-shape-to-text:t">
                  <w:txbxContent>
                    <w:p w:rsidR="00F653F5" w:rsidRDefault="00F653F5" w:rsidP="00F653F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Multiply by 3.6 to convert m/s to km/hr</w:t>
                      </w:r>
                    </w:p>
                    <w:p w:rsidR="00F653F5" w:rsidRPr="00067633" w:rsidRDefault="00F653F5" w:rsidP="00F653F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Divide by 3.6 to convert km/hr to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2E4">
        <w:rPr>
          <w:noProof/>
          <w:lang w:eastAsia="en-AU"/>
        </w:rPr>
        <w:drawing>
          <wp:inline distT="0" distB="0" distL="0" distR="0">
            <wp:extent cx="1922585" cy="1404673"/>
            <wp:effectExtent l="0" t="0" r="1905" b="5080"/>
            <wp:docPr id="3" name="Picture 3" descr="Image result for calculating 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lculating spe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16" cy="14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E4" w:rsidRDefault="002432E4" w:rsidP="009567EC">
      <w:pPr>
        <w:pStyle w:val="ListParagraph"/>
      </w:pPr>
    </w:p>
    <w:p w:rsidR="009567EC" w:rsidRDefault="005C6658" w:rsidP="002432E4">
      <w:pPr>
        <w:pStyle w:val="ListParagraph"/>
        <w:numPr>
          <w:ilvl w:val="0"/>
          <w:numId w:val="2"/>
        </w:numPr>
      </w:pPr>
      <w:r>
        <w:t xml:space="preserve">An airplane </w:t>
      </w:r>
      <w:r w:rsidR="00412DB7">
        <w:t>flies from Perth to Sydney at an average speed of 820km/h and arrives in five hours. How far has the plane travelled?</w:t>
      </w:r>
      <w:r w:rsidR="00AA354E" w:rsidRPr="00AA354E">
        <w:t xml:space="preserve"> </w:t>
      </w:r>
      <w:r w:rsidR="00AA354E">
        <w:tab/>
      </w:r>
      <w:r w:rsidR="006D6570">
        <w:tab/>
      </w:r>
      <w:r w:rsidR="006D6570">
        <w:tab/>
      </w:r>
      <w:r w:rsidR="006D6570">
        <w:tab/>
      </w:r>
      <w:r w:rsidR="00037317">
        <w:tab/>
      </w:r>
      <w:r w:rsidR="00AA354E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</w:tbl>
    <w:p w:rsidR="005C6658" w:rsidRDefault="005C6658" w:rsidP="009567EC">
      <w:pPr>
        <w:pStyle w:val="ListParagraph"/>
      </w:pPr>
    </w:p>
    <w:p w:rsidR="00037317" w:rsidRDefault="00037317" w:rsidP="00037317">
      <w:pPr>
        <w:pStyle w:val="ListParagraph"/>
        <w:numPr>
          <w:ilvl w:val="0"/>
          <w:numId w:val="2"/>
        </w:numPr>
      </w:pPr>
      <w:r>
        <w:t xml:space="preserve">Tim hikes 10km in two </w:t>
      </w:r>
      <w:r>
        <w:t>hours. What’s his average speed in metres per second</w:t>
      </w:r>
      <w:r w:rsidR="00D3457A">
        <w:t>?</w:t>
      </w:r>
      <w:r>
        <w:tab/>
      </w:r>
      <w: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37317" w:rsidRPr="00E57E8A" w:rsidTr="0089574A">
        <w:tc>
          <w:tcPr>
            <w:tcW w:w="9016" w:type="dxa"/>
          </w:tcPr>
          <w:p w:rsidR="00037317" w:rsidRPr="00E57E8A" w:rsidRDefault="00037317" w:rsidP="0089574A">
            <w:pPr>
              <w:rPr>
                <w:sz w:val="32"/>
              </w:rPr>
            </w:pPr>
          </w:p>
        </w:tc>
      </w:tr>
      <w:tr w:rsidR="00037317" w:rsidRPr="00E57E8A" w:rsidTr="0089574A">
        <w:tc>
          <w:tcPr>
            <w:tcW w:w="9016" w:type="dxa"/>
          </w:tcPr>
          <w:p w:rsidR="00037317" w:rsidRPr="00E57E8A" w:rsidRDefault="00037317" w:rsidP="0089574A">
            <w:pPr>
              <w:rPr>
                <w:sz w:val="32"/>
              </w:rPr>
            </w:pPr>
          </w:p>
        </w:tc>
      </w:tr>
      <w:tr w:rsidR="00037317" w:rsidRPr="00E57E8A" w:rsidTr="0089574A">
        <w:tc>
          <w:tcPr>
            <w:tcW w:w="9016" w:type="dxa"/>
          </w:tcPr>
          <w:p w:rsidR="00037317" w:rsidRPr="00E57E8A" w:rsidRDefault="00037317" w:rsidP="0089574A">
            <w:pPr>
              <w:rPr>
                <w:sz w:val="32"/>
              </w:rPr>
            </w:pPr>
          </w:p>
        </w:tc>
      </w:tr>
    </w:tbl>
    <w:p w:rsidR="00037317" w:rsidRDefault="00037317" w:rsidP="00037317">
      <w:pPr>
        <w:pStyle w:val="ListParagraph"/>
      </w:pPr>
    </w:p>
    <w:p w:rsidR="009567EC" w:rsidRDefault="00412DB7" w:rsidP="002432E4">
      <w:pPr>
        <w:pStyle w:val="ListParagraph"/>
        <w:numPr>
          <w:ilvl w:val="0"/>
          <w:numId w:val="2"/>
        </w:numPr>
      </w:pPr>
      <w:r>
        <w:t>A cyclist rides 5km to wor</w:t>
      </w:r>
      <w:r w:rsidR="00211C88">
        <w:t xml:space="preserve">k every day at a speed of </w:t>
      </w:r>
      <w:r w:rsidR="00037317">
        <w:t>4m/s</w:t>
      </w:r>
      <w:r w:rsidR="00211C88">
        <w:t>. How long is his commute?</w:t>
      </w:r>
      <w:r w:rsidR="00AA354E" w:rsidRPr="00AA354E">
        <w:t xml:space="preserve"> </w:t>
      </w:r>
      <w:r w:rsidR="00AA354E">
        <w:tab/>
      </w:r>
      <w:r w:rsidR="006D6570">
        <w:tab/>
      </w:r>
      <w:r w:rsidR="006D6570">
        <w:tab/>
      </w:r>
      <w:r w:rsidR="006D6570">
        <w:tab/>
      </w:r>
      <w:r w:rsidR="006D6570">
        <w:tab/>
      </w:r>
      <w:r w:rsidR="006D6570">
        <w:tab/>
      </w:r>
      <w:r w:rsidR="006D6570">
        <w:tab/>
      </w:r>
      <w:r w:rsidR="006D6570">
        <w:tab/>
      </w:r>
      <w:r w:rsidR="006D6570">
        <w:tab/>
      </w:r>
      <w:r w:rsidR="00037317">
        <w:tab/>
      </w:r>
      <w:r w:rsidR="00AA354E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</w:tbl>
    <w:p w:rsidR="00412DB7" w:rsidRDefault="00412DB7" w:rsidP="009567EC">
      <w:pPr>
        <w:pStyle w:val="ListParagraph"/>
      </w:pPr>
    </w:p>
    <w:p w:rsidR="00916209" w:rsidRDefault="00916209" w:rsidP="00800189">
      <w:pPr>
        <w:pStyle w:val="ListParagraph"/>
        <w:numPr>
          <w:ilvl w:val="0"/>
          <w:numId w:val="1"/>
        </w:numPr>
      </w:pPr>
      <w:r>
        <w:rPr>
          <w:rStyle w:val="st"/>
        </w:rPr>
        <w:t>There once was a speedy hare who bragged about how fast he could run. Tired of hearing him boast, a tortoise challenged him to a race</w:t>
      </w:r>
      <w:r w:rsidR="009567EC">
        <w:t>.</w:t>
      </w:r>
      <w:r>
        <w:t xml:space="preserve"> Below is the graph of that race.</w:t>
      </w:r>
      <w:r w:rsidR="009567EC">
        <w:t xml:space="preserve"> </w:t>
      </w:r>
    </w:p>
    <w:p w:rsidR="00800189" w:rsidRDefault="00916209" w:rsidP="00916209">
      <w:pPr>
        <w:pStyle w:val="ListParagraph"/>
      </w:pPr>
      <w:r>
        <w:t>Answer the questions below and s</w:t>
      </w:r>
      <w:r w:rsidR="009567EC">
        <w:t xml:space="preserve">how your working. </w:t>
      </w:r>
      <w:r w:rsidR="00800189">
        <w:rPr>
          <w:noProof/>
          <w:lang w:eastAsia="en-AU"/>
        </w:rPr>
        <w:drawing>
          <wp:inline distT="0" distB="0" distL="0" distR="0" wp14:anchorId="43377847" wp14:editId="420E030D">
            <wp:extent cx="5731510" cy="4294505"/>
            <wp:effectExtent l="0" t="0" r="2540" b="0"/>
            <wp:docPr id="5" name="Picture 5" descr="Image result for time dis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ime distance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EC" w:rsidRDefault="00800189" w:rsidP="00800189">
      <w:pPr>
        <w:pStyle w:val="ListParagraph"/>
        <w:numPr>
          <w:ilvl w:val="0"/>
          <w:numId w:val="4"/>
        </w:numPr>
      </w:pPr>
      <w:r>
        <w:t xml:space="preserve">Calculate the tortoise’s speed across the whole race. </w:t>
      </w:r>
      <w:r w:rsidR="009567EC">
        <w:tab/>
      </w:r>
      <w:r w:rsidR="009567EC">
        <w:tab/>
      </w:r>
      <w:r w:rsidR="009567EC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</w:tbl>
    <w:p w:rsidR="009567EC" w:rsidRDefault="009567EC" w:rsidP="009567EC">
      <w:pPr>
        <w:pStyle w:val="ListParagraph"/>
        <w:ind w:left="1080"/>
      </w:pPr>
    </w:p>
    <w:p w:rsidR="009567EC" w:rsidRDefault="00F101F7" w:rsidP="00800189">
      <w:pPr>
        <w:pStyle w:val="ListParagraph"/>
        <w:numPr>
          <w:ilvl w:val="0"/>
          <w:numId w:val="4"/>
        </w:numPr>
      </w:pPr>
      <w:r>
        <w:t>How fast is the hare travelling in the last three minutes of the race?</w:t>
      </w:r>
      <w:r w:rsidR="009567EC">
        <w:tab/>
      </w:r>
      <w:r w:rsidR="009567EC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</w:tbl>
    <w:p w:rsidR="00800189" w:rsidRDefault="00800189" w:rsidP="009567EC">
      <w:pPr>
        <w:pStyle w:val="ListParagraph"/>
        <w:ind w:left="1080"/>
      </w:pPr>
    </w:p>
    <w:p w:rsidR="00F101F7" w:rsidRDefault="00F101F7" w:rsidP="00800189">
      <w:pPr>
        <w:pStyle w:val="ListParagraph"/>
        <w:numPr>
          <w:ilvl w:val="0"/>
          <w:numId w:val="4"/>
        </w:numPr>
      </w:pPr>
      <w:r>
        <w:t xml:space="preserve">Describe the hare’s </w:t>
      </w:r>
      <w:r w:rsidR="009567EC">
        <w:t>motion</w:t>
      </w:r>
      <w:r>
        <w:t xml:space="preserve"> at the </w:t>
      </w:r>
      <w:r w:rsidR="009567EC">
        <w:t>ten-minute</w:t>
      </w:r>
      <w:r>
        <w:t xml:space="preserve"> mark</w:t>
      </w:r>
      <w:r w:rsidR="009567EC">
        <w:tab/>
      </w:r>
      <w:r w:rsidR="009567EC">
        <w:tab/>
      </w:r>
      <w:r w:rsidR="009567EC">
        <w:tab/>
      </w:r>
      <w:r w:rsidR="009567EC">
        <w:tab/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  <w:tr w:rsidR="009567EC" w:rsidRPr="00E57E8A" w:rsidTr="00DD65F8">
        <w:tc>
          <w:tcPr>
            <w:tcW w:w="9016" w:type="dxa"/>
          </w:tcPr>
          <w:p w:rsidR="009567EC" w:rsidRPr="00E57E8A" w:rsidRDefault="009567EC" w:rsidP="00DD65F8">
            <w:pPr>
              <w:rPr>
                <w:sz w:val="32"/>
              </w:rPr>
            </w:pPr>
          </w:p>
        </w:tc>
      </w:tr>
    </w:tbl>
    <w:p w:rsidR="009567EC" w:rsidRDefault="009567EC" w:rsidP="009567EC">
      <w:pPr>
        <w:ind w:left="720"/>
      </w:pPr>
    </w:p>
    <w:p w:rsidR="009567EC" w:rsidRDefault="00C04A75" w:rsidP="009567EC">
      <w:pPr>
        <w:pStyle w:val="ListParagraph"/>
        <w:numPr>
          <w:ilvl w:val="0"/>
          <w:numId w:val="4"/>
        </w:numPr>
      </w:pPr>
      <w:r>
        <w:t>Which animal won the race?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04A75" w:rsidRPr="00E57E8A" w:rsidTr="00DD65F8">
        <w:tc>
          <w:tcPr>
            <w:tcW w:w="9016" w:type="dxa"/>
          </w:tcPr>
          <w:p w:rsidR="00C04A75" w:rsidRPr="00E57E8A" w:rsidRDefault="00C04A75" w:rsidP="00DD65F8">
            <w:pPr>
              <w:rPr>
                <w:sz w:val="32"/>
              </w:rPr>
            </w:pPr>
          </w:p>
        </w:tc>
      </w:tr>
    </w:tbl>
    <w:p w:rsidR="00C04A75" w:rsidRDefault="00C04A75" w:rsidP="00C04A75">
      <w:pPr>
        <w:pStyle w:val="ListParagraph"/>
        <w:ind w:left="1080"/>
      </w:pPr>
    </w:p>
    <w:p w:rsidR="00800189" w:rsidRDefault="00800189" w:rsidP="00800189">
      <w:pPr>
        <w:pStyle w:val="ListParagraph"/>
      </w:pPr>
    </w:p>
    <w:p w:rsidR="00211C88" w:rsidRDefault="00211C88" w:rsidP="00800189">
      <w:pPr>
        <w:pStyle w:val="ListParagraph"/>
        <w:numPr>
          <w:ilvl w:val="0"/>
          <w:numId w:val="1"/>
        </w:numPr>
      </w:pPr>
      <w:r>
        <w:t>Use the below formulae to complete the questions. Show your working.</w:t>
      </w:r>
    </w:p>
    <w:p w:rsidR="0059590A" w:rsidRDefault="0059590A" w:rsidP="00211C88"/>
    <w:p w:rsidR="00211C88" w:rsidRDefault="00067633" w:rsidP="00211C88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159385</wp:posOffset>
                </wp:positionV>
                <wp:extent cx="240982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54E" w:rsidRDefault="00067633" w:rsidP="00AA354E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final speed =</w:t>
                            </w:r>
                          </w:p>
                          <w:p w:rsidR="00067633" w:rsidRDefault="00067633" w:rsidP="0006763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initial speed + (acceleration x time)</w:t>
                            </w:r>
                          </w:p>
                          <w:p w:rsidR="00067633" w:rsidRDefault="00067633" w:rsidP="00067633">
                            <w:r>
                              <w:t xml:space="preserve">or </w:t>
                            </w:r>
                          </w:p>
                          <w:p w:rsidR="00067633" w:rsidRPr="00067633" w:rsidRDefault="0006763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 = u + 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3.8pt;margin-top:12.55pt;width:18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wq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">
                <v:textbox style="mso-fit-shape-to-text:t">
                  <w:txbxContent>
                    <w:p w:rsidR="00AA354E" w:rsidRDefault="00067633" w:rsidP="00AA354E">
                      <w:pPr>
                        <w:spacing w:after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final speed =</w:t>
                      </w:r>
                    </w:p>
                    <w:p w:rsidR="00067633" w:rsidRDefault="00067633" w:rsidP="0006763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initial speed + (acceleration x time)</w:t>
                      </w:r>
                    </w:p>
                    <w:p w:rsidR="00067633" w:rsidRDefault="00067633" w:rsidP="00067633">
                      <w:r>
                        <w:t xml:space="preserve">or </w:t>
                      </w:r>
                    </w:p>
                    <w:p w:rsidR="00067633" w:rsidRPr="00067633" w:rsidRDefault="0006763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 = u + 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90A">
        <w:rPr>
          <w:noProof/>
          <w:lang w:eastAsia="en-AU"/>
        </w:rPr>
        <w:drawing>
          <wp:inline distT="0" distB="0" distL="0" distR="0">
            <wp:extent cx="3868420" cy="1531620"/>
            <wp:effectExtent l="0" t="0" r="0" b="0"/>
            <wp:docPr id="4" name="Picture 4" descr="Image result for calculating acceleration final speed 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lculating acceleration final speed init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33" w:rsidRDefault="00AA354E" w:rsidP="00067633">
      <w:pPr>
        <w:pStyle w:val="ListParagraph"/>
        <w:numPr>
          <w:ilvl w:val="0"/>
          <w:numId w:val="3"/>
        </w:numPr>
      </w:pPr>
      <w:r>
        <w:t xml:space="preserve">A car speeds up to 60km/hr from sitting at a red traffic light, in 8 seconds. Calculate his final acceleration. </w:t>
      </w:r>
      <w:r>
        <w:tab/>
      </w:r>
      <w:r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16209" w:rsidRPr="00E57E8A" w:rsidTr="00DD65F8">
        <w:tc>
          <w:tcPr>
            <w:tcW w:w="9016" w:type="dxa"/>
          </w:tcPr>
          <w:p w:rsidR="00916209" w:rsidRPr="00E57E8A" w:rsidRDefault="00916209" w:rsidP="00DD65F8">
            <w:pPr>
              <w:rPr>
                <w:sz w:val="32"/>
              </w:rPr>
            </w:pPr>
          </w:p>
        </w:tc>
      </w:tr>
      <w:tr w:rsidR="00916209" w:rsidRPr="00E57E8A" w:rsidTr="00DD65F8">
        <w:tc>
          <w:tcPr>
            <w:tcW w:w="9016" w:type="dxa"/>
          </w:tcPr>
          <w:p w:rsidR="00916209" w:rsidRPr="00E57E8A" w:rsidRDefault="00916209" w:rsidP="00DD65F8">
            <w:pPr>
              <w:rPr>
                <w:sz w:val="32"/>
              </w:rPr>
            </w:pPr>
          </w:p>
        </w:tc>
      </w:tr>
      <w:tr w:rsidR="00916209" w:rsidRPr="00E57E8A" w:rsidTr="00DD65F8">
        <w:tc>
          <w:tcPr>
            <w:tcW w:w="9016" w:type="dxa"/>
          </w:tcPr>
          <w:p w:rsidR="00916209" w:rsidRPr="00E57E8A" w:rsidRDefault="00916209" w:rsidP="00DD65F8">
            <w:pPr>
              <w:rPr>
                <w:sz w:val="32"/>
              </w:rPr>
            </w:pPr>
          </w:p>
        </w:tc>
      </w:tr>
    </w:tbl>
    <w:p w:rsidR="00916209" w:rsidRDefault="00916209" w:rsidP="00916209">
      <w:pPr>
        <w:pStyle w:val="ListParagraph"/>
      </w:pPr>
    </w:p>
    <w:p w:rsidR="00067633" w:rsidRDefault="00067633" w:rsidP="00067633">
      <w:pPr>
        <w:pStyle w:val="ListParagraph"/>
        <w:numPr>
          <w:ilvl w:val="0"/>
          <w:numId w:val="3"/>
        </w:numPr>
      </w:pPr>
      <w:r>
        <w:t>Bob is running at a speed of 6 m/s, and accelerates at the rate of 2m/s for 4 seconds. What’s his final speed?</w:t>
      </w:r>
      <w:r w:rsidR="00AA354E">
        <w:tab/>
      </w:r>
      <w:r w:rsidR="00AA354E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16209" w:rsidRPr="00E57E8A" w:rsidTr="00DD65F8">
        <w:tc>
          <w:tcPr>
            <w:tcW w:w="9016" w:type="dxa"/>
          </w:tcPr>
          <w:p w:rsidR="00916209" w:rsidRPr="00E57E8A" w:rsidRDefault="00916209" w:rsidP="00DD65F8">
            <w:pPr>
              <w:rPr>
                <w:sz w:val="32"/>
              </w:rPr>
            </w:pPr>
          </w:p>
        </w:tc>
      </w:tr>
      <w:tr w:rsidR="00916209" w:rsidRPr="00E57E8A" w:rsidTr="00DD65F8">
        <w:tc>
          <w:tcPr>
            <w:tcW w:w="9016" w:type="dxa"/>
          </w:tcPr>
          <w:p w:rsidR="00916209" w:rsidRPr="00E57E8A" w:rsidRDefault="00916209" w:rsidP="00DD65F8">
            <w:pPr>
              <w:rPr>
                <w:sz w:val="32"/>
              </w:rPr>
            </w:pPr>
          </w:p>
        </w:tc>
      </w:tr>
      <w:tr w:rsidR="00916209" w:rsidRPr="00E57E8A" w:rsidTr="00DD65F8">
        <w:tc>
          <w:tcPr>
            <w:tcW w:w="9016" w:type="dxa"/>
          </w:tcPr>
          <w:p w:rsidR="00916209" w:rsidRPr="00E57E8A" w:rsidRDefault="00916209" w:rsidP="00DD65F8">
            <w:pPr>
              <w:rPr>
                <w:sz w:val="32"/>
              </w:rPr>
            </w:pPr>
          </w:p>
        </w:tc>
      </w:tr>
    </w:tbl>
    <w:p w:rsidR="006D6570" w:rsidRDefault="006D6570" w:rsidP="006D6570">
      <w:pPr>
        <w:pStyle w:val="ListParagraph"/>
      </w:pPr>
    </w:p>
    <w:p w:rsidR="006D6570" w:rsidRDefault="006D6570" w:rsidP="006D6570"/>
    <w:p w:rsidR="006D6570" w:rsidRPr="00067633" w:rsidRDefault="006D6570" w:rsidP="006D6570"/>
    <w:p w:rsidR="000A15F1" w:rsidRDefault="00E9109A" w:rsidP="000A15F1">
      <w:pPr>
        <w:pStyle w:val="ListParagraph"/>
      </w:pPr>
      <w:r>
        <w:t>Mark:</w:t>
      </w:r>
      <w:r>
        <w:tab/>
      </w:r>
      <w:r>
        <w:tab/>
      </w:r>
      <w:r>
        <w:tab/>
      </w:r>
      <w:r>
        <w:tab/>
      </w:r>
      <w:r w:rsidR="00EA5A80">
        <w:tab/>
      </w:r>
      <w:r w:rsidR="00EA5A80">
        <w:tab/>
        <w:t>/20</w:t>
      </w:r>
      <w:r>
        <w:tab/>
      </w:r>
      <w:r>
        <w:tab/>
      </w:r>
      <w:r>
        <w:tab/>
        <w:t>%</w:t>
      </w:r>
    </w:p>
    <w:p w:rsidR="000A15F1" w:rsidRDefault="000A15F1" w:rsidP="000A15F1">
      <w:pPr>
        <w:pStyle w:val="ListParagraph"/>
      </w:pPr>
    </w:p>
    <w:p w:rsidR="00E9109A" w:rsidRDefault="00E9109A" w:rsidP="00EA5A80">
      <w:pPr>
        <w:pStyle w:val="ListParagraph"/>
      </w:pPr>
      <w:r>
        <w:t>Current total for mini tests:</w:t>
      </w:r>
      <w:r>
        <w:tab/>
      </w:r>
      <w:r w:rsidR="002432E4">
        <w:tab/>
      </w:r>
      <w:r w:rsidR="002432E4">
        <w:tab/>
        <w:t>/60</w:t>
      </w:r>
      <w:r w:rsidR="00EA5A80">
        <w:tab/>
      </w:r>
      <w:r w:rsidR="00EA5A80">
        <w:tab/>
      </w:r>
      <w:r>
        <w:tab/>
        <w:t>%</w:t>
      </w:r>
    </w:p>
    <w:sectPr w:rsidR="00E9109A" w:rsidSect="00916209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009A1"/>
    <w:multiLevelType w:val="hybridMultilevel"/>
    <w:tmpl w:val="E14EFC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636D"/>
    <w:multiLevelType w:val="hybridMultilevel"/>
    <w:tmpl w:val="2264CC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22BC2"/>
    <w:multiLevelType w:val="hybridMultilevel"/>
    <w:tmpl w:val="8584B3C6"/>
    <w:lvl w:ilvl="0" w:tplc="CC742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22B43"/>
    <w:multiLevelType w:val="hybridMultilevel"/>
    <w:tmpl w:val="21423D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5A"/>
    <w:rsid w:val="00037317"/>
    <w:rsid w:val="00050BB2"/>
    <w:rsid w:val="00067633"/>
    <w:rsid w:val="000A15F1"/>
    <w:rsid w:val="000C5761"/>
    <w:rsid w:val="00211C88"/>
    <w:rsid w:val="002432E4"/>
    <w:rsid w:val="00412DB7"/>
    <w:rsid w:val="0053263A"/>
    <w:rsid w:val="0059590A"/>
    <w:rsid w:val="005C6658"/>
    <w:rsid w:val="006A2E7E"/>
    <w:rsid w:val="006D6570"/>
    <w:rsid w:val="00800189"/>
    <w:rsid w:val="008101D2"/>
    <w:rsid w:val="0087518D"/>
    <w:rsid w:val="00916209"/>
    <w:rsid w:val="009567EC"/>
    <w:rsid w:val="00AA354E"/>
    <w:rsid w:val="00AE379D"/>
    <w:rsid w:val="00C04A75"/>
    <w:rsid w:val="00C159F0"/>
    <w:rsid w:val="00C70032"/>
    <w:rsid w:val="00D3457A"/>
    <w:rsid w:val="00D37B78"/>
    <w:rsid w:val="00DC358B"/>
    <w:rsid w:val="00DD41F3"/>
    <w:rsid w:val="00E57E8A"/>
    <w:rsid w:val="00E6175A"/>
    <w:rsid w:val="00E736F0"/>
    <w:rsid w:val="00E9109A"/>
    <w:rsid w:val="00EA5A80"/>
    <w:rsid w:val="00F101F7"/>
    <w:rsid w:val="00F6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2175"/>
  <w15:chartTrackingRefBased/>
  <w15:docId w15:val="{C6B56D4E-4149-4138-B773-434C7A38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5A"/>
    <w:pPr>
      <w:ind w:left="720"/>
      <w:contextualSpacing/>
    </w:pPr>
  </w:style>
  <w:style w:type="table" w:styleId="TableGrid">
    <w:name w:val="Table Grid"/>
    <w:basedOn w:val="TableNormal"/>
    <w:uiPriority w:val="39"/>
    <w:rsid w:val="00DC3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1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3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3B678A-4D96-4D84-9C8A-30EFD09845A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B92AA9BC</Template>
  <TotalTime>35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VANDERDONK Emerson [Eastern Goldfields College]</dc:creator>
  <cp:keywords/>
  <dc:description/>
  <cp:lastModifiedBy>VANDERDONK Emerson [Eastern Goldfields College]</cp:lastModifiedBy>
  <cp:revision>5</cp:revision>
  <dcterms:created xsi:type="dcterms:W3CDTF">2019-08-26T07:21:00Z</dcterms:created>
  <dcterms:modified xsi:type="dcterms:W3CDTF">2019-08-27T00:49:00Z</dcterms:modified>
</cp:coreProperties>
</file>