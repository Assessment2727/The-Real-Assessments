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B15" w:rsidRPr="00E57A62" w:rsidRDefault="00D50B15" w:rsidP="00D50B15">
      <w:pPr>
        <w:spacing w:line="240" w:lineRule="auto"/>
        <w:rPr>
          <w:b/>
          <w:noProof/>
          <w:sz w:val="36"/>
          <w:szCs w:val="32"/>
          <w:lang w:eastAsia="en-AU"/>
        </w:rPr>
      </w:pPr>
      <w:r w:rsidRPr="00E57A62">
        <w:rPr>
          <w:rFonts w:ascii="Times New Roman" w:hAnsi="Times New Roman" w:cs="Times New Roman"/>
          <w:b/>
          <w:noProof/>
          <w:sz w:val="56"/>
          <w:szCs w:val="52"/>
          <w:lang w:val="en-AU" w:eastAsia="en-AU"/>
        </w:rPr>
        <w:drawing>
          <wp:anchor distT="0" distB="0" distL="114300" distR="114300" simplePos="0" relativeHeight="251659264" behindDoc="0" locked="0" layoutInCell="1" allowOverlap="1" wp14:anchorId="1D6EEAEE" wp14:editId="4337603D">
            <wp:simplePos x="0" y="0"/>
            <wp:positionH relativeFrom="column">
              <wp:posOffset>5368216</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7"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7A62">
        <w:rPr>
          <w:b/>
          <w:noProof/>
          <w:sz w:val="36"/>
          <w:szCs w:val="32"/>
          <w:lang w:eastAsia="en-AU"/>
        </w:rPr>
        <w:t>GENERAL INTEGRATED SCIENCE</w:t>
      </w:r>
      <w:r>
        <w:rPr>
          <w:b/>
          <w:sz w:val="36"/>
          <w:szCs w:val="32"/>
        </w:rPr>
        <w:t>– UNIT 3</w:t>
      </w:r>
    </w:p>
    <w:p w:rsidR="00D50B15" w:rsidRPr="00E57A62" w:rsidRDefault="00D50B15" w:rsidP="00D50B15">
      <w:pPr>
        <w:spacing w:line="240" w:lineRule="auto"/>
        <w:rPr>
          <w:b/>
          <w:sz w:val="28"/>
          <w:szCs w:val="26"/>
        </w:rPr>
      </w:pPr>
      <w:r w:rsidRPr="00E57A62">
        <w:rPr>
          <w:b/>
          <w:sz w:val="28"/>
          <w:szCs w:val="26"/>
        </w:rPr>
        <w:t xml:space="preserve">TASK </w:t>
      </w:r>
      <w:r>
        <w:rPr>
          <w:b/>
          <w:sz w:val="28"/>
          <w:szCs w:val="26"/>
        </w:rPr>
        <w:t>1</w:t>
      </w:r>
      <w:r w:rsidRPr="00E57A62">
        <w:rPr>
          <w:b/>
          <w:sz w:val="28"/>
          <w:szCs w:val="26"/>
        </w:rPr>
        <w:t xml:space="preserve"> – </w:t>
      </w:r>
      <w:r>
        <w:rPr>
          <w:b/>
          <w:sz w:val="28"/>
          <w:szCs w:val="26"/>
        </w:rPr>
        <w:t>Abiotic Factors Practical</w:t>
      </w:r>
    </w:p>
    <w:p w:rsidR="00D50B15" w:rsidRDefault="00D50B15" w:rsidP="00D50B15">
      <w:pPr>
        <w:spacing w:line="240" w:lineRule="auto"/>
        <w:rPr>
          <w:b/>
          <w:sz w:val="26"/>
          <w:szCs w:val="26"/>
        </w:rPr>
      </w:pPr>
    </w:p>
    <w:p w:rsidR="00D50B15" w:rsidRDefault="00D50B15" w:rsidP="00D50B15">
      <w:pPr>
        <w:spacing w:line="240" w:lineRule="auto"/>
        <w:rPr>
          <w:b/>
          <w:sz w:val="26"/>
          <w:szCs w:val="26"/>
        </w:rPr>
      </w:pPr>
      <w:r>
        <w:rPr>
          <w:b/>
          <w:sz w:val="26"/>
          <w:szCs w:val="26"/>
        </w:rPr>
        <w:t>NAME: _____________________________________</w:t>
      </w:r>
      <w:r>
        <w:rPr>
          <w:b/>
          <w:sz w:val="26"/>
          <w:szCs w:val="26"/>
        </w:rPr>
        <w:tab/>
        <w:t xml:space="preserve">                         WEIGHTING:   </w:t>
      </w:r>
      <w:r w:rsidR="00F64439">
        <w:rPr>
          <w:b/>
          <w:sz w:val="26"/>
          <w:szCs w:val="26"/>
        </w:rPr>
        <w:t>8</w:t>
      </w:r>
      <w:r>
        <w:rPr>
          <w:b/>
          <w:sz w:val="26"/>
          <w:szCs w:val="26"/>
        </w:rPr>
        <w:t xml:space="preserve"> %</w:t>
      </w:r>
    </w:p>
    <w:p w:rsidR="00D50B15" w:rsidRDefault="00D50B15" w:rsidP="00D50B15">
      <w:pPr>
        <w:spacing w:line="240" w:lineRule="auto"/>
        <w:rPr>
          <w:b/>
          <w:sz w:val="26"/>
          <w:szCs w:val="26"/>
        </w:rPr>
      </w:pPr>
      <w:r>
        <w:rPr>
          <w:b/>
          <w:sz w:val="26"/>
          <w:szCs w:val="26"/>
        </w:rPr>
        <w:t>DATE:</w:t>
      </w:r>
      <w:r>
        <w:rPr>
          <w:b/>
          <w:sz w:val="26"/>
          <w:szCs w:val="26"/>
        </w:rPr>
        <w:tab/>
        <w:t xml:space="preserve">_______________________________________     </w:t>
      </w:r>
      <w:r>
        <w:rPr>
          <w:b/>
          <w:sz w:val="26"/>
          <w:szCs w:val="26"/>
        </w:rPr>
        <w:tab/>
        <w:t xml:space="preserve">             MARK: _____</w:t>
      </w:r>
      <w:proofErr w:type="gramStart"/>
      <w:r>
        <w:rPr>
          <w:b/>
          <w:sz w:val="26"/>
          <w:szCs w:val="26"/>
        </w:rPr>
        <w:t>_  /</w:t>
      </w:r>
      <w:proofErr w:type="gramEnd"/>
      <w:r w:rsidR="007F68F4">
        <w:rPr>
          <w:b/>
          <w:sz w:val="26"/>
          <w:szCs w:val="26"/>
        </w:rPr>
        <w:t>55</w:t>
      </w:r>
      <w:r>
        <w:rPr>
          <w:b/>
          <w:sz w:val="26"/>
          <w:szCs w:val="26"/>
        </w:rPr>
        <w:t xml:space="preserve">    = </w:t>
      </w:r>
    </w:p>
    <w:p w:rsidR="00B6428E" w:rsidRDefault="00321D76">
      <w:r>
        <w:rPr>
          <w:noProof/>
          <w:lang w:val="en-AU" w:eastAsia="en-AU"/>
        </w:rPr>
        <mc:AlternateContent>
          <mc:Choice Requires="wps">
            <w:drawing>
              <wp:anchor distT="0" distB="0" distL="114300" distR="114300" simplePos="0" relativeHeight="251660288" behindDoc="0" locked="0" layoutInCell="1" allowOverlap="1" wp14:anchorId="0647A07B" wp14:editId="04E433C7">
                <wp:simplePos x="0" y="0"/>
                <wp:positionH relativeFrom="column">
                  <wp:posOffset>-28575</wp:posOffset>
                </wp:positionH>
                <wp:positionV relativeFrom="paragraph">
                  <wp:posOffset>191770</wp:posOffset>
                </wp:positionV>
                <wp:extent cx="6638925" cy="762000"/>
                <wp:effectExtent l="0" t="0" r="9525" b="0"/>
                <wp:wrapNone/>
                <wp:docPr id="2" name="Rectangle 2"/>
                <wp:cNvGraphicFramePr/>
                <a:graphic xmlns:a="http://schemas.openxmlformats.org/drawingml/2006/main">
                  <a:graphicData uri="http://schemas.microsoft.com/office/word/2010/wordprocessingShape">
                    <wps:wsp>
                      <wps:cNvSpPr/>
                      <wps:spPr>
                        <a:xfrm>
                          <a:off x="0" y="0"/>
                          <a:ext cx="6638925" cy="7620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1810" w:rsidRPr="00321D76" w:rsidRDefault="001C1810" w:rsidP="00321D76">
                            <w:pPr>
                              <w:jc w:val="center"/>
                              <w:rPr>
                                <w:color w:val="000000" w:themeColor="text1"/>
                                <w:sz w:val="24"/>
                              </w:rPr>
                            </w:pPr>
                            <w:r w:rsidRPr="00321D76">
                              <w:rPr>
                                <w:color w:val="000000" w:themeColor="text1"/>
                                <w:sz w:val="24"/>
                              </w:rPr>
                              <w:t xml:space="preserve">Your task is to conduct and analyse the following inquiry. This is a long-term investigation in which you will monitor the growth of [insert chosen organism] to </w:t>
                            </w:r>
                            <w:r>
                              <w:rPr>
                                <w:color w:val="000000" w:themeColor="text1"/>
                                <w:sz w:val="24"/>
                              </w:rPr>
                              <w:t>determine which abiotic factor has</w:t>
                            </w:r>
                            <w:r w:rsidRPr="00321D76">
                              <w:rPr>
                                <w:color w:val="000000" w:themeColor="text1"/>
                                <w:sz w:val="24"/>
                              </w:rPr>
                              <w:t xml:space="preserve"> the greatest impact on its growth.</w:t>
                            </w:r>
                            <w:r>
                              <w:rPr>
                                <w:color w:val="000000" w:themeColor="text1"/>
                                <w:sz w:val="24"/>
                              </w:rPr>
                              <w:t xml:space="preserve"> You will need to include a reference list for any research you complete.</w:t>
                            </w:r>
                          </w:p>
                          <w:p w:rsidR="001C1810" w:rsidRPr="00321D76" w:rsidRDefault="001C1810" w:rsidP="00321D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2.25pt;margin-top:15.1pt;width:522.75pt;height:6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" fillcolor="#eeece1 [3214]" stroked="f" strokeweight="2pt">
                <v:textbox>
                  <w:txbxContent>
                    <w:p w:rsidR="001C1810" w:rsidRPr="00321D76" w:rsidRDefault="001C1810" w:rsidP="00321D76">
                      <w:pPr>
                        <w:jc w:val="center"/>
                        <w:rPr>
                          <w:color w:val="000000" w:themeColor="text1"/>
                          <w:sz w:val="24"/>
                        </w:rPr>
                      </w:pPr>
                      <w:r w:rsidRPr="00321D76">
                        <w:rPr>
                          <w:color w:val="000000" w:themeColor="text1"/>
                          <w:sz w:val="24"/>
                        </w:rPr>
                        <w:t xml:space="preserve">Your task is to conduct and analyse the following inquiry. This is a long-term investigation in which you will monitor the growth of [insert chosen organism] to </w:t>
                      </w:r>
                      <w:r>
                        <w:rPr>
                          <w:color w:val="000000" w:themeColor="text1"/>
                          <w:sz w:val="24"/>
                        </w:rPr>
                        <w:t>determine which abiotic factor has</w:t>
                      </w:r>
                      <w:r w:rsidRPr="00321D76">
                        <w:rPr>
                          <w:color w:val="000000" w:themeColor="text1"/>
                          <w:sz w:val="24"/>
                        </w:rPr>
                        <w:t xml:space="preserve"> the greatest impact on its growth.</w:t>
                      </w:r>
                      <w:r>
                        <w:rPr>
                          <w:color w:val="000000" w:themeColor="text1"/>
                          <w:sz w:val="24"/>
                        </w:rPr>
                        <w:t xml:space="preserve"> You will need to include a reference list for any research you complete.</w:t>
                      </w:r>
                    </w:p>
                    <w:p w:rsidR="001C1810" w:rsidRPr="00321D76" w:rsidRDefault="001C1810" w:rsidP="00321D76">
                      <w:pPr>
                        <w:jc w:val="center"/>
                      </w:pPr>
                    </w:p>
                  </w:txbxContent>
                </v:textbox>
              </v:rect>
            </w:pict>
          </mc:Fallback>
        </mc:AlternateContent>
      </w:r>
    </w:p>
    <w:p w:rsidR="00F64439" w:rsidRDefault="00F64439"/>
    <w:p w:rsidR="00321D76" w:rsidRDefault="00321D76"/>
    <w:p w:rsidR="00321D76" w:rsidRDefault="00321D76"/>
    <w:p w:rsidR="00F64439" w:rsidRDefault="00F64439">
      <w:r>
        <w:t>Abiotic factors are the non-living aspects of an ecosystem, a</w:t>
      </w:r>
      <w:r w:rsidR="00082E18">
        <w:t>nd include salinity, pH, light</w:t>
      </w:r>
      <w:r>
        <w:t xml:space="preserve">, </w:t>
      </w:r>
      <w:r w:rsidR="00082E18">
        <w:t>nitrate levels, phosphate levels, dissolved oxygen</w:t>
      </w:r>
      <w:r>
        <w:t>, temperature and water.</w:t>
      </w:r>
    </w:p>
    <w:p w:rsidR="00082E18" w:rsidRDefault="00082E18">
      <w:r>
        <w:t>In combination with biotic factors, abiotic factors impact the overall health and sustainability of an ecosystem. But what impact, one asks, do particular abiotic factors have on the growth of a specific organism? Is there one abiotic factor that is more im</w:t>
      </w:r>
      <w:r w:rsidR="007542D2">
        <w:t>portant than all of the others?</w:t>
      </w:r>
    </w:p>
    <w:p w:rsidR="007542D2" w:rsidRPr="00FC0FD6" w:rsidRDefault="007542D2">
      <w:pPr>
        <w:rPr>
          <w:sz w:val="6"/>
        </w:rPr>
      </w:pPr>
    </w:p>
    <w:p w:rsidR="007542D2" w:rsidRPr="008F75D0" w:rsidRDefault="009D472D" w:rsidP="008F75D0">
      <w:pPr>
        <w:jc w:val="center"/>
        <w:rPr>
          <w:i/>
          <w:sz w:val="24"/>
        </w:rPr>
      </w:pPr>
      <w:r w:rsidRPr="008F75D0">
        <w:rPr>
          <w:b/>
          <w:i/>
          <w:sz w:val="24"/>
        </w:rPr>
        <w:t>Aim</w:t>
      </w:r>
      <w:r w:rsidRPr="008F75D0">
        <w:rPr>
          <w:i/>
          <w:sz w:val="24"/>
        </w:rPr>
        <w:t xml:space="preserve">: to determine which abiotic factor; </w:t>
      </w:r>
      <w:r w:rsidR="00922770">
        <w:rPr>
          <w:i/>
          <w:sz w:val="24"/>
        </w:rPr>
        <w:t>light</w:t>
      </w:r>
      <w:r w:rsidRPr="008F75D0">
        <w:rPr>
          <w:i/>
          <w:sz w:val="24"/>
        </w:rPr>
        <w:t>, temperature or</w:t>
      </w:r>
      <w:r w:rsidR="007542D2" w:rsidRPr="008F75D0">
        <w:rPr>
          <w:i/>
          <w:sz w:val="24"/>
        </w:rPr>
        <w:t xml:space="preserve"> salinity, has the greatest impact on the growth of [insert chosen organism].</w:t>
      </w:r>
    </w:p>
    <w:p w:rsidR="007542D2" w:rsidRPr="00FC0FD6" w:rsidRDefault="007542D2">
      <w:pPr>
        <w:rPr>
          <w:sz w:val="6"/>
        </w:rPr>
      </w:pPr>
    </w:p>
    <w:p w:rsidR="00F64439" w:rsidRDefault="007542D2">
      <w:r>
        <w:t>O</w:t>
      </w:r>
      <w:r w:rsidR="009D472D">
        <w:t>ver the first 6 weeks of the term, you are going to be colle</w:t>
      </w:r>
      <w:r>
        <w:t xml:space="preserve">cting data to meet this aim. </w:t>
      </w:r>
      <w:r w:rsidR="008F75D0">
        <w:t xml:space="preserve">Before you can begin, however, you must complete some basic research so that you can write a reasonable hypothesis. </w:t>
      </w:r>
    </w:p>
    <w:p w:rsidR="00B5298F" w:rsidRDefault="00B5298F" w:rsidP="005A3678">
      <w:pPr>
        <w:pStyle w:val="ListParagraph"/>
        <w:numPr>
          <w:ilvl w:val="0"/>
          <w:numId w:val="1"/>
        </w:numPr>
        <w:rPr>
          <w:i/>
        </w:rPr>
      </w:pPr>
      <w:r w:rsidRPr="00AA7004">
        <w:rPr>
          <w:b/>
        </w:rPr>
        <w:t>Complete foundation research on [chosen organism], the ecosystem</w:t>
      </w:r>
      <w:r w:rsidR="00A519B5" w:rsidRPr="00AA7004">
        <w:rPr>
          <w:b/>
        </w:rPr>
        <w:t>s and countries</w:t>
      </w:r>
      <w:r w:rsidRPr="00AA7004">
        <w:rPr>
          <w:b/>
        </w:rPr>
        <w:t xml:space="preserve"> it is normally found in, and the type of abiotic cond</w:t>
      </w:r>
      <w:r w:rsidR="005A3678" w:rsidRPr="00AA7004">
        <w:rPr>
          <w:b/>
        </w:rPr>
        <w:t xml:space="preserve">itions it thrives in. </w:t>
      </w:r>
      <w:r w:rsidR="005A3678" w:rsidRPr="00AA7004">
        <w:rPr>
          <w:b/>
        </w:rPr>
        <w:tab/>
      </w:r>
      <w:r w:rsidR="005A3678">
        <w:tab/>
      </w:r>
      <w:r w:rsidR="005A3678">
        <w:tab/>
      </w:r>
      <w:r w:rsidR="005A3678">
        <w:tab/>
      </w:r>
      <w:r w:rsidR="005A3678">
        <w:tab/>
      </w:r>
      <w:r w:rsidR="005A3678">
        <w:tab/>
      </w:r>
      <w:r w:rsidR="005A3678">
        <w:tab/>
      </w:r>
      <w:r w:rsidR="00A519B5" w:rsidRPr="005A3678">
        <w:rPr>
          <w:i/>
        </w:rPr>
        <w:t>(5</w:t>
      </w:r>
      <w:r w:rsidRPr="005A3678">
        <w:rPr>
          <w:i/>
        </w:rPr>
        <w:t xml:space="preserve"> marks)</w:t>
      </w:r>
    </w:p>
    <w:p w:rsidR="005A3678" w:rsidRPr="00FC0FD6" w:rsidRDefault="005A3678" w:rsidP="005A3678">
      <w:pPr>
        <w:rPr>
          <w:i/>
          <w:sz w:val="6"/>
        </w:rPr>
      </w:pPr>
    </w:p>
    <w:p w:rsidR="005A3678" w:rsidRDefault="005A3678" w:rsidP="005A3678">
      <w:r>
        <w:t xml:space="preserve">Now that you have a decent understanding of the [chosen organism] and the abiotic factors it prefers, you can write a strong hypothesis. </w:t>
      </w:r>
    </w:p>
    <w:p w:rsidR="005A3678" w:rsidRDefault="005A3678" w:rsidP="005A3678">
      <w:pPr>
        <w:pStyle w:val="ListParagraph"/>
        <w:numPr>
          <w:ilvl w:val="0"/>
          <w:numId w:val="1"/>
        </w:numPr>
        <w:spacing w:line="360" w:lineRule="auto"/>
      </w:pPr>
      <w:r w:rsidRPr="00AA7004">
        <w:rPr>
          <w:b/>
        </w:rPr>
        <w:t>Hypothesis:</w:t>
      </w:r>
      <w: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71BBD" w:rsidRPr="00A71BBD" w:rsidRDefault="00A71BBD" w:rsidP="00A71BBD">
      <w:pPr>
        <w:pStyle w:val="ListParagraph"/>
        <w:spacing w:line="360" w:lineRule="auto"/>
        <w:jc w:val="right"/>
        <w:rPr>
          <w:i/>
        </w:rPr>
      </w:pPr>
      <w:r w:rsidRPr="00A71BBD">
        <w:rPr>
          <w:i/>
        </w:rPr>
        <w:t>(3 marks)</w:t>
      </w:r>
    </w:p>
    <w:p w:rsidR="00A71BBD" w:rsidRPr="00AA7004" w:rsidRDefault="00A71BBD" w:rsidP="00A71BBD">
      <w:pPr>
        <w:pStyle w:val="ListParagraph"/>
        <w:spacing w:line="360" w:lineRule="auto"/>
        <w:rPr>
          <w:b/>
          <w:sz w:val="16"/>
        </w:rPr>
      </w:pPr>
    </w:p>
    <w:p w:rsidR="00A71BBD" w:rsidRPr="00AA7004" w:rsidRDefault="00A71BBD" w:rsidP="00A71BBD">
      <w:pPr>
        <w:pStyle w:val="ListParagraph"/>
        <w:numPr>
          <w:ilvl w:val="0"/>
          <w:numId w:val="1"/>
        </w:numPr>
        <w:spacing w:line="360" w:lineRule="auto"/>
        <w:rPr>
          <w:b/>
        </w:rPr>
      </w:pPr>
      <w:r w:rsidRPr="00AA7004">
        <w:rPr>
          <w:b/>
        </w:rPr>
        <w:t xml:space="preserve">Using two pieces of information </w:t>
      </w:r>
      <w:r w:rsidR="00FC0FD6" w:rsidRPr="00AA7004">
        <w:rPr>
          <w:b/>
        </w:rPr>
        <w:t>from</w:t>
      </w:r>
      <w:r w:rsidRPr="00AA7004">
        <w:rPr>
          <w:b/>
        </w:rPr>
        <w:t xml:space="preserve"> your research, justify your hypothesis:</w:t>
      </w:r>
    </w:p>
    <w:p w:rsidR="00FC0FD6" w:rsidRDefault="00FC0FD6" w:rsidP="00FC0FD6">
      <w:pPr>
        <w:spacing w:line="36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C0FD6" w:rsidRPr="009760ED" w:rsidRDefault="0075669E" w:rsidP="009760ED">
      <w:pPr>
        <w:pStyle w:val="ListParagraph"/>
        <w:spacing w:line="360" w:lineRule="auto"/>
        <w:jc w:val="right"/>
        <w:rPr>
          <w:i/>
        </w:rPr>
      </w:pPr>
      <w:r>
        <w:rPr>
          <w:i/>
        </w:rPr>
        <w:t>(2</w:t>
      </w:r>
      <w:r w:rsidR="00FC0FD6" w:rsidRPr="00A71BBD">
        <w:rPr>
          <w:i/>
        </w:rPr>
        <w:t xml:space="preserve"> marks)</w:t>
      </w:r>
    </w:p>
    <w:p w:rsidR="00A40C9A" w:rsidRDefault="00A40C9A" w:rsidP="00A40C9A">
      <w:pPr>
        <w:spacing w:line="360" w:lineRule="auto"/>
      </w:pPr>
      <w:r>
        <w:lastRenderedPageBreak/>
        <w:t xml:space="preserve">It is now time to commence the research. A high quality scientific inquiry has very clearly stated variables. Outline your variables below. </w:t>
      </w:r>
    </w:p>
    <w:p w:rsidR="00A40C9A" w:rsidRDefault="00A40C9A" w:rsidP="00A40C9A">
      <w:pPr>
        <w:pStyle w:val="ListParagraph"/>
        <w:numPr>
          <w:ilvl w:val="0"/>
          <w:numId w:val="1"/>
        </w:numPr>
        <w:spacing w:line="360" w:lineRule="auto"/>
      </w:pPr>
      <w:r w:rsidRPr="00AA7004">
        <w:rPr>
          <w:b/>
        </w:rPr>
        <w:t>Independent variable</w:t>
      </w:r>
      <w:r>
        <w:t>: ______________________________________________________________________ ________________________________________________________________________________________</w:t>
      </w:r>
    </w:p>
    <w:p w:rsidR="009760ED" w:rsidRPr="009760ED" w:rsidRDefault="009760ED" w:rsidP="009760ED">
      <w:pPr>
        <w:pStyle w:val="ListParagraph"/>
        <w:spacing w:line="360" w:lineRule="auto"/>
        <w:jc w:val="right"/>
        <w:rPr>
          <w:i/>
        </w:rPr>
      </w:pPr>
      <w:r w:rsidRPr="009760ED">
        <w:rPr>
          <w:i/>
        </w:rPr>
        <w:t>(2 marks)</w:t>
      </w:r>
    </w:p>
    <w:p w:rsidR="00A71BBD" w:rsidRDefault="00A71BBD" w:rsidP="00A71BBD">
      <w:pPr>
        <w:pStyle w:val="ListParagraph"/>
        <w:spacing w:line="360" w:lineRule="auto"/>
      </w:pPr>
    </w:p>
    <w:p w:rsidR="00A40C9A" w:rsidRDefault="00A40C9A" w:rsidP="00A40C9A">
      <w:pPr>
        <w:pStyle w:val="ListParagraph"/>
        <w:numPr>
          <w:ilvl w:val="0"/>
          <w:numId w:val="1"/>
        </w:numPr>
        <w:spacing w:line="360" w:lineRule="auto"/>
      </w:pPr>
      <w:r w:rsidRPr="00AA7004">
        <w:rPr>
          <w:b/>
        </w:rPr>
        <w:t>Dependent variable</w:t>
      </w:r>
      <w:r>
        <w:t>: _______________________________________________________________________ ________________________________________________________________________________________</w:t>
      </w:r>
    </w:p>
    <w:p w:rsidR="009760ED" w:rsidRDefault="009760ED" w:rsidP="009760ED">
      <w:pPr>
        <w:pStyle w:val="ListParagraph"/>
        <w:spacing w:line="360" w:lineRule="auto"/>
        <w:jc w:val="right"/>
        <w:rPr>
          <w:i/>
        </w:rPr>
      </w:pPr>
      <w:r w:rsidRPr="009760ED">
        <w:rPr>
          <w:i/>
        </w:rPr>
        <w:t>(1 mark)</w:t>
      </w:r>
    </w:p>
    <w:p w:rsidR="008E673B" w:rsidRDefault="008E673B" w:rsidP="008E673B">
      <w:pPr>
        <w:pStyle w:val="ListParagraph"/>
        <w:spacing w:line="360" w:lineRule="auto"/>
      </w:pPr>
    </w:p>
    <w:p w:rsidR="008E673B" w:rsidRPr="008E673B" w:rsidRDefault="008E673B" w:rsidP="008E673B">
      <w:pPr>
        <w:pStyle w:val="ListParagraph"/>
        <w:spacing w:line="360" w:lineRule="auto"/>
      </w:pPr>
      <w:r w:rsidRPr="008E673B">
        <w:t>To be a fair test, an experiment must have controlled variables. In the space below, you need to list at least SIX variables that were controlled during this experiment. Remember, only the independent variable was changed, so everything else in the organism’s life must remain the same.</w:t>
      </w:r>
    </w:p>
    <w:p w:rsidR="009760ED" w:rsidRDefault="009760ED" w:rsidP="009760ED">
      <w:pPr>
        <w:pStyle w:val="ListParagraph"/>
        <w:numPr>
          <w:ilvl w:val="0"/>
          <w:numId w:val="1"/>
        </w:numPr>
        <w:spacing w:line="360" w:lineRule="auto"/>
      </w:pPr>
      <w:r w:rsidRPr="00AA7004">
        <w:rPr>
          <w:b/>
        </w:rPr>
        <w:t>Controlled variables:</w:t>
      </w:r>
      <w:r>
        <w:t xml:space="preserve"> 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760ED" w:rsidRDefault="009760ED" w:rsidP="009760ED">
      <w:pPr>
        <w:pStyle w:val="ListParagraph"/>
        <w:spacing w:line="360" w:lineRule="auto"/>
        <w:jc w:val="right"/>
        <w:rPr>
          <w:i/>
        </w:rPr>
      </w:pPr>
      <w:r w:rsidRPr="00A71BBD">
        <w:rPr>
          <w:i/>
        </w:rPr>
        <w:t>(3 marks)</w:t>
      </w:r>
    </w:p>
    <w:p w:rsidR="00AF343C" w:rsidRDefault="00AF343C" w:rsidP="00AF343C">
      <w:pPr>
        <w:pStyle w:val="ListParagraph"/>
        <w:spacing w:line="360" w:lineRule="auto"/>
      </w:pPr>
      <w:r>
        <w:t xml:space="preserve">This experiment also has a control group. </w:t>
      </w:r>
    </w:p>
    <w:p w:rsidR="00AF343C" w:rsidRPr="00AA7004" w:rsidRDefault="00AF343C" w:rsidP="00AF343C">
      <w:pPr>
        <w:pStyle w:val="ListParagraph"/>
        <w:numPr>
          <w:ilvl w:val="0"/>
          <w:numId w:val="1"/>
        </w:numPr>
        <w:spacing w:line="360" w:lineRule="auto"/>
        <w:rPr>
          <w:b/>
        </w:rPr>
      </w:pPr>
      <w:r w:rsidRPr="00AA7004">
        <w:rPr>
          <w:b/>
        </w:rPr>
        <w:t xml:space="preserve">Explain what a control group is, and why it is important to include one in this kind of research. </w:t>
      </w:r>
    </w:p>
    <w:p w:rsidR="00AF343C" w:rsidRDefault="00AF343C" w:rsidP="00AF343C">
      <w:pPr>
        <w:spacing w:line="36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E22A8">
        <w:t>________________________________________________________________________________________________________________________________________________________________________________</w:t>
      </w:r>
    </w:p>
    <w:p w:rsidR="00AF343C" w:rsidRDefault="00AF343C" w:rsidP="00AF343C">
      <w:pPr>
        <w:pStyle w:val="ListParagraph"/>
        <w:spacing w:line="360" w:lineRule="auto"/>
        <w:jc w:val="right"/>
        <w:rPr>
          <w:i/>
        </w:rPr>
      </w:pPr>
      <w:r w:rsidRPr="00A71BBD">
        <w:rPr>
          <w:i/>
        </w:rPr>
        <w:t>(3 marks)</w:t>
      </w:r>
    </w:p>
    <w:p w:rsidR="00AE6B71" w:rsidRDefault="00AE6B71" w:rsidP="00016909">
      <w:pPr>
        <w:pStyle w:val="ListParagraph"/>
        <w:spacing w:line="360" w:lineRule="auto"/>
      </w:pPr>
      <w:r>
        <w:t xml:space="preserve">Because this is a practical, and not an investigation, the materials and methods have been written for you. However, you will be marked on how well you adhere to these methods. </w:t>
      </w:r>
    </w:p>
    <w:p w:rsidR="00AA7004" w:rsidRDefault="00AA7004" w:rsidP="00016909">
      <w:pPr>
        <w:pStyle w:val="ListParagraph"/>
        <w:spacing w:line="360" w:lineRule="auto"/>
      </w:pPr>
    </w:p>
    <w:p w:rsidR="00016909" w:rsidRPr="00AA7004" w:rsidRDefault="00AE6B71" w:rsidP="00016909">
      <w:pPr>
        <w:pStyle w:val="ListParagraph"/>
        <w:spacing w:line="360" w:lineRule="auto"/>
        <w:rPr>
          <w:b/>
        </w:rPr>
      </w:pPr>
      <w:r w:rsidRPr="00AA7004">
        <w:rPr>
          <w:b/>
        </w:rPr>
        <w:t>Materials:</w:t>
      </w:r>
    </w:p>
    <w:p w:rsidR="00AA22F9" w:rsidRDefault="00AA22F9" w:rsidP="00FC4A7B">
      <w:pPr>
        <w:pStyle w:val="ListParagraph"/>
        <w:numPr>
          <w:ilvl w:val="0"/>
          <w:numId w:val="2"/>
        </w:numPr>
        <w:spacing w:line="360" w:lineRule="auto"/>
        <w:sectPr w:rsidR="00AA22F9" w:rsidSect="00D50B15">
          <w:pgSz w:w="11906" w:h="16838"/>
          <w:pgMar w:top="720" w:right="720" w:bottom="720" w:left="720" w:header="708" w:footer="708" w:gutter="0"/>
          <w:cols w:space="708"/>
          <w:docGrid w:linePitch="360"/>
        </w:sectPr>
      </w:pPr>
    </w:p>
    <w:p w:rsidR="0084392C" w:rsidRDefault="00FC4A7B" w:rsidP="00FC4A7B">
      <w:pPr>
        <w:pStyle w:val="ListParagraph"/>
        <w:numPr>
          <w:ilvl w:val="0"/>
          <w:numId w:val="2"/>
        </w:numPr>
        <w:spacing w:line="360" w:lineRule="auto"/>
        <w:sectPr w:rsidR="0084392C" w:rsidSect="0084392C">
          <w:type w:val="continuous"/>
          <w:pgSz w:w="11906" w:h="16838"/>
          <w:pgMar w:top="720" w:right="720" w:bottom="720" w:left="720" w:header="708" w:footer="708" w:gutter="0"/>
          <w:cols w:num="2" w:space="708"/>
          <w:docGrid w:linePitch="360"/>
        </w:sectPr>
      </w:pPr>
      <w:r>
        <w:lastRenderedPageBreak/>
        <w:t xml:space="preserve">4 fish tanks that </w:t>
      </w:r>
    </w:p>
    <w:p w:rsidR="00AE6B71" w:rsidRDefault="00FC4A7B" w:rsidP="00FC4A7B">
      <w:pPr>
        <w:pStyle w:val="ListParagraph"/>
        <w:numPr>
          <w:ilvl w:val="0"/>
          <w:numId w:val="2"/>
        </w:numPr>
        <w:spacing w:line="360" w:lineRule="auto"/>
      </w:pPr>
      <w:r>
        <w:lastRenderedPageBreak/>
        <w:t>can regulate temperature</w:t>
      </w:r>
    </w:p>
    <w:p w:rsidR="00657114" w:rsidRDefault="00657114" w:rsidP="00657114">
      <w:pPr>
        <w:pStyle w:val="ListParagraph"/>
        <w:numPr>
          <w:ilvl w:val="0"/>
          <w:numId w:val="2"/>
        </w:numPr>
        <w:spacing w:line="360" w:lineRule="auto"/>
      </w:pPr>
      <w:r>
        <w:t>8  [insert species name] fish</w:t>
      </w:r>
    </w:p>
    <w:p w:rsidR="00657114" w:rsidRDefault="00856EB9" w:rsidP="00657114">
      <w:pPr>
        <w:pStyle w:val="ListParagraph"/>
        <w:numPr>
          <w:ilvl w:val="0"/>
          <w:numId w:val="2"/>
        </w:numPr>
        <w:spacing w:line="360" w:lineRule="auto"/>
      </w:pPr>
      <w:r>
        <w:t>Salt</w:t>
      </w:r>
    </w:p>
    <w:p w:rsidR="00911D49" w:rsidRDefault="00911D49" w:rsidP="00657114">
      <w:pPr>
        <w:pStyle w:val="ListParagraph"/>
        <w:numPr>
          <w:ilvl w:val="0"/>
          <w:numId w:val="2"/>
        </w:numPr>
        <w:spacing w:line="360" w:lineRule="auto"/>
      </w:pPr>
      <w:r>
        <w:lastRenderedPageBreak/>
        <w:t>Salinity Probe</w:t>
      </w:r>
    </w:p>
    <w:p w:rsidR="00856EB9" w:rsidRDefault="00A91115" w:rsidP="00657114">
      <w:pPr>
        <w:pStyle w:val="ListParagraph"/>
        <w:numPr>
          <w:ilvl w:val="0"/>
          <w:numId w:val="2"/>
        </w:numPr>
        <w:spacing w:line="360" w:lineRule="auto"/>
      </w:pPr>
      <w:r>
        <w:t>A large blanket</w:t>
      </w:r>
    </w:p>
    <w:p w:rsidR="00AA22F9" w:rsidRDefault="00AA22F9" w:rsidP="00657114">
      <w:pPr>
        <w:pStyle w:val="ListParagraph"/>
        <w:numPr>
          <w:ilvl w:val="0"/>
          <w:numId w:val="2"/>
        </w:numPr>
        <w:spacing w:line="360" w:lineRule="auto"/>
        <w:sectPr w:rsidR="00AA22F9" w:rsidSect="0084392C">
          <w:type w:val="continuous"/>
          <w:pgSz w:w="11906" w:h="16838"/>
          <w:pgMar w:top="720" w:right="720" w:bottom="720" w:left="720" w:header="708" w:footer="708" w:gutter="0"/>
          <w:cols w:num="2" w:space="708"/>
          <w:docGrid w:linePitch="360"/>
        </w:sectPr>
      </w:pPr>
    </w:p>
    <w:p w:rsidR="0084392C" w:rsidRDefault="0084392C" w:rsidP="0084392C">
      <w:pPr>
        <w:pStyle w:val="ListParagraph"/>
        <w:numPr>
          <w:ilvl w:val="0"/>
          <w:numId w:val="2"/>
        </w:numPr>
        <w:spacing w:line="360" w:lineRule="auto"/>
      </w:pPr>
      <w:r>
        <w:lastRenderedPageBreak/>
        <w:t>Scales</w:t>
      </w:r>
    </w:p>
    <w:p w:rsidR="0084392C" w:rsidRDefault="0084392C" w:rsidP="00657114">
      <w:pPr>
        <w:pStyle w:val="ListParagraph"/>
        <w:numPr>
          <w:ilvl w:val="0"/>
          <w:numId w:val="2"/>
        </w:numPr>
        <w:spacing w:line="360" w:lineRule="auto"/>
      </w:pPr>
      <w:r>
        <w:t>Fishing net</w:t>
      </w:r>
    </w:p>
    <w:p w:rsidR="0084392C" w:rsidRDefault="0084392C" w:rsidP="00657114">
      <w:pPr>
        <w:pStyle w:val="ListParagraph"/>
        <w:numPr>
          <w:ilvl w:val="0"/>
          <w:numId w:val="2"/>
        </w:numPr>
        <w:spacing w:line="360" w:lineRule="auto"/>
      </w:pPr>
      <w:r>
        <w:lastRenderedPageBreak/>
        <w:t>Spare bowl</w:t>
      </w:r>
    </w:p>
    <w:p w:rsidR="0084392C" w:rsidRDefault="0084392C" w:rsidP="0084392C">
      <w:pPr>
        <w:pStyle w:val="ListParagraph"/>
        <w:sectPr w:rsidR="0084392C" w:rsidSect="0084392C">
          <w:type w:val="continuous"/>
          <w:pgSz w:w="11906" w:h="16838"/>
          <w:pgMar w:top="720" w:right="720" w:bottom="720" w:left="720" w:header="708" w:footer="708" w:gutter="0"/>
          <w:cols w:num="2" w:space="708"/>
          <w:docGrid w:linePitch="360"/>
        </w:sectPr>
      </w:pPr>
    </w:p>
    <w:p w:rsidR="0084392C" w:rsidRDefault="0084392C" w:rsidP="0084392C">
      <w:pPr>
        <w:pStyle w:val="ListParagraph"/>
      </w:pPr>
    </w:p>
    <w:p w:rsidR="0084392C" w:rsidRPr="004213A8" w:rsidRDefault="00E9358C" w:rsidP="0084392C">
      <w:pPr>
        <w:spacing w:line="360" w:lineRule="auto"/>
        <w:rPr>
          <w:b/>
        </w:rPr>
      </w:pPr>
      <w:r w:rsidRPr="004213A8">
        <w:rPr>
          <w:b/>
        </w:rPr>
        <w:lastRenderedPageBreak/>
        <w:t xml:space="preserve">Method. </w:t>
      </w:r>
    </w:p>
    <w:p w:rsidR="00E9358C" w:rsidRDefault="00E9358C" w:rsidP="00E9358C">
      <w:pPr>
        <w:pStyle w:val="ListParagraph"/>
        <w:numPr>
          <w:ilvl w:val="0"/>
          <w:numId w:val="3"/>
        </w:numPr>
        <w:spacing w:line="360" w:lineRule="auto"/>
      </w:pPr>
      <w:r>
        <w:t>Place the four fish tanks close to each other in a part of the classroom that receives reasonable light and shade, and fill them with water.</w:t>
      </w:r>
    </w:p>
    <w:p w:rsidR="00CC57D3" w:rsidRDefault="004213A8" w:rsidP="00E9358C">
      <w:pPr>
        <w:pStyle w:val="ListParagraph"/>
        <w:numPr>
          <w:ilvl w:val="0"/>
          <w:numId w:val="3"/>
        </w:numPr>
        <w:spacing w:line="360" w:lineRule="auto"/>
      </w:pPr>
      <w:r>
        <w:t>Following the inst</w:t>
      </w:r>
      <w:r w:rsidR="00D948B0">
        <w:t>ructions of your lab technician</w:t>
      </w:r>
      <w:r>
        <w:t xml:space="preserve">, </w:t>
      </w:r>
      <w:r w:rsidR="00CC57D3">
        <w:t xml:space="preserve">add to each tank the correct availability/concentration of each relevant abiotic factor, ensuring </w:t>
      </w:r>
      <w:r w:rsidR="002B4CBD">
        <w:t>these</w:t>
      </w:r>
      <w:r w:rsidR="00CC57D3">
        <w:t xml:space="preserve"> are appropriately controlled. </w:t>
      </w:r>
    </w:p>
    <w:p w:rsidR="00CC57D3" w:rsidRDefault="00CC57D3" w:rsidP="00E9358C">
      <w:pPr>
        <w:pStyle w:val="ListParagraph"/>
        <w:numPr>
          <w:ilvl w:val="0"/>
          <w:numId w:val="3"/>
        </w:numPr>
        <w:spacing w:line="360" w:lineRule="auto"/>
      </w:pPr>
      <w:r>
        <w:t>One of these tanks will be the control group. Leave it exactly how it is, and add two of the fish.</w:t>
      </w:r>
    </w:p>
    <w:p w:rsidR="00E9358C" w:rsidRDefault="00CC57D3" w:rsidP="00E9358C">
      <w:pPr>
        <w:pStyle w:val="ListParagraph"/>
        <w:numPr>
          <w:ilvl w:val="0"/>
          <w:numId w:val="3"/>
        </w:numPr>
        <w:spacing w:line="360" w:lineRule="auto"/>
      </w:pPr>
      <w:r>
        <w:t>Into one of the remaining three tanks,</w:t>
      </w:r>
      <w:r w:rsidR="002B4CBD">
        <w:t xml:space="preserve"> place the salinity probe and</w:t>
      </w:r>
      <w:r>
        <w:t xml:space="preserve"> add </w:t>
      </w:r>
      <w:r w:rsidR="002B4CBD">
        <w:t>additional salt until the probe reads [insert correct] concentration. Place two fish in this tank.</w:t>
      </w:r>
    </w:p>
    <w:p w:rsidR="00CC57D3" w:rsidRDefault="002B4CBD" w:rsidP="00E9358C">
      <w:pPr>
        <w:pStyle w:val="ListParagraph"/>
        <w:numPr>
          <w:ilvl w:val="0"/>
          <w:numId w:val="3"/>
        </w:numPr>
        <w:spacing w:line="360" w:lineRule="auto"/>
      </w:pPr>
      <w:r>
        <w:t>On one of the remaining two tanks, turn the temperature down to [insert decided temperature]. Place two fish into this tank.</w:t>
      </w:r>
    </w:p>
    <w:p w:rsidR="002B4CBD" w:rsidRDefault="002B4CBD" w:rsidP="00E9358C">
      <w:pPr>
        <w:pStyle w:val="ListParagraph"/>
        <w:numPr>
          <w:ilvl w:val="0"/>
          <w:numId w:val="3"/>
        </w:numPr>
        <w:spacing w:line="360" w:lineRule="auto"/>
      </w:pPr>
      <w:r>
        <w:t>For the final tank, add the two fish and then cover the whole tank with a blanket to reduce the amount of light getting in. Ensure that a small hole has been left uncovered to allow oxygen to enter the tank.</w:t>
      </w:r>
    </w:p>
    <w:p w:rsidR="002B4CBD" w:rsidRDefault="002B4CBD" w:rsidP="00E9358C">
      <w:pPr>
        <w:pStyle w:val="ListParagraph"/>
        <w:numPr>
          <w:ilvl w:val="0"/>
          <w:numId w:val="3"/>
        </w:numPr>
        <w:spacing w:line="360" w:lineRule="auto"/>
      </w:pPr>
      <w:r>
        <w:t>Leave the tanks as they are for the next six weeks. Every lesson, check that your controlled variables are constant.</w:t>
      </w:r>
    </w:p>
    <w:p w:rsidR="002B4CBD" w:rsidRDefault="004927A8" w:rsidP="00E9358C">
      <w:pPr>
        <w:pStyle w:val="ListParagraph"/>
        <w:numPr>
          <w:ilvl w:val="0"/>
          <w:numId w:val="3"/>
        </w:numPr>
        <w:spacing w:line="360" w:lineRule="auto"/>
      </w:pPr>
      <w:r>
        <w:rPr>
          <w:noProof/>
          <w:lang w:val="en-AU" w:eastAsia="en-AU"/>
        </w:rPr>
        <w:drawing>
          <wp:anchor distT="0" distB="0" distL="114300" distR="114300" simplePos="0" relativeHeight="251663360" behindDoc="0" locked="0" layoutInCell="1" allowOverlap="1" wp14:anchorId="13D544D2" wp14:editId="77BDE382">
            <wp:simplePos x="0" y="0"/>
            <wp:positionH relativeFrom="column">
              <wp:posOffset>99060</wp:posOffset>
            </wp:positionH>
            <wp:positionV relativeFrom="paragraph">
              <wp:posOffset>1638300</wp:posOffset>
            </wp:positionV>
            <wp:extent cx="6634480" cy="3731895"/>
            <wp:effectExtent l="76200" t="76200" r="128270" b="135255"/>
            <wp:wrapSquare wrapText="bothSides"/>
            <wp:docPr id="3" name="Picture 3" descr="\\E4182S01sv001.orange.schools.internal\fsE4182S01-StaffFolders$\E4101223\Downloads\How to weigh your f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182S01sv001.orange.schools.internal\fsE4182S01-StaffFolders$\E4101223\Downloads\How to weigh your fis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4480" cy="3731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B4CBD">
        <w:t>One per week, take each fish out of its tank and weigh it. Record this weight, as you will use this data to monitor the fish’s growth.</w:t>
      </w:r>
    </w:p>
    <w:p w:rsidR="00977EBC" w:rsidRPr="00977EBC" w:rsidRDefault="00977EBC" w:rsidP="00977EBC">
      <w:pPr>
        <w:pStyle w:val="ListParagraph"/>
        <w:spacing w:line="360" w:lineRule="auto"/>
        <w:jc w:val="right"/>
        <w:rPr>
          <w:i/>
        </w:rPr>
      </w:pPr>
      <w:r w:rsidRPr="00977EBC">
        <w:rPr>
          <w:i/>
        </w:rPr>
        <w:t>(3 marks)</w:t>
      </w:r>
    </w:p>
    <w:p w:rsidR="009760ED" w:rsidRDefault="004927A8" w:rsidP="004927A8">
      <w:pPr>
        <w:pStyle w:val="ListParagraph"/>
        <w:spacing w:line="360" w:lineRule="auto"/>
        <w:jc w:val="center"/>
      </w:pPr>
      <w:r>
        <w:t>**</w:t>
      </w:r>
      <w:r w:rsidRPr="004927A8">
        <w:rPr>
          <w:b/>
          <w:color w:val="FF0000"/>
        </w:rPr>
        <w:t>THIS IS A VERY ROUGH DRAFT. PLEASE GO THROUGH AND RESEARCH WH</w:t>
      </w:r>
      <w:r w:rsidR="002B789B">
        <w:rPr>
          <w:b/>
          <w:color w:val="FF0000"/>
        </w:rPr>
        <w:t>ETHER THIS WOULD WORK WITH NIKKI</w:t>
      </w:r>
      <w:r w:rsidRPr="004927A8">
        <w:rPr>
          <w:b/>
          <w:color w:val="FF0000"/>
        </w:rPr>
        <w:t>. SHOULD BE OKAY FOR ETHICS THOUGH**</w:t>
      </w:r>
    </w:p>
    <w:p w:rsidR="005A3678" w:rsidRDefault="005A3678"/>
    <w:p w:rsidR="005937B7" w:rsidRDefault="005937B7">
      <w:bookmarkStart w:id="0" w:name="_GoBack"/>
      <w:bookmarkEnd w:id="0"/>
    </w:p>
    <w:p w:rsidR="0087541E" w:rsidRPr="003A7144" w:rsidRDefault="006B5D1C" w:rsidP="003A7144">
      <w:pPr>
        <w:rPr>
          <w:b/>
        </w:rPr>
      </w:pPr>
      <w:proofErr w:type="gramStart"/>
      <w:r w:rsidRPr="006B5D1C">
        <w:rPr>
          <w:b/>
        </w:rPr>
        <w:lastRenderedPageBreak/>
        <w:t>Data Presentation.</w:t>
      </w:r>
      <w:proofErr w:type="gramEnd"/>
    </w:p>
    <w:p w:rsidR="0058135F" w:rsidRDefault="0058135F">
      <w:r>
        <w:t>Title: ___________________________________________________________</w:t>
      </w:r>
      <w:r w:rsidR="003A7144">
        <w:t>_______________________________</w:t>
      </w:r>
    </w:p>
    <w:tbl>
      <w:tblPr>
        <w:tblStyle w:val="TableGrid"/>
        <w:tblW w:w="0" w:type="auto"/>
        <w:tblLook w:val="04A0" w:firstRow="1" w:lastRow="0" w:firstColumn="1" w:lastColumn="0" w:noHBand="0" w:noVBand="1"/>
      </w:tblPr>
      <w:tblGrid>
        <w:gridCol w:w="1545"/>
        <w:gridCol w:w="1826"/>
        <w:gridCol w:w="1826"/>
        <w:gridCol w:w="1826"/>
        <w:gridCol w:w="3514"/>
      </w:tblGrid>
      <w:tr w:rsidR="00256762" w:rsidTr="00256762">
        <w:trPr>
          <w:trHeight w:val="465"/>
        </w:trPr>
        <w:tc>
          <w:tcPr>
            <w:tcW w:w="1545" w:type="dxa"/>
            <w:vMerge w:val="restart"/>
            <w:vAlign w:val="center"/>
          </w:tcPr>
          <w:p w:rsidR="00256762" w:rsidRPr="00D8704A" w:rsidRDefault="00256762" w:rsidP="00256762">
            <w:pPr>
              <w:jc w:val="center"/>
              <w:rPr>
                <w:b/>
                <w:sz w:val="24"/>
              </w:rPr>
            </w:pPr>
            <w:r w:rsidRPr="00D8704A">
              <w:rPr>
                <w:b/>
                <w:sz w:val="24"/>
              </w:rPr>
              <w:t>Week</w:t>
            </w:r>
          </w:p>
        </w:tc>
        <w:tc>
          <w:tcPr>
            <w:tcW w:w="5478" w:type="dxa"/>
            <w:gridSpan w:val="3"/>
          </w:tcPr>
          <w:p w:rsidR="00256762" w:rsidRPr="00D8704A" w:rsidRDefault="00256762" w:rsidP="00D8704A">
            <w:pPr>
              <w:jc w:val="center"/>
              <w:rPr>
                <w:b/>
                <w:sz w:val="24"/>
              </w:rPr>
            </w:pPr>
            <w:r w:rsidRPr="00D8704A">
              <w:rPr>
                <w:b/>
                <w:sz w:val="24"/>
              </w:rPr>
              <w:t>Weight</w:t>
            </w:r>
          </w:p>
        </w:tc>
        <w:tc>
          <w:tcPr>
            <w:tcW w:w="3514" w:type="dxa"/>
            <w:vMerge w:val="restart"/>
            <w:vAlign w:val="center"/>
          </w:tcPr>
          <w:p w:rsidR="00256762" w:rsidRPr="00D8704A" w:rsidRDefault="00256762" w:rsidP="00256762">
            <w:pPr>
              <w:jc w:val="center"/>
              <w:rPr>
                <w:b/>
                <w:sz w:val="24"/>
              </w:rPr>
            </w:pPr>
            <w:r w:rsidRPr="00D8704A">
              <w:rPr>
                <w:b/>
                <w:sz w:val="24"/>
              </w:rPr>
              <w:t>Percentage increase</w:t>
            </w:r>
          </w:p>
        </w:tc>
      </w:tr>
      <w:tr w:rsidR="007D6E93" w:rsidTr="001C1810">
        <w:trPr>
          <w:trHeight w:val="465"/>
        </w:trPr>
        <w:tc>
          <w:tcPr>
            <w:tcW w:w="1545" w:type="dxa"/>
            <w:vMerge/>
          </w:tcPr>
          <w:p w:rsidR="007D6E93" w:rsidRPr="00D8704A" w:rsidRDefault="007D6E93" w:rsidP="00D8704A">
            <w:pPr>
              <w:jc w:val="center"/>
              <w:rPr>
                <w:b/>
                <w:sz w:val="24"/>
              </w:rPr>
            </w:pPr>
          </w:p>
        </w:tc>
        <w:tc>
          <w:tcPr>
            <w:tcW w:w="1826" w:type="dxa"/>
            <w:vAlign w:val="bottom"/>
          </w:tcPr>
          <w:p w:rsidR="007D6E93" w:rsidRPr="00D8704A" w:rsidRDefault="007D6E93" w:rsidP="00772E1D">
            <w:pPr>
              <w:jc w:val="center"/>
              <w:rPr>
                <w:b/>
                <w:sz w:val="24"/>
              </w:rPr>
            </w:pPr>
            <w:r>
              <w:rPr>
                <w:b/>
                <w:sz w:val="24"/>
              </w:rPr>
              <w:t>Trial 1</w:t>
            </w:r>
          </w:p>
        </w:tc>
        <w:tc>
          <w:tcPr>
            <w:tcW w:w="1826" w:type="dxa"/>
            <w:vAlign w:val="bottom"/>
          </w:tcPr>
          <w:p w:rsidR="007D6E93" w:rsidRPr="00D8704A" w:rsidRDefault="007D6E93" w:rsidP="00772E1D">
            <w:pPr>
              <w:jc w:val="center"/>
              <w:rPr>
                <w:b/>
                <w:sz w:val="24"/>
              </w:rPr>
            </w:pPr>
            <w:r>
              <w:rPr>
                <w:b/>
                <w:sz w:val="24"/>
              </w:rPr>
              <w:t>Trial 2</w:t>
            </w:r>
          </w:p>
        </w:tc>
        <w:tc>
          <w:tcPr>
            <w:tcW w:w="1826" w:type="dxa"/>
            <w:vAlign w:val="bottom"/>
          </w:tcPr>
          <w:p w:rsidR="007D6E93" w:rsidRPr="00D8704A" w:rsidRDefault="009F6F36" w:rsidP="00772E1D">
            <w:pPr>
              <w:jc w:val="center"/>
              <w:rPr>
                <w:b/>
                <w:sz w:val="24"/>
              </w:rPr>
            </w:pPr>
            <w:r>
              <w:rPr>
                <w:b/>
                <w:sz w:val="24"/>
              </w:rPr>
              <w:t>Average</w:t>
            </w:r>
          </w:p>
        </w:tc>
        <w:tc>
          <w:tcPr>
            <w:tcW w:w="3514" w:type="dxa"/>
            <w:vMerge/>
          </w:tcPr>
          <w:p w:rsidR="007D6E93" w:rsidRPr="00D8704A" w:rsidRDefault="007D6E93" w:rsidP="00D8704A">
            <w:pPr>
              <w:jc w:val="center"/>
              <w:rPr>
                <w:b/>
                <w:sz w:val="24"/>
              </w:rPr>
            </w:pPr>
          </w:p>
        </w:tc>
      </w:tr>
      <w:tr w:rsidR="00256762" w:rsidTr="001C1810">
        <w:trPr>
          <w:trHeight w:val="485"/>
        </w:trPr>
        <w:tc>
          <w:tcPr>
            <w:tcW w:w="1545" w:type="dxa"/>
          </w:tcPr>
          <w:p w:rsidR="00256762" w:rsidRDefault="00256762" w:rsidP="00D8704A">
            <w:pPr>
              <w:jc w:val="center"/>
            </w:pPr>
            <w:r>
              <w:t>1</w:t>
            </w:r>
          </w:p>
        </w:tc>
        <w:tc>
          <w:tcPr>
            <w:tcW w:w="1826" w:type="dxa"/>
          </w:tcPr>
          <w:p w:rsidR="00256762" w:rsidRDefault="00256762"/>
        </w:tc>
        <w:tc>
          <w:tcPr>
            <w:tcW w:w="1826" w:type="dxa"/>
          </w:tcPr>
          <w:p w:rsidR="00256762" w:rsidRDefault="00256762"/>
        </w:tc>
        <w:tc>
          <w:tcPr>
            <w:tcW w:w="1826" w:type="dxa"/>
          </w:tcPr>
          <w:p w:rsidR="00256762" w:rsidRDefault="00256762"/>
        </w:tc>
        <w:tc>
          <w:tcPr>
            <w:tcW w:w="3514" w:type="dxa"/>
          </w:tcPr>
          <w:p w:rsidR="00256762" w:rsidRDefault="00256762"/>
        </w:tc>
      </w:tr>
      <w:tr w:rsidR="00256762" w:rsidTr="001C1810">
        <w:trPr>
          <w:trHeight w:val="465"/>
        </w:trPr>
        <w:tc>
          <w:tcPr>
            <w:tcW w:w="1545" w:type="dxa"/>
          </w:tcPr>
          <w:p w:rsidR="00256762" w:rsidRDefault="00256762" w:rsidP="00D8704A">
            <w:pPr>
              <w:jc w:val="center"/>
            </w:pPr>
            <w:r>
              <w:t>2</w:t>
            </w:r>
          </w:p>
        </w:tc>
        <w:tc>
          <w:tcPr>
            <w:tcW w:w="1826" w:type="dxa"/>
          </w:tcPr>
          <w:p w:rsidR="00256762" w:rsidRDefault="00256762"/>
        </w:tc>
        <w:tc>
          <w:tcPr>
            <w:tcW w:w="1826" w:type="dxa"/>
          </w:tcPr>
          <w:p w:rsidR="00256762" w:rsidRDefault="00256762"/>
        </w:tc>
        <w:tc>
          <w:tcPr>
            <w:tcW w:w="1826" w:type="dxa"/>
          </w:tcPr>
          <w:p w:rsidR="00256762" w:rsidRDefault="00256762"/>
        </w:tc>
        <w:tc>
          <w:tcPr>
            <w:tcW w:w="3514" w:type="dxa"/>
          </w:tcPr>
          <w:p w:rsidR="00256762" w:rsidRDefault="00256762"/>
        </w:tc>
      </w:tr>
      <w:tr w:rsidR="00256762" w:rsidTr="001C1810">
        <w:trPr>
          <w:trHeight w:val="485"/>
        </w:trPr>
        <w:tc>
          <w:tcPr>
            <w:tcW w:w="1545" w:type="dxa"/>
          </w:tcPr>
          <w:p w:rsidR="00256762" w:rsidRDefault="00256762" w:rsidP="00D8704A">
            <w:pPr>
              <w:jc w:val="center"/>
            </w:pPr>
            <w:r>
              <w:t>3</w:t>
            </w:r>
          </w:p>
        </w:tc>
        <w:tc>
          <w:tcPr>
            <w:tcW w:w="1826" w:type="dxa"/>
          </w:tcPr>
          <w:p w:rsidR="00256762" w:rsidRDefault="00256762"/>
        </w:tc>
        <w:tc>
          <w:tcPr>
            <w:tcW w:w="1826" w:type="dxa"/>
          </w:tcPr>
          <w:p w:rsidR="00256762" w:rsidRDefault="00256762"/>
        </w:tc>
        <w:tc>
          <w:tcPr>
            <w:tcW w:w="1826" w:type="dxa"/>
          </w:tcPr>
          <w:p w:rsidR="00256762" w:rsidRDefault="00256762"/>
        </w:tc>
        <w:tc>
          <w:tcPr>
            <w:tcW w:w="3514" w:type="dxa"/>
          </w:tcPr>
          <w:p w:rsidR="00256762" w:rsidRDefault="00256762"/>
        </w:tc>
      </w:tr>
      <w:tr w:rsidR="00256762" w:rsidTr="001C1810">
        <w:trPr>
          <w:trHeight w:val="485"/>
        </w:trPr>
        <w:tc>
          <w:tcPr>
            <w:tcW w:w="1545" w:type="dxa"/>
          </w:tcPr>
          <w:p w:rsidR="00256762" w:rsidRDefault="00256762" w:rsidP="00D8704A">
            <w:pPr>
              <w:jc w:val="center"/>
            </w:pPr>
            <w:r>
              <w:t>4</w:t>
            </w:r>
          </w:p>
        </w:tc>
        <w:tc>
          <w:tcPr>
            <w:tcW w:w="1826" w:type="dxa"/>
          </w:tcPr>
          <w:p w:rsidR="00256762" w:rsidRDefault="00256762"/>
        </w:tc>
        <w:tc>
          <w:tcPr>
            <w:tcW w:w="1826" w:type="dxa"/>
          </w:tcPr>
          <w:p w:rsidR="00256762" w:rsidRDefault="00256762"/>
        </w:tc>
        <w:tc>
          <w:tcPr>
            <w:tcW w:w="1826" w:type="dxa"/>
          </w:tcPr>
          <w:p w:rsidR="00256762" w:rsidRDefault="00256762"/>
        </w:tc>
        <w:tc>
          <w:tcPr>
            <w:tcW w:w="3514" w:type="dxa"/>
          </w:tcPr>
          <w:p w:rsidR="00256762" w:rsidRDefault="00256762"/>
        </w:tc>
      </w:tr>
      <w:tr w:rsidR="00256762" w:rsidTr="001C1810">
        <w:trPr>
          <w:trHeight w:val="465"/>
        </w:trPr>
        <w:tc>
          <w:tcPr>
            <w:tcW w:w="1545" w:type="dxa"/>
          </w:tcPr>
          <w:p w:rsidR="00256762" w:rsidRDefault="00256762" w:rsidP="00D8704A">
            <w:pPr>
              <w:jc w:val="center"/>
            </w:pPr>
            <w:r>
              <w:t>5</w:t>
            </w:r>
          </w:p>
        </w:tc>
        <w:tc>
          <w:tcPr>
            <w:tcW w:w="1826" w:type="dxa"/>
          </w:tcPr>
          <w:p w:rsidR="00256762" w:rsidRDefault="00256762"/>
        </w:tc>
        <w:tc>
          <w:tcPr>
            <w:tcW w:w="1826" w:type="dxa"/>
          </w:tcPr>
          <w:p w:rsidR="00256762" w:rsidRDefault="00256762"/>
        </w:tc>
        <w:tc>
          <w:tcPr>
            <w:tcW w:w="1826" w:type="dxa"/>
          </w:tcPr>
          <w:p w:rsidR="00256762" w:rsidRDefault="00256762"/>
        </w:tc>
        <w:tc>
          <w:tcPr>
            <w:tcW w:w="3514" w:type="dxa"/>
          </w:tcPr>
          <w:p w:rsidR="00256762" w:rsidRDefault="00256762"/>
        </w:tc>
      </w:tr>
      <w:tr w:rsidR="00256762" w:rsidTr="001C1810">
        <w:trPr>
          <w:trHeight w:val="485"/>
        </w:trPr>
        <w:tc>
          <w:tcPr>
            <w:tcW w:w="1545" w:type="dxa"/>
          </w:tcPr>
          <w:p w:rsidR="00256762" w:rsidRDefault="00256762" w:rsidP="00D8704A">
            <w:pPr>
              <w:jc w:val="center"/>
            </w:pPr>
            <w:r>
              <w:t>6</w:t>
            </w:r>
          </w:p>
        </w:tc>
        <w:tc>
          <w:tcPr>
            <w:tcW w:w="1826" w:type="dxa"/>
          </w:tcPr>
          <w:p w:rsidR="00256762" w:rsidRDefault="00256762"/>
        </w:tc>
        <w:tc>
          <w:tcPr>
            <w:tcW w:w="1826" w:type="dxa"/>
          </w:tcPr>
          <w:p w:rsidR="00256762" w:rsidRDefault="00256762"/>
        </w:tc>
        <w:tc>
          <w:tcPr>
            <w:tcW w:w="1826" w:type="dxa"/>
          </w:tcPr>
          <w:p w:rsidR="00256762" w:rsidRDefault="00256762"/>
        </w:tc>
        <w:tc>
          <w:tcPr>
            <w:tcW w:w="3514" w:type="dxa"/>
          </w:tcPr>
          <w:p w:rsidR="00256762" w:rsidRDefault="00256762"/>
        </w:tc>
      </w:tr>
    </w:tbl>
    <w:p w:rsidR="0058135F" w:rsidRPr="003A7144" w:rsidRDefault="009D4E4C" w:rsidP="000634A7">
      <w:pPr>
        <w:jc w:val="right"/>
        <w:rPr>
          <w:i/>
        </w:rPr>
      </w:pPr>
      <w:r>
        <w:rPr>
          <w:i/>
        </w:rPr>
        <w:t>(3</w:t>
      </w:r>
      <w:r w:rsidR="001B3A41" w:rsidRPr="001B3A41">
        <w:rPr>
          <w:i/>
        </w:rPr>
        <w:t xml:space="preserve"> marks)</w:t>
      </w:r>
    </w:p>
    <w:p w:rsidR="003A7144" w:rsidRDefault="003A7144" w:rsidP="003A7144">
      <w:r>
        <w:t>Title: __________________________________________________________________________________________</w:t>
      </w:r>
    </w:p>
    <w:tbl>
      <w:tblPr>
        <w:tblStyle w:val="TableGrid"/>
        <w:tblW w:w="0" w:type="auto"/>
        <w:tblLook w:val="04A0" w:firstRow="1" w:lastRow="0" w:firstColumn="1" w:lastColumn="0" w:noHBand="0" w:noVBand="1"/>
      </w:tblPr>
      <w:tblGrid>
        <w:gridCol w:w="1545"/>
        <w:gridCol w:w="1826"/>
        <w:gridCol w:w="1826"/>
        <w:gridCol w:w="1826"/>
        <w:gridCol w:w="3514"/>
      </w:tblGrid>
      <w:tr w:rsidR="003A7144" w:rsidTr="001C1810">
        <w:trPr>
          <w:trHeight w:val="465"/>
        </w:trPr>
        <w:tc>
          <w:tcPr>
            <w:tcW w:w="1545" w:type="dxa"/>
            <w:vMerge w:val="restart"/>
            <w:vAlign w:val="center"/>
          </w:tcPr>
          <w:p w:rsidR="003A7144" w:rsidRPr="00D8704A" w:rsidRDefault="003A7144" w:rsidP="001C1810">
            <w:pPr>
              <w:jc w:val="center"/>
              <w:rPr>
                <w:b/>
                <w:sz w:val="24"/>
              </w:rPr>
            </w:pPr>
            <w:r w:rsidRPr="00D8704A">
              <w:rPr>
                <w:b/>
                <w:sz w:val="24"/>
              </w:rPr>
              <w:t>Week</w:t>
            </w:r>
          </w:p>
        </w:tc>
        <w:tc>
          <w:tcPr>
            <w:tcW w:w="5478" w:type="dxa"/>
            <w:gridSpan w:val="3"/>
          </w:tcPr>
          <w:p w:rsidR="003A7144" w:rsidRPr="00D8704A" w:rsidRDefault="003A7144" w:rsidP="001C1810">
            <w:pPr>
              <w:jc w:val="center"/>
              <w:rPr>
                <w:b/>
                <w:sz w:val="24"/>
              </w:rPr>
            </w:pPr>
            <w:r w:rsidRPr="00D8704A">
              <w:rPr>
                <w:b/>
                <w:sz w:val="24"/>
              </w:rPr>
              <w:t>Weight</w:t>
            </w:r>
          </w:p>
        </w:tc>
        <w:tc>
          <w:tcPr>
            <w:tcW w:w="3514" w:type="dxa"/>
            <w:vMerge w:val="restart"/>
            <w:vAlign w:val="center"/>
          </w:tcPr>
          <w:p w:rsidR="003A7144" w:rsidRPr="00D8704A" w:rsidRDefault="003A7144" w:rsidP="001C1810">
            <w:pPr>
              <w:jc w:val="center"/>
              <w:rPr>
                <w:b/>
                <w:sz w:val="24"/>
              </w:rPr>
            </w:pPr>
            <w:r w:rsidRPr="00D8704A">
              <w:rPr>
                <w:b/>
                <w:sz w:val="24"/>
              </w:rPr>
              <w:t>Percentage increase</w:t>
            </w:r>
          </w:p>
        </w:tc>
      </w:tr>
      <w:tr w:rsidR="003A7144" w:rsidTr="001C1810">
        <w:trPr>
          <w:trHeight w:val="465"/>
        </w:trPr>
        <w:tc>
          <w:tcPr>
            <w:tcW w:w="1545" w:type="dxa"/>
            <w:vMerge/>
          </w:tcPr>
          <w:p w:rsidR="003A7144" w:rsidRPr="00D8704A" w:rsidRDefault="003A7144" w:rsidP="001C1810">
            <w:pPr>
              <w:jc w:val="center"/>
              <w:rPr>
                <w:b/>
                <w:sz w:val="24"/>
              </w:rPr>
            </w:pPr>
          </w:p>
        </w:tc>
        <w:tc>
          <w:tcPr>
            <w:tcW w:w="1826" w:type="dxa"/>
            <w:vAlign w:val="bottom"/>
          </w:tcPr>
          <w:p w:rsidR="003A7144" w:rsidRPr="00D8704A" w:rsidRDefault="003A7144" w:rsidP="001C1810">
            <w:pPr>
              <w:jc w:val="center"/>
              <w:rPr>
                <w:b/>
                <w:sz w:val="24"/>
              </w:rPr>
            </w:pPr>
            <w:r>
              <w:rPr>
                <w:b/>
                <w:sz w:val="24"/>
              </w:rPr>
              <w:t>Trial 1</w:t>
            </w:r>
          </w:p>
        </w:tc>
        <w:tc>
          <w:tcPr>
            <w:tcW w:w="1826" w:type="dxa"/>
            <w:vAlign w:val="bottom"/>
          </w:tcPr>
          <w:p w:rsidR="003A7144" w:rsidRPr="00D8704A" w:rsidRDefault="003A7144" w:rsidP="001C1810">
            <w:pPr>
              <w:jc w:val="center"/>
              <w:rPr>
                <w:b/>
                <w:sz w:val="24"/>
              </w:rPr>
            </w:pPr>
            <w:r>
              <w:rPr>
                <w:b/>
                <w:sz w:val="24"/>
              </w:rPr>
              <w:t>Trial 2</w:t>
            </w:r>
          </w:p>
        </w:tc>
        <w:tc>
          <w:tcPr>
            <w:tcW w:w="1826" w:type="dxa"/>
            <w:vAlign w:val="bottom"/>
          </w:tcPr>
          <w:p w:rsidR="003A7144" w:rsidRPr="00D8704A" w:rsidRDefault="003A7144" w:rsidP="001C1810">
            <w:pPr>
              <w:jc w:val="center"/>
              <w:rPr>
                <w:b/>
                <w:sz w:val="24"/>
              </w:rPr>
            </w:pPr>
            <w:r>
              <w:rPr>
                <w:b/>
                <w:sz w:val="24"/>
              </w:rPr>
              <w:t>Average</w:t>
            </w:r>
          </w:p>
        </w:tc>
        <w:tc>
          <w:tcPr>
            <w:tcW w:w="3514" w:type="dxa"/>
            <w:vMerge/>
          </w:tcPr>
          <w:p w:rsidR="003A7144" w:rsidRPr="00D8704A" w:rsidRDefault="003A7144" w:rsidP="001C1810">
            <w:pPr>
              <w:jc w:val="center"/>
              <w:rPr>
                <w:b/>
                <w:sz w:val="24"/>
              </w:rPr>
            </w:pPr>
          </w:p>
        </w:tc>
      </w:tr>
      <w:tr w:rsidR="003A7144" w:rsidTr="001C1810">
        <w:trPr>
          <w:trHeight w:val="485"/>
        </w:trPr>
        <w:tc>
          <w:tcPr>
            <w:tcW w:w="1545" w:type="dxa"/>
          </w:tcPr>
          <w:p w:rsidR="003A7144" w:rsidRDefault="003A7144" w:rsidP="001C1810">
            <w:pPr>
              <w:jc w:val="center"/>
            </w:pPr>
            <w:r>
              <w:t>1</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r w:rsidR="003A7144" w:rsidTr="001C1810">
        <w:trPr>
          <w:trHeight w:val="465"/>
        </w:trPr>
        <w:tc>
          <w:tcPr>
            <w:tcW w:w="1545" w:type="dxa"/>
          </w:tcPr>
          <w:p w:rsidR="003A7144" w:rsidRDefault="003A7144" w:rsidP="001C1810">
            <w:pPr>
              <w:jc w:val="center"/>
            </w:pPr>
            <w:r>
              <w:t>2</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r w:rsidR="003A7144" w:rsidTr="001C1810">
        <w:trPr>
          <w:trHeight w:val="485"/>
        </w:trPr>
        <w:tc>
          <w:tcPr>
            <w:tcW w:w="1545" w:type="dxa"/>
          </w:tcPr>
          <w:p w:rsidR="003A7144" w:rsidRDefault="003A7144" w:rsidP="001C1810">
            <w:pPr>
              <w:jc w:val="center"/>
            </w:pPr>
            <w:r>
              <w:t>3</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r w:rsidR="003A7144" w:rsidTr="001C1810">
        <w:trPr>
          <w:trHeight w:val="485"/>
        </w:trPr>
        <w:tc>
          <w:tcPr>
            <w:tcW w:w="1545" w:type="dxa"/>
          </w:tcPr>
          <w:p w:rsidR="003A7144" w:rsidRDefault="003A7144" w:rsidP="001C1810">
            <w:pPr>
              <w:jc w:val="center"/>
            </w:pPr>
            <w:r>
              <w:t>4</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r w:rsidR="003A7144" w:rsidTr="001C1810">
        <w:trPr>
          <w:trHeight w:val="465"/>
        </w:trPr>
        <w:tc>
          <w:tcPr>
            <w:tcW w:w="1545" w:type="dxa"/>
          </w:tcPr>
          <w:p w:rsidR="003A7144" w:rsidRDefault="003A7144" w:rsidP="001C1810">
            <w:pPr>
              <w:jc w:val="center"/>
            </w:pPr>
            <w:r>
              <w:t>5</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r w:rsidR="003A7144" w:rsidTr="001C1810">
        <w:trPr>
          <w:trHeight w:val="485"/>
        </w:trPr>
        <w:tc>
          <w:tcPr>
            <w:tcW w:w="1545" w:type="dxa"/>
          </w:tcPr>
          <w:p w:rsidR="003A7144" w:rsidRDefault="003A7144" w:rsidP="001C1810">
            <w:pPr>
              <w:jc w:val="center"/>
            </w:pPr>
            <w:r>
              <w:t>6</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bl>
    <w:p w:rsidR="003A7144" w:rsidRPr="001B3A41" w:rsidRDefault="009D4E4C" w:rsidP="000634A7">
      <w:pPr>
        <w:jc w:val="right"/>
        <w:rPr>
          <w:i/>
        </w:rPr>
      </w:pPr>
      <w:r>
        <w:rPr>
          <w:i/>
        </w:rPr>
        <w:t>(3</w:t>
      </w:r>
      <w:r w:rsidR="003A7144" w:rsidRPr="001B3A41">
        <w:rPr>
          <w:i/>
        </w:rPr>
        <w:t xml:space="preserve"> marks)</w:t>
      </w:r>
    </w:p>
    <w:p w:rsidR="003A7144" w:rsidRDefault="003A7144" w:rsidP="003A7144">
      <w:r>
        <w:t>Title: __________________________________________________________________________________________</w:t>
      </w:r>
    </w:p>
    <w:tbl>
      <w:tblPr>
        <w:tblStyle w:val="TableGrid"/>
        <w:tblW w:w="0" w:type="auto"/>
        <w:tblLook w:val="04A0" w:firstRow="1" w:lastRow="0" w:firstColumn="1" w:lastColumn="0" w:noHBand="0" w:noVBand="1"/>
      </w:tblPr>
      <w:tblGrid>
        <w:gridCol w:w="1545"/>
        <w:gridCol w:w="1826"/>
        <w:gridCol w:w="1826"/>
        <w:gridCol w:w="1826"/>
        <w:gridCol w:w="3514"/>
      </w:tblGrid>
      <w:tr w:rsidR="003A7144" w:rsidTr="001C1810">
        <w:trPr>
          <w:trHeight w:val="465"/>
        </w:trPr>
        <w:tc>
          <w:tcPr>
            <w:tcW w:w="1545" w:type="dxa"/>
            <w:vMerge w:val="restart"/>
            <w:vAlign w:val="center"/>
          </w:tcPr>
          <w:p w:rsidR="003A7144" w:rsidRPr="00D8704A" w:rsidRDefault="003A7144" w:rsidP="001C1810">
            <w:pPr>
              <w:jc w:val="center"/>
              <w:rPr>
                <w:b/>
                <w:sz w:val="24"/>
              </w:rPr>
            </w:pPr>
            <w:r w:rsidRPr="00D8704A">
              <w:rPr>
                <w:b/>
                <w:sz w:val="24"/>
              </w:rPr>
              <w:t>Week</w:t>
            </w:r>
          </w:p>
        </w:tc>
        <w:tc>
          <w:tcPr>
            <w:tcW w:w="5478" w:type="dxa"/>
            <w:gridSpan w:val="3"/>
          </w:tcPr>
          <w:p w:rsidR="003A7144" w:rsidRPr="00D8704A" w:rsidRDefault="003A7144" w:rsidP="001C1810">
            <w:pPr>
              <w:jc w:val="center"/>
              <w:rPr>
                <w:b/>
                <w:sz w:val="24"/>
              </w:rPr>
            </w:pPr>
            <w:r w:rsidRPr="00D8704A">
              <w:rPr>
                <w:b/>
                <w:sz w:val="24"/>
              </w:rPr>
              <w:t>Weight</w:t>
            </w:r>
          </w:p>
        </w:tc>
        <w:tc>
          <w:tcPr>
            <w:tcW w:w="3514" w:type="dxa"/>
            <w:vMerge w:val="restart"/>
            <w:vAlign w:val="center"/>
          </w:tcPr>
          <w:p w:rsidR="003A7144" w:rsidRPr="00D8704A" w:rsidRDefault="003A7144" w:rsidP="001C1810">
            <w:pPr>
              <w:jc w:val="center"/>
              <w:rPr>
                <w:b/>
                <w:sz w:val="24"/>
              </w:rPr>
            </w:pPr>
            <w:r w:rsidRPr="00D8704A">
              <w:rPr>
                <w:b/>
                <w:sz w:val="24"/>
              </w:rPr>
              <w:t>Percentage increase</w:t>
            </w:r>
          </w:p>
        </w:tc>
      </w:tr>
      <w:tr w:rsidR="003A7144" w:rsidTr="001C1810">
        <w:trPr>
          <w:trHeight w:val="465"/>
        </w:trPr>
        <w:tc>
          <w:tcPr>
            <w:tcW w:w="1545" w:type="dxa"/>
            <w:vMerge/>
          </w:tcPr>
          <w:p w:rsidR="003A7144" w:rsidRPr="00D8704A" w:rsidRDefault="003A7144" w:rsidP="001C1810">
            <w:pPr>
              <w:jc w:val="center"/>
              <w:rPr>
                <w:b/>
                <w:sz w:val="24"/>
              </w:rPr>
            </w:pPr>
          </w:p>
        </w:tc>
        <w:tc>
          <w:tcPr>
            <w:tcW w:w="1826" w:type="dxa"/>
            <w:vAlign w:val="bottom"/>
          </w:tcPr>
          <w:p w:rsidR="003A7144" w:rsidRPr="00D8704A" w:rsidRDefault="003A7144" w:rsidP="001C1810">
            <w:pPr>
              <w:jc w:val="center"/>
              <w:rPr>
                <w:b/>
                <w:sz w:val="24"/>
              </w:rPr>
            </w:pPr>
            <w:r>
              <w:rPr>
                <w:b/>
                <w:sz w:val="24"/>
              </w:rPr>
              <w:t>Trial 1</w:t>
            </w:r>
          </w:p>
        </w:tc>
        <w:tc>
          <w:tcPr>
            <w:tcW w:w="1826" w:type="dxa"/>
            <w:vAlign w:val="bottom"/>
          </w:tcPr>
          <w:p w:rsidR="003A7144" w:rsidRPr="00D8704A" w:rsidRDefault="003A7144" w:rsidP="001C1810">
            <w:pPr>
              <w:jc w:val="center"/>
              <w:rPr>
                <w:b/>
                <w:sz w:val="24"/>
              </w:rPr>
            </w:pPr>
            <w:r>
              <w:rPr>
                <w:b/>
                <w:sz w:val="24"/>
              </w:rPr>
              <w:t>Trial 2</w:t>
            </w:r>
          </w:p>
        </w:tc>
        <w:tc>
          <w:tcPr>
            <w:tcW w:w="1826" w:type="dxa"/>
            <w:vAlign w:val="bottom"/>
          </w:tcPr>
          <w:p w:rsidR="003A7144" w:rsidRPr="00D8704A" w:rsidRDefault="003A7144" w:rsidP="001C1810">
            <w:pPr>
              <w:jc w:val="center"/>
              <w:rPr>
                <w:b/>
                <w:sz w:val="24"/>
              </w:rPr>
            </w:pPr>
            <w:r>
              <w:rPr>
                <w:b/>
                <w:sz w:val="24"/>
              </w:rPr>
              <w:t>Average</w:t>
            </w:r>
          </w:p>
        </w:tc>
        <w:tc>
          <w:tcPr>
            <w:tcW w:w="3514" w:type="dxa"/>
            <w:vMerge/>
          </w:tcPr>
          <w:p w:rsidR="003A7144" w:rsidRPr="00D8704A" w:rsidRDefault="003A7144" w:rsidP="001C1810">
            <w:pPr>
              <w:jc w:val="center"/>
              <w:rPr>
                <w:b/>
                <w:sz w:val="24"/>
              </w:rPr>
            </w:pPr>
          </w:p>
        </w:tc>
      </w:tr>
      <w:tr w:rsidR="003A7144" w:rsidTr="001C1810">
        <w:trPr>
          <w:trHeight w:val="485"/>
        </w:trPr>
        <w:tc>
          <w:tcPr>
            <w:tcW w:w="1545" w:type="dxa"/>
          </w:tcPr>
          <w:p w:rsidR="003A7144" w:rsidRDefault="003A7144" w:rsidP="001C1810">
            <w:pPr>
              <w:jc w:val="center"/>
            </w:pPr>
            <w:r>
              <w:t>1</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r w:rsidR="003A7144" w:rsidTr="001C1810">
        <w:trPr>
          <w:trHeight w:val="465"/>
        </w:trPr>
        <w:tc>
          <w:tcPr>
            <w:tcW w:w="1545" w:type="dxa"/>
          </w:tcPr>
          <w:p w:rsidR="003A7144" w:rsidRDefault="003A7144" w:rsidP="001C1810">
            <w:pPr>
              <w:jc w:val="center"/>
            </w:pPr>
            <w:r>
              <w:t>2</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r w:rsidR="003A7144" w:rsidTr="001C1810">
        <w:trPr>
          <w:trHeight w:val="485"/>
        </w:trPr>
        <w:tc>
          <w:tcPr>
            <w:tcW w:w="1545" w:type="dxa"/>
          </w:tcPr>
          <w:p w:rsidR="003A7144" w:rsidRDefault="003A7144" w:rsidP="001C1810">
            <w:pPr>
              <w:jc w:val="center"/>
            </w:pPr>
            <w:r>
              <w:t>3</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r w:rsidR="003A7144" w:rsidTr="001C1810">
        <w:trPr>
          <w:trHeight w:val="485"/>
        </w:trPr>
        <w:tc>
          <w:tcPr>
            <w:tcW w:w="1545" w:type="dxa"/>
          </w:tcPr>
          <w:p w:rsidR="003A7144" w:rsidRDefault="003A7144" w:rsidP="001C1810">
            <w:pPr>
              <w:jc w:val="center"/>
            </w:pPr>
            <w:r>
              <w:t>4</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r w:rsidR="003A7144" w:rsidTr="001C1810">
        <w:trPr>
          <w:trHeight w:val="465"/>
        </w:trPr>
        <w:tc>
          <w:tcPr>
            <w:tcW w:w="1545" w:type="dxa"/>
          </w:tcPr>
          <w:p w:rsidR="003A7144" w:rsidRDefault="003A7144" w:rsidP="001C1810">
            <w:pPr>
              <w:jc w:val="center"/>
            </w:pPr>
            <w:r>
              <w:t>5</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r w:rsidR="003A7144" w:rsidTr="001C1810">
        <w:trPr>
          <w:trHeight w:val="485"/>
        </w:trPr>
        <w:tc>
          <w:tcPr>
            <w:tcW w:w="1545" w:type="dxa"/>
          </w:tcPr>
          <w:p w:rsidR="003A7144" w:rsidRDefault="003A7144" w:rsidP="001C1810">
            <w:pPr>
              <w:jc w:val="center"/>
            </w:pPr>
            <w:r>
              <w:t>6</w:t>
            </w:r>
          </w:p>
        </w:tc>
        <w:tc>
          <w:tcPr>
            <w:tcW w:w="1826" w:type="dxa"/>
          </w:tcPr>
          <w:p w:rsidR="003A7144" w:rsidRDefault="003A7144" w:rsidP="001C1810"/>
        </w:tc>
        <w:tc>
          <w:tcPr>
            <w:tcW w:w="1826" w:type="dxa"/>
          </w:tcPr>
          <w:p w:rsidR="003A7144" w:rsidRDefault="003A7144" w:rsidP="001C1810"/>
        </w:tc>
        <w:tc>
          <w:tcPr>
            <w:tcW w:w="1826" w:type="dxa"/>
          </w:tcPr>
          <w:p w:rsidR="003A7144" w:rsidRDefault="003A7144" w:rsidP="001C1810"/>
        </w:tc>
        <w:tc>
          <w:tcPr>
            <w:tcW w:w="3514" w:type="dxa"/>
          </w:tcPr>
          <w:p w:rsidR="003A7144" w:rsidRDefault="003A7144" w:rsidP="001C1810"/>
        </w:tc>
      </w:tr>
    </w:tbl>
    <w:p w:rsidR="0058135F" w:rsidRPr="00EA4584" w:rsidRDefault="009D4E4C" w:rsidP="00EA4584">
      <w:pPr>
        <w:jc w:val="right"/>
        <w:rPr>
          <w:i/>
        </w:rPr>
      </w:pPr>
      <w:r>
        <w:rPr>
          <w:i/>
        </w:rPr>
        <w:t>(3</w:t>
      </w:r>
      <w:r w:rsidR="003A7144" w:rsidRPr="001B3A41">
        <w:rPr>
          <w:i/>
        </w:rPr>
        <w:t xml:space="preserve"> marks)</w:t>
      </w:r>
    </w:p>
    <w:p w:rsidR="0058135F" w:rsidRDefault="0058135F"/>
    <w:p w:rsidR="0058135F" w:rsidRDefault="0058135F" w:rsidP="006B5D1C">
      <w:pPr>
        <w:jc w:val="center"/>
      </w:pPr>
      <w:proofErr w:type="gramStart"/>
      <w:r>
        <w:lastRenderedPageBreak/>
        <w:t>Graph.</w:t>
      </w:r>
      <w:proofErr w:type="gramEnd"/>
    </w:p>
    <w:p w:rsidR="0058135F" w:rsidRDefault="0058135F" w:rsidP="0058135F">
      <w:r>
        <w:t>Title: __________________________________________________________________________________________</w:t>
      </w:r>
    </w:p>
    <w:p w:rsidR="0058135F" w:rsidRDefault="0070375A" w:rsidP="0070375A">
      <w:pPr>
        <w:jc w:val="right"/>
        <w:rPr>
          <w:i/>
        </w:rPr>
      </w:pPr>
      <w:r>
        <w:rPr>
          <w:noProof/>
          <w:lang w:val="en-AU" w:eastAsia="en-AU"/>
        </w:rPr>
        <w:drawing>
          <wp:anchor distT="0" distB="0" distL="114300" distR="114300" simplePos="0" relativeHeight="251662336" behindDoc="0" locked="0" layoutInCell="1" allowOverlap="1" wp14:anchorId="5991E950" wp14:editId="4DB08E42">
            <wp:simplePos x="0" y="0"/>
            <wp:positionH relativeFrom="column">
              <wp:posOffset>-278130</wp:posOffset>
            </wp:positionH>
            <wp:positionV relativeFrom="paragraph">
              <wp:posOffset>149860</wp:posOffset>
            </wp:positionV>
            <wp:extent cx="6646545" cy="4981575"/>
            <wp:effectExtent l="0" t="0" r="1905" b="9525"/>
            <wp:wrapSquare wrapText="bothSides"/>
            <wp:docPr id="4" name="Picture 4" descr="Untitled 1:Users:owner1:Downloads:Blank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owner1:Downloads:BlankGrap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498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A4584" w:rsidRPr="00EA4584">
        <w:rPr>
          <w:i/>
        </w:rPr>
        <w:t>(5 marks)</w:t>
      </w:r>
    </w:p>
    <w:p w:rsidR="00D97D8F" w:rsidRDefault="00D97D8F" w:rsidP="0070375A">
      <w:pPr>
        <w:jc w:val="center"/>
        <w:rPr>
          <w:b/>
        </w:rPr>
      </w:pPr>
    </w:p>
    <w:p w:rsidR="00D97D8F" w:rsidRDefault="00D97D8F" w:rsidP="0070375A">
      <w:pPr>
        <w:jc w:val="center"/>
        <w:rPr>
          <w:b/>
        </w:rPr>
      </w:pPr>
    </w:p>
    <w:p w:rsidR="00D97D8F" w:rsidRDefault="00D97D8F" w:rsidP="0070375A">
      <w:pPr>
        <w:jc w:val="center"/>
        <w:rPr>
          <w:b/>
        </w:rPr>
      </w:pPr>
    </w:p>
    <w:p w:rsidR="00D97D8F" w:rsidRDefault="00D97D8F" w:rsidP="0070375A">
      <w:pPr>
        <w:jc w:val="center"/>
        <w:rPr>
          <w:b/>
        </w:rPr>
      </w:pPr>
    </w:p>
    <w:p w:rsidR="00D97D8F" w:rsidRDefault="00D97D8F" w:rsidP="0070375A">
      <w:pPr>
        <w:jc w:val="center"/>
        <w:rPr>
          <w:b/>
        </w:rPr>
      </w:pPr>
    </w:p>
    <w:p w:rsidR="00D97D8F" w:rsidRDefault="00D97D8F" w:rsidP="0070375A">
      <w:pPr>
        <w:jc w:val="center"/>
        <w:rPr>
          <w:b/>
        </w:rPr>
      </w:pPr>
    </w:p>
    <w:p w:rsidR="00D97D8F" w:rsidRDefault="00D97D8F" w:rsidP="0070375A">
      <w:pPr>
        <w:jc w:val="center"/>
        <w:rPr>
          <w:b/>
        </w:rPr>
      </w:pPr>
    </w:p>
    <w:p w:rsidR="00D97D8F" w:rsidRDefault="00D97D8F" w:rsidP="0070375A">
      <w:pPr>
        <w:jc w:val="center"/>
        <w:rPr>
          <w:b/>
        </w:rPr>
      </w:pPr>
    </w:p>
    <w:p w:rsidR="00D97D8F" w:rsidRDefault="00D97D8F" w:rsidP="0070375A">
      <w:pPr>
        <w:jc w:val="center"/>
        <w:rPr>
          <w:b/>
        </w:rPr>
      </w:pPr>
    </w:p>
    <w:p w:rsidR="00D97D8F" w:rsidRDefault="00D97D8F" w:rsidP="0070375A">
      <w:pPr>
        <w:jc w:val="center"/>
        <w:rPr>
          <w:b/>
        </w:rPr>
      </w:pPr>
    </w:p>
    <w:p w:rsidR="00D97D8F" w:rsidRDefault="00D97D8F" w:rsidP="0070375A">
      <w:pPr>
        <w:jc w:val="center"/>
        <w:rPr>
          <w:b/>
        </w:rPr>
      </w:pPr>
    </w:p>
    <w:p w:rsidR="0070375A" w:rsidRDefault="0070375A" w:rsidP="0070375A">
      <w:pPr>
        <w:jc w:val="center"/>
        <w:rPr>
          <w:b/>
        </w:rPr>
      </w:pPr>
      <w:r w:rsidRPr="0070375A">
        <w:rPr>
          <w:b/>
        </w:rPr>
        <w:t>*Spare graph on the back page. Indicate clearly if you are going to use this*</w:t>
      </w:r>
    </w:p>
    <w:p w:rsidR="00D97D8F" w:rsidRPr="0070375A" w:rsidRDefault="00D97D8F" w:rsidP="0070375A">
      <w:pPr>
        <w:jc w:val="center"/>
        <w:rPr>
          <w:b/>
        </w:rPr>
      </w:pPr>
    </w:p>
    <w:p w:rsidR="001F490A" w:rsidRDefault="00D97D8F">
      <w:pPr>
        <w:rPr>
          <w:b/>
        </w:rPr>
      </w:pPr>
      <w:r w:rsidRPr="00D97D8F">
        <w:rPr>
          <w:b/>
        </w:rPr>
        <w:lastRenderedPageBreak/>
        <w:t>Data Analysis.</w:t>
      </w:r>
    </w:p>
    <w:p w:rsidR="001F490A" w:rsidRPr="001F490A" w:rsidRDefault="009B34D2" w:rsidP="001F490A">
      <w:pPr>
        <w:pStyle w:val="ListParagraph"/>
        <w:numPr>
          <w:ilvl w:val="0"/>
          <w:numId w:val="5"/>
        </w:numPr>
        <w:rPr>
          <w:b/>
        </w:rPr>
      </w:pPr>
      <w:r>
        <w:rPr>
          <w:b/>
        </w:rPr>
        <w:t>Describe any trends that are evident in your results by explicitly referring to the data</w:t>
      </w:r>
      <w:r w:rsidR="00E10278">
        <w:rPr>
          <w:b/>
        </w:rPr>
        <w:t>.</w:t>
      </w:r>
    </w:p>
    <w:p w:rsidR="001F490A" w:rsidRDefault="001F490A" w:rsidP="001F490A">
      <w:pPr>
        <w:spacing w:line="36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B34D2" w:rsidRDefault="00226035" w:rsidP="009377F9">
      <w:pPr>
        <w:pStyle w:val="ListParagraph"/>
        <w:spacing w:line="360" w:lineRule="auto"/>
        <w:jc w:val="right"/>
        <w:rPr>
          <w:i/>
        </w:rPr>
      </w:pPr>
      <w:r>
        <w:rPr>
          <w:i/>
        </w:rPr>
        <w:t xml:space="preserve"> (4</w:t>
      </w:r>
      <w:r w:rsidR="00483F65">
        <w:rPr>
          <w:i/>
        </w:rPr>
        <w:t xml:space="preserve"> marks)</w:t>
      </w:r>
    </w:p>
    <w:p w:rsidR="00D57AA0" w:rsidRDefault="00D57AA0" w:rsidP="00465A64">
      <w:pPr>
        <w:pStyle w:val="ListParagraph"/>
        <w:spacing w:line="360" w:lineRule="auto"/>
        <w:rPr>
          <w:i/>
        </w:rPr>
      </w:pPr>
    </w:p>
    <w:p w:rsidR="00F62917" w:rsidRDefault="00F62917" w:rsidP="00465A64">
      <w:pPr>
        <w:pStyle w:val="ListParagraph"/>
        <w:spacing w:line="360" w:lineRule="auto"/>
      </w:pPr>
      <w:r>
        <w:t>The most exciting part about a scientific inquiry is that, once the investigation has been completed, you end up developing more questions than you answer.</w:t>
      </w:r>
    </w:p>
    <w:p w:rsidR="0018691A" w:rsidRPr="0059122B" w:rsidRDefault="00F62917" w:rsidP="00F62917">
      <w:pPr>
        <w:pStyle w:val="ListParagraph"/>
        <w:numPr>
          <w:ilvl w:val="0"/>
          <w:numId w:val="5"/>
        </w:numPr>
        <w:spacing w:line="360" w:lineRule="auto"/>
        <w:rPr>
          <w:b/>
        </w:rPr>
      </w:pPr>
      <w:r w:rsidRPr="0059122B">
        <w:rPr>
          <w:b/>
        </w:rPr>
        <w:t xml:space="preserve"> In the space below, construct one question that this data raises that we </w:t>
      </w:r>
      <w:r w:rsidR="0059122B" w:rsidRPr="0059122B">
        <w:rPr>
          <w:b/>
        </w:rPr>
        <w:t>cannot</w:t>
      </w:r>
      <w:r w:rsidRPr="0059122B">
        <w:rPr>
          <w:b/>
        </w:rPr>
        <w:t xml:space="preserve"> answer with the information we currently have.</w:t>
      </w:r>
    </w:p>
    <w:p w:rsidR="00F62917" w:rsidRDefault="00F62917" w:rsidP="00F62917">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2917" w:rsidRPr="00F62917" w:rsidRDefault="00F62917" w:rsidP="00F62917">
      <w:pPr>
        <w:spacing w:line="240" w:lineRule="auto"/>
        <w:jc w:val="right"/>
        <w:rPr>
          <w:i/>
        </w:rPr>
      </w:pPr>
      <w:r>
        <w:rPr>
          <w:i/>
        </w:rPr>
        <w:t>(1</w:t>
      </w:r>
      <w:r w:rsidRPr="00F62917">
        <w:rPr>
          <w:i/>
        </w:rPr>
        <w:t xml:space="preserve"> marks)</w:t>
      </w:r>
    </w:p>
    <w:p w:rsidR="00F62917" w:rsidRPr="00465A64" w:rsidRDefault="00F62917" w:rsidP="00F62917">
      <w:pPr>
        <w:pStyle w:val="ListParagraph"/>
        <w:spacing w:line="360" w:lineRule="auto"/>
      </w:pPr>
    </w:p>
    <w:p w:rsidR="00CC10F3" w:rsidRPr="00CC10F3" w:rsidRDefault="00CC10F3" w:rsidP="00A1208C">
      <w:pPr>
        <w:pStyle w:val="ListParagraph"/>
        <w:numPr>
          <w:ilvl w:val="0"/>
          <w:numId w:val="5"/>
        </w:numPr>
        <w:spacing w:line="360" w:lineRule="auto"/>
      </w:pPr>
      <w:r>
        <w:rPr>
          <w:b/>
        </w:rPr>
        <w:t>If this experiment had aimed to determine the impact of these abiotic factors on an entire ecosystem, would it be:</w:t>
      </w:r>
    </w:p>
    <w:p w:rsidR="00CC10F3" w:rsidRPr="00CC10F3" w:rsidRDefault="00CC10F3" w:rsidP="00CC10F3">
      <w:pPr>
        <w:pStyle w:val="ListParagraph"/>
        <w:numPr>
          <w:ilvl w:val="0"/>
          <w:numId w:val="6"/>
        </w:numPr>
        <w:spacing w:line="360" w:lineRule="auto"/>
      </w:pPr>
      <w:r>
        <w:rPr>
          <w:b/>
        </w:rPr>
        <w:t>Valid?</w:t>
      </w:r>
    </w:p>
    <w:p w:rsidR="00CC10F3" w:rsidRDefault="00CC10F3" w:rsidP="00F62917">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C3DB5" w:rsidRPr="00FC3DB5" w:rsidRDefault="000B36AE" w:rsidP="00FC3DB5">
      <w:pPr>
        <w:pStyle w:val="ListParagraph"/>
        <w:spacing w:line="360" w:lineRule="auto"/>
        <w:ind w:left="1080"/>
        <w:jc w:val="right"/>
        <w:rPr>
          <w:i/>
        </w:rPr>
      </w:pPr>
      <w:r>
        <w:rPr>
          <w:i/>
        </w:rPr>
        <w:t>(3</w:t>
      </w:r>
      <w:r w:rsidR="00FC3DB5" w:rsidRPr="00FC3DB5">
        <w:rPr>
          <w:i/>
        </w:rPr>
        <w:t xml:space="preserve"> marks)</w:t>
      </w:r>
    </w:p>
    <w:p w:rsidR="00CC10F3" w:rsidRPr="00CC10F3" w:rsidRDefault="00CC10F3" w:rsidP="00CC10F3">
      <w:pPr>
        <w:pStyle w:val="ListParagraph"/>
        <w:numPr>
          <w:ilvl w:val="0"/>
          <w:numId w:val="6"/>
        </w:numPr>
        <w:spacing w:line="360" w:lineRule="auto"/>
      </w:pPr>
      <w:r>
        <w:rPr>
          <w:b/>
        </w:rPr>
        <w:t>Reliable?</w:t>
      </w:r>
    </w:p>
    <w:p w:rsidR="00CC10F3" w:rsidRDefault="00CC10F3" w:rsidP="00F62917">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C10F3" w:rsidRPr="000B36AE" w:rsidRDefault="000B36AE" w:rsidP="007F68F4">
      <w:pPr>
        <w:pStyle w:val="ListParagraph"/>
        <w:numPr>
          <w:ilvl w:val="0"/>
          <w:numId w:val="8"/>
        </w:numPr>
        <w:spacing w:line="360" w:lineRule="auto"/>
        <w:jc w:val="right"/>
        <w:rPr>
          <w:i/>
        </w:rPr>
      </w:pPr>
      <w:r w:rsidRPr="00FC3DB5">
        <w:rPr>
          <w:i/>
        </w:rPr>
        <w:t>marks)</w:t>
      </w:r>
    </w:p>
    <w:p w:rsidR="00D97D8F" w:rsidRPr="009377F9" w:rsidRDefault="00483F65" w:rsidP="009377F9">
      <w:pPr>
        <w:pStyle w:val="ListParagraph"/>
        <w:numPr>
          <w:ilvl w:val="0"/>
          <w:numId w:val="5"/>
        </w:numPr>
        <w:rPr>
          <w:b/>
        </w:rPr>
      </w:pPr>
      <w:r w:rsidRPr="009377F9">
        <w:rPr>
          <w:b/>
        </w:rPr>
        <w:lastRenderedPageBreak/>
        <w:t>In this experiment</w:t>
      </w:r>
      <w:r w:rsidR="009377F9" w:rsidRPr="009377F9">
        <w:rPr>
          <w:b/>
        </w:rPr>
        <w:t>,</w:t>
      </w:r>
      <w:r w:rsidRPr="009377F9">
        <w:rPr>
          <w:b/>
        </w:rPr>
        <w:t xml:space="preserve"> you almost entirely removed light from one of the fish tanks. What impact would you expect this abiotic change to have on a real ecosystem?</w:t>
      </w:r>
    </w:p>
    <w:p w:rsidR="00483F65" w:rsidRDefault="00483F65" w:rsidP="00483F65">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83F65" w:rsidRPr="00A71BBD" w:rsidRDefault="00483F65" w:rsidP="00483F65">
      <w:pPr>
        <w:pStyle w:val="ListParagraph"/>
        <w:spacing w:line="360" w:lineRule="auto"/>
        <w:jc w:val="right"/>
        <w:rPr>
          <w:i/>
        </w:rPr>
      </w:pPr>
      <w:r w:rsidRPr="00A71BBD">
        <w:rPr>
          <w:i/>
        </w:rPr>
        <w:t xml:space="preserve"> (3 marks)</w:t>
      </w:r>
    </w:p>
    <w:p w:rsidR="00A0664D" w:rsidRDefault="00A0664D" w:rsidP="002F7FB7">
      <w:pPr>
        <w:pStyle w:val="ListParagraph"/>
        <w:numPr>
          <w:ilvl w:val="0"/>
          <w:numId w:val="5"/>
        </w:numPr>
        <w:rPr>
          <w:b/>
        </w:rPr>
      </w:pPr>
      <w:r>
        <w:rPr>
          <w:b/>
        </w:rPr>
        <w:t xml:space="preserve">Discuss any </w:t>
      </w:r>
      <w:r w:rsidR="00F77D40">
        <w:rPr>
          <w:b/>
        </w:rPr>
        <w:t>precautions</w:t>
      </w:r>
      <w:r>
        <w:rPr>
          <w:b/>
        </w:rPr>
        <w:t xml:space="preserve"> that had to be taken to ensure this was an ethical investigation.</w:t>
      </w:r>
    </w:p>
    <w:p w:rsidR="00A0664D" w:rsidRDefault="00A0664D" w:rsidP="00A0664D">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0664D" w:rsidRPr="00A71BBD" w:rsidRDefault="00A0664D" w:rsidP="00A0664D">
      <w:pPr>
        <w:pStyle w:val="ListParagraph"/>
        <w:spacing w:line="360" w:lineRule="auto"/>
        <w:jc w:val="right"/>
        <w:rPr>
          <w:i/>
        </w:rPr>
      </w:pPr>
      <w:r>
        <w:rPr>
          <w:i/>
        </w:rPr>
        <w:t xml:space="preserve"> (2</w:t>
      </w:r>
      <w:r w:rsidRPr="00A71BBD">
        <w:rPr>
          <w:i/>
        </w:rPr>
        <w:t xml:space="preserve"> marks)</w:t>
      </w:r>
    </w:p>
    <w:p w:rsidR="00A0664D" w:rsidRDefault="00A0664D" w:rsidP="00A0664D">
      <w:pPr>
        <w:pStyle w:val="ListParagraph"/>
        <w:rPr>
          <w:b/>
        </w:rPr>
      </w:pPr>
    </w:p>
    <w:p w:rsidR="002F7FB7" w:rsidRPr="009377F9" w:rsidRDefault="002F7FB7" w:rsidP="002F7FB7">
      <w:pPr>
        <w:pStyle w:val="ListParagraph"/>
        <w:numPr>
          <w:ilvl w:val="0"/>
          <w:numId w:val="5"/>
        </w:numPr>
        <w:rPr>
          <w:b/>
        </w:rPr>
      </w:pPr>
      <w:r>
        <w:rPr>
          <w:b/>
        </w:rPr>
        <w:t>Write a scientific conclusion for this experiment</w:t>
      </w:r>
      <w:r w:rsidR="00E10278">
        <w:rPr>
          <w:b/>
        </w:rPr>
        <w:t>.</w:t>
      </w:r>
    </w:p>
    <w:p w:rsidR="002F7FB7" w:rsidRDefault="002F7FB7" w:rsidP="002F7FB7">
      <w:pPr>
        <w:pStyle w:val="ListParagraph"/>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F7FB7" w:rsidRPr="00A71BBD" w:rsidRDefault="002F7FB7" w:rsidP="002F7FB7">
      <w:pPr>
        <w:pStyle w:val="ListParagraph"/>
        <w:spacing w:line="360" w:lineRule="auto"/>
        <w:jc w:val="right"/>
        <w:rPr>
          <w:i/>
        </w:rPr>
      </w:pPr>
      <w:r>
        <w:rPr>
          <w:i/>
        </w:rPr>
        <w:t xml:space="preserve"> (2</w:t>
      </w:r>
      <w:r w:rsidRPr="00A71BBD">
        <w:rPr>
          <w:i/>
        </w:rPr>
        <w:t xml:space="preserve"> marks)</w:t>
      </w:r>
    </w:p>
    <w:p w:rsidR="00483F65" w:rsidRDefault="00483F65" w:rsidP="002F7FB7">
      <w:pPr>
        <w:pStyle w:val="ListParagraph"/>
        <w:ind w:left="1440"/>
      </w:pPr>
    </w:p>
    <w:sectPr w:rsidR="00483F65" w:rsidSect="00AA22F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06D6"/>
    <w:multiLevelType w:val="hybridMultilevel"/>
    <w:tmpl w:val="3A76088C"/>
    <w:lvl w:ilvl="0" w:tplc="F2C2923A">
      <w:start w:val="3"/>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BCA7992"/>
    <w:multiLevelType w:val="hybridMultilevel"/>
    <w:tmpl w:val="4F1081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DC5345D"/>
    <w:multiLevelType w:val="hybridMultilevel"/>
    <w:tmpl w:val="1BB6693E"/>
    <w:lvl w:ilvl="0" w:tplc="0C090011">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89E79ED"/>
    <w:multiLevelType w:val="hybridMultilevel"/>
    <w:tmpl w:val="F99C57CC"/>
    <w:lvl w:ilvl="0" w:tplc="BC3031F6">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4C7B5C3D"/>
    <w:multiLevelType w:val="hybridMultilevel"/>
    <w:tmpl w:val="E6CE23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A3977D8"/>
    <w:multiLevelType w:val="hybridMultilevel"/>
    <w:tmpl w:val="95F68D0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2DF419C"/>
    <w:multiLevelType w:val="hybridMultilevel"/>
    <w:tmpl w:val="198E9CA6"/>
    <w:lvl w:ilvl="0" w:tplc="7870E692">
      <w:start w:val="3"/>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6B2B0EB2"/>
    <w:multiLevelType w:val="hybridMultilevel"/>
    <w:tmpl w:val="1BB6693E"/>
    <w:lvl w:ilvl="0" w:tplc="0C090011">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43F"/>
    <w:rsid w:val="00016909"/>
    <w:rsid w:val="000634A7"/>
    <w:rsid w:val="00082E18"/>
    <w:rsid w:val="000B36AE"/>
    <w:rsid w:val="000D2C6B"/>
    <w:rsid w:val="0018691A"/>
    <w:rsid w:val="001953F1"/>
    <w:rsid w:val="00196663"/>
    <w:rsid w:val="001B3A41"/>
    <w:rsid w:val="001C1810"/>
    <w:rsid w:val="001C1C9C"/>
    <w:rsid w:val="001E179C"/>
    <w:rsid w:val="001F490A"/>
    <w:rsid w:val="00226035"/>
    <w:rsid w:val="00256762"/>
    <w:rsid w:val="002A1D2A"/>
    <w:rsid w:val="002B4CBD"/>
    <w:rsid w:val="002B789B"/>
    <w:rsid w:val="002F4505"/>
    <w:rsid w:val="002F7FB7"/>
    <w:rsid w:val="00321D76"/>
    <w:rsid w:val="0038543F"/>
    <w:rsid w:val="003A7144"/>
    <w:rsid w:val="003E1F83"/>
    <w:rsid w:val="00405502"/>
    <w:rsid w:val="004213A8"/>
    <w:rsid w:val="00437FC2"/>
    <w:rsid w:val="00465A64"/>
    <w:rsid w:val="00473FC6"/>
    <w:rsid w:val="00483F65"/>
    <w:rsid w:val="004927A8"/>
    <w:rsid w:val="0054576B"/>
    <w:rsid w:val="00563A68"/>
    <w:rsid w:val="00577815"/>
    <w:rsid w:val="0058135F"/>
    <w:rsid w:val="0059122B"/>
    <w:rsid w:val="005937B7"/>
    <w:rsid w:val="00594672"/>
    <w:rsid w:val="005A3678"/>
    <w:rsid w:val="005A79C3"/>
    <w:rsid w:val="005B60D2"/>
    <w:rsid w:val="00657114"/>
    <w:rsid w:val="0067397A"/>
    <w:rsid w:val="006B5D1C"/>
    <w:rsid w:val="006C0ED1"/>
    <w:rsid w:val="0070375A"/>
    <w:rsid w:val="00746D07"/>
    <w:rsid w:val="007522C2"/>
    <w:rsid w:val="007542D2"/>
    <w:rsid w:val="0075669E"/>
    <w:rsid w:val="00772E1D"/>
    <w:rsid w:val="007C6CDC"/>
    <w:rsid w:val="007D6E93"/>
    <w:rsid w:val="007E22A8"/>
    <w:rsid w:val="007F68F4"/>
    <w:rsid w:val="00814D06"/>
    <w:rsid w:val="0084392C"/>
    <w:rsid w:val="00856EB9"/>
    <w:rsid w:val="0087541E"/>
    <w:rsid w:val="008E673B"/>
    <w:rsid w:val="008E6756"/>
    <w:rsid w:val="008E6A33"/>
    <w:rsid w:val="008F75D0"/>
    <w:rsid w:val="00911D49"/>
    <w:rsid w:val="00922770"/>
    <w:rsid w:val="009377F9"/>
    <w:rsid w:val="009760ED"/>
    <w:rsid w:val="00977EBC"/>
    <w:rsid w:val="009B34D2"/>
    <w:rsid w:val="009D472D"/>
    <w:rsid w:val="009D4E4C"/>
    <w:rsid w:val="009F6F36"/>
    <w:rsid w:val="00A0664D"/>
    <w:rsid w:val="00A1208C"/>
    <w:rsid w:val="00A26E65"/>
    <w:rsid w:val="00A40C9A"/>
    <w:rsid w:val="00A519B5"/>
    <w:rsid w:val="00A71BBD"/>
    <w:rsid w:val="00A91115"/>
    <w:rsid w:val="00AA22F9"/>
    <w:rsid w:val="00AA7004"/>
    <w:rsid w:val="00AE6B71"/>
    <w:rsid w:val="00AF343C"/>
    <w:rsid w:val="00B1208B"/>
    <w:rsid w:val="00B43EA3"/>
    <w:rsid w:val="00B46B6C"/>
    <w:rsid w:val="00B5298F"/>
    <w:rsid w:val="00B5693D"/>
    <w:rsid w:val="00B62CF3"/>
    <w:rsid w:val="00B6428E"/>
    <w:rsid w:val="00BF7E51"/>
    <w:rsid w:val="00C854F5"/>
    <w:rsid w:val="00CC10F3"/>
    <w:rsid w:val="00CC57D3"/>
    <w:rsid w:val="00CE1EF9"/>
    <w:rsid w:val="00D50B15"/>
    <w:rsid w:val="00D57AA0"/>
    <w:rsid w:val="00D8704A"/>
    <w:rsid w:val="00D948B0"/>
    <w:rsid w:val="00D97D8F"/>
    <w:rsid w:val="00E02CA5"/>
    <w:rsid w:val="00E10278"/>
    <w:rsid w:val="00E65F85"/>
    <w:rsid w:val="00E92659"/>
    <w:rsid w:val="00E9358C"/>
    <w:rsid w:val="00EA4584"/>
    <w:rsid w:val="00ED1A6D"/>
    <w:rsid w:val="00EF0946"/>
    <w:rsid w:val="00F62917"/>
    <w:rsid w:val="00F64439"/>
    <w:rsid w:val="00F74F3D"/>
    <w:rsid w:val="00F77D40"/>
    <w:rsid w:val="00FA4055"/>
    <w:rsid w:val="00FC0FD6"/>
    <w:rsid w:val="00FC3DB5"/>
    <w:rsid w:val="00FC4A7B"/>
    <w:rsid w:val="00FF20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15"/>
    <w:pPr>
      <w:spacing w:after="160" w:line="259"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78"/>
    <w:pPr>
      <w:ind w:left="720"/>
      <w:contextualSpacing/>
    </w:pPr>
  </w:style>
  <w:style w:type="paragraph" w:styleId="BalloonText">
    <w:name w:val="Balloon Text"/>
    <w:basedOn w:val="Normal"/>
    <w:link w:val="BalloonTextChar"/>
    <w:uiPriority w:val="99"/>
    <w:semiHidden/>
    <w:unhideWhenUsed/>
    <w:rsid w:val="00593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7B7"/>
    <w:rPr>
      <w:rFonts w:ascii="Tahoma" w:hAnsi="Tahoma" w:cs="Tahoma"/>
      <w:sz w:val="16"/>
      <w:szCs w:val="16"/>
      <w:lang w:val="en-NZ"/>
    </w:rPr>
  </w:style>
  <w:style w:type="table" w:styleId="TableGrid">
    <w:name w:val="Table Grid"/>
    <w:basedOn w:val="TableNormal"/>
    <w:uiPriority w:val="59"/>
    <w:rsid w:val="00B62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15"/>
    <w:pPr>
      <w:spacing w:after="160" w:line="259"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78"/>
    <w:pPr>
      <w:ind w:left="720"/>
      <w:contextualSpacing/>
    </w:pPr>
  </w:style>
  <w:style w:type="paragraph" w:styleId="BalloonText">
    <w:name w:val="Balloon Text"/>
    <w:basedOn w:val="Normal"/>
    <w:link w:val="BalloonTextChar"/>
    <w:uiPriority w:val="99"/>
    <w:semiHidden/>
    <w:unhideWhenUsed/>
    <w:rsid w:val="00593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7B7"/>
    <w:rPr>
      <w:rFonts w:ascii="Tahoma" w:hAnsi="Tahoma" w:cs="Tahoma"/>
      <w:sz w:val="16"/>
      <w:szCs w:val="16"/>
      <w:lang w:val="en-NZ"/>
    </w:rPr>
  </w:style>
  <w:style w:type="table" w:styleId="TableGrid">
    <w:name w:val="Table Grid"/>
    <w:basedOn w:val="TableNormal"/>
    <w:uiPriority w:val="59"/>
    <w:rsid w:val="00B62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3277B-55EB-4B93-B695-9A57373D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23E5DF7</Template>
  <TotalTime>136</TotalTime>
  <Pages>7</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dc:creator>
  <cp:keywords/>
  <dc:description/>
  <cp:lastModifiedBy>MCCAULEY Kiara</cp:lastModifiedBy>
  <cp:revision>141</cp:revision>
  <dcterms:created xsi:type="dcterms:W3CDTF">2018-11-16T03:43:00Z</dcterms:created>
  <dcterms:modified xsi:type="dcterms:W3CDTF">2018-12-05T04:51:00Z</dcterms:modified>
</cp:coreProperties>
</file>