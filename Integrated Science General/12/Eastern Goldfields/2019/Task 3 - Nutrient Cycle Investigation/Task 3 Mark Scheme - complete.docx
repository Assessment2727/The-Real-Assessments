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992" w:rsidRPr="00042792" w:rsidRDefault="009D6992" w:rsidP="009D6992">
      <w:pPr>
        <w:rPr>
          <w:rFonts w:cstheme="minorHAnsi"/>
          <w:b/>
          <w:noProof/>
          <w:sz w:val="36"/>
          <w:szCs w:val="32"/>
          <w:lang w:eastAsia="en-AU"/>
        </w:rPr>
      </w:pPr>
      <w:r w:rsidRPr="00042792">
        <w:rPr>
          <w:rFonts w:cstheme="minorHAnsi"/>
          <w:b/>
          <w:noProof/>
          <w:sz w:val="56"/>
          <w:szCs w:val="52"/>
          <w:lang w:eastAsia="en-AU"/>
        </w:rPr>
        <w:drawing>
          <wp:anchor distT="0" distB="0" distL="114300" distR="114300" simplePos="0" relativeHeight="251659264" behindDoc="0" locked="0" layoutInCell="1" allowOverlap="1" wp14:anchorId="24968CE3" wp14:editId="3EA7B762">
            <wp:simplePos x="0" y="0"/>
            <wp:positionH relativeFrom="column">
              <wp:posOffset>5491480</wp:posOffset>
            </wp:positionH>
            <wp:positionV relativeFrom="paragraph">
              <wp:posOffset>-335915</wp:posOffset>
            </wp:positionV>
            <wp:extent cx="1235075" cy="1281430"/>
            <wp:effectExtent l="0" t="0" r="3175" b="0"/>
            <wp:wrapNone/>
            <wp:docPr id="1" name="Picture 1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2792">
        <w:rPr>
          <w:rFonts w:cstheme="minorHAnsi"/>
          <w:b/>
          <w:noProof/>
          <w:sz w:val="36"/>
          <w:szCs w:val="32"/>
          <w:lang w:eastAsia="en-AU"/>
        </w:rPr>
        <w:t>GENERAL INTEGRATED SCIENCE</w:t>
      </w:r>
      <w:r w:rsidRPr="00042792">
        <w:rPr>
          <w:rFonts w:cstheme="minorHAnsi"/>
          <w:b/>
          <w:sz w:val="36"/>
          <w:szCs w:val="32"/>
        </w:rPr>
        <w:t>– UNIT 3</w:t>
      </w:r>
    </w:p>
    <w:p w:rsidR="009D6992" w:rsidRPr="00042792" w:rsidRDefault="009D6992" w:rsidP="009D6992">
      <w:pPr>
        <w:rPr>
          <w:rFonts w:cstheme="minorHAnsi"/>
          <w:b/>
          <w:sz w:val="28"/>
          <w:szCs w:val="26"/>
        </w:rPr>
      </w:pPr>
      <w:r w:rsidRPr="00042792">
        <w:rPr>
          <w:rFonts w:cstheme="minorHAnsi"/>
          <w:b/>
          <w:sz w:val="28"/>
          <w:szCs w:val="26"/>
        </w:rPr>
        <w:t>TASK 3 – Nutrient Cycle Investigation</w:t>
      </w:r>
    </w:p>
    <w:p w:rsidR="009D6992" w:rsidRPr="00042792" w:rsidRDefault="009D6992" w:rsidP="009D6992">
      <w:pPr>
        <w:rPr>
          <w:rFonts w:cstheme="minorHAnsi"/>
          <w:b/>
          <w:sz w:val="26"/>
          <w:szCs w:val="26"/>
        </w:rPr>
      </w:pPr>
      <w:r w:rsidRPr="00042792">
        <w:rPr>
          <w:rFonts w:cstheme="minorHAnsi"/>
          <w:b/>
          <w:sz w:val="26"/>
          <w:szCs w:val="26"/>
        </w:rPr>
        <w:t xml:space="preserve">WEIGHTING: </w:t>
      </w:r>
      <w:r w:rsidR="006835C3">
        <w:rPr>
          <w:rFonts w:cstheme="minorHAnsi"/>
          <w:b/>
          <w:sz w:val="26"/>
          <w:szCs w:val="26"/>
        </w:rPr>
        <w:t xml:space="preserve">  12 </w:t>
      </w:r>
      <w:bookmarkStart w:id="0" w:name="_GoBack"/>
      <w:bookmarkEnd w:id="0"/>
      <w:r w:rsidRPr="00042792">
        <w:rPr>
          <w:rFonts w:cstheme="minorHAnsi"/>
          <w:b/>
          <w:sz w:val="26"/>
          <w:szCs w:val="26"/>
        </w:rPr>
        <w:t>%</w:t>
      </w:r>
    </w:p>
    <w:p w:rsidR="009D6992" w:rsidRPr="0043529E" w:rsidRDefault="009D6992" w:rsidP="009D6992">
      <w:pPr>
        <w:contextualSpacing/>
        <w:rPr>
          <w:rFonts w:cstheme="minorHAnsi"/>
          <w:sz w:val="28"/>
          <w:szCs w:val="20"/>
        </w:rPr>
      </w:pPr>
      <w:r>
        <w:rPr>
          <w:rFonts w:cstheme="minorHAnsi"/>
          <w:b/>
          <w:sz w:val="26"/>
          <w:szCs w:val="26"/>
        </w:rPr>
        <w:t>MARK: ____</w:t>
      </w:r>
      <w:r w:rsidRPr="00042792">
        <w:rPr>
          <w:rFonts w:cstheme="minorHAnsi"/>
          <w:b/>
          <w:sz w:val="26"/>
          <w:szCs w:val="26"/>
        </w:rPr>
        <w:t xml:space="preserve"> /</w:t>
      </w:r>
      <w:r>
        <w:rPr>
          <w:rFonts w:cstheme="minorHAnsi"/>
          <w:b/>
          <w:sz w:val="26"/>
          <w:szCs w:val="26"/>
        </w:rPr>
        <w:t>44</w:t>
      </w:r>
      <w:r w:rsidRPr="00042792">
        <w:rPr>
          <w:rFonts w:cstheme="minorHAnsi"/>
          <w:b/>
          <w:sz w:val="26"/>
          <w:szCs w:val="26"/>
        </w:rPr>
        <w:t xml:space="preserve">    =</w:t>
      </w:r>
      <w:r>
        <w:rPr>
          <w:b/>
          <w:sz w:val="26"/>
          <w:szCs w:val="26"/>
        </w:rPr>
        <w:t xml:space="preserve"> </w:t>
      </w:r>
      <w:r w:rsidRPr="0043529E">
        <w:rPr>
          <w:rFonts w:cstheme="minorHAnsi"/>
          <w:b/>
          <w:sz w:val="28"/>
          <w:szCs w:val="20"/>
        </w:rPr>
        <w:t xml:space="preserve">Task 3: </w:t>
      </w:r>
    </w:p>
    <w:p w:rsidR="00D04A50" w:rsidRPr="00D04A50" w:rsidRDefault="009D0478" w:rsidP="009D6992">
      <w:pPr>
        <w:rPr>
          <w:b/>
          <w:sz w:val="24"/>
          <w:szCs w:val="24"/>
        </w:rPr>
      </w:pPr>
      <w:r w:rsidRPr="00D04A50">
        <w:rPr>
          <w:b/>
          <w:sz w:val="24"/>
          <w:szCs w:val="24"/>
        </w:rPr>
        <w:t>Mark Scheme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788"/>
        <w:gridCol w:w="1134"/>
      </w:tblGrid>
      <w:tr w:rsidR="009D0478" w:rsidTr="009D0478">
        <w:tc>
          <w:tcPr>
            <w:tcW w:w="8788" w:type="dxa"/>
            <w:shd w:val="clear" w:color="auto" w:fill="CCC0D9" w:themeFill="accent4" w:themeFillTint="66"/>
          </w:tcPr>
          <w:p w:rsidR="009D0478" w:rsidRDefault="009D0478" w:rsidP="009D0478">
            <w:pPr>
              <w:jc w:val="center"/>
            </w:pPr>
            <w:r>
              <w:t>Description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D0478" w:rsidRDefault="009D0478" w:rsidP="009D0478">
            <w:pPr>
              <w:jc w:val="center"/>
            </w:pPr>
            <w:r>
              <w:t>Mark</w:t>
            </w:r>
          </w:p>
        </w:tc>
      </w:tr>
      <w:tr w:rsidR="00D04A50" w:rsidTr="006E10B9">
        <w:trPr>
          <w:trHeight w:val="547"/>
        </w:trPr>
        <w:tc>
          <w:tcPr>
            <w:tcW w:w="8788" w:type="dxa"/>
          </w:tcPr>
          <w:p w:rsidR="00D04A50" w:rsidRDefault="00D04A50" w:rsidP="0069752E">
            <w:r>
              <w:t>Explains</w:t>
            </w:r>
            <w:r w:rsidR="00BC709B">
              <w:t xml:space="preserve"> what the processes are and</w:t>
            </w:r>
            <w:r>
              <w:t xml:space="preserve"> how the two processes cycle nutrients</w:t>
            </w:r>
          </w:p>
          <w:p w:rsidR="00BC709B" w:rsidRDefault="00BC709B" w:rsidP="0069752E">
            <w:r>
              <w:t>or</w:t>
            </w:r>
          </w:p>
          <w:p w:rsidR="00BC709B" w:rsidRDefault="00BC709B" w:rsidP="0069752E">
            <w:r>
              <w:t>States what photosynthesis and respiration are</w:t>
            </w:r>
          </w:p>
        </w:tc>
        <w:tc>
          <w:tcPr>
            <w:tcW w:w="1134" w:type="dxa"/>
          </w:tcPr>
          <w:p w:rsidR="00D04A50" w:rsidRPr="00125A8C" w:rsidRDefault="00D04A50" w:rsidP="00D04A50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2</w:t>
            </w:r>
          </w:p>
          <w:p w:rsidR="00BC709B" w:rsidRPr="00125A8C" w:rsidRDefault="00BC709B" w:rsidP="00D04A50">
            <w:pPr>
              <w:jc w:val="center"/>
              <w:rPr>
                <w:sz w:val="20"/>
                <w:szCs w:val="20"/>
              </w:rPr>
            </w:pPr>
          </w:p>
          <w:p w:rsidR="00BC709B" w:rsidRPr="00125A8C" w:rsidRDefault="00BC709B" w:rsidP="00D04A50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</w:tc>
      </w:tr>
      <w:tr w:rsidR="00D04A50" w:rsidTr="003F6837">
        <w:trPr>
          <w:trHeight w:val="547"/>
        </w:trPr>
        <w:tc>
          <w:tcPr>
            <w:tcW w:w="8788" w:type="dxa"/>
          </w:tcPr>
          <w:p w:rsidR="00D04A50" w:rsidRDefault="00D04A50" w:rsidP="00122EAC">
            <w:r>
              <w:t>Explains how the activities increase carbon dioxide in air &amp; ocean</w:t>
            </w:r>
          </w:p>
          <w:p w:rsidR="00BC709B" w:rsidRDefault="00BC709B" w:rsidP="00122EAC">
            <w:r>
              <w:t>Or</w:t>
            </w:r>
          </w:p>
          <w:p w:rsidR="00BC709B" w:rsidRDefault="00BC709B" w:rsidP="00122EAC">
            <w:r>
              <w:t>States the activities that lead to increased carbon dioxide in air and ocean</w:t>
            </w:r>
          </w:p>
        </w:tc>
        <w:tc>
          <w:tcPr>
            <w:tcW w:w="1134" w:type="dxa"/>
          </w:tcPr>
          <w:p w:rsidR="00D04A50" w:rsidRPr="00125A8C" w:rsidRDefault="00D04A50" w:rsidP="00D04A50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2</w:t>
            </w:r>
          </w:p>
          <w:p w:rsidR="00BC709B" w:rsidRPr="00125A8C" w:rsidRDefault="00BC709B" w:rsidP="00D04A50">
            <w:pPr>
              <w:jc w:val="center"/>
              <w:rPr>
                <w:sz w:val="20"/>
                <w:szCs w:val="20"/>
              </w:rPr>
            </w:pPr>
          </w:p>
          <w:p w:rsidR="00BC709B" w:rsidRPr="00125A8C" w:rsidRDefault="00BC709B" w:rsidP="00D04A50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</w:tc>
      </w:tr>
      <w:tr w:rsidR="00D04A50" w:rsidTr="00767EE6">
        <w:trPr>
          <w:trHeight w:val="547"/>
        </w:trPr>
        <w:tc>
          <w:tcPr>
            <w:tcW w:w="8788" w:type="dxa"/>
          </w:tcPr>
          <w:p w:rsidR="00D04A50" w:rsidRDefault="00D04A50" w:rsidP="00716014">
            <w:r>
              <w:t>Explain why ocean acidification causes the effects on plants and animals</w:t>
            </w:r>
          </w:p>
          <w:p w:rsidR="00BC709B" w:rsidRDefault="00BC709B" w:rsidP="00716014">
            <w:r>
              <w:t>Or</w:t>
            </w:r>
          </w:p>
          <w:p w:rsidR="00BC709B" w:rsidRDefault="00BC709B" w:rsidP="00716014">
            <w:r>
              <w:t>States effect of ocean acidification on fish and plants</w:t>
            </w:r>
          </w:p>
        </w:tc>
        <w:tc>
          <w:tcPr>
            <w:tcW w:w="1134" w:type="dxa"/>
          </w:tcPr>
          <w:p w:rsidR="00D04A50" w:rsidRPr="00125A8C" w:rsidRDefault="00D04A50" w:rsidP="00D04A50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2</w:t>
            </w:r>
          </w:p>
          <w:p w:rsidR="00BC709B" w:rsidRPr="00125A8C" w:rsidRDefault="00BC709B" w:rsidP="00D04A50">
            <w:pPr>
              <w:jc w:val="center"/>
              <w:rPr>
                <w:sz w:val="20"/>
                <w:szCs w:val="20"/>
              </w:rPr>
            </w:pPr>
          </w:p>
          <w:p w:rsidR="00BC709B" w:rsidRPr="00125A8C" w:rsidRDefault="00BC709B" w:rsidP="00D04A50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</w:tc>
      </w:tr>
      <w:tr w:rsidR="009D0478" w:rsidTr="009D0478">
        <w:tc>
          <w:tcPr>
            <w:tcW w:w="8788" w:type="dxa"/>
          </w:tcPr>
          <w:p w:rsidR="009D0478" w:rsidRDefault="009D0478"/>
        </w:tc>
        <w:tc>
          <w:tcPr>
            <w:tcW w:w="1134" w:type="dxa"/>
          </w:tcPr>
          <w:p w:rsidR="009D0478" w:rsidRPr="00125A8C" w:rsidRDefault="00D04A50" w:rsidP="009D0478">
            <w:pPr>
              <w:jc w:val="center"/>
              <w:rPr>
                <w:b/>
                <w:sz w:val="20"/>
                <w:szCs w:val="20"/>
              </w:rPr>
            </w:pPr>
            <w:r w:rsidRPr="00125A8C">
              <w:rPr>
                <w:b/>
                <w:sz w:val="20"/>
                <w:szCs w:val="20"/>
              </w:rPr>
              <w:t>/6</w:t>
            </w:r>
          </w:p>
        </w:tc>
      </w:tr>
    </w:tbl>
    <w:p w:rsidR="009D0478" w:rsidRDefault="009D0478"/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788"/>
        <w:gridCol w:w="1134"/>
      </w:tblGrid>
      <w:tr w:rsidR="00D04A50" w:rsidTr="000A200B">
        <w:tc>
          <w:tcPr>
            <w:tcW w:w="8788" w:type="dxa"/>
            <w:shd w:val="clear" w:color="auto" w:fill="CCC0D9" w:themeFill="accent4" w:themeFillTint="66"/>
          </w:tcPr>
          <w:p w:rsidR="00D04A50" w:rsidRDefault="00D04A50" w:rsidP="000A200B">
            <w:pPr>
              <w:jc w:val="center"/>
            </w:pPr>
            <w:r>
              <w:t>Description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D04A50" w:rsidRDefault="00D04A50" w:rsidP="000A200B">
            <w:pPr>
              <w:jc w:val="center"/>
            </w:pPr>
            <w:r>
              <w:t>Mark</w:t>
            </w:r>
          </w:p>
        </w:tc>
      </w:tr>
      <w:tr w:rsidR="00D04A50" w:rsidTr="000A200B">
        <w:trPr>
          <w:trHeight w:val="547"/>
        </w:trPr>
        <w:tc>
          <w:tcPr>
            <w:tcW w:w="8788" w:type="dxa"/>
          </w:tcPr>
          <w:p w:rsidR="00D04A50" w:rsidRDefault="00D04A50" w:rsidP="00D04A5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Formulates a testable hypothesis that clearly states the relationship between dependent and independent variables. </w:t>
            </w:r>
          </w:p>
          <w:p w:rsidR="00D04A50" w:rsidRDefault="00D04A50" w:rsidP="00D04A5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:rsidR="00D04A50" w:rsidRPr="00D04A50" w:rsidRDefault="00D04A50" w:rsidP="00D04A5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Formulates a hypothesis, that includes dependent and independent variables, within a context that has been provided </w:t>
            </w:r>
          </w:p>
        </w:tc>
        <w:tc>
          <w:tcPr>
            <w:tcW w:w="1134" w:type="dxa"/>
          </w:tcPr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2</w:t>
            </w:r>
          </w:p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</w:p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</w:p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</w:tc>
      </w:tr>
      <w:tr w:rsidR="00D04A50" w:rsidTr="000A200B">
        <w:trPr>
          <w:trHeight w:val="547"/>
        </w:trPr>
        <w:tc>
          <w:tcPr>
            <w:tcW w:w="8788" w:type="dxa"/>
          </w:tcPr>
          <w:p w:rsidR="00D04A50" w:rsidRPr="00D04A50" w:rsidRDefault="00D04A50" w:rsidP="00D04A50">
            <w:pPr>
              <w:pStyle w:val="Default"/>
              <w:rPr>
                <w:sz w:val="20"/>
                <w:szCs w:val="20"/>
              </w:rPr>
            </w:pPr>
            <w:r w:rsidRPr="00D04A50">
              <w:rPr>
                <w:sz w:val="20"/>
                <w:szCs w:val="20"/>
              </w:rPr>
              <w:t>States the independent and dependent variables and their specifications</w:t>
            </w:r>
          </w:p>
          <w:p w:rsidR="00D04A50" w:rsidRPr="00D04A50" w:rsidRDefault="00D04A50" w:rsidP="00D04A50">
            <w:pPr>
              <w:pStyle w:val="Default"/>
              <w:rPr>
                <w:sz w:val="20"/>
                <w:szCs w:val="20"/>
              </w:rPr>
            </w:pPr>
            <w:r w:rsidRPr="00D04A50">
              <w:rPr>
                <w:sz w:val="20"/>
                <w:szCs w:val="20"/>
              </w:rPr>
              <w:t>Or</w:t>
            </w:r>
          </w:p>
          <w:p w:rsidR="00D04A50" w:rsidRPr="00D04A50" w:rsidRDefault="00D04A50" w:rsidP="00D04A50">
            <w:pPr>
              <w:pStyle w:val="Default"/>
              <w:rPr>
                <w:sz w:val="20"/>
                <w:szCs w:val="20"/>
              </w:rPr>
            </w:pPr>
            <w:r w:rsidRPr="00D04A50">
              <w:rPr>
                <w:sz w:val="20"/>
                <w:szCs w:val="20"/>
              </w:rPr>
              <w:t>States the independent and dependent variables</w:t>
            </w:r>
          </w:p>
        </w:tc>
        <w:tc>
          <w:tcPr>
            <w:tcW w:w="1134" w:type="dxa"/>
          </w:tcPr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2</w:t>
            </w:r>
          </w:p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</w:p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</w:tc>
      </w:tr>
      <w:tr w:rsidR="00D04A50" w:rsidTr="000A200B">
        <w:trPr>
          <w:trHeight w:val="547"/>
        </w:trPr>
        <w:tc>
          <w:tcPr>
            <w:tcW w:w="8788" w:type="dxa"/>
          </w:tcPr>
          <w:p w:rsidR="00D04A50" w:rsidRDefault="00D04A50" w:rsidP="00D04A5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Identifies at least 3l controlled variables with specific detail. </w:t>
            </w:r>
          </w:p>
          <w:p w:rsidR="00D04A50" w:rsidRDefault="00D04A50" w:rsidP="00D04A5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:rsidR="00D04A50" w:rsidRDefault="00D04A50" w:rsidP="00D04A5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Identifies at least controlled variables without specific detail </w:t>
            </w:r>
          </w:p>
          <w:p w:rsidR="00D04A50" w:rsidRDefault="00D04A50" w:rsidP="00D04A5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:rsidR="00D04A50" w:rsidRPr="00D04A50" w:rsidRDefault="00D04A50" w:rsidP="00D04A5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Identifies some controlled variables without detail. </w:t>
            </w:r>
          </w:p>
        </w:tc>
        <w:tc>
          <w:tcPr>
            <w:tcW w:w="1134" w:type="dxa"/>
          </w:tcPr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3</w:t>
            </w:r>
          </w:p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</w:p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2</w:t>
            </w:r>
          </w:p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</w:p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</w:tc>
      </w:tr>
      <w:tr w:rsidR="00D04A50" w:rsidTr="000A200B">
        <w:tc>
          <w:tcPr>
            <w:tcW w:w="8788" w:type="dxa"/>
          </w:tcPr>
          <w:p w:rsidR="00D04A50" w:rsidRDefault="00D04A50" w:rsidP="00D04A50">
            <w:r>
              <w:t>Full equipment list provided</w:t>
            </w:r>
          </w:p>
        </w:tc>
        <w:tc>
          <w:tcPr>
            <w:tcW w:w="1134" w:type="dxa"/>
          </w:tcPr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</w:tc>
      </w:tr>
      <w:tr w:rsidR="00D04A50" w:rsidTr="000A200B">
        <w:tc>
          <w:tcPr>
            <w:tcW w:w="8788" w:type="dxa"/>
          </w:tcPr>
          <w:p w:rsidR="00D04A50" w:rsidRDefault="00D04A50" w:rsidP="00D04A5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Plans an investigation to collect appropriate data. Provides a clear and logical experimental procedure with sufficient detail to allow the investigation to be repeated by others</w:t>
            </w:r>
          </w:p>
          <w:p w:rsidR="00D04A50" w:rsidRDefault="00D04A50" w:rsidP="00D04A5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 </w:t>
            </w:r>
          </w:p>
          <w:p w:rsidR="00D04A50" w:rsidRDefault="00D04A50" w:rsidP="00D04A5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Plans an investigation to collect appropriate data Provides a sequenced experimental procedure that lacks specific detail. </w:t>
            </w:r>
          </w:p>
          <w:p w:rsidR="00D04A50" w:rsidRDefault="00D04A50" w:rsidP="00D04A5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:rsidR="00D04A50" w:rsidRDefault="00D04A50" w:rsidP="00D04A50">
            <w:r>
              <w:rPr>
                <w:sz w:val="20"/>
                <w:szCs w:val="20"/>
              </w:rPr>
              <w:t>Plans an investigation to collect appropriate data Outlines the main steps in the experimental procedure</w:t>
            </w:r>
          </w:p>
        </w:tc>
        <w:tc>
          <w:tcPr>
            <w:tcW w:w="1134" w:type="dxa"/>
          </w:tcPr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3</w:t>
            </w:r>
          </w:p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</w:p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2</w:t>
            </w:r>
          </w:p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</w:p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</w:tc>
      </w:tr>
      <w:tr w:rsidR="00D04A50" w:rsidTr="000A200B">
        <w:tc>
          <w:tcPr>
            <w:tcW w:w="8788" w:type="dxa"/>
          </w:tcPr>
          <w:p w:rsidR="00D04A50" w:rsidRDefault="00D04A50" w:rsidP="000A200B">
            <w:r>
              <w:t>Provides a description of how the data could be analysed</w:t>
            </w:r>
          </w:p>
        </w:tc>
        <w:tc>
          <w:tcPr>
            <w:tcW w:w="1134" w:type="dxa"/>
          </w:tcPr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</w:tc>
      </w:tr>
      <w:tr w:rsidR="00D04A50" w:rsidTr="000A200B">
        <w:tc>
          <w:tcPr>
            <w:tcW w:w="8788" w:type="dxa"/>
          </w:tcPr>
          <w:p w:rsidR="00D04A50" w:rsidRDefault="00D04A50" w:rsidP="000A200B">
            <w:r>
              <w:t>States what type of graph could be used</w:t>
            </w:r>
          </w:p>
        </w:tc>
        <w:tc>
          <w:tcPr>
            <w:tcW w:w="1134" w:type="dxa"/>
          </w:tcPr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</w:tc>
      </w:tr>
      <w:tr w:rsidR="00D04A50" w:rsidTr="000A200B">
        <w:tc>
          <w:tcPr>
            <w:tcW w:w="8788" w:type="dxa"/>
          </w:tcPr>
          <w:p w:rsidR="00D04A50" w:rsidRDefault="00D04A50" w:rsidP="000A200B">
            <w:r>
              <w:t>Includes any risks or ethical considerations</w:t>
            </w:r>
          </w:p>
        </w:tc>
        <w:tc>
          <w:tcPr>
            <w:tcW w:w="1134" w:type="dxa"/>
          </w:tcPr>
          <w:p w:rsidR="00D04A50" w:rsidRPr="00125A8C" w:rsidRDefault="00D04A50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</w:tc>
      </w:tr>
      <w:tr w:rsidR="00BC709B" w:rsidTr="000A200B">
        <w:tc>
          <w:tcPr>
            <w:tcW w:w="8788" w:type="dxa"/>
          </w:tcPr>
          <w:p w:rsidR="00BC709B" w:rsidRDefault="00BC709B" w:rsidP="000A200B"/>
        </w:tc>
        <w:tc>
          <w:tcPr>
            <w:tcW w:w="1134" w:type="dxa"/>
          </w:tcPr>
          <w:p w:rsidR="00BC709B" w:rsidRPr="00125A8C" w:rsidRDefault="00BC709B" w:rsidP="000A200B">
            <w:pPr>
              <w:jc w:val="center"/>
              <w:rPr>
                <w:b/>
                <w:sz w:val="20"/>
                <w:szCs w:val="20"/>
              </w:rPr>
            </w:pPr>
            <w:r w:rsidRPr="00125A8C">
              <w:rPr>
                <w:b/>
                <w:sz w:val="20"/>
                <w:szCs w:val="20"/>
              </w:rPr>
              <w:t>/14</w:t>
            </w:r>
          </w:p>
        </w:tc>
      </w:tr>
    </w:tbl>
    <w:p w:rsidR="00D04A50" w:rsidRDefault="00D04A50"/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0"/>
        <w:gridCol w:w="7938"/>
        <w:gridCol w:w="1134"/>
      </w:tblGrid>
      <w:tr w:rsidR="006D4BCD" w:rsidTr="006D4BCD">
        <w:tc>
          <w:tcPr>
            <w:tcW w:w="850" w:type="dxa"/>
            <w:shd w:val="clear" w:color="auto" w:fill="CCC0D9" w:themeFill="accent4" w:themeFillTint="66"/>
          </w:tcPr>
          <w:p w:rsidR="006D4BCD" w:rsidRDefault="006D4BCD" w:rsidP="000A200B">
            <w:pPr>
              <w:jc w:val="center"/>
            </w:pPr>
            <w:r>
              <w:t>Quest.</w:t>
            </w:r>
          </w:p>
        </w:tc>
        <w:tc>
          <w:tcPr>
            <w:tcW w:w="7938" w:type="dxa"/>
            <w:shd w:val="clear" w:color="auto" w:fill="CCC0D9" w:themeFill="accent4" w:themeFillTint="66"/>
          </w:tcPr>
          <w:p w:rsidR="006D4BCD" w:rsidRDefault="006D4BCD" w:rsidP="000A200B">
            <w:pPr>
              <w:jc w:val="center"/>
            </w:pPr>
            <w:r>
              <w:t>Description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6D4BCD" w:rsidRDefault="006D4BCD" w:rsidP="000A200B">
            <w:pPr>
              <w:jc w:val="center"/>
            </w:pPr>
            <w:r>
              <w:t>Mark</w:t>
            </w:r>
          </w:p>
        </w:tc>
      </w:tr>
      <w:tr w:rsidR="006D4BCD" w:rsidTr="006D4BCD">
        <w:trPr>
          <w:trHeight w:val="547"/>
        </w:trPr>
        <w:tc>
          <w:tcPr>
            <w:tcW w:w="850" w:type="dxa"/>
          </w:tcPr>
          <w:p w:rsidR="006D4BCD" w:rsidRDefault="006D4BCD" w:rsidP="006D4BCD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938" w:type="dxa"/>
          </w:tcPr>
          <w:p w:rsidR="006D4BCD" w:rsidRDefault="006D4BCD" w:rsidP="000A200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including independent and dependent</w:t>
            </w:r>
          </w:p>
          <w:p w:rsidR="006D4BCD" w:rsidRDefault="006D4BCD" w:rsidP="000A200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Axis labelled correctly with units</w:t>
            </w:r>
          </w:p>
          <w:p w:rsidR="006D4BCD" w:rsidRDefault="006D4BCD" w:rsidP="000A200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 graph draw</w:t>
            </w:r>
          </w:p>
          <w:p w:rsidR="006D4BCD" w:rsidRDefault="006D4BCD" w:rsidP="000A200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for the two different lines</w:t>
            </w:r>
          </w:p>
          <w:p w:rsidR="006D4BCD" w:rsidRDefault="006D4BCD" w:rsidP="000A200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Scales correct</w:t>
            </w:r>
          </w:p>
          <w:p w:rsidR="006D4BCD" w:rsidRPr="00D04A50" w:rsidRDefault="006D4BCD" w:rsidP="000A200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Points plotted correctly</w:t>
            </w:r>
          </w:p>
        </w:tc>
        <w:tc>
          <w:tcPr>
            <w:tcW w:w="1134" w:type="dxa"/>
          </w:tcPr>
          <w:p w:rsidR="006D4BCD" w:rsidRPr="00125A8C" w:rsidRDefault="006D4BCD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  <w:p w:rsidR="006D4BCD" w:rsidRPr="00125A8C" w:rsidRDefault="006D4BCD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  <w:p w:rsidR="006D4BCD" w:rsidRPr="00125A8C" w:rsidRDefault="006D4BCD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  <w:p w:rsidR="006D4BCD" w:rsidRPr="00125A8C" w:rsidRDefault="006D4BCD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  <w:p w:rsidR="006D4BCD" w:rsidRPr="00125A8C" w:rsidRDefault="006D4BCD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  <w:p w:rsidR="006D4BCD" w:rsidRPr="00125A8C" w:rsidRDefault="006D4BCD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</w:tc>
      </w:tr>
      <w:tr w:rsidR="006D4BCD" w:rsidTr="006D4BCD">
        <w:trPr>
          <w:trHeight w:val="547"/>
        </w:trPr>
        <w:tc>
          <w:tcPr>
            <w:tcW w:w="850" w:type="dxa"/>
          </w:tcPr>
          <w:p w:rsidR="006D4BCD" w:rsidRDefault="006D4BCD" w:rsidP="006D4BCD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2.</w:t>
            </w:r>
          </w:p>
        </w:tc>
        <w:tc>
          <w:tcPr>
            <w:tcW w:w="7938" w:type="dxa"/>
          </w:tcPr>
          <w:p w:rsidR="006D4BCD" w:rsidRDefault="006D4BCD" w:rsidP="000A200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Analyses experimental data to accurately describe trends – </w:t>
            </w:r>
          </w:p>
          <w:p w:rsidR="006D4BCD" w:rsidRDefault="006D4BCD" w:rsidP="00BC709B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tank with plants and fish there was no change</w:t>
            </w:r>
          </w:p>
          <w:p w:rsidR="006D4BCD" w:rsidRDefault="006D4BCD" w:rsidP="00BC709B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tank with fish only the pH of the water dropped steadily</w:t>
            </w:r>
          </w:p>
          <w:p w:rsidR="006D4BCD" w:rsidRPr="00D04A50" w:rsidRDefault="006D4BCD" w:rsidP="00BC709B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tank became more acidic</w:t>
            </w:r>
          </w:p>
        </w:tc>
        <w:tc>
          <w:tcPr>
            <w:tcW w:w="1134" w:type="dxa"/>
          </w:tcPr>
          <w:p w:rsidR="006D4BCD" w:rsidRPr="00125A8C" w:rsidRDefault="006D4BCD" w:rsidP="000A200B">
            <w:pPr>
              <w:jc w:val="center"/>
              <w:rPr>
                <w:sz w:val="20"/>
                <w:szCs w:val="20"/>
              </w:rPr>
            </w:pPr>
          </w:p>
          <w:p w:rsidR="006D4BCD" w:rsidRPr="00125A8C" w:rsidRDefault="006D4BCD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  <w:p w:rsidR="006D4BCD" w:rsidRPr="00125A8C" w:rsidRDefault="006D4BCD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  <w:p w:rsidR="006D4BCD" w:rsidRPr="00125A8C" w:rsidRDefault="006D4BCD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</w:tc>
      </w:tr>
      <w:tr w:rsidR="0025541C" w:rsidTr="006D4BCD">
        <w:trPr>
          <w:trHeight w:val="547"/>
        </w:trPr>
        <w:tc>
          <w:tcPr>
            <w:tcW w:w="850" w:type="dxa"/>
          </w:tcPr>
          <w:p w:rsidR="0025541C" w:rsidRDefault="0025541C" w:rsidP="006D4BCD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938" w:type="dxa"/>
          </w:tcPr>
          <w:p w:rsidR="0025541C" w:rsidRDefault="0025541C" w:rsidP="000A200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 to state why the variable needs to be controlled, for second mark what effect it would have. Need two </w:t>
            </w:r>
            <w:proofErr w:type="spellStart"/>
            <w:r>
              <w:rPr>
                <w:sz w:val="20"/>
                <w:szCs w:val="20"/>
              </w:rPr>
              <w:t>eg</w:t>
            </w:r>
            <w:proofErr w:type="spellEnd"/>
          </w:p>
          <w:p w:rsidR="0025541C" w:rsidRDefault="0025541C" w:rsidP="000A200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temperature of the water would need to be kept the same as this effects the concentration of gases in the water/could cause more plant growth – hotter less gases in water</w:t>
            </w:r>
          </w:p>
          <w:p w:rsidR="0025541C" w:rsidRDefault="0025541C" w:rsidP="000A200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types of plants needed to be the same so rate of photosynthesis and growth was the same or this would affect the amount of gases in the water – bigger plants more use of oxygen</w:t>
            </w:r>
          </w:p>
        </w:tc>
        <w:tc>
          <w:tcPr>
            <w:tcW w:w="1134" w:type="dxa"/>
          </w:tcPr>
          <w:p w:rsidR="0025541C" w:rsidRDefault="0025541C" w:rsidP="000A200B">
            <w:pPr>
              <w:jc w:val="center"/>
              <w:rPr>
                <w:sz w:val="20"/>
                <w:szCs w:val="20"/>
              </w:rPr>
            </w:pPr>
          </w:p>
          <w:p w:rsidR="0025541C" w:rsidRDefault="0025541C" w:rsidP="000A200B">
            <w:pPr>
              <w:jc w:val="center"/>
              <w:rPr>
                <w:sz w:val="20"/>
                <w:szCs w:val="20"/>
              </w:rPr>
            </w:pPr>
          </w:p>
          <w:p w:rsidR="0025541C" w:rsidRDefault="0025541C" w:rsidP="000A20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1-2</w:t>
            </w:r>
          </w:p>
          <w:p w:rsidR="0025541C" w:rsidRDefault="0025541C" w:rsidP="000A200B">
            <w:pPr>
              <w:jc w:val="center"/>
              <w:rPr>
                <w:sz w:val="20"/>
                <w:szCs w:val="20"/>
              </w:rPr>
            </w:pPr>
          </w:p>
          <w:p w:rsidR="0025541C" w:rsidRDefault="0025541C" w:rsidP="000A200B">
            <w:pPr>
              <w:jc w:val="center"/>
              <w:rPr>
                <w:sz w:val="20"/>
                <w:szCs w:val="20"/>
              </w:rPr>
            </w:pPr>
          </w:p>
          <w:p w:rsidR="0025541C" w:rsidRPr="00125A8C" w:rsidRDefault="0025541C" w:rsidP="000A20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1 -2</w:t>
            </w:r>
          </w:p>
        </w:tc>
      </w:tr>
      <w:tr w:rsidR="006D4BCD" w:rsidTr="006D4BCD">
        <w:trPr>
          <w:trHeight w:val="547"/>
        </w:trPr>
        <w:tc>
          <w:tcPr>
            <w:tcW w:w="850" w:type="dxa"/>
          </w:tcPr>
          <w:p w:rsidR="006D4BCD" w:rsidRPr="00D04A50" w:rsidRDefault="0025541C" w:rsidP="006D4BCD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6D4BCD">
              <w:rPr>
                <w:sz w:val="20"/>
                <w:szCs w:val="20"/>
              </w:rPr>
              <w:t>.</w:t>
            </w:r>
          </w:p>
        </w:tc>
        <w:tc>
          <w:tcPr>
            <w:tcW w:w="7938" w:type="dxa"/>
          </w:tcPr>
          <w:p w:rsidR="006D4BCD" w:rsidRDefault="006D4BCD" w:rsidP="006D4B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Uses evidence to make and justify conclusions that relate to the hypothesis. </w:t>
            </w:r>
          </w:p>
          <w:p w:rsidR="006D4BCD" w:rsidRDefault="006D4BCD" w:rsidP="006D4B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:rsidR="006D4BCD" w:rsidRPr="00D04A50" w:rsidRDefault="006D4BCD" w:rsidP="000A200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Draws general conclusions that may not be linked to the hypothesis. </w:t>
            </w:r>
          </w:p>
        </w:tc>
        <w:tc>
          <w:tcPr>
            <w:tcW w:w="1134" w:type="dxa"/>
          </w:tcPr>
          <w:p w:rsidR="006D4BCD" w:rsidRPr="00125A8C" w:rsidRDefault="006D4BCD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2</w:t>
            </w:r>
          </w:p>
          <w:p w:rsidR="006D4BCD" w:rsidRPr="00125A8C" w:rsidRDefault="006D4BCD" w:rsidP="000A200B">
            <w:pPr>
              <w:jc w:val="center"/>
              <w:rPr>
                <w:sz w:val="20"/>
                <w:szCs w:val="20"/>
              </w:rPr>
            </w:pPr>
          </w:p>
          <w:p w:rsidR="006D4BCD" w:rsidRPr="00125A8C" w:rsidRDefault="006D4BCD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</w:tc>
      </w:tr>
      <w:tr w:rsidR="006D4BCD" w:rsidTr="006D4BCD">
        <w:tc>
          <w:tcPr>
            <w:tcW w:w="850" w:type="dxa"/>
          </w:tcPr>
          <w:p w:rsidR="006D4BCD" w:rsidRDefault="0025541C" w:rsidP="006D4BCD">
            <w:pPr>
              <w:jc w:val="center"/>
            </w:pPr>
            <w:r>
              <w:t>5</w:t>
            </w:r>
            <w:r w:rsidR="006D4BCD">
              <w:t>.</w:t>
            </w:r>
          </w:p>
        </w:tc>
        <w:tc>
          <w:tcPr>
            <w:tcW w:w="7938" w:type="dxa"/>
          </w:tcPr>
          <w:p w:rsidR="00125A8C" w:rsidRDefault="00125A8C" w:rsidP="00125A8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statement about what the experiment tested was not the same as what the scientist wanted to prove:</w:t>
            </w:r>
          </w:p>
          <w:p w:rsidR="00125A8C" w:rsidRDefault="00125A8C" w:rsidP="00125A8C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</w:t>
            </w:r>
            <w:proofErr w:type="spellEnd"/>
            <w:r>
              <w:rPr>
                <w:sz w:val="20"/>
                <w:szCs w:val="20"/>
              </w:rPr>
              <w:t xml:space="preserve"> The experiment tested removing plants from the ocean only and seeing the effect which does not really relate to deforestation and the atmosphere</w:t>
            </w:r>
          </w:p>
          <w:p w:rsidR="006D4BCD" w:rsidRDefault="00125A8C" w:rsidP="00125A8C">
            <w:pPr>
              <w:pStyle w:val="Default"/>
            </w:pPr>
            <w:r>
              <w:rPr>
                <w:sz w:val="20"/>
                <w:szCs w:val="20"/>
              </w:rPr>
              <w:t>Therefore the experiment is not valid because it does not test what it is suppose to</w:t>
            </w:r>
          </w:p>
        </w:tc>
        <w:tc>
          <w:tcPr>
            <w:tcW w:w="1134" w:type="dxa"/>
          </w:tcPr>
          <w:p w:rsidR="00125A8C" w:rsidRPr="00125A8C" w:rsidRDefault="00125A8C" w:rsidP="000A200B">
            <w:pPr>
              <w:jc w:val="center"/>
              <w:rPr>
                <w:sz w:val="20"/>
                <w:szCs w:val="20"/>
              </w:rPr>
            </w:pPr>
          </w:p>
          <w:p w:rsidR="00125A8C" w:rsidRPr="00125A8C" w:rsidRDefault="00125A8C" w:rsidP="000A200B">
            <w:pPr>
              <w:jc w:val="center"/>
              <w:rPr>
                <w:sz w:val="20"/>
                <w:szCs w:val="20"/>
              </w:rPr>
            </w:pPr>
          </w:p>
          <w:p w:rsidR="006D4BCD" w:rsidRPr="00125A8C" w:rsidRDefault="00125A8C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2</w:t>
            </w:r>
          </w:p>
          <w:p w:rsidR="00125A8C" w:rsidRPr="00125A8C" w:rsidRDefault="00125A8C" w:rsidP="000A200B">
            <w:pPr>
              <w:jc w:val="center"/>
              <w:rPr>
                <w:sz w:val="20"/>
                <w:szCs w:val="20"/>
              </w:rPr>
            </w:pPr>
          </w:p>
          <w:p w:rsidR="00125A8C" w:rsidRPr="00125A8C" w:rsidRDefault="00125A8C" w:rsidP="000A200B">
            <w:pPr>
              <w:jc w:val="center"/>
              <w:rPr>
                <w:sz w:val="20"/>
                <w:szCs w:val="20"/>
              </w:rPr>
            </w:pPr>
            <w:r w:rsidRPr="00125A8C">
              <w:rPr>
                <w:sz w:val="20"/>
                <w:szCs w:val="20"/>
              </w:rPr>
              <w:t>1</w:t>
            </w:r>
          </w:p>
        </w:tc>
      </w:tr>
      <w:tr w:rsidR="006D4BCD" w:rsidTr="006D4BCD">
        <w:tc>
          <w:tcPr>
            <w:tcW w:w="850" w:type="dxa"/>
          </w:tcPr>
          <w:p w:rsidR="006D4BCD" w:rsidRDefault="0025541C" w:rsidP="006D4BCD">
            <w:pPr>
              <w:jc w:val="center"/>
            </w:pPr>
            <w:r>
              <w:t>6</w:t>
            </w:r>
            <w:r w:rsidR="006D4BCD">
              <w:t>.</w:t>
            </w:r>
          </w:p>
        </w:tc>
        <w:tc>
          <w:tcPr>
            <w:tcW w:w="7938" w:type="dxa"/>
          </w:tcPr>
          <w:p w:rsidR="00125A8C" w:rsidRDefault="00D92977" w:rsidP="00125A8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25A8C">
              <w:rPr>
                <w:sz w:val="20"/>
                <w:szCs w:val="20"/>
              </w:rPr>
              <w:t xml:space="preserve"> specific relevant suggestions to improve the design of the investigation </w:t>
            </w:r>
            <w:r>
              <w:rPr>
                <w:sz w:val="20"/>
                <w:szCs w:val="20"/>
              </w:rPr>
              <w:t>and why</w:t>
            </w:r>
          </w:p>
          <w:p w:rsidR="006D4BCD" w:rsidRPr="00D92977" w:rsidRDefault="00D92977" w:rsidP="00D9297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="00125A8C">
              <w:rPr>
                <w:sz w:val="20"/>
                <w:szCs w:val="20"/>
              </w:rPr>
              <w:t xml:space="preserve">suggests general improvements </w:t>
            </w:r>
          </w:p>
        </w:tc>
        <w:tc>
          <w:tcPr>
            <w:tcW w:w="1134" w:type="dxa"/>
          </w:tcPr>
          <w:p w:rsidR="006D4BCD" w:rsidRDefault="00D92977" w:rsidP="000A20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D92977" w:rsidRPr="00125A8C" w:rsidRDefault="00D92977" w:rsidP="000A20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4BCD" w:rsidTr="006D4BCD">
        <w:tc>
          <w:tcPr>
            <w:tcW w:w="850" w:type="dxa"/>
          </w:tcPr>
          <w:p w:rsidR="006D4BCD" w:rsidRDefault="00D92977" w:rsidP="006D4BCD">
            <w:pPr>
              <w:jc w:val="center"/>
            </w:pPr>
            <w:r>
              <w:t>7.</w:t>
            </w:r>
          </w:p>
        </w:tc>
        <w:tc>
          <w:tcPr>
            <w:tcW w:w="7938" w:type="dxa"/>
          </w:tcPr>
          <w:p w:rsidR="006D4BCD" w:rsidRPr="00620561" w:rsidRDefault="00620561" w:rsidP="000A200B">
            <w:pPr>
              <w:rPr>
                <w:sz w:val="20"/>
                <w:szCs w:val="20"/>
              </w:rPr>
            </w:pPr>
            <w:r w:rsidRPr="00620561">
              <w:rPr>
                <w:sz w:val="20"/>
                <w:szCs w:val="20"/>
              </w:rPr>
              <w:t>Deforestation – removing plants that use carbon dioxide therefore carbon dioxide levels in atmosphere going up</w:t>
            </w:r>
          </w:p>
          <w:p w:rsidR="00620561" w:rsidRPr="00620561" w:rsidRDefault="00620561" w:rsidP="000A200B">
            <w:pPr>
              <w:rPr>
                <w:sz w:val="20"/>
                <w:szCs w:val="20"/>
              </w:rPr>
            </w:pPr>
            <w:r w:rsidRPr="00620561">
              <w:rPr>
                <w:sz w:val="20"/>
                <w:szCs w:val="20"/>
              </w:rPr>
              <w:t>More carbon dioxide diffusing into ocean so making more acidic killing animals first then plants</w:t>
            </w:r>
          </w:p>
          <w:p w:rsidR="00620561" w:rsidRPr="00620561" w:rsidRDefault="00620561" w:rsidP="000A200B">
            <w:pPr>
              <w:rPr>
                <w:sz w:val="20"/>
                <w:szCs w:val="20"/>
              </w:rPr>
            </w:pPr>
            <w:r w:rsidRPr="00620561">
              <w:rPr>
                <w:sz w:val="20"/>
                <w:szCs w:val="20"/>
              </w:rPr>
              <w:t>Increase carbon dioxide in atmosphere causes global warming effecting water cycle</w:t>
            </w:r>
          </w:p>
          <w:p w:rsidR="00620561" w:rsidRPr="00620561" w:rsidRDefault="00620561" w:rsidP="00620561">
            <w:pPr>
              <w:rPr>
                <w:sz w:val="20"/>
                <w:szCs w:val="20"/>
              </w:rPr>
            </w:pPr>
            <w:r w:rsidRPr="00620561">
              <w:rPr>
                <w:sz w:val="20"/>
                <w:szCs w:val="20"/>
              </w:rPr>
              <w:t>resulting in more water evaporating causing severe rain/ effecting weather patterns/droughts</w:t>
            </w:r>
          </w:p>
          <w:p w:rsidR="00620561" w:rsidRPr="00620561" w:rsidRDefault="00620561" w:rsidP="00620561">
            <w:pPr>
              <w:rPr>
                <w:sz w:val="20"/>
                <w:szCs w:val="20"/>
              </w:rPr>
            </w:pPr>
            <w:r w:rsidRPr="00620561">
              <w:rPr>
                <w:sz w:val="20"/>
                <w:szCs w:val="20"/>
              </w:rPr>
              <w:t>Fish die so less nitrates in the ocean for the plants to use for growth – plants do not grow as well</w:t>
            </w:r>
          </w:p>
          <w:p w:rsidR="00620561" w:rsidRDefault="00620561" w:rsidP="00620561">
            <w:pPr>
              <w:rPr>
                <w:sz w:val="20"/>
                <w:szCs w:val="20"/>
              </w:rPr>
            </w:pPr>
            <w:r w:rsidRPr="00620561">
              <w:rPr>
                <w:sz w:val="20"/>
                <w:szCs w:val="20"/>
              </w:rPr>
              <w:t>Therefore less food for animals</w:t>
            </w:r>
          </w:p>
          <w:p w:rsidR="00620561" w:rsidRDefault="00620561" w:rsidP="00620561">
            <w:r>
              <w:rPr>
                <w:sz w:val="20"/>
                <w:szCs w:val="20"/>
              </w:rPr>
              <w:t>(must have two cycles effected and how)</w:t>
            </w:r>
          </w:p>
        </w:tc>
        <w:tc>
          <w:tcPr>
            <w:tcW w:w="1134" w:type="dxa"/>
          </w:tcPr>
          <w:p w:rsidR="006D4BCD" w:rsidRDefault="00620561" w:rsidP="000A20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  <w:p w:rsidR="00620561" w:rsidRDefault="00620561" w:rsidP="000A200B">
            <w:pPr>
              <w:jc w:val="center"/>
              <w:rPr>
                <w:sz w:val="20"/>
                <w:szCs w:val="20"/>
              </w:rPr>
            </w:pPr>
          </w:p>
          <w:p w:rsidR="00620561" w:rsidRDefault="00620561" w:rsidP="000A20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620561" w:rsidRDefault="00620561" w:rsidP="000A20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620561" w:rsidRDefault="00620561" w:rsidP="000A20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620561" w:rsidRDefault="00620561" w:rsidP="000A20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620561" w:rsidRDefault="00620561" w:rsidP="000A200B">
            <w:pPr>
              <w:jc w:val="center"/>
              <w:rPr>
                <w:sz w:val="20"/>
                <w:szCs w:val="20"/>
              </w:rPr>
            </w:pPr>
          </w:p>
          <w:p w:rsidR="00620561" w:rsidRDefault="00620561" w:rsidP="000A20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620561" w:rsidRPr="00125A8C" w:rsidRDefault="00620561" w:rsidP="000A20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of 5 points</w:t>
            </w:r>
          </w:p>
        </w:tc>
      </w:tr>
      <w:tr w:rsidR="006D4BCD" w:rsidTr="006D4BCD">
        <w:tc>
          <w:tcPr>
            <w:tcW w:w="850" w:type="dxa"/>
          </w:tcPr>
          <w:p w:rsidR="006D4BCD" w:rsidRDefault="006D4BCD" w:rsidP="006D4BCD">
            <w:pPr>
              <w:jc w:val="center"/>
            </w:pPr>
          </w:p>
        </w:tc>
        <w:tc>
          <w:tcPr>
            <w:tcW w:w="7938" w:type="dxa"/>
          </w:tcPr>
          <w:p w:rsidR="006D4BCD" w:rsidRDefault="006D4BCD" w:rsidP="000A200B"/>
        </w:tc>
        <w:tc>
          <w:tcPr>
            <w:tcW w:w="1134" w:type="dxa"/>
          </w:tcPr>
          <w:p w:rsidR="006D4BCD" w:rsidRPr="00125A8C" w:rsidRDefault="006D4BCD" w:rsidP="000A200B">
            <w:pPr>
              <w:jc w:val="center"/>
              <w:rPr>
                <w:b/>
                <w:sz w:val="20"/>
                <w:szCs w:val="20"/>
              </w:rPr>
            </w:pPr>
            <w:r w:rsidRPr="00125A8C">
              <w:rPr>
                <w:b/>
                <w:sz w:val="20"/>
                <w:szCs w:val="20"/>
              </w:rPr>
              <w:t>/</w:t>
            </w:r>
            <w:r w:rsidR="00620561">
              <w:rPr>
                <w:b/>
                <w:sz w:val="20"/>
                <w:szCs w:val="20"/>
              </w:rPr>
              <w:t>24</w:t>
            </w:r>
          </w:p>
        </w:tc>
      </w:tr>
    </w:tbl>
    <w:p w:rsidR="00BC709B" w:rsidRDefault="00BC709B"/>
    <w:sectPr w:rsidR="00BC709B" w:rsidSect="009D04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D202D"/>
    <w:multiLevelType w:val="hybridMultilevel"/>
    <w:tmpl w:val="2D7C5C42"/>
    <w:lvl w:ilvl="0" w:tplc="DFECF6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478"/>
    <w:rsid w:val="00125A8C"/>
    <w:rsid w:val="0025541C"/>
    <w:rsid w:val="00620561"/>
    <w:rsid w:val="006835C3"/>
    <w:rsid w:val="006D4BCD"/>
    <w:rsid w:val="009D0478"/>
    <w:rsid w:val="009D6992"/>
    <w:rsid w:val="00BC709B"/>
    <w:rsid w:val="00D04A50"/>
    <w:rsid w:val="00D92977"/>
    <w:rsid w:val="00EC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04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D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04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D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123FBC4E</Template>
  <TotalTime>63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 Sandra</dc:creator>
  <cp:lastModifiedBy>COOPER Sandra</cp:lastModifiedBy>
  <cp:revision>3</cp:revision>
  <dcterms:created xsi:type="dcterms:W3CDTF">2019-03-28T00:05:00Z</dcterms:created>
  <dcterms:modified xsi:type="dcterms:W3CDTF">2019-03-28T01:42:00Z</dcterms:modified>
</cp:coreProperties>
</file>